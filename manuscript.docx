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  <w:bookmarkStart w:id="0" w:name="_GoBack"/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687123">
      <w:pPr>
        <w:rPr>
          <w:rFonts w:ascii="Palatino Linotype" w:eastAsia="Times New Roman" w:hAnsi="Palatino Linotype" w:cs="Times New Roman"/>
          <w:sz w:val="20"/>
          <w:szCs w:val="20"/>
        </w:rPr>
      </w:pPr>
    </w:p>
    <w:p w:rsidR="00687123" w:rsidRPr="00906B3E" w:rsidRDefault="00C62845">
      <w:pPr>
        <w:pStyle w:val="BodyText"/>
        <w:spacing w:before="172"/>
        <w:ind w:left="1907" w:right="1907"/>
        <w:jc w:val="center"/>
      </w:pPr>
      <w:r w:rsidRPr="00906B3E">
        <w:rPr>
          <w:spacing w:val="-3"/>
        </w:rPr>
        <w:t>Equivalence</w:t>
      </w:r>
      <w:r w:rsidRPr="00906B3E">
        <w:rPr>
          <w:spacing w:val="-27"/>
        </w:rPr>
        <w:t xml:space="preserve"> </w:t>
      </w:r>
      <w:r w:rsidRPr="00906B3E">
        <w:rPr>
          <w:spacing w:val="-3"/>
        </w:rPr>
        <w:t>T</w:t>
      </w:r>
      <w:r w:rsidRPr="00906B3E">
        <w:rPr>
          <w:spacing w:val="-4"/>
        </w:rPr>
        <w:t>esting</w:t>
      </w:r>
      <w:r w:rsidRPr="00906B3E">
        <w:rPr>
          <w:spacing w:val="-26"/>
        </w:rPr>
        <w:t xml:space="preserve"> </w:t>
      </w:r>
      <w:r w:rsidRPr="00906B3E">
        <w:t>and</w:t>
      </w:r>
      <w:r w:rsidRPr="00906B3E">
        <w:rPr>
          <w:spacing w:val="-27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proofErr w:type="gramStart"/>
      <w:r w:rsidRPr="00906B3E">
        <w:t>Second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Generation</w:t>
      </w:r>
      <w:proofErr w:type="gramEnd"/>
      <w:r w:rsidRPr="00906B3E">
        <w:rPr>
          <w:spacing w:val="-27"/>
        </w:rPr>
        <w:t xml:space="preserve"> </w:t>
      </w:r>
      <w:r w:rsidRPr="00906B3E">
        <w:rPr>
          <w:i/>
          <w:spacing w:val="-1"/>
        </w:rPr>
        <w:t>P</w:t>
      </w:r>
      <w:r w:rsidRPr="00906B3E">
        <w:rPr>
          <w:spacing w:val="-1"/>
        </w:rPr>
        <w:t>-V</w:t>
      </w:r>
      <w:r w:rsidRPr="00906B3E">
        <w:rPr>
          <w:spacing w:val="-2"/>
        </w:rPr>
        <w:t>alue</w:t>
      </w:r>
    </w:p>
    <w:p w:rsidR="00687123" w:rsidRPr="00906B3E" w:rsidRDefault="00687123">
      <w:pPr>
        <w:spacing w:before="7"/>
        <w:rPr>
          <w:rFonts w:ascii="Palatino Linotype" w:eastAsia="Palatino Linotype" w:hAnsi="Palatino Linotype" w:cs="Palatino Linotype"/>
          <w:sz w:val="32"/>
          <w:szCs w:val="32"/>
        </w:rPr>
      </w:pPr>
    </w:p>
    <w:p w:rsidR="00687123" w:rsidRPr="00906B3E" w:rsidRDefault="00C62845">
      <w:pPr>
        <w:pStyle w:val="BodyText"/>
        <w:ind w:left="0" w:right="3"/>
        <w:jc w:val="center"/>
        <w:rPr>
          <w:rFonts w:eastAsia="Arial Unicode MS" w:cs="Arial Unicode MS"/>
          <w:sz w:val="16"/>
          <w:szCs w:val="16"/>
        </w:rPr>
      </w:pPr>
      <w:r w:rsidRPr="00906B3E">
        <w:t>Daniël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Lakens</w:t>
      </w:r>
      <w:r w:rsidRPr="00906B3E">
        <w:rPr>
          <w:spacing w:val="-2"/>
          <w:position w:val="9"/>
          <w:sz w:val="16"/>
        </w:rPr>
        <w:t>1</w:t>
      </w:r>
      <w:r w:rsidRPr="00906B3E">
        <w:rPr>
          <w:spacing w:val="-4"/>
          <w:position w:val="9"/>
          <w:sz w:val="16"/>
        </w:rPr>
        <w:t xml:space="preserve"> </w:t>
      </w:r>
      <w:r w:rsidRPr="00906B3E">
        <w:t>&amp;</w:t>
      </w:r>
      <w:r w:rsidRPr="00906B3E">
        <w:rPr>
          <w:spacing w:val="-25"/>
        </w:rPr>
        <w:t xml:space="preserve"> </w:t>
      </w:r>
      <w:r w:rsidRPr="00906B3E">
        <w:t>Marie</w:t>
      </w:r>
      <w:r w:rsidRPr="00906B3E">
        <w:rPr>
          <w:spacing w:val="-25"/>
        </w:rPr>
        <w:t xml:space="preserve"> </w:t>
      </w:r>
      <w:r w:rsidRPr="00906B3E">
        <w:rPr>
          <w:spacing w:val="-2"/>
        </w:rPr>
        <w:t>Delacre</w:t>
      </w:r>
      <w:r w:rsidRPr="00906B3E">
        <w:rPr>
          <w:spacing w:val="-2"/>
          <w:position w:val="9"/>
          <w:sz w:val="16"/>
        </w:rPr>
        <w:t>2</w:t>
      </w:r>
    </w:p>
    <w:p w:rsidR="00687123" w:rsidRPr="00906B3E" w:rsidRDefault="00687123">
      <w:pPr>
        <w:spacing w:before="12"/>
        <w:rPr>
          <w:rFonts w:ascii="Palatino Linotype" w:eastAsia="Arial Unicode MS" w:hAnsi="Palatino Linotype" w:cs="Arial Unicode MS"/>
          <w:sz w:val="20"/>
          <w:szCs w:val="20"/>
        </w:rPr>
      </w:pPr>
    </w:p>
    <w:p w:rsidR="00687123" w:rsidRPr="00906B3E" w:rsidRDefault="00C62845">
      <w:pPr>
        <w:pStyle w:val="BodyText"/>
        <w:ind w:left="1332"/>
      </w:pPr>
      <w:r w:rsidRPr="00906B3E">
        <w:rPr>
          <w:w w:val="95"/>
          <w:position w:val="9"/>
          <w:sz w:val="16"/>
        </w:rPr>
        <w:t>1</w:t>
      </w:r>
      <w:r w:rsidRPr="00906B3E">
        <w:rPr>
          <w:spacing w:val="36"/>
          <w:w w:val="95"/>
          <w:position w:val="9"/>
          <w:sz w:val="16"/>
        </w:rPr>
        <w:t xml:space="preserve"> </w:t>
      </w:r>
      <w:r w:rsidRPr="00906B3E">
        <w:rPr>
          <w:spacing w:val="-2"/>
          <w:w w:val="95"/>
        </w:rPr>
        <w:t>Eindho</w:t>
      </w:r>
      <w:r w:rsidRPr="00906B3E">
        <w:rPr>
          <w:spacing w:val="-3"/>
          <w:w w:val="95"/>
        </w:rPr>
        <w:t>ven</w:t>
      </w:r>
      <w:r w:rsidRPr="00906B3E">
        <w:rPr>
          <w:spacing w:val="11"/>
          <w:w w:val="95"/>
        </w:rPr>
        <w:t xml:space="preserve"> </w:t>
      </w:r>
      <w:r w:rsidRPr="00906B3E">
        <w:rPr>
          <w:spacing w:val="-3"/>
          <w:w w:val="95"/>
        </w:rPr>
        <w:t>Univ</w:t>
      </w:r>
      <w:r w:rsidRPr="00906B3E">
        <w:rPr>
          <w:spacing w:val="-2"/>
          <w:w w:val="95"/>
        </w:rPr>
        <w:t>ersit</w:t>
      </w:r>
      <w:r w:rsidRPr="00906B3E">
        <w:rPr>
          <w:spacing w:val="-3"/>
          <w:w w:val="95"/>
        </w:rPr>
        <w:t>y</w:t>
      </w:r>
      <w:r w:rsidRPr="00906B3E">
        <w:rPr>
          <w:spacing w:val="13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13"/>
          <w:w w:val="95"/>
        </w:rPr>
        <w:t xml:space="preserve"> </w:t>
      </w:r>
      <w:r w:rsidRPr="00906B3E">
        <w:rPr>
          <w:spacing w:val="-5"/>
          <w:w w:val="95"/>
        </w:rPr>
        <w:t>T</w:t>
      </w:r>
      <w:r w:rsidRPr="00906B3E">
        <w:rPr>
          <w:spacing w:val="-6"/>
          <w:w w:val="95"/>
        </w:rPr>
        <w:t>echnology</w:t>
      </w:r>
      <w:r w:rsidRPr="00906B3E">
        <w:rPr>
          <w:spacing w:val="-5"/>
          <w:w w:val="95"/>
        </w:rPr>
        <w:t>,</w:t>
      </w:r>
      <w:r w:rsidRPr="00906B3E">
        <w:rPr>
          <w:spacing w:val="11"/>
          <w:w w:val="95"/>
        </w:rPr>
        <w:t xml:space="preserve"> </w:t>
      </w:r>
      <w:r w:rsidRPr="00906B3E">
        <w:rPr>
          <w:spacing w:val="-2"/>
          <w:w w:val="95"/>
        </w:rPr>
        <w:t>Eindho</w:t>
      </w:r>
      <w:r w:rsidRPr="00906B3E">
        <w:rPr>
          <w:spacing w:val="-3"/>
          <w:w w:val="95"/>
        </w:rPr>
        <w:t>v</w:t>
      </w:r>
      <w:r w:rsidRPr="00906B3E">
        <w:rPr>
          <w:spacing w:val="-2"/>
          <w:w w:val="95"/>
        </w:rPr>
        <w:t>en,</w:t>
      </w:r>
      <w:r w:rsidRPr="00906B3E">
        <w:rPr>
          <w:spacing w:val="12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12"/>
          <w:w w:val="95"/>
        </w:rPr>
        <w:t xml:space="preserve"> </w:t>
      </w:r>
      <w:r w:rsidRPr="00906B3E">
        <w:rPr>
          <w:w w:val="95"/>
        </w:rPr>
        <w:t>Netherlands</w:t>
      </w:r>
    </w:p>
    <w:p w:rsidR="00687123" w:rsidRPr="00906B3E" w:rsidRDefault="00C62845">
      <w:pPr>
        <w:pStyle w:val="BodyText"/>
        <w:spacing w:before="79"/>
        <w:ind w:left="4152" w:hanging="3125"/>
      </w:pPr>
      <w:r w:rsidRPr="00906B3E">
        <w:rPr>
          <w:position w:val="9"/>
          <w:sz w:val="16"/>
        </w:rPr>
        <w:t>2</w:t>
      </w:r>
      <w:r w:rsidRPr="00906B3E">
        <w:rPr>
          <w:spacing w:val="4"/>
          <w:position w:val="9"/>
          <w:sz w:val="16"/>
        </w:rPr>
        <w:t xml:space="preserve"> </w:t>
      </w:r>
      <w:r w:rsidRPr="00906B3E">
        <w:t>Service</w:t>
      </w:r>
      <w:r w:rsidRPr="00906B3E">
        <w:rPr>
          <w:spacing w:val="-17"/>
        </w:rPr>
        <w:t xml:space="preserve"> </w:t>
      </w:r>
      <w:r w:rsidRPr="00906B3E">
        <w:t>of</w:t>
      </w:r>
      <w:r w:rsidRPr="00906B3E">
        <w:rPr>
          <w:spacing w:val="-16"/>
        </w:rPr>
        <w:t xml:space="preserve"> </w:t>
      </w:r>
      <w:r w:rsidRPr="00906B3E">
        <w:t>Analysis</w:t>
      </w:r>
      <w:r w:rsidRPr="00906B3E">
        <w:rPr>
          <w:spacing w:val="-17"/>
        </w:rPr>
        <w:t xml:space="preserve"> </w:t>
      </w:r>
      <w:r w:rsidRPr="00906B3E">
        <w:t>of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Data,</w:t>
      </w:r>
      <w:r w:rsidRPr="00906B3E">
        <w:rPr>
          <w:spacing w:val="-18"/>
        </w:rPr>
        <w:t xml:space="preserve"> </w:t>
      </w:r>
      <w:proofErr w:type="spellStart"/>
      <w:r w:rsidRPr="00906B3E">
        <w:rPr>
          <w:spacing w:val="-2"/>
        </w:rPr>
        <w:t>Université</w:t>
      </w:r>
      <w:proofErr w:type="spellEnd"/>
      <w:r w:rsidRPr="00906B3E">
        <w:rPr>
          <w:spacing w:val="-16"/>
        </w:rPr>
        <w:t xml:space="preserve"> </w:t>
      </w:r>
      <w:r w:rsidRPr="00906B3E">
        <w:t>Libre</w:t>
      </w:r>
      <w:r w:rsidRPr="00906B3E">
        <w:rPr>
          <w:spacing w:val="-17"/>
        </w:rPr>
        <w:t xml:space="preserve"> </w:t>
      </w:r>
      <w:r w:rsidRPr="00906B3E">
        <w:t>de</w:t>
      </w:r>
      <w:r w:rsidRPr="00906B3E">
        <w:rPr>
          <w:spacing w:val="-17"/>
        </w:rPr>
        <w:t xml:space="preserve"> </w:t>
      </w:r>
      <w:proofErr w:type="spellStart"/>
      <w:r w:rsidRPr="00906B3E">
        <w:t>Bruxelles</w:t>
      </w:r>
      <w:proofErr w:type="spellEnd"/>
      <w:r w:rsidRPr="00906B3E">
        <w:t>,</w:t>
      </w:r>
      <w:r w:rsidRPr="00906B3E">
        <w:rPr>
          <w:spacing w:val="-17"/>
        </w:rPr>
        <w:t xml:space="preserve"> </w:t>
      </w:r>
      <w:r w:rsidRPr="00906B3E">
        <w:t>Belgium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687123">
      <w:pPr>
        <w:spacing w:before="6"/>
        <w:rPr>
          <w:rFonts w:ascii="Palatino Linotype" w:eastAsia="Palatino Linotype" w:hAnsi="Palatino Linotype" w:cs="Palatino Linotype"/>
          <w:sz w:val="31"/>
          <w:szCs w:val="31"/>
        </w:rPr>
      </w:pPr>
    </w:p>
    <w:p w:rsidR="00687123" w:rsidRPr="00906B3E" w:rsidRDefault="00C62845">
      <w:pPr>
        <w:pStyle w:val="BodyText"/>
        <w:ind w:left="1907" w:right="1907"/>
        <w:jc w:val="center"/>
      </w:pPr>
      <w:r w:rsidRPr="00906B3E">
        <w:rPr>
          <w:spacing w:val="-3"/>
          <w:w w:val="95"/>
        </w:rPr>
        <w:t>A</w:t>
      </w:r>
      <w:r w:rsidRPr="00906B3E">
        <w:rPr>
          <w:spacing w:val="-2"/>
          <w:w w:val="95"/>
        </w:rPr>
        <w:t>uthor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Note</w:t>
      </w:r>
    </w:p>
    <w:p w:rsidR="00687123" w:rsidRPr="00906B3E" w:rsidRDefault="00687123">
      <w:pPr>
        <w:spacing w:before="9"/>
        <w:rPr>
          <w:rFonts w:ascii="Palatino Linotype" w:eastAsia="Palatino Linotype" w:hAnsi="Palatino Linotype" w:cs="Palatino Linotype"/>
          <w:sz w:val="30"/>
          <w:szCs w:val="30"/>
        </w:rPr>
      </w:pPr>
    </w:p>
    <w:p w:rsidR="00687123" w:rsidRPr="00906B3E" w:rsidRDefault="00C62845">
      <w:pPr>
        <w:pStyle w:val="BodyText"/>
        <w:spacing w:line="354" w:lineRule="auto"/>
        <w:ind w:left="120" w:right="55" w:firstLine="576"/>
      </w:pPr>
      <w:r w:rsidRPr="00906B3E">
        <w:rPr>
          <w:w w:val="95"/>
        </w:rPr>
        <w:t>All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1"/>
          <w:w w:val="95"/>
        </w:rPr>
        <w:t>code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associated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with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this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article,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including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reproducible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-2"/>
          <w:w w:val="95"/>
        </w:rPr>
        <w:t>man</w:t>
      </w:r>
      <w:r w:rsidRPr="00906B3E">
        <w:rPr>
          <w:spacing w:val="-1"/>
          <w:w w:val="95"/>
        </w:rPr>
        <w:t>uscript,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is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-3"/>
          <w:w w:val="95"/>
        </w:rPr>
        <w:t>a</w:t>
      </w:r>
      <w:r w:rsidRPr="00906B3E">
        <w:rPr>
          <w:spacing w:val="-4"/>
          <w:w w:val="95"/>
        </w:rPr>
        <w:t>vailable</w:t>
      </w:r>
      <w:r w:rsidRPr="00906B3E">
        <w:rPr>
          <w:spacing w:val="51"/>
          <w:w w:val="93"/>
        </w:rPr>
        <w:t xml:space="preserve"> </w:t>
      </w:r>
      <w:r w:rsidRPr="00906B3E">
        <w:t>from</w:t>
      </w:r>
      <w:r w:rsidRPr="00906B3E">
        <w:rPr>
          <w:spacing w:val="8"/>
        </w:rPr>
        <w:t xml:space="preserve"> </w:t>
      </w:r>
      <w:hyperlink r:id="rId6">
        <w:r w:rsidRPr="00906B3E">
          <w:rPr>
            <w:color w:val="0000FF"/>
            <w:spacing w:val="-2"/>
          </w:rPr>
          <w:t>h</w:t>
        </w:r>
        <w:r w:rsidRPr="00906B3E">
          <w:rPr>
            <w:color w:val="0000FF"/>
            <w:spacing w:val="-1"/>
          </w:rPr>
          <w:t>ttps://github.com/Lakens/TOST_vs_SGPV</w:t>
        </w:r>
      </w:hyperlink>
      <w:r w:rsidRPr="00906B3E">
        <w:rPr>
          <w:spacing w:val="-1"/>
        </w:rPr>
        <w:t>.</w:t>
      </w:r>
      <w:r w:rsidRPr="00906B3E">
        <w:rPr>
          <w:spacing w:val="31"/>
        </w:rPr>
        <w:t xml:space="preserve"> </w:t>
      </w:r>
      <w:r w:rsidRPr="00906B3E">
        <w:t>This</w:t>
      </w:r>
      <w:r w:rsidRPr="00906B3E">
        <w:rPr>
          <w:spacing w:val="7"/>
        </w:rPr>
        <w:t xml:space="preserve"> </w:t>
      </w:r>
      <w:r w:rsidRPr="00906B3E">
        <w:rPr>
          <w:spacing w:val="-3"/>
        </w:rPr>
        <w:t>work</w:t>
      </w:r>
      <w:r w:rsidRPr="00906B3E">
        <w:rPr>
          <w:spacing w:val="9"/>
        </w:rPr>
        <w:t xml:space="preserve"> </w:t>
      </w:r>
      <w:r w:rsidRPr="00906B3E">
        <w:rPr>
          <w:spacing w:val="-4"/>
        </w:rPr>
        <w:t>was</w:t>
      </w:r>
      <w:r w:rsidRPr="00906B3E">
        <w:rPr>
          <w:spacing w:val="8"/>
        </w:rPr>
        <w:t xml:space="preserve"> </w:t>
      </w:r>
      <w:r w:rsidRPr="00906B3E">
        <w:t>supported</w:t>
      </w:r>
      <w:r w:rsidRPr="00906B3E">
        <w:rPr>
          <w:spacing w:val="8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8"/>
        </w:rPr>
        <w:t xml:space="preserve"> </w:t>
      </w:r>
      <w:r w:rsidRPr="00906B3E">
        <w:t>the</w:t>
      </w:r>
      <w:r w:rsidRPr="00906B3E">
        <w:rPr>
          <w:spacing w:val="85"/>
          <w:w w:val="97"/>
        </w:rPr>
        <w:t xml:space="preserve"> </w:t>
      </w:r>
      <w:r w:rsidRPr="00906B3E">
        <w:t>Netherlands</w:t>
      </w:r>
      <w:r w:rsidRPr="00906B3E">
        <w:rPr>
          <w:spacing w:val="-23"/>
        </w:rPr>
        <w:t xml:space="preserve"> </w:t>
      </w:r>
      <w:r w:rsidRPr="00906B3E">
        <w:t>Organization</w:t>
      </w:r>
      <w:r w:rsidRPr="00906B3E">
        <w:rPr>
          <w:spacing w:val="-24"/>
        </w:rPr>
        <w:t xml:space="preserve"> </w:t>
      </w:r>
      <w:r w:rsidRPr="00906B3E">
        <w:t>for</w:t>
      </w:r>
      <w:r w:rsidRPr="00906B3E">
        <w:rPr>
          <w:spacing w:val="-22"/>
        </w:rPr>
        <w:t xml:space="preserve"> </w:t>
      </w:r>
      <w:r w:rsidRPr="00906B3E">
        <w:rPr>
          <w:spacing w:val="-2"/>
        </w:rPr>
        <w:t>Scien</w:t>
      </w:r>
      <w:r w:rsidRPr="00906B3E">
        <w:rPr>
          <w:spacing w:val="-1"/>
        </w:rPr>
        <w:t>t</w:t>
      </w:r>
      <w:r w:rsidRPr="00906B3E">
        <w:rPr>
          <w:spacing w:val="-2"/>
        </w:rPr>
        <w:t>ific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Research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(NW</w:t>
      </w:r>
      <w:r w:rsidRPr="00906B3E">
        <w:rPr>
          <w:spacing w:val="-2"/>
        </w:rPr>
        <w:t>O)</w:t>
      </w:r>
      <w:r w:rsidRPr="00906B3E">
        <w:rPr>
          <w:spacing w:val="-23"/>
        </w:rPr>
        <w:t xml:space="preserve"> </w:t>
      </w:r>
      <w:r w:rsidRPr="00906B3E">
        <w:t>VIDI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gran</w:t>
      </w:r>
      <w:r w:rsidRPr="00906B3E">
        <w:rPr>
          <w:spacing w:val="-2"/>
        </w:rPr>
        <w:t>t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452-17</w:t>
      </w:r>
      <w:r w:rsidRPr="00906B3E">
        <w:rPr>
          <w:spacing w:val="-1"/>
        </w:rPr>
        <w:t>-013.</w:t>
      </w:r>
    </w:p>
    <w:p w:rsidR="00687123" w:rsidRPr="00906B3E" w:rsidRDefault="00C62845">
      <w:pPr>
        <w:pStyle w:val="BodyText"/>
        <w:spacing w:line="354" w:lineRule="auto"/>
        <w:ind w:left="120" w:right="55" w:firstLine="576"/>
      </w:pPr>
      <w:r w:rsidRPr="00906B3E">
        <w:rPr>
          <w:w w:val="95"/>
        </w:rPr>
        <w:t>Correspondence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concerning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this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article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should</w:t>
      </w:r>
      <w:r w:rsidRPr="00906B3E">
        <w:rPr>
          <w:spacing w:val="4"/>
          <w:w w:val="95"/>
        </w:rPr>
        <w:t xml:space="preserve"> </w:t>
      </w:r>
      <w:r w:rsidRPr="00906B3E">
        <w:rPr>
          <w:spacing w:val="2"/>
          <w:w w:val="95"/>
        </w:rPr>
        <w:t>b</w:t>
      </w:r>
      <w:r w:rsidRPr="00906B3E">
        <w:rPr>
          <w:spacing w:val="3"/>
          <w:w w:val="95"/>
        </w:rPr>
        <w:t>e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addressed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Daniël</w:t>
      </w:r>
      <w:r w:rsidRPr="00906B3E">
        <w:rPr>
          <w:spacing w:val="5"/>
          <w:w w:val="95"/>
        </w:rPr>
        <w:t xml:space="preserve"> </w:t>
      </w:r>
      <w:r w:rsidRPr="00906B3E">
        <w:rPr>
          <w:spacing w:val="-1"/>
          <w:w w:val="95"/>
        </w:rPr>
        <w:t>Lakens,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Den</w:t>
      </w:r>
      <w:r w:rsidRPr="00906B3E">
        <w:rPr>
          <w:spacing w:val="26"/>
          <w:w w:val="93"/>
        </w:rPr>
        <w:t xml:space="preserve"> </w:t>
      </w:r>
      <w:proofErr w:type="spellStart"/>
      <w:r w:rsidRPr="00906B3E">
        <w:rPr>
          <w:spacing w:val="-3"/>
        </w:rPr>
        <w:t>Dolech</w:t>
      </w:r>
      <w:proofErr w:type="spellEnd"/>
      <w:r w:rsidRPr="00906B3E">
        <w:rPr>
          <w:spacing w:val="-8"/>
        </w:rPr>
        <w:t xml:space="preserve"> </w:t>
      </w:r>
      <w:r w:rsidRPr="00906B3E">
        <w:t>1,</w:t>
      </w:r>
      <w:r w:rsidRPr="00906B3E">
        <w:rPr>
          <w:spacing w:val="-8"/>
        </w:rPr>
        <w:t xml:space="preserve"> </w:t>
      </w:r>
      <w:r w:rsidRPr="00906B3E">
        <w:t>IPO</w:t>
      </w:r>
      <w:r w:rsidRPr="00906B3E">
        <w:rPr>
          <w:spacing w:val="-7"/>
        </w:rPr>
        <w:t xml:space="preserve"> </w:t>
      </w:r>
      <w:r w:rsidRPr="00906B3E">
        <w:t>1.33,</w:t>
      </w:r>
      <w:r w:rsidRPr="00906B3E">
        <w:rPr>
          <w:spacing w:val="-8"/>
        </w:rPr>
        <w:t xml:space="preserve"> </w:t>
      </w:r>
      <w:r w:rsidRPr="00906B3E">
        <w:t>5600</w:t>
      </w:r>
      <w:r w:rsidRPr="00906B3E">
        <w:rPr>
          <w:spacing w:val="-8"/>
        </w:rPr>
        <w:t xml:space="preserve"> </w:t>
      </w:r>
      <w:r w:rsidRPr="00906B3E">
        <w:t>MB,</w:t>
      </w:r>
      <w:r w:rsidRPr="00906B3E">
        <w:rPr>
          <w:spacing w:val="-7"/>
        </w:rPr>
        <w:t xml:space="preserve"> </w:t>
      </w:r>
      <w:r w:rsidRPr="00906B3E">
        <w:rPr>
          <w:spacing w:val="-3"/>
        </w:rPr>
        <w:t>Eindhoven,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8"/>
        </w:rPr>
        <w:t xml:space="preserve"> </w:t>
      </w:r>
      <w:r w:rsidRPr="00906B3E">
        <w:t>Netherlands.</w:t>
      </w:r>
      <w:r w:rsidRPr="00906B3E">
        <w:rPr>
          <w:spacing w:val="11"/>
        </w:rPr>
        <w:t xml:space="preserve"> </w:t>
      </w:r>
      <w:r w:rsidRPr="00906B3E">
        <w:t>E-mail:</w:t>
      </w:r>
      <w:r w:rsidRPr="00906B3E">
        <w:rPr>
          <w:spacing w:val="10"/>
        </w:rPr>
        <w:t xml:space="preserve"> </w:t>
      </w:r>
      <w:hyperlink r:id="rId7">
        <w:r w:rsidRPr="00906B3E">
          <w:rPr>
            <w:color w:val="0000FF"/>
            <w:spacing w:val="-2"/>
          </w:rPr>
          <w:t>D.Lakens@tue.nl</w:t>
        </w:r>
      </w:hyperlink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headerReference w:type="default" r:id="rId8"/>
          <w:type w:val="continuous"/>
          <w:pgSz w:w="12240" w:h="15840"/>
          <w:pgMar w:top="960" w:right="1320" w:bottom="280" w:left="1320" w:header="727" w:footer="708" w:gutter="0"/>
          <w:pgNumType w:start="1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/>
        <w:ind w:left="4092" w:right="4124"/>
        <w:jc w:val="center"/>
      </w:pPr>
      <w:bookmarkStart w:id="1" w:name="Abstract"/>
      <w:bookmarkEnd w:id="1"/>
      <w:r w:rsidRPr="00906B3E">
        <w:t>Abstract</w:t>
      </w:r>
    </w:p>
    <w:p w:rsidR="00687123" w:rsidRPr="00906B3E" w:rsidRDefault="00687123">
      <w:pPr>
        <w:spacing w:before="12"/>
        <w:rPr>
          <w:rFonts w:ascii="Palatino Linotype" w:eastAsia="Palatino Linotype" w:hAnsi="Palatino Linotype" w:cs="Palatino Linotype"/>
        </w:rPr>
      </w:pPr>
    </w:p>
    <w:p w:rsidR="00687123" w:rsidRPr="00906B3E" w:rsidRDefault="00C62845">
      <w:pPr>
        <w:pStyle w:val="BodyText"/>
        <w:spacing w:line="354" w:lineRule="auto"/>
        <w:ind w:left="108" w:right="117" w:firstLine="3"/>
      </w:pPr>
      <w:r w:rsidRPr="00906B3E">
        <w:rPr>
          <w:spacing w:val="-9"/>
        </w:rPr>
        <w:t>T</w:t>
      </w:r>
      <w:r w:rsidRPr="00906B3E">
        <w:rPr>
          <w:spacing w:val="-12"/>
        </w:rPr>
        <w:t>o</w:t>
      </w:r>
      <w:r w:rsidRPr="00906B3E">
        <w:rPr>
          <w:spacing w:val="-26"/>
        </w:rPr>
        <w:t xml:space="preserve"> </w:t>
      </w:r>
      <w:r w:rsidRPr="00906B3E">
        <w:rPr>
          <w:spacing w:val="-5"/>
        </w:rPr>
        <w:t>move</w:t>
      </w:r>
      <w:r w:rsidRPr="00906B3E">
        <w:rPr>
          <w:spacing w:val="-25"/>
        </w:rPr>
        <w:t xml:space="preserve"> </w:t>
      </w:r>
      <w:r w:rsidRPr="00906B3E">
        <w:rPr>
          <w:spacing w:val="-1"/>
        </w:rPr>
        <w:t>b</w:t>
      </w:r>
      <w:r w:rsidRPr="00906B3E">
        <w:rPr>
          <w:spacing w:val="-2"/>
        </w:rPr>
        <w:t>eyond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t>limitations</w:t>
      </w:r>
      <w:r w:rsidRPr="00906B3E">
        <w:rPr>
          <w:spacing w:val="-25"/>
        </w:rPr>
        <w:t xml:space="preserve"> </w:t>
      </w:r>
      <w:r w:rsidRPr="00906B3E">
        <w:t>of</w:t>
      </w:r>
      <w:r w:rsidRPr="00906B3E">
        <w:rPr>
          <w:spacing w:val="-25"/>
        </w:rPr>
        <w:t xml:space="preserve"> </w:t>
      </w:r>
      <w:r w:rsidRPr="00906B3E">
        <w:rPr>
          <w:spacing w:val="-2"/>
        </w:rPr>
        <w:t>null-hypothesis</w:t>
      </w:r>
      <w:r w:rsidRPr="00906B3E">
        <w:rPr>
          <w:spacing w:val="-26"/>
        </w:rPr>
        <w:t xml:space="preserve"> </w:t>
      </w:r>
      <w:r w:rsidRPr="00906B3E">
        <w:t>tests,</w:t>
      </w:r>
      <w:r w:rsidRPr="00906B3E">
        <w:rPr>
          <w:spacing w:val="-26"/>
        </w:rPr>
        <w:t xml:space="preserve"> </w:t>
      </w:r>
      <w:r w:rsidRPr="00906B3E">
        <w:t>statistical</w:t>
      </w:r>
      <w:r w:rsidRPr="00906B3E">
        <w:rPr>
          <w:spacing w:val="-25"/>
        </w:rPr>
        <w:t xml:space="preserve"> </w:t>
      </w:r>
      <w:r w:rsidRPr="00906B3E">
        <w:rPr>
          <w:spacing w:val="-2"/>
        </w:rPr>
        <w:t>approaches</w:t>
      </w:r>
      <w:r w:rsidRPr="00906B3E">
        <w:rPr>
          <w:spacing w:val="-25"/>
        </w:rPr>
        <w:t xml:space="preserve"> </w:t>
      </w:r>
      <w:r w:rsidRPr="00906B3E">
        <w:rPr>
          <w:spacing w:val="-5"/>
        </w:rPr>
        <w:t>have</w:t>
      </w:r>
      <w:r w:rsidRPr="00906B3E">
        <w:rPr>
          <w:spacing w:val="-26"/>
        </w:rPr>
        <w:t xml:space="preserve"> </w:t>
      </w:r>
      <w:r w:rsidRPr="00906B3E">
        <w:rPr>
          <w:spacing w:val="1"/>
        </w:rPr>
        <w:t>been</w:t>
      </w:r>
      <w:r w:rsidRPr="00906B3E">
        <w:rPr>
          <w:spacing w:val="43"/>
          <w:w w:val="91"/>
        </w:rPr>
        <w:t xml:space="preserve"> </w:t>
      </w:r>
      <w:r w:rsidRPr="00906B3E">
        <w:rPr>
          <w:spacing w:val="-2"/>
          <w:w w:val="95"/>
        </w:rPr>
        <w:t>developed</w:t>
      </w:r>
      <w:r w:rsidRPr="00906B3E">
        <w:rPr>
          <w:w w:val="95"/>
        </w:rPr>
        <w:t xml:space="preserve"> </w:t>
      </w:r>
      <w:r w:rsidRPr="00906B3E">
        <w:rPr>
          <w:spacing w:val="-2"/>
          <w:w w:val="95"/>
        </w:rPr>
        <w:t>where</w:t>
      </w:r>
      <w:r w:rsidRPr="00906B3E">
        <w:rPr>
          <w:w w:val="95"/>
        </w:rPr>
        <w:t xml:space="preserve"> the </w:t>
      </w:r>
      <w:r w:rsidRPr="00906B3E">
        <w:rPr>
          <w:spacing w:val="-2"/>
          <w:w w:val="95"/>
        </w:rPr>
        <w:t>observed</w:t>
      </w:r>
      <w:r w:rsidRPr="00906B3E">
        <w:rPr>
          <w:w w:val="95"/>
        </w:rPr>
        <w:t xml:space="preserve"> data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is compared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against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a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range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1"/>
          <w:w w:val="95"/>
        </w:rPr>
        <w:t xml:space="preserve"> </w:t>
      </w:r>
      <w:r w:rsidRPr="00906B3E">
        <w:rPr>
          <w:spacing w:val="-4"/>
          <w:w w:val="95"/>
        </w:rPr>
        <w:t>values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that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 xml:space="preserve">are </w:t>
      </w:r>
      <w:r w:rsidRPr="00906B3E">
        <w:rPr>
          <w:spacing w:val="-3"/>
          <w:w w:val="95"/>
        </w:rPr>
        <w:t>equivalen</w:t>
      </w:r>
      <w:r w:rsidRPr="00906B3E">
        <w:rPr>
          <w:spacing w:val="-2"/>
          <w:w w:val="95"/>
        </w:rPr>
        <w:t>t</w:t>
      </w:r>
      <w:r w:rsidRPr="00906B3E">
        <w:rPr>
          <w:spacing w:val="37"/>
          <w:w w:val="114"/>
        </w:rPr>
        <w:t xml:space="preserve"> </w:t>
      </w:r>
      <w:r w:rsidRPr="00906B3E">
        <w:t>to</w:t>
      </w:r>
      <w:r w:rsidRPr="00906B3E">
        <w:rPr>
          <w:spacing w:val="-25"/>
        </w:rPr>
        <w:t xml:space="preserve"> </w:t>
      </w:r>
      <w:r w:rsidRPr="00906B3E">
        <w:t>the</w:t>
      </w:r>
      <w:r w:rsidRPr="00906B3E">
        <w:rPr>
          <w:spacing w:val="-25"/>
        </w:rPr>
        <w:t xml:space="preserve"> </w:t>
      </w:r>
      <w:r w:rsidRPr="00906B3E">
        <w:t>absence</w:t>
      </w:r>
      <w:r w:rsidRPr="00906B3E">
        <w:rPr>
          <w:spacing w:val="-25"/>
        </w:rPr>
        <w:t xml:space="preserve"> </w:t>
      </w:r>
      <w:r w:rsidRPr="00906B3E">
        <w:t>of</w:t>
      </w:r>
      <w:r w:rsidRPr="00906B3E">
        <w:rPr>
          <w:spacing w:val="-24"/>
        </w:rPr>
        <w:t xml:space="preserve"> </w:t>
      </w:r>
      <w:r w:rsidRPr="00906B3E">
        <w:t>a</w:t>
      </w:r>
      <w:r w:rsidRPr="00906B3E">
        <w:rPr>
          <w:spacing w:val="-25"/>
        </w:rPr>
        <w:t xml:space="preserve"> </w:t>
      </w:r>
      <w:r w:rsidRPr="00906B3E">
        <w:t>meaningful</w:t>
      </w:r>
      <w:r w:rsidRPr="00906B3E">
        <w:rPr>
          <w:spacing w:val="-24"/>
        </w:rPr>
        <w:t xml:space="preserve"> </w:t>
      </w:r>
      <w:r w:rsidRPr="00906B3E">
        <w:t>effect.</w:t>
      </w:r>
      <w:r w:rsidRPr="00906B3E">
        <w:rPr>
          <w:spacing w:val="-13"/>
        </w:rPr>
        <w:t xml:space="preserve"> </w:t>
      </w:r>
      <w:r w:rsidRPr="00906B3E">
        <w:t>Specifying</w:t>
      </w:r>
      <w:r w:rsidRPr="00906B3E">
        <w:rPr>
          <w:spacing w:val="-25"/>
        </w:rPr>
        <w:t xml:space="preserve"> </w:t>
      </w:r>
      <w:r w:rsidRPr="00906B3E">
        <w:t>a</w:t>
      </w:r>
      <w:r w:rsidRPr="00906B3E">
        <w:rPr>
          <w:spacing w:val="-24"/>
        </w:rPr>
        <w:t xml:space="preserve"> </w:t>
      </w:r>
      <w:r w:rsidRPr="00906B3E">
        <w:t>range</w:t>
      </w:r>
      <w:r w:rsidRPr="00906B3E">
        <w:rPr>
          <w:spacing w:val="-25"/>
        </w:rPr>
        <w:t xml:space="preserve"> </w:t>
      </w:r>
      <w:r w:rsidRPr="00906B3E">
        <w:t>of</w:t>
      </w:r>
      <w:r w:rsidRPr="00906B3E">
        <w:rPr>
          <w:spacing w:val="-25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25"/>
        </w:rPr>
        <w:t xml:space="preserve"> </w:t>
      </w:r>
      <w:r w:rsidRPr="00906B3E">
        <w:t>around</w:t>
      </w:r>
      <w:r w:rsidRPr="00906B3E">
        <w:rPr>
          <w:spacing w:val="-25"/>
        </w:rPr>
        <w:t xml:space="preserve"> </w:t>
      </w:r>
      <w:r w:rsidRPr="00906B3E">
        <w:t>zero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allows</w:t>
      </w:r>
      <w:r w:rsidRPr="00906B3E">
        <w:rPr>
          <w:spacing w:val="33"/>
          <w:w w:val="86"/>
        </w:rPr>
        <w:t xml:space="preserve"> </w:t>
      </w:r>
      <w:r w:rsidRPr="00906B3E">
        <w:rPr>
          <w:spacing w:val="-2"/>
        </w:rPr>
        <w:t>researchers</w:t>
      </w:r>
      <w:r w:rsidRPr="00906B3E">
        <w:rPr>
          <w:spacing w:val="-31"/>
        </w:rPr>
        <w:t xml:space="preserve"> </w:t>
      </w:r>
      <w:r w:rsidRPr="00906B3E">
        <w:t>to</w:t>
      </w:r>
      <w:r w:rsidRPr="00906B3E">
        <w:rPr>
          <w:spacing w:val="-30"/>
        </w:rPr>
        <w:t xml:space="preserve"> </w:t>
      </w:r>
      <w:r w:rsidRPr="00906B3E">
        <w:t>statistically</w:t>
      </w:r>
      <w:r w:rsidRPr="00906B3E">
        <w:rPr>
          <w:spacing w:val="-30"/>
        </w:rPr>
        <w:t xml:space="preserve"> </w:t>
      </w:r>
      <w:r w:rsidRPr="00906B3E">
        <w:t>reject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t>presence</w:t>
      </w:r>
      <w:r w:rsidRPr="00906B3E">
        <w:rPr>
          <w:spacing w:val="-30"/>
        </w:rPr>
        <w:t xml:space="preserve"> </w:t>
      </w:r>
      <w:r w:rsidRPr="00906B3E">
        <w:t>of</w:t>
      </w:r>
      <w:r w:rsidRPr="00906B3E">
        <w:rPr>
          <w:spacing w:val="-30"/>
        </w:rPr>
        <w:t xml:space="preserve"> </w:t>
      </w:r>
      <w:r w:rsidRPr="00906B3E">
        <w:t>effects</w:t>
      </w:r>
      <w:r w:rsidRPr="00906B3E">
        <w:rPr>
          <w:spacing w:val="-30"/>
        </w:rPr>
        <w:t xml:space="preserve"> </w:t>
      </w:r>
      <w:r w:rsidRPr="00906B3E">
        <w:t>large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enough</w:t>
      </w:r>
      <w:r w:rsidRPr="00906B3E">
        <w:rPr>
          <w:spacing w:val="-31"/>
        </w:rPr>
        <w:t xml:space="preserve"> </w:t>
      </w:r>
      <w:r w:rsidRPr="00906B3E">
        <w:t>to</w:t>
      </w:r>
      <w:r w:rsidRPr="00906B3E">
        <w:rPr>
          <w:spacing w:val="-30"/>
        </w:rPr>
        <w:t xml:space="preserve"> </w:t>
      </w:r>
      <w:proofErr w:type="gramStart"/>
      <w:r w:rsidRPr="00906B3E">
        <w:rPr>
          <w:spacing w:val="-2"/>
        </w:rPr>
        <w:t>ma</w:t>
      </w:r>
      <w:r w:rsidRPr="00906B3E">
        <w:rPr>
          <w:spacing w:val="-1"/>
        </w:rPr>
        <w:t>tter,</w:t>
      </w:r>
      <w:r w:rsidRPr="00906B3E">
        <w:rPr>
          <w:spacing w:val="-30"/>
        </w:rPr>
        <w:t xml:space="preserve"> </w:t>
      </w:r>
      <w:r w:rsidRPr="00906B3E">
        <w:t>and</w:t>
      </w:r>
      <w:proofErr w:type="gramEnd"/>
      <w:r w:rsidRPr="00906B3E">
        <w:rPr>
          <w:spacing w:val="-31"/>
        </w:rPr>
        <w:t xml:space="preserve"> </w:t>
      </w:r>
      <w:r w:rsidRPr="00906B3E">
        <w:rPr>
          <w:spacing w:val="-3"/>
        </w:rPr>
        <w:t>preven</w:t>
      </w:r>
      <w:r w:rsidRPr="00906B3E">
        <w:rPr>
          <w:spacing w:val="-2"/>
        </w:rPr>
        <w:t>ts</w:t>
      </w:r>
      <w:r w:rsidRPr="00906B3E">
        <w:rPr>
          <w:spacing w:val="37"/>
        </w:rPr>
        <w:t xml:space="preserve"> </w:t>
      </w:r>
      <w:r w:rsidRPr="00906B3E">
        <w:rPr>
          <w:w w:val="95"/>
        </w:rPr>
        <w:t>practically</w:t>
      </w:r>
      <w:r w:rsidRPr="00906B3E">
        <w:rPr>
          <w:spacing w:val="10"/>
          <w:w w:val="95"/>
        </w:rPr>
        <w:t xml:space="preserve"> </w:t>
      </w:r>
      <w:r w:rsidRPr="00906B3E">
        <w:rPr>
          <w:spacing w:val="-2"/>
          <w:w w:val="95"/>
        </w:rPr>
        <w:t>insignifican</w:t>
      </w:r>
      <w:r w:rsidRPr="00906B3E">
        <w:rPr>
          <w:spacing w:val="-1"/>
          <w:w w:val="95"/>
        </w:rPr>
        <w:t>t</w:t>
      </w:r>
      <w:r w:rsidRPr="00906B3E">
        <w:rPr>
          <w:spacing w:val="10"/>
          <w:w w:val="95"/>
        </w:rPr>
        <w:t xml:space="preserve"> </w:t>
      </w:r>
      <w:r w:rsidRPr="00906B3E">
        <w:rPr>
          <w:w w:val="95"/>
        </w:rPr>
        <w:t>effects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from</w:t>
      </w:r>
      <w:r w:rsidRPr="00906B3E">
        <w:rPr>
          <w:spacing w:val="10"/>
          <w:w w:val="95"/>
        </w:rPr>
        <w:t xml:space="preserve"> </w:t>
      </w:r>
      <w:r w:rsidRPr="00906B3E">
        <w:rPr>
          <w:w w:val="95"/>
        </w:rPr>
        <w:t>b</w:t>
      </w:r>
      <w:r w:rsidRPr="00906B3E">
        <w:rPr>
          <w:spacing w:val="1"/>
          <w:w w:val="95"/>
        </w:rPr>
        <w:t>eing</w:t>
      </w:r>
      <w:r w:rsidRPr="00906B3E">
        <w:rPr>
          <w:spacing w:val="10"/>
          <w:w w:val="95"/>
        </w:rPr>
        <w:t xml:space="preserve"> </w:t>
      </w:r>
      <w:r w:rsidRPr="00906B3E">
        <w:rPr>
          <w:spacing w:val="-2"/>
          <w:w w:val="95"/>
        </w:rPr>
        <w:t>in</w:t>
      </w:r>
      <w:r w:rsidRPr="00906B3E">
        <w:rPr>
          <w:spacing w:val="-1"/>
          <w:w w:val="95"/>
        </w:rPr>
        <w:t>terpreted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as</w:t>
      </w:r>
      <w:r w:rsidRPr="00906B3E">
        <w:rPr>
          <w:spacing w:val="10"/>
          <w:w w:val="95"/>
        </w:rPr>
        <w:t xml:space="preserve"> </w:t>
      </w:r>
      <w:r w:rsidRPr="00906B3E">
        <w:rPr>
          <w:w w:val="95"/>
        </w:rPr>
        <w:t>a</w:t>
      </w:r>
      <w:r w:rsidRPr="00906B3E">
        <w:rPr>
          <w:spacing w:val="10"/>
          <w:w w:val="95"/>
        </w:rPr>
        <w:t xml:space="preserve"> </w:t>
      </w:r>
      <w:r w:rsidRPr="00906B3E">
        <w:rPr>
          <w:w w:val="95"/>
        </w:rPr>
        <w:t>statistically</w:t>
      </w:r>
      <w:r w:rsidRPr="00906B3E">
        <w:rPr>
          <w:spacing w:val="10"/>
          <w:w w:val="95"/>
        </w:rPr>
        <w:t xml:space="preserve"> </w:t>
      </w:r>
      <w:r w:rsidRPr="00906B3E">
        <w:rPr>
          <w:spacing w:val="-2"/>
          <w:w w:val="95"/>
        </w:rPr>
        <w:t>significan</w:t>
      </w:r>
      <w:r w:rsidRPr="00906B3E">
        <w:rPr>
          <w:spacing w:val="-1"/>
          <w:w w:val="95"/>
        </w:rPr>
        <w:t>t</w:t>
      </w:r>
      <w:r w:rsidRPr="00906B3E">
        <w:rPr>
          <w:spacing w:val="10"/>
          <w:w w:val="95"/>
        </w:rPr>
        <w:t xml:space="preserve"> </w:t>
      </w:r>
      <w:r w:rsidRPr="00906B3E">
        <w:rPr>
          <w:w w:val="95"/>
        </w:rPr>
        <w:t>difference.</w:t>
      </w:r>
      <w:r w:rsidRPr="00906B3E">
        <w:rPr>
          <w:spacing w:val="31"/>
          <w:w w:val="91"/>
        </w:rPr>
        <w:t xml:space="preserve"> </w:t>
      </w: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-33"/>
        </w:rPr>
        <w:t xml:space="preserve"> </w:t>
      </w:r>
      <w:r w:rsidRPr="00906B3E">
        <w:t>compare</w:t>
      </w:r>
      <w:r w:rsidRPr="00906B3E">
        <w:rPr>
          <w:spacing w:val="-32"/>
        </w:rPr>
        <w:t xml:space="preserve"> </w:t>
      </w:r>
      <w:r w:rsidRPr="00906B3E">
        <w:t>the</w:t>
      </w:r>
      <w:r w:rsidRPr="00906B3E">
        <w:rPr>
          <w:spacing w:val="-33"/>
        </w:rPr>
        <w:t xml:space="preserve"> </w:t>
      </w:r>
      <w:r w:rsidRPr="00906B3E">
        <w:rPr>
          <w:spacing w:val="-1"/>
        </w:rPr>
        <w:t>b</w:t>
      </w:r>
      <w:r w:rsidRPr="00906B3E">
        <w:rPr>
          <w:spacing w:val="-2"/>
        </w:rPr>
        <w:t>ehavior</w:t>
      </w:r>
      <w:r w:rsidRPr="00906B3E">
        <w:rPr>
          <w:spacing w:val="-32"/>
        </w:rPr>
        <w:t xml:space="preserve"> </w:t>
      </w:r>
      <w:r w:rsidRPr="00906B3E">
        <w:t>of</w:t>
      </w:r>
      <w:r w:rsidRPr="00906B3E">
        <w:rPr>
          <w:spacing w:val="-33"/>
        </w:rPr>
        <w:t xml:space="preserve"> </w:t>
      </w:r>
      <w:r w:rsidRPr="00906B3E">
        <w:t>the</w:t>
      </w:r>
      <w:r w:rsidRPr="00906B3E">
        <w:rPr>
          <w:spacing w:val="-32"/>
        </w:rPr>
        <w:t xml:space="preserve"> </w:t>
      </w:r>
      <w:r w:rsidRPr="00906B3E">
        <w:rPr>
          <w:spacing w:val="-2"/>
        </w:rPr>
        <w:t>recen</w:t>
      </w:r>
      <w:r w:rsidRPr="00906B3E">
        <w:rPr>
          <w:spacing w:val="-1"/>
        </w:rPr>
        <w:t>tly</w:t>
      </w:r>
      <w:r w:rsidRPr="00906B3E">
        <w:rPr>
          <w:spacing w:val="-33"/>
        </w:rPr>
        <w:t xml:space="preserve"> </w:t>
      </w:r>
      <w:r w:rsidRPr="00906B3E">
        <w:t>proposed</w:t>
      </w:r>
      <w:r w:rsidRPr="00906B3E">
        <w:rPr>
          <w:spacing w:val="-32"/>
        </w:rPr>
        <w:t xml:space="preserve"> </w:t>
      </w:r>
      <w:r w:rsidRPr="00906B3E">
        <w:t>second</w:t>
      </w:r>
      <w:r w:rsidRPr="00906B3E">
        <w:rPr>
          <w:spacing w:val="-33"/>
        </w:rPr>
        <w:t xml:space="preserve"> </w:t>
      </w:r>
      <w:r w:rsidRPr="00906B3E">
        <w:t>generation</w:t>
      </w:r>
      <w:r w:rsidRPr="00906B3E">
        <w:rPr>
          <w:spacing w:val="-32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33"/>
        </w:rPr>
        <w:t xml:space="preserve"> </w:t>
      </w:r>
      <w:r w:rsidRPr="00906B3E">
        <w:t>(Blume,</w:t>
      </w:r>
      <w:r w:rsidRPr="00906B3E">
        <w:rPr>
          <w:spacing w:val="27"/>
          <w:w w:val="98"/>
        </w:rPr>
        <w:t xml:space="preserve"> </w:t>
      </w:r>
      <w:r w:rsidRPr="00906B3E">
        <w:t>D’Agostino</w:t>
      </w:r>
      <w:r w:rsidRPr="00906B3E">
        <w:rPr>
          <w:spacing w:val="-30"/>
        </w:rPr>
        <w:t xml:space="preserve"> </w:t>
      </w:r>
      <w:r w:rsidRPr="00906B3E">
        <w:rPr>
          <w:spacing w:val="-3"/>
        </w:rPr>
        <w:t>McGowan,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Dupon</w:t>
      </w:r>
      <w:r w:rsidRPr="00906B3E">
        <w:rPr>
          <w:spacing w:val="-1"/>
        </w:rPr>
        <w:t>t,</w:t>
      </w:r>
      <w:r w:rsidRPr="00906B3E">
        <w:rPr>
          <w:spacing w:val="-29"/>
        </w:rPr>
        <w:t xml:space="preserve"> </w:t>
      </w:r>
      <w:r w:rsidRPr="00906B3E">
        <w:t>&amp;</w:t>
      </w:r>
      <w:r w:rsidRPr="00906B3E">
        <w:rPr>
          <w:spacing w:val="-29"/>
        </w:rPr>
        <w:t xml:space="preserve"> </w:t>
      </w:r>
      <w:r w:rsidRPr="00906B3E">
        <w:rPr>
          <w:spacing w:val="-4"/>
        </w:rPr>
        <w:t>Greevy</w:t>
      </w:r>
      <w:r w:rsidRPr="00906B3E">
        <w:rPr>
          <w:spacing w:val="-3"/>
        </w:rPr>
        <w:t>,</w:t>
      </w:r>
      <w:r w:rsidRPr="00906B3E">
        <w:rPr>
          <w:spacing w:val="-29"/>
        </w:rPr>
        <w:t xml:space="preserve"> </w:t>
      </w:r>
      <w:r w:rsidRPr="00906B3E">
        <w:t>2018)</w:t>
      </w:r>
      <w:r w:rsidRPr="00906B3E">
        <w:rPr>
          <w:spacing w:val="-28"/>
        </w:rPr>
        <w:t xml:space="preserve"> </w:t>
      </w:r>
      <w:r w:rsidRPr="00906B3E">
        <w:t>with</w:t>
      </w:r>
      <w:r w:rsidRPr="00906B3E">
        <w:rPr>
          <w:spacing w:val="-29"/>
        </w:rPr>
        <w:t xml:space="preserve"> </w:t>
      </w:r>
      <w:r w:rsidRPr="00906B3E">
        <w:t>the</w:t>
      </w:r>
      <w:r w:rsidRPr="00906B3E">
        <w:rPr>
          <w:spacing w:val="-29"/>
        </w:rPr>
        <w:t xml:space="preserve"> </w:t>
      </w:r>
      <w:r w:rsidRPr="00906B3E">
        <w:t>more</w:t>
      </w:r>
      <w:r w:rsidRPr="00906B3E">
        <w:rPr>
          <w:spacing w:val="-29"/>
        </w:rPr>
        <w:t xml:space="preserve"> </w:t>
      </w:r>
      <w:r w:rsidRPr="00906B3E">
        <w:t>established</w:t>
      </w:r>
      <w:r w:rsidRPr="00906B3E">
        <w:rPr>
          <w:spacing w:val="-29"/>
        </w:rPr>
        <w:t xml:space="preserve"> </w:t>
      </w:r>
      <w:r w:rsidRPr="00906B3E">
        <w:rPr>
          <w:spacing w:val="-8"/>
        </w:rPr>
        <w:t>T</w:t>
      </w:r>
      <w:r w:rsidRPr="00906B3E">
        <w:rPr>
          <w:spacing w:val="-11"/>
        </w:rPr>
        <w:t>wo</w:t>
      </w:r>
      <w:r w:rsidRPr="00906B3E">
        <w:rPr>
          <w:spacing w:val="-29"/>
        </w:rPr>
        <w:t xml:space="preserve"> </w:t>
      </w:r>
      <w:r w:rsidRPr="00906B3E">
        <w:t>One-Sided</w:t>
      </w:r>
      <w:r w:rsidRPr="00906B3E">
        <w:rPr>
          <w:spacing w:val="30"/>
          <w:w w:val="93"/>
        </w:rPr>
        <w:t xml:space="preserve"> </w:t>
      </w:r>
      <w:r w:rsidRPr="00906B3E">
        <w:rPr>
          <w:spacing w:val="-4"/>
        </w:rPr>
        <w:t>T</w:t>
      </w:r>
      <w:r w:rsidRPr="00906B3E">
        <w:rPr>
          <w:spacing w:val="-5"/>
        </w:rPr>
        <w:t>ests</w:t>
      </w:r>
      <w:r w:rsidRPr="00906B3E">
        <w:rPr>
          <w:spacing w:val="-9"/>
        </w:rPr>
        <w:t xml:space="preserve"> </w:t>
      </w:r>
      <w:r w:rsidRPr="00906B3E">
        <w:t>(TOST)</w:t>
      </w:r>
      <w:r w:rsidRPr="00906B3E">
        <w:rPr>
          <w:spacing w:val="-1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9"/>
        </w:rPr>
        <w:t xml:space="preserve"> </w:t>
      </w:r>
      <w:r w:rsidRPr="00906B3E">
        <w:t>testing</w:t>
      </w:r>
      <w:r w:rsidRPr="00906B3E">
        <w:rPr>
          <w:spacing w:val="-9"/>
        </w:rPr>
        <w:t xml:space="preserve"> </w:t>
      </w:r>
      <w:r w:rsidRPr="00906B3E">
        <w:t>procedure</w:t>
      </w:r>
      <w:r w:rsidRPr="00906B3E">
        <w:rPr>
          <w:spacing w:val="-9"/>
        </w:rPr>
        <w:t xml:space="preserve"> </w:t>
      </w:r>
      <w:r w:rsidRPr="00906B3E">
        <w:rPr>
          <w:spacing w:val="-2"/>
        </w:rPr>
        <w:t>(</w:t>
      </w:r>
      <w:proofErr w:type="spellStart"/>
      <w:r w:rsidRPr="00906B3E">
        <w:rPr>
          <w:spacing w:val="-2"/>
        </w:rPr>
        <w:t>Sc</w:t>
      </w:r>
      <w:r w:rsidRPr="00906B3E">
        <w:rPr>
          <w:spacing w:val="-3"/>
        </w:rPr>
        <w:t>huirmann</w:t>
      </w:r>
      <w:proofErr w:type="spellEnd"/>
      <w:r w:rsidRPr="00906B3E">
        <w:rPr>
          <w:spacing w:val="-3"/>
        </w:rPr>
        <w:t>,</w:t>
      </w:r>
      <w:r w:rsidRPr="00906B3E">
        <w:rPr>
          <w:spacing w:val="-9"/>
        </w:rPr>
        <w:t xml:space="preserve"> </w:t>
      </w:r>
      <w:r w:rsidRPr="00906B3E">
        <w:t>1987).</w:t>
      </w:r>
      <w:r w:rsidRPr="00906B3E">
        <w:rPr>
          <w:spacing w:val="9"/>
        </w:rPr>
        <w:t xml:space="preserve"> </w:t>
      </w: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-9"/>
        </w:rPr>
        <w:t xml:space="preserve"> </w:t>
      </w:r>
      <w:r w:rsidRPr="00906B3E">
        <w:rPr>
          <w:spacing w:val="-3"/>
        </w:rPr>
        <w:t>show</w:t>
      </w:r>
      <w:r w:rsidRPr="00906B3E">
        <w:rPr>
          <w:spacing w:val="-8"/>
        </w:rPr>
        <w:t xml:space="preserve"> </w:t>
      </w:r>
      <w:r w:rsidRPr="00906B3E">
        <w:t>that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9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6"/>
        </w:rPr>
        <w:t>wo</w:t>
      </w:r>
      <w:r w:rsidRPr="00906B3E">
        <w:rPr>
          <w:spacing w:val="55"/>
          <w:w w:val="89"/>
        </w:rPr>
        <w:t xml:space="preserve"> </w:t>
      </w:r>
      <w:r w:rsidRPr="00906B3E">
        <w:rPr>
          <w:spacing w:val="-1"/>
          <w:w w:val="95"/>
        </w:rPr>
        <w:t>approac</w:t>
      </w:r>
      <w:r w:rsidRPr="00906B3E">
        <w:rPr>
          <w:spacing w:val="-2"/>
          <w:w w:val="95"/>
        </w:rPr>
        <w:t>hes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yield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almost</w:t>
      </w:r>
      <w:r w:rsidRPr="00906B3E">
        <w:rPr>
          <w:spacing w:val="5"/>
          <w:w w:val="95"/>
        </w:rPr>
        <w:t xml:space="preserve"> </w:t>
      </w:r>
      <w:r w:rsidRPr="00906B3E">
        <w:rPr>
          <w:spacing w:val="-2"/>
          <w:w w:val="95"/>
        </w:rPr>
        <w:t>iden</w:t>
      </w:r>
      <w:r w:rsidRPr="00906B3E">
        <w:rPr>
          <w:spacing w:val="-1"/>
          <w:w w:val="95"/>
        </w:rPr>
        <w:t>tical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results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under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optimal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conditions.</w:t>
      </w:r>
      <w:r w:rsidRPr="00906B3E">
        <w:rPr>
          <w:spacing w:val="25"/>
          <w:w w:val="95"/>
        </w:rPr>
        <w:t xml:space="preserve"> </w:t>
      </w:r>
      <w:r w:rsidRPr="00906B3E">
        <w:rPr>
          <w:w w:val="95"/>
        </w:rPr>
        <w:t>Under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suboptimal</w:t>
      </w:r>
      <w:r w:rsidRPr="00906B3E">
        <w:rPr>
          <w:spacing w:val="23"/>
          <w:w w:val="94"/>
        </w:rPr>
        <w:t xml:space="preserve"> </w:t>
      </w:r>
      <w:r w:rsidRPr="00906B3E">
        <w:t>conditions</w:t>
      </w:r>
      <w:r w:rsidRPr="00906B3E">
        <w:rPr>
          <w:spacing w:val="-30"/>
        </w:rPr>
        <w:t xml:space="preserve"> </w:t>
      </w:r>
      <w:r w:rsidRPr="00906B3E">
        <w:t>(e.g.,</w:t>
      </w:r>
      <w:r w:rsidRPr="00906B3E">
        <w:rPr>
          <w:spacing w:val="-30"/>
        </w:rPr>
        <w:t xml:space="preserve"> </w:t>
      </w:r>
      <w:r w:rsidRPr="00906B3E">
        <w:t>when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0"/>
        </w:rPr>
        <w:t xml:space="preserve"> </w:t>
      </w:r>
      <w:r w:rsidRPr="00906B3E">
        <w:t>confidence</w:t>
      </w:r>
      <w:r w:rsidRPr="00906B3E">
        <w:rPr>
          <w:spacing w:val="-30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30"/>
        </w:rPr>
        <w:t xml:space="preserve"> </w:t>
      </w:r>
      <w:r w:rsidRPr="00906B3E">
        <w:t>is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wider</w:t>
      </w:r>
      <w:r w:rsidRPr="00906B3E">
        <w:rPr>
          <w:spacing w:val="-30"/>
        </w:rPr>
        <w:t xml:space="preserve"> </w:t>
      </w:r>
      <w:r w:rsidRPr="00906B3E">
        <w:t>than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0"/>
        </w:rPr>
        <w:t xml:space="preserve"> </w:t>
      </w:r>
      <w:r w:rsidRPr="00906B3E">
        <w:t>range,</w:t>
      </w:r>
      <w:r w:rsidRPr="00906B3E">
        <w:rPr>
          <w:spacing w:val="-30"/>
        </w:rPr>
        <w:t xml:space="preserve"> </w:t>
      </w:r>
      <w:r w:rsidRPr="00906B3E">
        <w:t>or</w:t>
      </w:r>
      <w:r w:rsidRPr="00906B3E">
        <w:rPr>
          <w:spacing w:val="-29"/>
        </w:rPr>
        <w:t xml:space="preserve"> </w:t>
      </w:r>
      <w:r w:rsidRPr="00906B3E">
        <w:t>when</w:t>
      </w:r>
      <w:r w:rsidRPr="00906B3E">
        <w:rPr>
          <w:spacing w:val="35"/>
          <w:w w:val="89"/>
        </w:rPr>
        <w:t xml:space="preserve"> </w:t>
      </w:r>
      <w:r w:rsidRPr="00906B3E">
        <w:rPr>
          <w:w w:val="95"/>
        </w:rPr>
        <w:t>confidence</w:t>
      </w:r>
      <w:r w:rsidRPr="00906B3E">
        <w:rPr>
          <w:spacing w:val="4"/>
          <w:w w:val="95"/>
        </w:rPr>
        <w:t xml:space="preserve"> </w:t>
      </w:r>
      <w:r w:rsidRPr="00906B3E">
        <w:rPr>
          <w:spacing w:val="-4"/>
          <w:w w:val="95"/>
        </w:rPr>
        <w:t>in</w:t>
      </w:r>
      <w:r w:rsidRPr="00906B3E">
        <w:rPr>
          <w:spacing w:val="-3"/>
          <w:w w:val="95"/>
        </w:rPr>
        <w:t>terva</w:t>
      </w:r>
      <w:r w:rsidRPr="00906B3E">
        <w:rPr>
          <w:spacing w:val="-4"/>
          <w:w w:val="95"/>
        </w:rPr>
        <w:t>ls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are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asymmetric)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5"/>
          <w:w w:val="95"/>
        </w:rPr>
        <w:t xml:space="preserve"> </w:t>
      </w:r>
      <w:proofErr w:type="gramStart"/>
      <w:r w:rsidRPr="00906B3E">
        <w:rPr>
          <w:w w:val="95"/>
        </w:rPr>
        <w:t>second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generation</w:t>
      </w:r>
      <w:proofErr w:type="gramEnd"/>
      <w:r w:rsidRPr="00906B3E">
        <w:rPr>
          <w:spacing w:val="4"/>
          <w:w w:val="95"/>
        </w:rPr>
        <w:t xml:space="preserve"> </w:t>
      </w:r>
      <w:r w:rsidRPr="00906B3E">
        <w:rPr>
          <w:rFonts w:eastAsia="Arial" w:cs="Arial"/>
          <w:i/>
          <w:spacing w:val="-2"/>
          <w:w w:val="95"/>
        </w:rPr>
        <w:t>p</w:t>
      </w:r>
      <w:r w:rsidRPr="00906B3E">
        <w:rPr>
          <w:spacing w:val="-1"/>
          <w:w w:val="95"/>
        </w:rPr>
        <w:t>-v</w:t>
      </w:r>
      <w:r w:rsidRPr="00906B3E">
        <w:rPr>
          <w:spacing w:val="-2"/>
          <w:w w:val="95"/>
        </w:rPr>
        <w:t>alue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becomes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difficult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25"/>
          <w:w w:val="99"/>
        </w:rPr>
        <w:t xml:space="preserve"> </w:t>
      </w:r>
      <w:r w:rsidRPr="00906B3E">
        <w:rPr>
          <w:spacing w:val="-2"/>
        </w:rPr>
        <w:t>interpret</w:t>
      </w:r>
      <w:r w:rsidRPr="00906B3E">
        <w:rPr>
          <w:spacing w:val="-14"/>
        </w:rPr>
        <w:t xml:space="preserve"> </w:t>
      </w:r>
      <w:r w:rsidRPr="00906B3E">
        <w:t>as</w:t>
      </w:r>
      <w:r w:rsidRPr="00906B3E">
        <w:rPr>
          <w:spacing w:val="-14"/>
        </w:rPr>
        <w:t xml:space="preserve"> </w:t>
      </w:r>
      <w:r w:rsidRPr="00906B3E">
        <w:t>a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descriptive</w:t>
      </w:r>
      <w:r w:rsidRPr="00906B3E">
        <w:rPr>
          <w:spacing w:val="-13"/>
        </w:rPr>
        <w:t xml:space="preserve"> </w:t>
      </w:r>
      <w:r w:rsidRPr="00906B3E">
        <w:t>statistic.</w:t>
      </w:r>
      <w:r w:rsidRPr="00906B3E">
        <w:rPr>
          <w:spacing w:val="2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proofErr w:type="gramStart"/>
      <w:r w:rsidRPr="00906B3E">
        <w:t>second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generation</w:t>
      </w:r>
      <w:proofErr w:type="gramEnd"/>
      <w:r w:rsidRPr="00906B3E">
        <w:rPr>
          <w:spacing w:val="-13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4"/>
        </w:rPr>
        <w:t xml:space="preserve"> </w:t>
      </w:r>
      <w:r w:rsidRPr="00906B3E">
        <w:t>is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interpretable</w:t>
      </w:r>
      <w:r w:rsidRPr="00906B3E">
        <w:rPr>
          <w:spacing w:val="-14"/>
        </w:rPr>
        <w:t xml:space="preserve"> </w:t>
      </w:r>
      <w:r w:rsidRPr="00906B3E">
        <w:t>in</w:t>
      </w:r>
      <w:r w:rsidRPr="00906B3E">
        <w:rPr>
          <w:spacing w:val="-13"/>
        </w:rPr>
        <w:t xml:space="preserve"> </w:t>
      </w:r>
      <w:r w:rsidRPr="00906B3E">
        <w:t>a</w:t>
      </w:r>
      <w:r w:rsidRPr="00906B3E">
        <w:rPr>
          <w:spacing w:val="45"/>
          <w:w w:val="97"/>
        </w:rPr>
        <w:t xml:space="preserve"> </w:t>
      </w:r>
      <w:r w:rsidRPr="00906B3E">
        <w:rPr>
          <w:spacing w:val="-2"/>
        </w:rPr>
        <w:t>dichotomous</w:t>
      </w:r>
      <w:r w:rsidRPr="00906B3E">
        <w:rPr>
          <w:spacing w:val="-33"/>
        </w:rPr>
        <w:t xml:space="preserve"> </w:t>
      </w:r>
      <w:r w:rsidRPr="00906B3E">
        <w:t>manner</w:t>
      </w:r>
      <w:r w:rsidRPr="00906B3E">
        <w:rPr>
          <w:spacing w:val="-33"/>
        </w:rPr>
        <w:t xml:space="preserve"> </w:t>
      </w:r>
      <w:r w:rsidRPr="00906B3E">
        <w:t>(i.e.,</w:t>
      </w:r>
      <w:r w:rsidRPr="00906B3E">
        <w:rPr>
          <w:spacing w:val="-33"/>
        </w:rPr>
        <w:t xml:space="preserve"> </w:t>
      </w:r>
      <w:r w:rsidRPr="00906B3E">
        <w:rPr>
          <w:spacing w:val="-2"/>
        </w:rPr>
        <w:t>when</w:t>
      </w:r>
      <w:r w:rsidRPr="00906B3E">
        <w:rPr>
          <w:spacing w:val="-33"/>
        </w:rPr>
        <w:t xml:space="preserve"> </w:t>
      </w:r>
      <w:r w:rsidRPr="00906B3E">
        <w:t>the</w:t>
      </w:r>
      <w:r w:rsidRPr="00906B3E">
        <w:rPr>
          <w:spacing w:val="-33"/>
        </w:rPr>
        <w:t xml:space="preserve"> </w:t>
      </w:r>
      <w:r w:rsidRPr="00906B3E">
        <w:t>SGPV</w:t>
      </w:r>
      <w:r w:rsidRPr="00906B3E">
        <w:rPr>
          <w:spacing w:val="-33"/>
        </w:rPr>
        <w:t xml:space="preserve"> </w:t>
      </w:r>
      <w:r w:rsidRPr="00906B3E">
        <w:t>equals</w:t>
      </w:r>
      <w:r w:rsidRPr="00906B3E">
        <w:rPr>
          <w:spacing w:val="-32"/>
        </w:rPr>
        <w:t xml:space="preserve"> </w:t>
      </w:r>
      <w:r w:rsidRPr="00906B3E">
        <w:t>0</w:t>
      </w:r>
      <w:r w:rsidRPr="00906B3E">
        <w:rPr>
          <w:spacing w:val="-33"/>
        </w:rPr>
        <w:t xml:space="preserve"> </w:t>
      </w:r>
      <w:r w:rsidRPr="00906B3E">
        <w:t>or</w:t>
      </w:r>
      <w:r w:rsidRPr="00906B3E">
        <w:rPr>
          <w:spacing w:val="-33"/>
        </w:rPr>
        <w:t xml:space="preserve"> </w:t>
      </w:r>
      <w:r w:rsidRPr="00906B3E">
        <w:t>1</w:t>
      </w:r>
      <w:r w:rsidRPr="00906B3E">
        <w:rPr>
          <w:spacing w:val="-33"/>
        </w:rPr>
        <w:t xml:space="preserve"> </w:t>
      </w:r>
      <w:r w:rsidRPr="00906B3E">
        <w:t>because</w:t>
      </w:r>
      <w:r w:rsidRPr="00906B3E">
        <w:rPr>
          <w:spacing w:val="-33"/>
        </w:rPr>
        <w:t xml:space="preserve"> </w:t>
      </w:r>
      <w:r w:rsidRPr="00906B3E">
        <w:t>the</w:t>
      </w:r>
      <w:r w:rsidRPr="00906B3E">
        <w:rPr>
          <w:spacing w:val="-33"/>
        </w:rPr>
        <w:t xml:space="preserve"> </w:t>
      </w:r>
      <w:r w:rsidRPr="00906B3E">
        <w:t>confidence</w:t>
      </w:r>
      <w:r w:rsidRPr="00906B3E">
        <w:rPr>
          <w:spacing w:val="-33"/>
        </w:rPr>
        <w:t xml:space="preserve"> </w:t>
      </w:r>
      <w:r w:rsidRPr="00906B3E">
        <w:rPr>
          <w:spacing w:val="-4"/>
        </w:rPr>
        <w:t>intervals</w:t>
      </w:r>
      <w:r w:rsidRPr="00906B3E">
        <w:rPr>
          <w:spacing w:val="-33"/>
        </w:rPr>
        <w:t xml:space="preserve"> </w:t>
      </w:r>
      <w:r w:rsidRPr="00906B3E">
        <w:t>lies</w:t>
      </w:r>
      <w:r w:rsidRPr="00906B3E">
        <w:rPr>
          <w:spacing w:val="41"/>
          <w:w w:val="89"/>
        </w:rPr>
        <w:t xml:space="preserve"> </w:t>
      </w:r>
      <w:r w:rsidRPr="00906B3E">
        <w:t>completely</w:t>
      </w:r>
      <w:r w:rsidRPr="00906B3E">
        <w:rPr>
          <w:spacing w:val="-31"/>
        </w:rPr>
        <w:t xml:space="preserve"> </w:t>
      </w:r>
      <w:r w:rsidRPr="00906B3E">
        <w:t>within</w:t>
      </w:r>
      <w:r w:rsidRPr="00906B3E">
        <w:rPr>
          <w:spacing w:val="-30"/>
        </w:rPr>
        <w:t xml:space="preserve"> </w:t>
      </w:r>
      <w:r w:rsidRPr="00906B3E">
        <w:t>or</w:t>
      </w:r>
      <w:r w:rsidRPr="00906B3E">
        <w:rPr>
          <w:spacing w:val="-31"/>
        </w:rPr>
        <w:t xml:space="preserve"> </w:t>
      </w:r>
      <w:r w:rsidRPr="00906B3E">
        <w:t>outside</w:t>
      </w:r>
      <w:r w:rsidRPr="00906B3E">
        <w:rPr>
          <w:spacing w:val="-30"/>
        </w:rPr>
        <w:t xml:space="preserve"> </w:t>
      </w:r>
      <w:r w:rsidRPr="00906B3E">
        <w:t>of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0"/>
        </w:rPr>
        <w:t xml:space="preserve"> </w:t>
      </w:r>
      <w:r w:rsidRPr="00906B3E">
        <w:t>range),</w:t>
      </w:r>
      <w:r w:rsidRPr="00906B3E">
        <w:rPr>
          <w:spacing w:val="-31"/>
        </w:rPr>
        <w:t xml:space="preserve"> </w:t>
      </w:r>
      <w:r w:rsidRPr="00906B3E">
        <w:t>but</w:t>
      </w:r>
      <w:r w:rsidRPr="00906B3E">
        <w:rPr>
          <w:spacing w:val="-30"/>
        </w:rPr>
        <w:t xml:space="preserve"> </w:t>
      </w:r>
      <w:r w:rsidRPr="00906B3E">
        <w:t>this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dichotomous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in</w:t>
      </w:r>
      <w:r w:rsidRPr="00906B3E">
        <w:rPr>
          <w:spacing w:val="-1"/>
        </w:rPr>
        <w:t>te</w:t>
      </w:r>
      <w:r w:rsidRPr="00906B3E">
        <w:rPr>
          <w:spacing w:val="-2"/>
        </w:rPr>
        <w:t>rpretation</w:t>
      </w:r>
      <w:r w:rsidRPr="00906B3E">
        <w:rPr>
          <w:spacing w:val="39"/>
          <w:w w:val="96"/>
        </w:rPr>
        <w:t xml:space="preserve"> </w:t>
      </w:r>
      <w:r w:rsidRPr="00906B3E">
        <w:rPr>
          <w:spacing w:val="1"/>
        </w:rPr>
        <w:t>does</w:t>
      </w:r>
      <w:r w:rsidRPr="00906B3E">
        <w:rPr>
          <w:spacing w:val="-27"/>
        </w:rPr>
        <w:t xml:space="preserve"> </w:t>
      </w:r>
      <w:r w:rsidRPr="00906B3E">
        <w:t>not</w:t>
      </w:r>
      <w:r w:rsidRPr="00906B3E">
        <w:rPr>
          <w:spacing w:val="-26"/>
        </w:rPr>
        <w:t xml:space="preserve"> </w:t>
      </w:r>
      <w:r w:rsidRPr="00906B3E">
        <w:t>require</w:t>
      </w:r>
      <w:r w:rsidRPr="00906B3E">
        <w:rPr>
          <w:spacing w:val="-27"/>
        </w:rPr>
        <w:t xml:space="preserve"> </w:t>
      </w:r>
      <w:r w:rsidRPr="00906B3E">
        <w:t>calculations.</w:t>
      </w:r>
      <w:r w:rsidRPr="00906B3E">
        <w:rPr>
          <w:spacing w:val="-15"/>
        </w:rPr>
        <w:t xml:space="preserve"> </w:t>
      </w: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-27"/>
        </w:rPr>
        <w:t xml:space="preserve"> </w:t>
      </w:r>
      <w:r w:rsidRPr="00906B3E">
        <w:t>conclude</w:t>
      </w:r>
      <w:r w:rsidRPr="00906B3E">
        <w:rPr>
          <w:spacing w:val="-27"/>
        </w:rPr>
        <w:t xml:space="preserve"> </w:t>
      </w:r>
      <w:r w:rsidRPr="00906B3E">
        <w:t>that</w:t>
      </w:r>
      <w:r w:rsidRPr="00906B3E">
        <w:rPr>
          <w:spacing w:val="-2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7"/>
        </w:rPr>
        <w:t xml:space="preserve"> </w:t>
      </w:r>
      <w:r w:rsidRPr="00906B3E">
        <w:t>tests</w:t>
      </w:r>
      <w:r w:rsidRPr="00906B3E">
        <w:rPr>
          <w:spacing w:val="-27"/>
        </w:rPr>
        <w:t xml:space="preserve"> </w:t>
      </w:r>
      <w:r w:rsidRPr="00906B3E">
        <w:t>yield</w:t>
      </w:r>
      <w:r w:rsidRPr="00906B3E">
        <w:rPr>
          <w:spacing w:val="-27"/>
        </w:rPr>
        <w:t xml:space="preserve"> </w:t>
      </w:r>
      <w:r w:rsidRPr="00906B3E">
        <w:t>more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consisten</w:t>
      </w:r>
      <w:r w:rsidRPr="00906B3E">
        <w:rPr>
          <w:spacing w:val="-1"/>
        </w:rPr>
        <w:t>t</w:t>
      </w:r>
    </w:p>
    <w:p w:rsidR="00687123" w:rsidRPr="00906B3E" w:rsidRDefault="00C62845">
      <w:pPr>
        <w:pStyle w:val="BodyText"/>
        <w:spacing w:line="354" w:lineRule="auto"/>
        <w:ind w:left="120" w:right="117"/>
      </w:pPr>
      <w:proofErr w:type="gramStart"/>
      <w:r w:rsidRPr="00906B3E">
        <w:rPr>
          <w:i/>
          <w:spacing w:val="-2"/>
          <w:w w:val="95"/>
        </w:rPr>
        <w:t>p</w:t>
      </w:r>
      <w:r w:rsidRPr="00906B3E">
        <w:rPr>
          <w:spacing w:val="-1"/>
          <w:w w:val="95"/>
        </w:rPr>
        <w:t>-</w:t>
      </w:r>
      <w:r w:rsidRPr="00906B3E">
        <w:rPr>
          <w:spacing w:val="-2"/>
          <w:w w:val="95"/>
        </w:rPr>
        <w:t>values</w:t>
      </w:r>
      <w:r w:rsidRPr="00906B3E">
        <w:rPr>
          <w:spacing w:val="-1"/>
          <w:w w:val="95"/>
        </w:rPr>
        <w:t>,</w:t>
      </w:r>
      <w:proofErr w:type="gramEnd"/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distinguish</w:t>
      </w:r>
      <w:r w:rsidRPr="00906B3E">
        <w:rPr>
          <w:spacing w:val="8"/>
          <w:w w:val="95"/>
        </w:rPr>
        <w:t xml:space="preserve"> </w:t>
      </w:r>
      <w:r w:rsidRPr="00906B3E">
        <w:rPr>
          <w:spacing w:val="-2"/>
          <w:w w:val="95"/>
        </w:rPr>
        <w:t>bet</w:t>
      </w:r>
      <w:r w:rsidRPr="00906B3E">
        <w:rPr>
          <w:spacing w:val="-3"/>
          <w:w w:val="95"/>
        </w:rPr>
        <w:t>ween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datasets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that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yield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same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second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generation</w:t>
      </w:r>
      <w:r w:rsidRPr="00906B3E">
        <w:rPr>
          <w:spacing w:val="7"/>
          <w:w w:val="95"/>
        </w:rPr>
        <w:t xml:space="preserve"> </w:t>
      </w:r>
      <w:r w:rsidRPr="00906B3E">
        <w:rPr>
          <w:i/>
          <w:spacing w:val="-2"/>
          <w:w w:val="95"/>
        </w:rPr>
        <w:t>p</w:t>
      </w:r>
      <w:r w:rsidRPr="00906B3E">
        <w:rPr>
          <w:spacing w:val="-1"/>
          <w:w w:val="95"/>
        </w:rPr>
        <w:t>-value,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and</w:t>
      </w:r>
      <w:r w:rsidRPr="00906B3E">
        <w:rPr>
          <w:spacing w:val="29"/>
          <w:w w:val="92"/>
        </w:rPr>
        <w:t xml:space="preserve"> </w:t>
      </w:r>
      <w:r w:rsidRPr="00906B3E">
        <w:rPr>
          <w:spacing w:val="-3"/>
        </w:rPr>
        <w:t>allow</w:t>
      </w:r>
      <w:r w:rsidRPr="00906B3E">
        <w:rPr>
          <w:spacing w:val="-8"/>
        </w:rPr>
        <w:t xml:space="preserve"> </w:t>
      </w:r>
      <w:r w:rsidRPr="00906B3E">
        <w:t>for</w:t>
      </w:r>
      <w:r w:rsidRPr="00906B3E">
        <w:rPr>
          <w:spacing w:val="-7"/>
        </w:rPr>
        <w:t xml:space="preserve"> </w:t>
      </w:r>
      <w:r w:rsidRPr="00906B3E">
        <w:t>easier</w:t>
      </w:r>
      <w:r w:rsidRPr="00906B3E">
        <w:rPr>
          <w:spacing w:val="-8"/>
        </w:rPr>
        <w:t xml:space="preserve"> </w:t>
      </w:r>
      <w:r w:rsidRPr="00906B3E">
        <w:rPr>
          <w:spacing w:val="-2"/>
        </w:rPr>
        <w:t>control</w:t>
      </w:r>
      <w:r w:rsidRPr="00906B3E">
        <w:rPr>
          <w:spacing w:val="-7"/>
        </w:rPr>
        <w:t xml:space="preserve"> </w:t>
      </w:r>
      <w:r w:rsidRPr="00906B3E">
        <w:t>of</w:t>
      </w:r>
      <w:r w:rsidRPr="00906B3E">
        <w:rPr>
          <w:spacing w:val="-8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ype</w:t>
      </w:r>
      <w:r w:rsidRPr="00906B3E">
        <w:rPr>
          <w:spacing w:val="-7"/>
        </w:rPr>
        <w:t xml:space="preserve"> </w:t>
      </w:r>
      <w:r w:rsidRPr="00906B3E">
        <w:t>I</w:t>
      </w:r>
      <w:r w:rsidRPr="00906B3E">
        <w:rPr>
          <w:spacing w:val="-8"/>
        </w:rPr>
        <w:t xml:space="preserve"> </w:t>
      </w:r>
      <w:r w:rsidRPr="00906B3E">
        <w:t>and</w:t>
      </w:r>
      <w:r w:rsidRPr="00906B3E">
        <w:rPr>
          <w:spacing w:val="-8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ype</w:t>
      </w:r>
      <w:r w:rsidRPr="00906B3E">
        <w:rPr>
          <w:spacing w:val="-8"/>
        </w:rPr>
        <w:t xml:space="preserve"> </w:t>
      </w:r>
      <w:r w:rsidRPr="00906B3E">
        <w:rPr>
          <w:spacing w:val="2"/>
        </w:rPr>
        <w:t>II</w:t>
      </w:r>
      <w:r w:rsidRPr="00906B3E">
        <w:rPr>
          <w:spacing w:val="-7"/>
        </w:rPr>
        <w:t xml:space="preserve"> </w:t>
      </w:r>
      <w:r w:rsidRPr="00906B3E">
        <w:t>error</w:t>
      </w:r>
      <w:r w:rsidRPr="00906B3E">
        <w:rPr>
          <w:spacing w:val="-8"/>
        </w:rPr>
        <w:t xml:space="preserve"> </w:t>
      </w:r>
      <w:r w:rsidRPr="00906B3E">
        <w:t>rates.</w:t>
      </w:r>
    </w:p>
    <w:p w:rsidR="00687123" w:rsidRPr="00906B3E" w:rsidRDefault="00C62845">
      <w:pPr>
        <w:pStyle w:val="BodyText"/>
        <w:spacing w:line="354" w:lineRule="auto"/>
        <w:ind w:left="120" w:right="117" w:firstLine="576"/>
      </w:pPr>
      <w:r w:rsidRPr="00906B3E">
        <w:rPr>
          <w:i/>
          <w:spacing w:val="-3"/>
          <w:w w:val="95"/>
        </w:rPr>
        <w:t>K</w:t>
      </w:r>
      <w:r w:rsidRPr="00906B3E">
        <w:rPr>
          <w:i/>
          <w:spacing w:val="-4"/>
          <w:w w:val="95"/>
        </w:rPr>
        <w:t>eywords:</w:t>
      </w:r>
      <w:r w:rsidRPr="00906B3E">
        <w:rPr>
          <w:i/>
          <w:spacing w:val="42"/>
          <w:w w:val="95"/>
        </w:rPr>
        <w:t xml:space="preserve"> </w:t>
      </w:r>
      <w:r w:rsidRPr="00906B3E">
        <w:rPr>
          <w:spacing w:val="-3"/>
          <w:w w:val="95"/>
        </w:rPr>
        <w:t>equiv</w:t>
      </w:r>
      <w:r w:rsidRPr="00906B3E">
        <w:rPr>
          <w:spacing w:val="-2"/>
          <w:w w:val="95"/>
        </w:rPr>
        <w:t>alenc</w:t>
      </w:r>
      <w:r w:rsidRPr="00906B3E">
        <w:rPr>
          <w:spacing w:val="-3"/>
          <w:w w:val="95"/>
        </w:rPr>
        <w:t>e</w:t>
      </w:r>
      <w:r w:rsidRPr="00906B3E">
        <w:rPr>
          <w:spacing w:val="18"/>
          <w:w w:val="95"/>
        </w:rPr>
        <w:t xml:space="preserve"> </w:t>
      </w:r>
      <w:r w:rsidRPr="00906B3E">
        <w:rPr>
          <w:w w:val="95"/>
        </w:rPr>
        <w:t>testing,</w:t>
      </w:r>
      <w:r w:rsidRPr="00906B3E">
        <w:rPr>
          <w:spacing w:val="17"/>
          <w:w w:val="95"/>
        </w:rPr>
        <w:t xml:space="preserve"> </w:t>
      </w:r>
      <w:r w:rsidRPr="00906B3E">
        <w:rPr>
          <w:w w:val="95"/>
        </w:rPr>
        <w:t>second</w:t>
      </w:r>
      <w:r w:rsidRPr="00906B3E">
        <w:rPr>
          <w:spacing w:val="19"/>
          <w:w w:val="95"/>
        </w:rPr>
        <w:t xml:space="preserve"> </w:t>
      </w:r>
      <w:r w:rsidRPr="00906B3E">
        <w:rPr>
          <w:w w:val="95"/>
        </w:rPr>
        <w:t>generation</w:t>
      </w:r>
      <w:r w:rsidRPr="00906B3E">
        <w:rPr>
          <w:spacing w:val="17"/>
          <w:w w:val="95"/>
        </w:rPr>
        <w:t xml:space="preserve"> </w:t>
      </w:r>
      <w:r w:rsidRPr="00906B3E">
        <w:rPr>
          <w:i/>
          <w:spacing w:val="-2"/>
          <w:w w:val="95"/>
        </w:rPr>
        <w:t>p</w:t>
      </w:r>
      <w:r w:rsidRPr="00906B3E">
        <w:rPr>
          <w:spacing w:val="-1"/>
          <w:w w:val="95"/>
        </w:rPr>
        <w:t>-v</w:t>
      </w:r>
      <w:r w:rsidRPr="00906B3E">
        <w:rPr>
          <w:spacing w:val="-2"/>
          <w:w w:val="95"/>
        </w:rPr>
        <w:t>alues</w:t>
      </w:r>
      <w:r w:rsidRPr="00906B3E">
        <w:rPr>
          <w:spacing w:val="-1"/>
          <w:w w:val="95"/>
        </w:rPr>
        <w:t>,</w:t>
      </w:r>
      <w:r w:rsidRPr="00906B3E">
        <w:rPr>
          <w:spacing w:val="17"/>
          <w:w w:val="95"/>
        </w:rPr>
        <w:t xml:space="preserve"> </w:t>
      </w:r>
      <w:r w:rsidRPr="00906B3E">
        <w:rPr>
          <w:spacing w:val="-1"/>
          <w:w w:val="95"/>
        </w:rPr>
        <w:t>h</w:t>
      </w:r>
      <w:r w:rsidRPr="00906B3E">
        <w:rPr>
          <w:spacing w:val="-2"/>
          <w:w w:val="95"/>
        </w:rPr>
        <w:t>yp</w:t>
      </w:r>
      <w:r w:rsidRPr="00906B3E">
        <w:rPr>
          <w:spacing w:val="-1"/>
          <w:w w:val="95"/>
        </w:rPr>
        <w:t>othesis</w:t>
      </w:r>
      <w:r w:rsidRPr="00906B3E">
        <w:rPr>
          <w:spacing w:val="18"/>
          <w:w w:val="95"/>
        </w:rPr>
        <w:t xml:space="preserve"> </w:t>
      </w:r>
      <w:r w:rsidRPr="00906B3E">
        <w:rPr>
          <w:w w:val="95"/>
        </w:rPr>
        <w:t>testing,</w:t>
      </w:r>
      <w:r w:rsidRPr="00906B3E">
        <w:rPr>
          <w:spacing w:val="17"/>
          <w:w w:val="95"/>
        </w:rPr>
        <w:t xml:space="preserve"> </w:t>
      </w:r>
      <w:r w:rsidRPr="00906B3E">
        <w:rPr>
          <w:spacing w:val="-1"/>
          <w:w w:val="95"/>
        </w:rPr>
        <w:t>TOST,</w:t>
      </w:r>
      <w:r w:rsidRPr="00906B3E">
        <w:rPr>
          <w:spacing w:val="51"/>
          <w:w w:val="104"/>
        </w:rPr>
        <w:t xml:space="preserve"> </w:t>
      </w:r>
      <w:r w:rsidRPr="00906B3E">
        <w:rPr>
          <w:w w:val="95"/>
        </w:rPr>
        <w:t>statistical</w:t>
      </w:r>
      <w:r w:rsidRPr="00906B3E">
        <w:rPr>
          <w:spacing w:val="31"/>
          <w:w w:val="95"/>
        </w:rPr>
        <w:t xml:space="preserve"> </w:t>
      </w:r>
      <w:r w:rsidRPr="00906B3E">
        <w:rPr>
          <w:w w:val="95"/>
        </w:rPr>
        <w:t>inference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headerReference w:type="default" r:id="rId9"/>
          <w:pgSz w:w="12240" w:h="15840"/>
          <w:pgMar w:top="960" w:right="1280" w:bottom="280" w:left="1320" w:header="727" w:footer="0" w:gutter="0"/>
          <w:pgNumType w:start="2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/>
        <w:ind w:left="0" w:right="17"/>
        <w:jc w:val="center"/>
      </w:pPr>
      <w:bookmarkStart w:id="2" w:name="Equivalence_Testing_and_the_Second_Gener"/>
      <w:bookmarkEnd w:id="2"/>
      <w:r w:rsidRPr="00906B3E">
        <w:rPr>
          <w:spacing w:val="-3"/>
        </w:rPr>
        <w:t>Equivalence</w:t>
      </w:r>
      <w:r w:rsidRPr="00906B3E">
        <w:rPr>
          <w:spacing w:val="-27"/>
        </w:rPr>
        <w:t xml:space="preserve"> </w:t>
      </w:r>
      <w:r w:rsidRPr="00906B3E">
        <w:rPr>
          <w:spacing w:val="-3"/>
        </w:rPr>
        <w:t>T</w:t>
      </w:r>
      <w:r w:rsidRPr="00906B3E">
        <w:rPr>
          <w:spacing w:val="-4"/>
        </w:rPr>
        <w:t>esting</w:t>
      </w:r>
      <w:r w:rsidRPr="00906B3E">
        <w:rPr>
          <w:spacing w:val="-26"/>
        </w:rPr>
        <w:t xml:space="preserve"> </w:t>
      </w:r>
      <w:r w:rsidRPr="00906B3E">
        <w:t>and</w:t>
      </w:r>
      <w:r w:rsidRPr="00906B3E">
        <w:rPr>
          <w:spacing w:val="-27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proofErr w:type="gramStart"/>
      <w:r w:rsidRPr="00906B3E">
        <w:t>Second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Generation</w:t>
      </w:r>
      <w:proofErr w:type="gramEnd"/>
      <w:r w:rsidRPr="00906B3E">
        <w:rPr>
          <w:spacing w:val="-27"/>
        </w:rPr>
        <w:t xml:space="preserve"> </w:t>
      </w:r>
      <w:r w:rsidRPr="00906B3E">
        <w:rPr>
          <w:i/>
          <w:spacing w:val="-1"/>
        </w:rPr>
        <w:t>P</w:t>
      </w:r>
      <w:r w:rsidRPr="00906B3E">
        <w:rPr>
          <w:spacing w:val="-1"/>
        </w:rPr>
        <w:t>-V</w:t>
      </w:r>
      <w:r w:rsidRPr="00906B3E">
        <w:rPr>
          <w:spacing w:val="-2"/>
        </w:rPr>
        <w:t>alue</w:t>
      </w:r>
    </w:p>
    <w:p w:rsidR="00687123" w:rsidRPr="00906B3E" w:rsidRDefault="00687123">
      <w:pPr>
        <w:spacing w:before="12"/>
        <w:rPr>
          <w:rFonts w:ascii="Palatino Linotype" w:eastAsia="Palatino Linotype" w:hAnsi="Palatino Linotype" w:cs="Palatino Linotype"/>
          <w:sz w:val="30"/>
          <w:szCs w:val="30"/>
        </w:rPr>
      </w:pPr>
    </w:p>
    <w:p w:rsidR="00687123" w:rsidRPr="00906B3E" w:rsidRDefault="00C62845">
      <w:pPr>
        <w:pStyle w:val="BodyText"/>
        <w:ind w:left="716"/>
      </w:pPr>
      <w:r w:rsidRPr="00906B3E">
        <w:rPr>
          <w:spacing w:val="-9"/>
          <w:w w:val="95"/>
        </w:rPr>
        <w:t>T</w:t>
      </w:r>
      <w:r w:rsidRPr="00906B3E">
        <w:rPr>
          <w:spacing w:val="-11"/>
          <w:w w:val="95"/>
        </w:rPr>
        <w:t>o</w:t>
      </w:r>
      <w:r w:rsidRPr="00906B3E">
        <w:rPr>
          <w:spacing w:val="13"/>
          <w:w w:val="95"/>
        </w:rPr>
        <w:t xml:space="preserve"> </w:t>
      </w:r>
      <w:r w:rsidRPr="00906B3E">
        <w:rPr>
          <w:w w:val="95"/>
        </w:rPr>
        <w:t>test</w:t>
      </w:r>
      <w:r w:rsidRPr="00906B3E">
        <w:rPr>
          <w:spacing w:val="13"/>
          <w:w w:val="95"/>
        </w:rPr>
        <w:t xml:space="preserve"> </w:t>
      </w:r>
      <w:r w:rsidRPr="00906B3E">
        <w:rPr>
          <w:w w:val="95"/>
        </w:rPr>
        <w:t>predictions</w:t>
      </w:r>
      <w:r w:rsidRPr="00906B3E">
        <w:rPr>
          <w:spacing w:val="14"/>
          <w:w w:val="95"/>
        </w:rPr>
        <w:t xml:space="preserve"> </w:t>
      </w:r>
      <w:r w:rsidRPr="00906B3E">
        <w:rPr>
          <w:spacing w:val="-1"/>
          <w:w w:val="95"/>
        </w:rPr>
        <w:t>researc</w:t>
      </w:r>
      <w:r w:rsidRPr="00906B3E">
        <w:rPr>
          <w:spacing w:val="-2"/>
          <w:w w:val="95"/>
        </w:rPr>
        <w:t>hers</w:t>
      </w:r>
      <w:r w:rsidRPr="00906B3E">
        <w:rPr>
          <w:spacing w:val="14"/>
          <w:w w:val="95"/>
        </w:rPr>
        <w:t xml:space="preserve"> </w:t>
      </w:r>
      <w:r w:rsidRPr="00906B3E">
        <w:rPr>
          <w:spacing w:val="-2"/>
          <w:w w:val="95"/>
        </w:rPr>
        <w:t>predominan</w:t>
      </w:r>
      <w:r w:rsidRPr="00906B3E">
        <w:rPr>
          <w:spacing w:val="-1"/>
          <w:w w:val="95"/>
        </w:rPr>
        <w:t>tly</w:t>
      </w:r>
      <w:r w:rsidRPr="00906B3E">
        <w:rPr>
          <w:spacing w:val="13"/>
          <w:w w:val="95"/>
        </w:rPr>
        <w:t xml:space="preserve"> </w:t>
      </w:r>
      <w:r w:rsidRPr="00906B3E">
        <w:rPr>
          <w:w w:val="95"/>
        </w:rPr>
        <w:t>rely</w:t>
      </w:r>
      <w:r w:rsidRPr="00906B3E">
        <w:rPr>
          <w:spacing w:val="13"/>
          <w:w w:val="95"/>
        </w:rPr>
        <w:t xml:space="preserve"> </w:t>
      </w:r>
      <w:r w:rsidRPr="00906B3E">
        <w:rPr>
          <w:w w:val="95"/>
        </w:rPr>
        <w:t>on</w:t>
      </w:r>
      <w:r w:rsidRPr="00906B3E">
        <w:rPr>
          <w:spacing w:val="13"/>
          <w:w w:val="95"/>
        </w:rPr>
        <w:t xml:space="preserve"> </w:t>
      </w:r>
      <w:r w:rsidRPr="00906B3E">
        <w:rPr>
          <w:spacing w:val="-1"/>
          <w:w w:val="95"/>
        </w:rPr>
        <w:t>n</w:t>
      </w:r>
      <w:r w:rsidRPr="00906B3E">
        <w:rPr>
          <w:spacing w:val="-2"/>
          <w:w w:val="95"/>
        </w:rPr>
        <w:t>ull-hyp</w:t>
      </w:r>
      <w:r w:rsidRPr="00906B3E">
        <w:rPr>
          <w:spacing w:val="-1"/>
          <w:w w:val="95"/>
        </w:rPr>
        <w:t>othesis</w:t>
      </w:r>
      <w:r w:rsidRPr="00906B3E">
        <w:rPr>
          <w:spacing w:val="13"/>
          <w:w w:val="95"/>
        </w:rPr>
        <w:t xml:space="preserve"> </w:t>
      </w:r>
      <w:r w:rsidRPr="00906B3E">
        <w:rPr>
          <w:w w:val="95"/>
        </w:rPr>
        <w:t>tests.</w:t>
      </w:r>
    </w:p>
    <w:p w:rsidR="00687123" w:rsidRPr="00906B3E" w:rsidRDefault="00C62845">
      <w:pPr>
        <w:pStyle w:val="BodyText"/>
        <w:spacing w:before="154" w:line="354" w:lineRule="auto"/>
        <w:ind w:left="140" w:right="95" w:firstLine="576"/>
      </w:pPr>
      <w:r w:rsidRPr="00906B3E">
        <w:t>This</w:t>
      </w:r>
      <w:r w:rsidRPr="00906B3E">
        <w:rPr>
          <w:spacing w:val="-24"/>
        </w:rPr>
        <w:t xml:space="preserve"> </w:t>
      </w:r>
      <w:r w:rsidRPr="00906B3E">
        <w:t>statistical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approach</w:t>
      </w:r>
      <w:r w:rsidRPr="00906B3E">
        <w:rPr>
          <w:spacing w:val="-25"/>
        </w:rPr>
        <w:t xml:space="preserve"> </w:t>
      </w:r>
      <w:r w:rsidRPr="00906B3E">
        <w:t>can</w:t>
      </w:r>
      <w:r w:rsidRPr="00906B3E">
        <w:rPr>
          <w:spacing w:val="-24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23"/>
        </w:rPr>
        <w:t xml:space="preserve"> </w:t>
      </w:r>
      <w:r w:rsidRPr="00906B3E">
        <w:t>used</w:t>
      </w:r>
      <w:r w:rsidRPr="00906B3E">
        <w:rPr>
          <w:spacing w:val="-24"/>
        </w:rPr>
        <w:t xml:space="preserve"> </w:t>
      </w:r>
      <w:r w:rsidRPr="00906B3E">
        <w:t>to</w:t>
      </w:r>
      <w:r w:rsidRPr="00906B3E">
        <w:rPr>
          <w:spacing w:val="-24"/>
        </w:rPr>
        <w:t xml:space="preserve"> </w:t>
      </w:r>
      <w:r w:rsidRPr="00906B3E">
        <w:t>examine</w:t>
      </w:r>
      <w:r w:rsidRPr="00906B3E">
        <w:rPr>
          <w:spacing w:val="-24"/>
        </w:rPr>
        <w:t xml:space="preserve"> </w:t>
      </w:r>
      <w:r w:rsidRPr="00906B3E">
        <w:t>whether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24"/>
        </w:rPr>
        <w:t xml:space="preserve"> </w:t>
      </w:r>
      <w:r w:rsidRPr="00906B3E">
        <w:t>data</w:t>
      </w:r>
      <w:r w:rsidRPr="00906B3E">
        <w:rPr>
          <w:spacing w:val="-24"/>
        </w:rPr>
        <w:t xml:space="preserve"> </w:t>
      </w:r>
      <w:r w:rsidRPr="00906B3E">
        <w:t>is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sufficien</w:t>
      </w:r>
      <w:r w:rsidRPr="00906B3E">
        <w:rPr>
          <w:spacing w:val="-1"/>
        </w:rPr>
        <w:t>tly</w:t>
      </w:r>
      <w:r w:rsidRPr="00906B3E">
        <w:rPr>
          <w:spacing w:val="27"/>
          <w:w w:val="98"/>
        </w:rPr>
        <w:t xml:space="preserve"> </w:t>
      </w:r>
      <w:r w:rsidRPr="00906B3E">
        <w:t>surprising</w:t>
      </w:r>
      <w:r w:rsidRPr="00906B3E">
        <w:rPr>
          <w:spacing w:val="-19"/>
        </w:rPr>
        <w:t xml:space="preserve"> </w:t>
      </w:r>
      <w:r w:rsidRPr="00906B3E">
        <w:t>under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null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hypothesis</w:t>
      </w:r>
      <w:r w:rsidRPr="00906B3E">
        <w:rPr>
          <w:spacing w:val="-19"/>
        </w:rPr>
        <w:t xml:space="preserve"> </w:t>
      </w:r>
      <w:r w:rsidRPr="00906B3E">
        <w:t>to</w:t>
      </w:r>
      <w:r w:rsidRPr="00906B3E">
        <w:rPr>
          <w:spacing w:val="-19"/>
        </w:rPr>
        <w:t xml:space="preserve"> </w:t>
      </w:r>
      <w:r w:rsidRPr="00906B3E">
        <w:t>reject</w:t>
      </w:r>
      <w:r w:rsidRPr="00906B3E">
        <w:rPr>
          <w:spacing w:val="-19"/>
        </w:rPr>
        <w:t xml:space="preserve"> </w:t>
      </w:r>
      <w:r w:rsidRPr="00906B3E">
        <w:t>an</w:t>
      </w:r>
      <w:r w:rsidRPr="00906B3E">
        <w:rPr>
          <w:spacing w:val="-19"/>
        </w:rPr>
        <w:t xml:space="preserve"> </w:t>
      </w:r>
      <w:r w:rsidRPr="00906B3E">
        <w:t>effect</w:t>
      </w:r>
      <w:r w:rsidRPr="00906B3E">
        <w:rPr>
          <w:spacing w:val="-19"/>
        </w:rPr>
        <w:t xml:space="preserve"> </w:t>
      </w:r>
      <w:r w:rsidRPr="00906B3E">
        <w:t>that</w:t>
      </w:r>
      <w:r w:rsidRPr="00906B3E">
        <w:rPr>
          <w:spacing w:val="-19"/>
        </w:rPr>
        <w:t xml:space="preserve"> </w:t>
      </w:r>
      <w:r w:rsidRPr="00906B3E">
        <w:t>equals</w:t>
      </w:r>
      <w:r w:rsidRPr="00906B3E">
        <w:rPr>
          <w:spacing w:val="-19"/>
        </w:rPr>
        <w:t xml:space="preserve"> </w:t>
      </w:r>
      <w:r w:rsidRPr="00906B3E">
        <w:t>exactly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zero.</w:t>
      </w:r>
    </w:p>
    <w:p w:rsidR="00687123" w:rsidRPr="00906B3E" w:rsidRDefault="00C62845">
      <w:pPr>
        <w:pStyle w:val="BodyText"/>
        <w:spacing w:line="352" w:lineRule="auto"/>
        <w:ind w:left="140" w:right="95"/>
      </w:pPr>
      <w:r w:rsidRPr="00906B3E">
        <w:rPr>
          <w:spacing w:val="-2"/>
        </w:rPr>
        <w:t>Null-hypothesis</w:t>
      </w:r>
      <w:r w:rsidRPr="00906B3E">
        <w:rPr>
          <w:spacing w:val="-33"/>
        </w:rPr>
        <w:t xml:space="preserve"> </w:t>
      </w:r>
      <w:r w:rsidRPr="00906B3E">
        <w:t>tests</w:t>
      </w:r>
      <w:r w:rsidRPr="00906B3E">
        <w:rPr>
          <w:spacing w:val="-32"/>
        </w:rPr>
        <w:t xml:space="preserve"> </w:t>
      </w:r>
      <w:r w:rsidRPr="00906B3E">
        <w:rPr>
          <w:spacing w:val="-5"/>
        </w:rPr>
        <w:t>have</w:t>
      </w:r>
      <w:r w:rsidRPr="00906B3E">
        <w:rPr>
          <w:spacing w:val="-33"/>
        </w:rPr>
        <w:t xml:space="preserve"> </w:t>
      </w:r>
      <w:r w:rsidRPr="00906B3E">
        <w:t>an</w:t>
      </w:r>
      <w:r w:rsidRPr="00906B3E">
        <w:rPr>
          <w:spacing w:val="-32"/>
        </w:rPr>
        <w:t xml:space="preserve"> </w:t>
      </w:r>
      <w:r w:rsidRPr="00906B3E">
        <w:rPr>
          <w:spacing w:val="-2"/>
        </w:rPr>
        <w:t>importan</w:t>
      </w:r>
      <w:r w:rsidRPr="00906B3E">
        <w:rPr>
          <w:spacing w:val="-1"/>
        </w:rPr>
        <w:t>t</w:t>
      </w:r>
      <w:r w:rsidRPr="00906B3E">
        <w:rPr>
          <w:spacing w:val="-32"/>
        </w:rPr>
        <w:t xml:space="preserve"> </w:t>
      </w:r>
      <w:r w:rsidRPr="00906B3E">
        <w:t>limitation,</w:t>
      </w:r>
      <w:r w:rsidRPr="00906B3E">
        <w:rPr>
          <w:spacing w:val="-32"/>
        </w:rPr>
        <w:t xml:space="preserve"> </w:t>
      </w:r>
      <w:r w:rsidRPr="00906B3E">
        <w:t>in</w:t>
      </w:r>
      <w:r w:rsidRPr="00906B3E">
        <w:rPr>
          <w:spacing w:val="-32"/>
        </w:rPr>
        <w:t xml:space="preserve"> </w:t>
      </w:r>
      <w:r w:rsidRPr="00906B3E">
        <w:t>that</w:t>
      </w:r>
      <w:r w:rsidRPr="00906B3E">
        <w:rPr>
          <w:spacing w:val="-33"/>
        </w:rPr>
        <w:t xml:space="preserve"> </w:t>
      </w:r>
      <w:r w:rsidRPr="00906B3E">
        <w:t>this</w:t>
      </w:r>
      <w:r w:rsidRPr="00906B3E">
        <w:rPr>
          <w:spacing w:val="-32"/>
        </w:rPr>
        <w:t xml:space="preserve"> </w:t>
      </w:r>
      <w:r w:rsidRPr="00906B3E">
        <w:t>procedure</w:t>
      </w:r>
      <w:r w:rsidRPr="00906B3E">
        <w:rPr>
          <w:spacing w:val="-33"/>
        </w:rPr>
        <w:t xml:space="preserve"> </w:t>
      </w:r>
      <w:r w:rsidRPr="00906B3E">
        <w:t>can</w:t>
      </w:r>
      <w:r w:rsidRPr="00906B3E">
        <w:rPr>
          <w:spacing w:val="-32"/>
        </w:rPr>
        <w:t xml:space="preserve"> </w:t>
      </w:r>
      <w:r w:rsidRPr="00906B3E">
        <w:t>only</w:t>
      </w:r>
      <w:r w:rsidRPr="00906B3E">
        <w:rPr>
          <w:spacing w:val="-32"/>
        </w:rPr>
        <w:t xml:space="preserve"> </w:t>
      </w:r>
      <w:r w:rsidRPr="00906B3E">
        <w:t>reject</w:t>
      </w:r>
      <w:r w:rsidRPr="00906B3E">
        <w:rPr>
          <w:spacing w:val="-32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he</w:t>
      </w:r>
      <w:r w:rsidRPr="00906B3E">
        <w:rPr>
          <w:spacing w:val="65"/>
          <w:w w:val="90"/>
        </w:rPr>
        <w:t xml:space="preserve"> </w:t>
      </w:r>
      <w:r w:rsidRPr="00906B3E">
        <w:rPr>
          <w:spacing w:val="-2"/>
        </w:rPr>
        <w:t>hypothesis</w:t>
      </w:r>
      <w:r w:rsidRPr="00906B3E">
        <w:rPr>
          <w:spacing w:val="-19"/>
        </w:rPr>
        <w:t xml:space="preserve"> </w:t>
      </w:r>
      <w:r w:rsidRPr="00906B3E">
        <w:t>that</w:t>
      </w:r>
      <w:r w:rsidRPr="00906B3E">
        <w:rPr>
          <w:spacing w:val="-17"/>
        </w:rPr>
        <w:t xml:space="preserve"> </w:t>
      </w:r>
      <w:r w:rsidRPr="00906B3E">
        <w:t>there</w:t>
      </w:r>
      <w:r w:rsidRPr="00906B3E">
        <w:rPr>
          <w:spacing w:val="-18"/>
        </w:rPr>
        <w:t xml:space="preserve"> </w:t>
      </w:r>
      <w:r w:rsidRPr="00906B3E">
        <w:t>is</w:t>
      </w:r>
      <w:r w:rsidRPr="00906B3E">
        <w:rPr>
          <w:spacing w:val="-18"/>
        </w:rPr>
        <w:t xml:space="preserve"> </w:t>
      </w:r>
      <w:r w:rsidRPr="00906B3E">
        <w:t>no</w:t>
      </w:r>
      <w:r w:rsidRPr="00906B3E">
        <w:rPr>
          <w:spacing w:val="-17"/>
        </w:rPr>
        <w:t xml:space="preserve"> </w:t>
      </w:r>
      <w:r w:rsidRPr="00906B3E">
        <w:t>effect,</w:t>
      </w:r>
      <w:r w:rsidRPr="00906B3E">
        <w:rPr>
          <w:spacing w:val="-18"/>
        </w:rPr>
        <w:t xml:space="preserve"> </w:t>
      </w:r>
      <w:r w:rsidRPr="00906B3E">
        <w:t>while</w:t>
      </w:r>
      <w:r w:rsidRPr="00906B3E">
        <w:rPr>
          <w:spacing w:val="-18"/>
        </w:rPr>
        <w:t xml:space="preserve"> </w:t>
      </w:r>
      <w:r w:rsidRPr="00906B3E">
        <w:rPr>
          <w:spacing w:val="-2"/>
        </w:rPr>
        <w:t>scien</w:t>
      </w:r>
      <w:r w:rsidRPr="00906B3E">
        <w:rPr>
          <w:spacing w:val="-1"/>
        </w:rPr>
        <w:t>tists</w:t>
      </w:r>
      <w:r w:rsidRPr="00906B3E">
        <w:rPr>
          <w:spacing w:val="-18"/>
        </w:rPr>
        <w:t xml:space="preserve"> </w:t>
      </w:r>
      <w:r w:rsidRPr="00906B3E">
        <w:t>should</w:t>
      </w:r>
      <w:r w:rsidRPr="00906B3E">
        <w:rPr>
          <w:spacing w:val="-17"/>
        </w:rPr>
        <w:t xml:space="preserve"> </w:t>
      </w:r>
      <w:r w:rsidRPr="00906B3E">
        <w:t>also</w:t>
      </w:r>
      <w:r w:rsidRPr="00906B3E">
        <w:rPr>
          <w:spacing w:val="-18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8"/>
        </w:rPr>
        <w:t xml:space="preserve"> </w:t>
      </w:r>
      <w:r w:rsidRPr="00906B3E">
        <w:t>able</w:t>
      </w:r>
      <w:r w:rsidRPr="00906B3E">
        <w:rPr>
          <w:spacing w:val="-18"/>
        </w:rPr>
        <w:t xml:space="preserve"> </w:t>
      </w:r>
      <w:r w:rsidRPr="00906B3E">
        <w:t>to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provide</w:t>
      </w:r>
      <w:r w:rsidRPr="00906B3E">
        <w:rPr>
          <w:spacing w:val="-18"/>
        </w:rPr>
        <w:t xml:space="preserve"> </w:t>
      </w:r>
      <w:r w:rsidRPr="00906B3E">
        <w:t>statistical</w:t>
      </w:r>
      <w:r w:rsidRPr="00906B3E">
        <w:rPr>
          <w:spacing w:val="25"/>
          <w:w w:val="99"/>
        </w:rPr>
        <w:t xml:space="preserve"> </w:t>
      </w:r>
      <w:r w:rsidRPr="00906B3E">
        <w:rPr>
          <w:w w:val="95"/>
        </w:rPr>
        <w:t>support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for</w:t>
      </w:r>
      <w:r w:rsidRPr="00906B3E">
        <w:rPr>
          <w:spacing w:val="-11"/>
          <w:w w:val="95"/>
        </w:rPr>
        <w:t xml:space="preserve"> </w:t>
      </w:r>
      <w:r w:rsidRPr="00906B3E">
        <w:rPr>
          <w:rFonts w:eastAsia="Arial" w:cs="Arial"/>
          <w:i/>
          <w:spacing w:val="-4"/>
          <w:w w:val="95"/>
        </w:rPr>
        <w:t>equivalence</w:t>
      </w:r>
      <w:r w:rsidRPr="00906B3E">
        <w:rPr>
          <w:spacing w:val="-3"/>
          <w:w w:val="95"/>
        </w:rPr>
        <w:t>.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When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testing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for</w:t>
      </w:r>
      <w:r w:rsidRPr="00906B3E">
        <w:rPr>
          <w:spacing w:val="-10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-11"/>
          <w:w w:val="95"/>
        </w:rPr>
        <w:t xml:space="preserve"> </w:t>
      </w:r>
      <w:r w:rsidRPr="00906B3E">
        <w:rPr>
          <w:spacing w:val="-2"/>
          <w:w w:val="95"/>
        </w:rPr>
        <w:t>resear</w:t>
      </w:r>
      <w:r w:rsidRPr="00906B3E">
        <w:rPr>
          <w:spacing w:val="-1"/>
          <w:w w:val="95"/>
        </w:rPr>
        <w:t>c</w:t>
      </w:r>
      <w:r w:rsidRPr="00906B3E">
        <w:rPr>
          <w:spacing w:val="-2"/>
          <w:w w:val="95"/>
        </w:rPr>
        <w:t>hers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aim</w:t>
      </w:r>
      <w:r w:rsidRPr="00906B3E">
        <w:rPr>
          <w:spacing w:val="-10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examine</w:t>
      </w:r>
      <w:r w:rsidRPr="00906B3E">
        <w:rPr>
          <w:spacing w:val="-10"/>
          <w:w w:val="95"/>
        </w:rPr>
        <w:t xml:space="preserve"> </w:t>
      </w:r>
      <w:r w:rsidRPr="00906B3E">
        <w:rPr>
          <w:w w:val="95"/>
        </w:rPr>
        <w:t>whether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an</w:t>
      </w:r>
      <w:r w:rsidRPr="00906B3E">
        <w:rPr>
          <w:spacing w:val="59"/>
          <w:w w:val="93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31"/>
        </w:rPr>
        <w:t xml:space="preserve"> </w:t>
      </w:r>
      <w:r w:rsidRPr="00906B3E">
        <w:t>effect</w:t>
      </w:r>
      <w:r w:rsidRPr="00906B3E">
        <w:rPr>
          <w:spacing w:val="-30"/>
        </w:rPr>
        <w:t xml:space="preserve"> </w:t>
      </w:r>
      <w:r w:rsidRPr="00906B3E">
        <w:t>is</w:t>
      </w:r>
      <w:r w:rsidRPr="00906B3E">
        <w:rPr>
          <w:spacing w:val="-30"/>
        </w:rPr>
        <w:t xml:space="preserve"> </w:t>
      </w:r>
      <w:r w:rsidRPr="00906B3E">
        <w:rPr>
          <w:spacing w:val="2"/>
        </w:rPr>
        <w:t>too</w:t>
      </w:r>
      <w:r w:rsidRPr="00906B3E">
        <w:rPr>
          <w:spacing w:val="-30"/>
        </w:rPr>
        <w:t xml:space="preserve"> </w:t>
      </w:r>
      <w:r w:rsidRPr="00906B3E">
        <w:t>small</w:t>
      </w:r>
      <w:r w:rsidRPr="00906B3E">
        <w:rPr>
          <w:spacing w:val="-30"/>
        </w:rPr>
        <w:t xml:space="preserve"> </w:t>
      </w:r>
      <w:r w:rsidRPr="00906B3E">
        <w:t>to</w:t>
      </w:r>
      <w:r w:rsidRPr="00906B3E">
        <w:rPr>
          <w:spacing w:val="-30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30"/>
        </w:rPr>
        <w:t xml:space="preserve"> </w:t>
      </w:r>
      <w:r w:rsidRPr="00906B3E">
        <w:t>considered</w:t>
      </w:r>
      <w:r w:rsidRPr="00906B3E">
        <w:rPr>
          <w:spacing w:val="-30"/>
        </w:rPr>
        <w:t xml:space="preserve"> </w:t>
      </w:r>
      <w:r w:rsidRPr="00906B3E">
        <w:t>meaningful,</w:t>
      </w:r>
      <w:r w:rsidRPr="00906B3E">
        <w:rPr>
          <w:spacing w:val="-30"/>
        </w:rPr>
        <w:t xml:space="preserve"> </w:t>
      </w:r>
      <w:r w:rsidRPr="00906B3E">
        <w:t>and</w:t>
      </w:r>
      <w:r w:rsidRPr="00906B3E">
        <w:rPr>
          <w:spacing w:val="-30"/>
        </w:rPr>
        <w:t xml:space="preserve"> </w:t>
      </w:r>
      <w:r w:rsidRPr="00906B3E">
        <w:t>therefore</w:t>
      </w:r>
      <w:r w:rsidRPr="00906B3E">
        <w:rPr>
          <w:spacing w:val="-30"/>
        </w:rPr>
        <w:t xml:space="preserve"> </w:t>
      </w:r>
      <w:r w:rsidRPr="00906B3E">
        <w:t>is</w:t>
      </w:r>
      <w:r w:rsidRPr="00906B3E">
        <w:rPr>
          <w:spacing w:val="-30"/>
        </w:rPr>
        <w:t xml:space="preserve"> </w:t>
      </w:r>
      <w:r w:rsidRPr="00906B3E">
        <w:t>practically</w:t>
      </w:r>
      <w:r w:rsidRPr="00906B3E">
        <w:rPr>
          <w:spacing w:val="21"/>
          <w:w w:val="96"/>
        </w:rPr>
        <w:t xml:space="preserve"> </w:t>
      </w:r>
      <w:r w:rsidRPr="00906B3E">
        <w:rPr>
          <w:spacing w:val="-4"/>
        </w:rPr>
        <w:t>equivalen</w:t>
      </w:r>
      <w:r w:rsidRPr="00906B3E">
        <w:rPr>
          <w:spacing w:val="-3"/>
        </w:rPr>
        <w:t>t</w:t>
      </w:r>
      <w:r w:rsidRPr="00906B3E">
        <w:rPr>
          <w:spacing w:val="-18"/>
        </w:rPr>
        <w:t xml:space="preserve"> </w:t>
      </w:r>
      <w:r w:rsidRPr="00906B3E">
        <w:t>to</w:t>
      </w:r>
      <w:r w:rsidRPr="00906B3E">
        <w:rPr>
          <w:spacing w:val="-17"/>
        </w:rPr>
        <w:t xml:space="preserve"> </w:t>
      </w:r>
      <w:r w:rsidRPr="00906B3E">
        <w:t>zero.</w:t>
      </w:r>
      <w:r w:rsidRPr="00906B3E">
        <w:rPr>
          <w:spacing w:val="-4"/>
        </w:rPr>
        <w:t xml:space="preserve"> </w:t>
      </w:r>
      <w:r w:rsidRPr="00906B3E">
        <w:t>By</w:t>
      </w:r>
      <w:r w:rsidRPr="00906B3E">
        <w:rPr>
          <w:spacing w:val="-17"/>
        </w:rPr>
        <w:t xml:space="preserve"> </w:t>
      </w:r>
      <w:r w:rsidRPr="00906B3E">
        <w:t>specifying</w:t>
      </w:r>
      <w:r w:rsidRPr="00906B3E">
        <w:rPr>
          <w:spacing w:val="-18"/>
        </w:rPr>
        <w:t xml:space="preserve"> </w:t>
      </w:r>
      <w:r w:rsidRPr="00906B3E">
        <w:t>a</w:t>
      </w:r>
      <w:r w:rsidRPr="00906B3E">
        <w:rPr>
          <w:spacing w:val="-17"/>
        </w:rPr>
        <w:t xml:space="preserve"> </w:t>
      </w:r>
      <w:r w:rsidRPr="00906B3E">
        <w:t>range</w:t>
      </w:r>
      <w:r w:rsidRPr="00906B3E">
        <w:rPr>
          <w:spacing w:val="-18"/>
        </w:rPr>
        <w:t xml:space="preserve"> </w:t>
      </w:r>
      <w:r w:rsidRPr="00906B3E">
        <w:t>around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null</w:t>
      </w:r>
      <w:r w:rsidRPr="00906B3E">
        <w:rPr>
          <w:spacing w:val="-18"/>
        </w:rPr>
        <w:t xml:space="preserve"> </w:t>
      </w:r>
      <w:r w:rsidRPr="00906B3E">
        <w:rPr>
          <w:spacing w:val="-2"/>
        </w:rPr>
        <w:t>hypothesis</w:t>
      </w:r>
      <w:r w:rsidRPr="00906B3E">
        <w:rPr>
          <w:spacing w:val="-18"/>
        </w:rPr>
        <w:t xml:space="preserve"> </w:t>
      </w:r>
      <w:r w:rsidRPr="00906B3E">
        <w:t>of</w:t>
      </w:r>
      <w:r w:rsidRPr="00906B3E">
        <w:rPr>
          <w:spacing w:val="-18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18"/>
        </w:rPr>
        <w:t xml:space="preserve"> </w:t>
      </w:r>
      <w:r w:rsidRPr="00906B3E">
        <w:t>that</w:t>
      </w:r>
      <w:r w:rsidRPr="00906B3E">
        <w:rPr>
          <w:spacing w:val="-18"/>
        </w:rPr>
        <w:t xml:space="preserve"> </w:t>
      </w:r>
      <w:r w:rsidRPr="00906B3E">
        <w:t>are</w:t>
      </w:r>
      <w:r w:rsidRPr="00906B3E">
        <w:rPr>
          <w:spacing w:val="61"/>
          <w:w w:val="94"/>
        </w:rPr>
        <w:t xml:space="preserve"> </w:t>
      </w:r>
      <w:r w:rsidRPr="00906B3E">
        <w:t>deemed</w:t>
      </w:r>
      <w:r w:rsidRPr="00906B3E">
        <w:rPr>
          <w:spacing w:val="-25"/>
        </w:rPr>
        <w:t xml:space="preserve"> </w:t>
      </w:r>
      <w:r w:rsidRPr="00906B3E">
        <w:t>practically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</w:t>
      </w:r>
      <w:r w:rsidRPr="00906B3E">
        <w:rPr>
          <w:spacing w:val="-2"/>
        </w:rPr>
        <w:t>t</w:t>
      </w:r>
      <w:r w:rsidRPr="00906B3E">
        <w:rPr>
          <w:spacing w:val="-25"/>
        </w:rPr>
        <w:t xml:space="preserve"> </w:t>
      </w:r>
      <w:r w:rsidRPr="00906B3E">
        <w:t>to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absence</w:t>
      </w:r>
      <w:r w:rsidRPr="00906B3E">
        <w:rPr>
          <w:spacing w:val="-24"/>
        </w:rPr>
        <w:t xml:space="preserve"> </w:t>
      </w:r>
      <w:r w:rsidRPr="00906B3E">
        <w:t>of</w:t>
      </w:r>
      <w:r w:rsidRPr="00906B3E">
        <w:rPr>
          <w:spacing w:val="-25"/>
        </w:rPr>
        <w:t xml:space="preserve"> </w:t>
      </w:r>
      <w:r w:rsidRPr="00906B3E">
        <w:t>an</w:t>
      </w:r>
      <w:r w:rsidRPr="00906B3E">
        <w:rPr>
          <w:spacing w:val="-24"/>
        </w:rPr>
        <w:t xml:space="preserve"> </w:t>
      </w:r>
      <w:r w:rsidRPr="00906B3E">
        <w:t>effect</w:t>
      </w:r>
      <w:r w:rsidRPr="00906B3E">
        <w:rPr>
          <w:spacing w:val="-24"/>
        </w:rPr>
        <w:t xml:space="preserve"> </w:t>
      </w:r>
      <w:r w:rsidRPr="00906B3E">
        <w:rPr>
          <w:spacing w:val="-1"/>
        </w:rPr>
        <w:t>(i.e.,</w:t>
      </w:r>
      <w:r w:rsidRPr="00906B3E">
        <w:rPr>
          <w:spacing w:val="-24"/>
        </w:rPr>
        <w:t xml:space="preserve"> </w:t>
      </w:r>
      <w:r w:rsidRPr="00906B3E">
        <w:t>0</w:t>
      </w:r>
      <w:r w:rsidRPr="00906B3E">
        <w:rPr>
          <w:spacing w:val="-24"/>
        </w:rPr>
        <w:t xml:space="preserve"> </w:t>
      </w:r>
      <w:r w:rsidRPr="00906B3E">
        <w:rPr>
          <w:rFonts w:eastAsia="Lucida Sans Unicode" w:cs="Lucida Sans Unicode"/>
        </w:rPr>
        <w:t>±</w:t>
      </w:r>
      <w:r w:rsidRPr="00906B3E">
        <w:rPr>
          <w:rFonts w:eastAsia="Lucida Sans Unicode" w:cs="Lucida Sans Unicode"/>
          <w:spacing w:val="-40"/>
        </w:rPr>
        <w:t xml:space="preserve"> </w:t>
      </w:r>
      <w:r w:rsidRPr="00906B3E">
        <w:t>0.3)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25"/>
        </w:rPr>
        <w:t xml:space="preserve"> </w:t>
      </w:r>
      <w:r w:rsidRPr="00906B3E">
        <w:t>data</w:t>
      </w:r>
      <w:r w:rsidRPr="00906B3E">
        <w:rPr>
          <w:spacing w:val="-23"/>
        </w:rPr>
        <w:t xml:space="preserve"> </w:t>
      </w:r>
      <w:r w:rsidRPr="00906B3E">
        <w:t>can</w:t>
      </w:r>
    </w:p>
    <w:p w:rsidR="00687123" w:rsidRPr="00906B3E" w:rsidRDefault="00C62845">
      <w:pPr>
        <w:pStyle w:val="BodyText"/>
        <w:spacing w:line="271" w:lineRule="exact"/>
        <w:ind w:left="140"/>
      </w:pPr>
      <w:r w:rsidRPr="00906B3E">
        <w:rPr>
          <w:spacing w:val="3"/>
        </w:rPr>
        <w:t>be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compared</w:t>
      </w:r>
      <w:r w:rsidRPr="00906B3E">
        <w:rPr>
          <w:spacing w:val="-26"/>
        </w:rPr>
        <w:t xml:space="preserve"> </w:t>
      </w:r>
      <w:r w:rsidRPr="00906B3E">
        <w:t>against</w:t>
      </w:r>
      <w:r w:rsidRPr="00906B3E">
        <w:rPr>
          <w:spacing w:val="-27"/>
        </w:rPr>
        <w:t xml:space="preserve"> </w:t>
      </w:r>
      <w:r w:rsidRPr="00906B3E">
        <w:t>an</w:t>
      </w:r>
      <w:r w:rsidRPr="00906B3E">
        <w:rPr>
          <w:spacing w:val="-26"/>
        </w:rPr>
        <w:t xml:space="preserve"> </w:t>
      </w:r>
      <w:r w:rsidRPr="00906B3E">
        <w:rPr>
          <w:i/>
          <w:spacing w:val="-4"/>
        </w:rPr>
        <w:t>equivalence</w:t>
      </w:r>
      <w:r w:rsidRPr="00906B3E">
        <w:rPr>
          <w:i/>
          <w:spacing w:val="-30"/>
        </w:rPr>
        <w:t xml:space="preserve"> </w:t>
      </w:r>
      <w:r w:rsidRPr="00906B3E">
        <w:rPr>
          <w:i/>
          <w:spacing w:val="-3"/>
        </w:rPr>
        <w:t>r</w:t>
      </w:r>
      <w:r w:rsidRPr="00906B3E">
        <w:rPr>
          <w:i/>
          <w:spacing w:val="-4"/>
        </w:rPr>
        <w:t>ange</w:t>
      </w:r>
      <w:r w:rsidRPr="00906B3E">
        <w:rPr>
          <w:i/>
          <w:spacing w:val="-30"/>
        </w:rPr>
        <w:t xml:space="preserve"> </w:t>
      </w:r>
      <w:r w:rsidRPr="00906B3E">
        <w:t>and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researchers</w:t>
      </w:r>
      <w:r w:rsidRPr="00906B3E">
        <w:rPr>
          <w:spacing w:val="-26"/>
        </w:rPr>
        <w:t xml:space="preserve"> </w:t>
      </w:r>
      <w:r w:rsidRPr="00906B3E">
        <w:t>can</w:t>
      </w:r>
      <w:r w:rsidRPr="00906B3E">
        <w:rPr>
          <w:spacing w:val="-26"/>
        </w:rPr>
        <w:t xml:space="preserve"> </w:t>
      </w:r>
      <w:r w:rsidRPr="00906B3E">
        <w:t>test</w:t>
      </w:r>
      <w:r w:rsidRPr="00906B3E">
        <w:rPr>
          <w:spacing w:val="-26"/>
        </w:rPr>
        <w:t xml:space="preserve"> </w:t>
      </w:r>
      <w:r w:rsidRPr="00906B3E">
        <w:t>if</w:t>
      </w:r>
      <w:r w:rsidRPr="00906B3E">
        <w:rPr>
          <w:spacing w:val="-26"/>
        </w:rPr>
        <w:t xml:space="preserve"> </w:t>
      </w:r>
      <w:r w:rsidRPr="00906B3E">
        <w:t>a</w:t>
      </w:r>
      <w:r w:rsidRPr="00906B3E">
        <w:rPr>
          <w:spacing w:val="-26"/>
        </w:rPr>
        <w:t xml:space="preserve"> </w:t>
      </w:r>
      <w:r w:rsidRPr="00906B3E">
        <w:t>meaningful</w:t>
      </w:r>
      <w:r w:rsidRPr="00906B3E">
        <w:rPr>
          <w:spacing w:val="-26"/>
        </w:rPr>
        <w:t xml:space="preserve"> </w:t>
      </w:r>
      <w:r w:rsidRPr="00906B3E">
        <w:t>effect</w:t>
      </w:r>
      <w:r w:rsidRPr="00906B3E">
        <w:rPr>
          <w:spacing w:val="-26"/>
        </w:rPr>
        <w:t xml:space="preserve"> </w:t>
      </w:r>
      <w:r w:rsidRPr="00906B3E">
        <w:t>is</w:t>
      </w:r>
    </w:p>
    <w:p w:rsidR="00687123" w:rsidRPr="00906B3E" w:rsidRDefault="00C62845">
      <w:pPr>
        <w:pStyle w:val="BodyText"/>
        <w:spacing w:before="154" w:line="354" w:lineRule="auto"/>
        <w:ind w:left="140" w:right="95"/>
      </w:pPr>
      <w:r w:rsidRPr="00906B3E">
        <w:rPr>
          <w:spacing w:val="-3"/>
        </w:rPr>
        <w:t>absen</w:t>
      </w:r>
      <w:r w:rsidRPr="00906B3E">
        <w:rPr>
          <w:spacing w:val="-2"/>
        </w:rPr>
        <w:t>t</w:t>
      </w:r>
      <w:r w:rsidRPr="00906B3E">
        <w:rPr>
          <w:spacing w:val="-28"/>
        </w:rPr>
        <w:t xml:space="preserve"> </w:t>
      </w:r>
      <w:r w:rsidRPr="00906B3E">
        <w:rPr>
          <w:spacing w:val="-3"/>
        </w:rPr>
        <w:t>(Hauck</w:t>
      </w:r>
      <w:r w:rsidRPr="00906B3E">
        <w:rPr>
          <w:spacing w:val="-28"/>
        </w:rPr>
        <w:t xml:space="preserve"> </w:t>
      </w:r>
      <w:r w:rsidRPr="00906B3E">
        <w:t>&amp;</w:t>
      </w:r>
      <w:r w:rsidRPr="00906B3E">
        <w:rPr>
          <w:spacing w:val="-28"/>
        </w:rPr>
        <w:t xml:space="preserve"> </w:t>
      </w:r>
      <w:r w:rsidRPr="00906B3E">
        <w:rPr>
          <w:spacing w:val="-2"/>
        </w:rPr>
        <w:t>Anderson,</w:t>
      </w:r>
      <w:r w:rsidRPr="00906B3E">
        <w:rPr>
          <w:spacing w:val="-28"/>
        </w:rPr>
        <w:t xml:space="preserve"> </w:t>
      </w:r>
      <w:r w:rsidRPr="00906B3E">
        <w:t>1984;</w:t>
      </w:r>
      <w:r w:rsidRPr="00906B3E">
        <w:rPr>
          <w:spacing w:val="-29"/>
        </w:rPr>
        <w:t xml:space="preserve"> </w:t>
      </w:r>
      <w:r w:rsidRPr="00906B3E">
        <w:rPr>
          <w:spacing w:val="-3"/>
        </w:rPr>
        <w:t>Kruschke,</w:t>
      </w:r>
      <w:r w:rsidRPr="00906B3E">
        <w:rPr>
          <w:spacing w:val="-28"/>
        </w:rPr>
        <w:t xml:space="preserve"> </w:t>
      </w:r>
      <w:r w:rsidRPr="00906B3E">
        <w:t>2018;</w:t>
      </w:r>
      <w:r w:rsidRPr="00906B3E">
        <w:rPr>
          <w:spacing w:val="-28"/>
        </w:rPr>
        <w:t xml:space="preserve"> </w:t>
      </w:r>
      <w:r w:rsidRPr="00906B3E">
        <w:t>Rogers,</w:t>
      </w:r>
      <w:r w:rsidRPr="00906B3E">
        <w:rPr>
          <w:spacing w:val="-28"/>
        </w:rPr>
        <w:t xml:space="preserve"> </w:t>
      </w:r>
      <w:r w:rsidRPr="00906B3E">
        <w:rPr>
          <w:spacing w:val="-3"/>
        </w:rPr>
        <w:t>Howard,</w:t>
      </w:r>
      <w:r w:rsidRPr="00906B3E">
        <w:rPr>
          <w:spacing w:val="-28"/>
        </w:rPr>
        <w:t xml:space="preserve"> </w:t>
      </w:r>
      <w:r w:rsidRPr="00906B3E">
        <w:t>&amp;</w:t>
      </w:r>
      <w:r w:rsidRPr="00906B3E">
        <w:rPr>
          <w:spacing w:val="-28"/>
        </w:rPr>
        <w:t xml:space="preserve"> </w:t>
      </w:r>
      <w:proofErr w:type="spellStart"/>
      <w:r w:rsidRPr="00906B3E">
        <w:rPr>
          <w:spacing w:val="-7"/>
        </w:rPr>
        <w:t>Vessey</w:t>
      </w:r>
      <w:proofErr w:type="spellEnd"/>
      <w:r w:rsidRPr="00906B3E">
        <w:rPr>
          <w:spacing w:val="-6"/>
        </w:rPr>
        <w:t>,</w:t>
      </w:r>
      <w:r w:rsidRPr="00906B3E">
        <w:rPr>
          <w:spacing w:val="-28"/>
        </w:rPr>
        <w:t xml:space="preserve"> </w:t>
      </w:r>
      <w:r w:rsidRPr="00906B3E">
        <w:t>1993;</w:t>
      </w:r>
      <w:r w:rsidRPr="00906B3E">
        <w:rPr>
          <w:spacing w:val="-29"/>
        </w:rPr>
        <w:t xml:space="preserve"> </w:t>
      </w:r>
      <w:proofErr w:type="spellStart"/>
      <w:r w:rsidRPr="00906B3E">
        <w:t>Serlin</w:t>
      </w:r>
      <w:proofErr w:type="spellEnd"/>
      <w:r w:rsidRPr="00906B3E">
        <w:rPr>
          <w:spacing w:val="-27"/>
        </w:rPr>
        <w:t xml:space="preserve"> </w:t>
      </w:r>
      <w:r w:rsidRPr="00906B3E">
        <w:t>&amp;</w:t>
      </w:r>
      <w:r w:rsidRPr="00906B3E">
        <w:rPr>
          <w:spacing w:val="49"/>
          <w:w w:val="95"/>
        </w:rPr>
        <w:t xml:space="preserve"> </w:t>
      </w:r>
      <w:r w:rsidRPr="00906B3E">
        <w:rPr>
          <w:spacing w:val="-4"/>
        </w:rPr>
        <w:t>Lapsley</w:t>
      </w:r>
      <w:r w:rsidRPr="00906B3E">
        <w:rPr>
          <w:spacing w:val="-3"/>
        </w:rPr>
        <w:t>,</w:t>
      </w:r>
      <w:r w:rsidRPr="00906B3E">
        <w:rPr>
          <w:spacing w:val="-11"/>
        </w:rPr>
        <w:t xml:space="preserve"> </w:t>
      </w:r>
      <w:r w:rsidRPr="00906B3E">
        <w:t>1985;</w:t>
      </w:r>
      <w:r w:rsidRPr="00906B3E">
        <w:rPr>
          <w:spacing w:val="-12"/>
        </w:rPr>
        <w:t xml:space="preserve"> </w:t>
      </w:r>
      <w:r w:rsidRPr="00906B3E">
        <w:t>Spiegelhalter,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F</w:t>
      </w:r>
      <w:r w:rsidRPr="00906B3E">
        <w:rPr>
          <w:spacing w:val="-4"/>
        </w:rPr>
        <w:t>reedman,</w:t>
      </w:r>
      <w:r w:rsidRPr="00906B3E">
        <w:rPr>
          <w:spacing w:val="-12"/>
        </w:rPr>
        <w:t xml:space="preserve"> </w:t>
      </w:r>
      <w:r w:rsidRPr="00906B3E">
        <w:t>&amp;</w:t>
      </w:r>
      <w:r w:rsidRPr="00906B3E">
        <w:rPr>
          <w:spacing w:val="-11"/>
        </w:rPr>
        <w:t xml:space="preserve"> </w:t>
      </w:r>
      <w:r w:rsidRPr="00906B3E">
        <w:rPr>
          <w:spacing w:val="-1"/>
        </w:rPr>
        <w:t>P</w:t>
      </w:r>
      <w:r w:rsidRPr="00906B3E">
        <w:rPr>
          <w:spacing w:val="-2"/>
        </w:rPr>
        <w:t>armar,</w:t>
      </w:r>
      <w:r w:rsidRPr="00906B3E">
        <w:rPr>
          <w:spacing w:val="-11"/>
        </w:rPr>
        <w:t xml:space="preserve"> </w:t>
      </w:r>
      <w:r w:rsidRPr="00906B3E">
        <w:t>1994;</w:t>
      </w:r>
      <w:r w:rsidRPr="00906B3E">
        <w:rPr>
          <w:spacing w:val="-11"/>
        </w:rPr>
        <w:t xml:space="preserve"> </w:t>
      </w:r>
      <w:proofErr w:type="spellStart"/>
      <w:r w:rsidRPr="00906B3E">
        <w:rPr>
          <w:spacing w:val="-3"/>
        </w:rPr>
        <w:t>W</w:t>
      </w:r>
      <w:r w:rsidRPr="00906B3E">
        <w:rPr>
          <w:spacing w:val="-4"/>
        </w:rPr>
        <w:t>ellek</w:t>
      </w:r>
      <w:proofErr w:type="spellEnd"/>
      <w:r w:rsidRPr="00906B3E">
        <w:rPr>
          <w:spacing w:val="-4"/>
        </w:rPr>
        <w:t>,</w:t>
      </w:r>
      <w:r w:rsidRPr="00906B3E">
        <w:rPr>
          <w:spacing w:val="-11"/>
        </w:rPr>
        <w:t xml:space="preserve"> </w:t>
      </w:r>
      <w:r w:rsidRPr="00906B3E">
        <w:t>2010;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W</w:t>
      </w:r>
      <w:r w:rsidRPr="00906B3E">
        <w:rPr>
          <w:spacing w:val="-4"/>
        </w:rPr>
        <w:t>estlake,</w:t>
      </w:r>
      <w:r w:rsidRPr="00906B3E">
        <w:rPr>
          <w:spacing w:val="-12"/>
        </w:rPr>
        <w:t xml:space="preserve"> </w:t>
      </w:r>
      <w:r w:rsidRPr="00906B3E">
        <w:t>1972).</w:t>
      </w:r>
    </w:p>
    <w:p w:rsidR="00687123" w:rsidRPr="00906B3E" w:rsidRDefault="00C62845">
      <w:pPr>
        <w:pStyle w:val="BodyText"/>
        <w:spacing w:before="26" w:line="354" w:lineRule="auto"/>
        <w:ind w:left="112" w:right="95" w:firstLine="603"/>
      </w:pPr>
      <w:r w:rsidRPr="00906B3E">
        <w:rPr>
          <w:w w:val="95"/>
        </w:rPr>
        <w:t>Second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generation</w:t>
      </w:r>
      <w:r w:rsidRPr="00906B3E">
        <w:rPr>
          <w:spacing w:val="5"/>
          <w:w w:val="95"/>
        </w:rPr>
        <w:t xml:space="preserve"> </w:t>
      </w:r>
      <w:r w:rsidRPr="00906B3E">
        <w:rPr>
          <w:rFonts w:eastAsia="Arial" w:cs="Arial"/>
          <w:i/>
          <w:spacing w:val="-2"/>
          <w:w w:val="95"/>
        </w:rPr>
        <w:t>p</w:t>
      </w:r>
      <w:r w:rsidRPr="00906B3E">
        <w:rPr>
          <w:spacing w:val="-2"/>
          <w:w w:val="95"/>
        </w:rPr>
        <w:t>-values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(SGPV)</w:t>
      </w:r>
      <w:r w:rsidRPr="00906B3E">
        <w:rPr>
          <w:spacing w:val="5"/>
          <w:w w:val="95"/>
        </w:rPr>
        <w:t xml:space="preserve"> </w:t>
      </w:r>
      <w:r w:rsidRPr="00906B3E">
        <w:rPr>
          <w:spacing w:val="-3"/>
          <w:w w:val="95"/>
        </w:rPr>
        <w:t>were</w:t>
      </w:r>
      <w:r w:rsidRPr="00906B3E">
        <w:rPr>
          <w:spacing w:val="7"/>
          <w:w w:val="95"/>
        </w:rPr>
        <w:t xml:space="preserve"> </w:t>
      </w:r>
      <w:r w:rsidRPr="00906B3E">
        <w:rPr>
          <w:spacing w:val="-2"/>
          <w:w w:val="95"/>
        </w:rPr>
        <w:t>recen</w:t>
      </w:r>
      <w:r w:rsidRPr="00906B3E">
        <w:rPr>
          <w:spacing w:val="-1"/>
          <w:w w:val="95"/>
        </w:rPr>
        <w:t>tly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proposed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as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a</w:t>
      </w:r>
      <w:r w:rsidRPr="00906B3E">
        <w:rPr>
          <w:spacing w:val="7"/>
          <w:w w:val="95"/>
        </w:rPr>
        <w:t xml:space="preserve"> </w:t>
      </w:r>
      <w:r w:rsidRPr="00906B3E">
        <w:rPr>
          <w:spacing w:val="-2"/>
          <w:w w:val="95"/>
        </w:rPr>
        <w:t>descriptive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statistic</w:t>
      </w:r>
      <w:r w:rsidRPr="00906B3E">
        <w:rPr>
          <w:spacing w:val="29"/>
          <w:w w:val="98"/>
        </w:rPr>
        <w:t xml:space="preserve"> </w:t>
      </w:r>
      <w:r w:rsidRPr="00906B3E">
        <w:rPr>
          <w:w w:val="95"/>
        </w:rPr>
        <w:t>that</w:t>
      </w:r>
      <w:r w:rsidRPr="00906B3E">
        <w:rPr>
          <w:spacing w:val="8"/>
          <w:w w:val="95"/>
        </w:rPr>
        <w:t xml:space="preserve"> </w:t>
      </w:r>
      <w:r w:rsidRPr="00906B3E">
        <w:rPr>
          <w:spacing w:val="-2"/>
          <w:w w:val="95"/>
        </w:rPr>
        <w:t>represen</w:t>
      </w:r>
      <w:r w:rsidRPr="00906B3E">
        <w:rPr>
          <w:spacing w:val="-1"/>
          <w:w w:val="95"/>
        </w:rPr>
        <w:t>ts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“the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proportion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data-supported</w:t>
      </w:r>
      <w:r w:rsidRPr="00906B3E">
        <w:rPr>
          <w:spacing w:val="9"/>
          <w:w w:val="95"/>
        </w:rPr>
        <w:t xml:space="preserve"> </w:t>
      </w:r>
      <w:r w:rsidRPr="00906B3E">
        <w:rPr>
          <w:spacing w:val="-2"/>
          <w:w w:val="95"/>
        </w:rPr>
        <w:t>hyp</w:t>
      </w:r>
      <w:r w:rsidRPr="00906B3E">
        <w:rPr>
          <w:spacing w:val="-1"/>
          <w:w w:val="95"/>
        </w:rPr>
        <w:t>otheses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that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are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also</w:t>
      </w:r>
      <w:r w:rsidRPr="00906B3E">
        <w:rPr>
          <w:spacing w:val="8"/>
          <w:w w:val="95"/>
        </w:rPr>
        <w:t xml:space="preserve"> </w:t>
      </w:r>
      <w:r w:rsidRPr="00906B3E">
        <w:rPr>
          <w:spacing w:val="-3"/>
          <w:w w:val="95"/>
        </w:rPr>
        <w:t>null</w:t>
      </w:r>
      <w:r w:rsidRPr="00906B3E">
        <w:rPr>
          <w:spacing w:val="9"/>
          <w:w w:val="95"/>
        </w:rPr>
        <w:t xml:space="preserve"> </w:t>
      </w:r>
      <w:r w:rsidRPr="00906B3E">
        <w:rPr>
          <w:spacing w:val="-2"/>
          <w:w w:val="95"/>
        </w:rPr>
        <w:t>hypotheses”</w:t>
      </w:r>
      <w:r w:rsidRPr="00906B3E">
        <w:rPr>
          <w:spacing w:val="71"/>
          <w:w w:val="92"/>
        </w:rPr>
        <w:t xml:space="preserve"> </w:t>
      </w:r>
      <w:r w:rsidRPr="00906B3E">
        <w:t>(Blume</w:t>
      </w:r>
      <w:r w:rsidRPr="00906B3E">
        <w:rPr>
          <w:spacing w:val="-24"/>
        </w:rPr>
        <w:t xml:space="preserve"> </w:t>
      </w:r>
      <w:r w:rsidRPr="00906B3E">
        <w:t>et</w:t>
      </w:r>
      <w:r w:rsidRPr="00906B3E">
        <w:rPr>
          <w:spacing w:val="-23"/>
        </w:rPr>
        <w:t xml:space="preserve"> </w:t>
      </w:r>
      <w:r w:rsidRPr="00906B3E">
        <w:t>al.,</w:t>
      </w:r>
      <w:r w:rsidRPr="00906B3E">
        <w:rPr>
          <w:spacing w:val="-23"/>
        </w:rPr>
        <w:t xml:space="preserve"> </w:t>
      </w:r>
      <w:r w:rsidRPr="00906B3E">
        <w:t>2018).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researcher</w:t>
      </w:r>
      <w:r w:rsidRPr="00906B3E">
        <w:rPr>
          <w:spacing w:val="-22"/>
        </w:rPr>
        <w:t xml:space="preserve"> </w:t>
      </w:r>
      <w:r w:rsidRPr="00906B3E">
        <w:t>specifies</w:t>
      </w:r>
      <w:r w:rsidRPr="00906B3E">
        <w:rPr>
          <w:spacing w:val="-24"/>
        </w:rPr>
        <w:t xml:space="preserve"> </w:t>
      </w:r>
      <w:r w:rsidRPr="00906B3E">
        <w:t>an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3"/>
        </w:rPr>
        <w:t xml:space="preserve"> </w:t>
      </w:r>
      <w:r w:rsidRPr="00906B3E">
        <w:t>range</w:t>
      </w:r>
      <w:r w:rsidRPr="00906B3E">
        <w:rPr>
          <w:spacing w:val="-23"/>
        </w:rPr>
        <w:t xml:space="preserve"> </w:t>
      </w:r>
      <w:r w:rsidRPr="00906B3E">
        <w:t>around</w:t>
      </w:r>
      <w:r w:rsidRPr="00906B3E">
        <w:rPr>
          <w:spacing w:val="-24"/>
        </w:rPr>
        <w:t xml:space="preserve"> </w:t>
      </w:r>
      <w:r w:rsidRPr="00906B3E">
        <w:t>a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null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hypothesis</w:t>
      </w:r>
      <w:r w:rsidRPr="00906B3E">
        <w:rPr>
          <w:spacing w:val="53"/>
          <w:w w:val="93"/>
        </w:rPr>
        <w:t xml:space="preserve"> </w:t>
      </w:r>
      <w:r w:rsidRPr="00906B3E">
        <w:t>of</w:t>
      </w:r>
      <w:r w:rsidRPr="00906B3E">
        <w:rPr>
          <w:spacing w:val="-14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15"/>
        </w:rPr>
        <w:t xml:space="preserve"> </w:t>
      </w:r>
      <w:r w:rsidRPr="00906B3E">
        <w:t>that</w:t>
      </w:r>
      <w:r w:rsidRPr="00906B3E">
        <w:rPr>
          <w:spacing w:val="-14"/>
        </w:rPr>
        <w:t xml:space="preserve"> </w:t>
      </w:r>
      <w:r w:rsidRPr="00906B3E">
        <w:t>are</w:t>
      </w:r>
      <w:r w:rsidRPr="00906B3E">
        <w:rPr>
          <w:spacing w:val="-13"/>
        </w:rPr>
        <w:t xml:space="preserve"> </w:t>
      </w:r>
      <w:r w:rsidRPr="00906B3E">
        <w:t>considered</w:t>
      </w:r>
      <w:r w:rsidRPr="00906B3E">
        <w:rPr>
          <w:spacing w:val="-14"/>
        </w:rPr>
        <w:t xml:space="preserve"> </w:t>
      </w:r>
      <w:r w:rsidRPr="00906B3E">
        <w:t>practically</w:t>
      </w:r>
      <w:r w:rsidRPr="00906B3E">
        <w:rPr>
          <w:spacing w:val="-14"/>
        </w:rPr>
        <w:t xml:space="preserve"> </w:t>
      </w:r>
      <w:r w:rsidRPr="00906B3E">
        <w:rPr>
          <w:spacing w:val="-3"/>
        </w:rPr>
        <w:t>equivalen</w:t>
      </w:r>
      <w:r w:rsidRPr="00906B3E">
        <w:rPr>
          <w:spacing w:val="-2"/>
        </w:rPr>
        <w:t>t</w:t>
      </w:r>
      <w:r w:rsidRPr="00906B3E">
        <w:rPr>
          <w:spacing w:val="-14"/>
        </w:rPr>
        <w:t xml:space="preserve"> </w:t>
      </w:r>
      <w:r w:rsidRPr="00906B3E">
        <w:t>to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rPr>
          <w:spacing w:val="-3"/>
        </w:rPr>
        <w:t>null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hypothesis.</w:t>
      </w:r>
      <w:r w:rsidRPr="00906B3E">
        <w:rPr>
          <w:spacing w:val="1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SGPV</w:t>
      </w:r>
      <w:r w:rsidRPr="00906B3E">
        <w:rPr>
          <w:spacing w:val="33"/>
          <w:w w:val="103"/>
        </w:rPr>
        <w:t xml:space="preserve"> </w:t>
      </w:r>
      <w:r w:rsidRPr="00906B3E">
        <w:t>measures</w:t>
      </w:r>
      <w:r w:rsidRPr="00906B3E">
        <w:rPr>
          <w:spacing w:val="-25"/>
        </w:rPr>
        <w:t xml:space="preserve"> </w:t>
      </w:r>
      <w:r w:rsidRPr="00906B3E">
        <w:t>the</w:t>
      </w:r>
      <w:r w:rsidRPr="00906B3E">
        <w:rPr>
          <w:spacing w:val="-25"/>
        </w:rPr>
        <w:t xml:space="preserve"> </w:t>
      </w:r>
      <w:r w:rsidRPr="00906B3E">
        <w:t>degree</w:t>
      </w:r>
      <w:r w:rsidRPr="00906B3E">
        <w:rPr>
          <w:spacing w:val="-24"/>
        </w:rPr>
        <w:t xml:space="preserve"> </w:t>
      </w:r>
      <w:r w:rsidRPr="00906B3E">
        <w:t>to</w:t>
      </w:r>
      <w:r w:rsidRPr="00906B3E">
        <w:rPr>
          <w:spacing w:val="-25"/>
        </w:rPr>
        <w:t xml:space="preserve"> </w:t>
      </w:r>
      <w:r w:rsidRPr="00906B3E">
        <w:rPr>
          <w:spacing w:val="-3"/>
        </w:rPr>
        <w:t>which</w:t>
      </w:r>
      <w:r w:rsidRPr="00906B3E">
        <w:rPr>
          <w:spacing w:val="-25"/>
        </w:rPr>
        <w:t xml:space="preserve"> </w:t>
      </w:r>
      <w:r w:rsidRPr="00906B3E">
        <w:t>a</w:t>
      </w:r>
      <w:r w:rsidRPr="00906B3E">
        <w:rPr>
          <w:spacing w:val="-25"/>
        </w:rPr>
        <w:t xml:space="preserve"> </w:t>
      </w:r>
      <w:r w:rsidRPr="00906B3E">
        <w:t>set</w:t>
      </w:r>
      <w:r w:rsidRPr="00906B3E">
        <w:rPr>
          <w:spacing w:val="-25"/>
        </w:rPr>
        <w:t xml:space="preserve"> </w:t>
      </w:r>
      <w:r w:rsidRPr="00906B3E">
        <w:t>of</w:t>
      </w:r>
      <w:r w:rsidRPr="00906B3E">
        <w:rPr>
          <w:spacing w:val="-24"/>
        </w:rPr>
        <w:t xml:space="preserve"> </w:t>
      </w:r>
      <w:r w:rsidRPr="00906B3E">
        <w:t>data-supported</w:t>
      </w:r>
      <w:r w:rsidRPr="00906B3E">
        <w:rPr>
          <w:spacing w:val="-25"/>
        </w:rPr>
        <w:t xml:space="preserve"> </w:t>
      </w:r>
      <w:r w:rsidRPr="00906B3E">
        <w:t>parameter</w:t>
      </w:r>
      <w:r w:rsidRPr="00906B3E">
        <w:rPr>
          <w:spacing w:val="-25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25"/>
        </w:rPr>
        <w:t xml:space="preserve"> </w:t>
      </w:r>
      <w:r w:rsidRPr="00906B3E">
        <w:t>falls</w:t>
      </w:r>
      <w:r w:rsidRPr="00906B3E">
        <w:rPr>
          <w:spacing w:val="-24"/>
        </w:rPr>
        <w:t xml:space="preserve"> </w:t>
      </w:r>
      <w:r w:rsidRPr="00906B3E">
        <w:t>within</w:t>
      </w:r>
      <w:r w:rsidRPr="00906B3E">
        <w:rPr>
          <w:spacing w:val="-25"/>
        </w:rPr>
        <w:t xml:space="preserve"> </w:t>
      </w:r>
      <w:r w:rsidRPr="00906B3E">
        <w:t>the</w:t>
      </w:r>
      <w:r w:rsidRPr="00906B3E">
        <w:rPr>
          <w:spacing w:val="29"/>
          <w:w w:val="97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7"/>
        </w:rPr>
        <w:t xml:space="preserve"> </w:t>
      </w:r>
      <w:r w:rsidRPr="00906B3E">
        <w:rPr>
          <w:spacing w:val="-3"/>
        </w:rPr>
        <w:t>null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hypothesis.</w:t>
      </w:r>
      <w:r w:rsidRPr="00906B3E">
        <w:rPr>
          <w:spacing w:val="-16"/>
        </w:rPr>
        <w:t xml:space="preserve"> </w:t>
      </w:r>
      <w:r w:rsidRPr="00906B3E">
        <w:t>If</w:t>
      </w:r>
      <w:r w:rsidRPr="00906B3E">
        <w:rPr>
          <w:spacing w:val="-27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t>estimation</w:t>
      </w:r>
      <w:r w:rsidRPr="00906B3E">
        <w:rPr>
          <w:spacing w:val="-27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6"/>
        </w:rPr>
        <w:t xml:space="preserve"> </w:t>
      </w:r>
      <w:r w:rsidRPr="00906B3E">
        <w:t>falls</w:t>
      </w:r>
      <w:r w:rsidRPr="00906B3E">
        <w:rPr>
          <w:spacing w:val="-27"/>
        </w:rPr>
        <w:t xml:space="preserve"> </w:t>
      </w:r>
      <w:r w:rsidRPr="00906B3E">
        <w:t>completely</w:t>
      </w:r>
      <w:r w:rsidRPr="00906B3E">
        <w:rPr>
          <w:spacing w:val="-26"/>
        </w:rPr>
        <w:t xml:space="preserve"> </w:t>
      </w:r>
      <w:r w:rsidRPr="00906B3E">
        <w:t>within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53"/>
          <w:w w:val="93"/>
        </w:rPr>
        <w:t xml:space="preserve"> </w:t>
      </w:r>
      <w:r w:rsidRPr="00906B3E">
        <w:t>range,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t>SGPV</w:t>
      </w:r>
      <w:r w:rsidRPr="00906B3E">
        <w:rPr>
          <w:spacing w:val="-16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t>1.</w:t>
      </w:r>
      <w:r w:rsidRPr="00906B3E">
        <w:rPr>
          <w:spacing w:val="-2"/>
        </w:rPr>
        <w:t xml:space="preserve"> </w:t>
      </w:r>
      <w:r w:rsidRPr="00906B3E">
        <w:t>If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t>confidence</w:t>
      </w:r>
      <w:r w:rsidRPr="00906B3E">
        <w:rPr>
          <w:spacing w:val="-17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16"/>
        </w:rPr>
        <w:t xml:space="preserve"> </w:t>
      </w:r>
      <w:r w:rsidRPr="00906B3E">
        <w:t>falls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completely</w:t>
      </w:r>
      <w:r w:rsidRPr="00906B3E">
        <w:rPr>
          <w:spacing w:val="-16"/>
        </w:rPr>
        <w:t xml:space="preserve"> </w:t>
      </w:r>
      <w:r w:rsidRPr="00906B3E">
        <w:t>outside</w:t>
      </w:r>
      <w:r w:rsidRPr="00906B3E">
        <w:rPr>
          <w:spacing w:val="-17"/>
        </w:rPr>
        <w:t xml:space="preserve"> </w:t>
      </w:r>
      <w:r w:rsidRPr="00906B3E">
        <w:t>of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45"/>
          <w:w w:val="93"/>
        </w:rPr>
        <w:t xml:space="preserve"> </w:t>
      </w:r>
      <w:r w:rsidRPr="00906B3E">
        <w:t>range,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2"/>
        </w:rPr>
        <w:t xml:space="preserve"> </w:t>
      </w:r>
      <w:r w:rsidRPr="00906B3E">
        <w:t>SGPV</w:t>
      </w:r>
      <w:r w:rsidRPr="00906B3E">
        <w:rPr>
          <w:spacing w:val="-3"/>
        </w:rPr>
        <w:t xml:space="preserve"> </w:t>
      </w:r>
      <w:r w:rsidRPr="00906B3E">
        <w:t>is</w:t>
      </w:r>
      <w:r w:rsidRPr="00906B3E">
        <w:rPr>
          <w:spacing w:val="-2"/>
        </w:rPr>
        <w:t xml:space="preserve"> </w:t>
      </w:r>
      <w:r w:rsidRPr="00906B3E">
        <w:t>0.</w:t>
      </w:r>
      <w:r w:rsidRPr="00906B3E">
        <w:rPr>
          <w:spacing w:val="16"/>
        </w:rPr>
        <w:t xml:space="preserve"> </w:t>
      </w:r>
      <w:r w:rsidRPr="00906B3E">
        <w:rPr>
          <w:spacing w:val="-2"/>
        </w:rPr>
        <w:t xml:space="preserve">Otherwise </w:t>
      </w:r>
      <w:r w:rsidRPr="00906B3E">
        <w:t>the</w:t>
      </w:r>
      <w:r w:rsidRPr="00906B3E">
        <w:rPr>
          <w:spacing w:val="-4"/>
        </w:rPr>
        <w:t xml:space="preserve"> </w:t>
      </w:r>
      <w:r w:rsidRPr="00906B3E">
        <w:t>SGPV</w:t>
      </w:r>
      <w:r w:rsidRPr="00906B3E">
        <w:rPr>
          <w:spacing w:val="-2"/>
        </w:rPr>
        <w:t xml:space="preserve"> </w:t>
      </w:r>
      <w:r w:rsidRPr="00906B3E">
        <w:t>is</w:t>
      </w:r>
      <w:r w:rsidRPr="00906B3E">
        <w:rPr>
          <w:spacing w:val="-3"/>
        </w:rPr>
        <w:t xml:space="preserve"> </w:t>
      </w:r>
      <w:r w:rsidRPr="00906B3E">
        <w:t>a</w:t>
      </w:r>
      <w:r w:rsidRPr="00906B3E">
        <w:rPr>
          <w:spacing w:val="-2"/>
        </w:rPr>
        <w:t xml:space="preserve"> </w:t>
      </w:r>
      <w:r w:rsidRPr="00906B3E">
        <w:rPr>
          <w:spacing w:val="-4"/>
        </w:rPr>
        <w:t>value</w:t>
      </w:r>
      <w:r w:rsidRPr="00906B3E">
        <w:rPr>
          <w:spacing w:val="-3"/>
        </w:rPr>
        <w:t xml:space="preserve"> 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4"/>
        </w:rPr>
        <w:t xml:space="preserve"> </w:t>
      </w:r>
      <w:r w:rsidRPr="00906B3E">
        <w:t>0</w:t>
      </w:r>
      <w:r w:rsidRPr="00906B3E">
        <w:rPr>
          <w:spacing w:val="-2"/>
        </w:rPr>
        <w:t xml:space="preserve"> </w:t>
      </w:r>
      <w:r w:rsidRPr="00906B3E">
        <w:t>and</w:t>
      </w:r>
      <w:r w:rsidRPr="00906B3E">
        <w:rPr>
          <w:spacing w:val="-3"/>
        </w:rPr>
        <w:t xml:space="preserve"> </w:t>
      </w:r>
      <w:r w:rsidRPr="00906B3E">
        <w:t>1</w:t>
      </w:r>
      <w:r w:rsidRPr="00906B3E">
        <w:rPr>
          <w:spacing w:val="-3"/>
        </w:rPr>
        <w:t xml:space="preserve"> </w:t>
      </w:r>
      <w:r w:rsidRPr="00906B3E">
        <w:t>that</w:t>
      </w:r>
      <w:r w:rsidRPr="00906B3E">
        <w:rPr>
          <w:spacing w:val="-3"/>
        </w:rPr>
        <w:t xml:space="preserve"> </w:t>
      </w:r>
      <w:r w:rsidRPr="00906B3E">
        <w:t>expresses</w:t>
      </w:r>
      <w:r w:rsidRPr="00906B3E">
        <w:rPr>
          <w:spacing w:val="-2"/>
        </w:rPr>
        <w:t xml:space="preserve"> </w:t>
      </w:r>
      <w:r w:rsidRPr="00906B3E">
        <w:t>the</w:t>
      </w:r>
      <w:r w:rsidRPr="00906B3E">
        <w:rPr>
          <w:spacing w:val="33"/>
          <w:w w:val="97"/>
        </w:rPr>
        <w:t xml:space="preserve"> </w:t>
      </w:r>
      <w:r w:rsidRPr="00906B3E">
        <w:rPr>
          <w:spacing w:val="-3"/>
        </w:rPr>
        <w:t>overlap</w:t>
      </w:r>
      <w:r w:rsidRPr="00906B3E">
        <w:rPr>
          <w:spacing w:val="-34"/>
        </w:rPr>
        <w:t xml:space="preserve"> </w:t>
      </w:r>
      <w:r w:rsidRPr="00906B3E">
        <w:t>of</w:t>
      </w:r>
      <w:r w:rsidRPr="00906B3E">
        <w:rPr>
          <w:spacing w:val="-34"/>
        </w:rPr>
        <w:t xml:space="preserve"> </w:t>
      </w:r>
      <w:r w:rsidRPr="00906B3E">
        <w:t>data-supported</w:t>
      </w:r>
      <w:r w:rsidRPr="00906B3E">
        <w:rPr>
          <w:spacing w:val="-34"/>
        </w:rPr>
        <w:t xml:space="preserve"> </w:t>
      </w:r>
      <w:r w:rsidRPr="00906B3E">
        <w:rPr>
          <w:spacing w:val="-2"/>
        </w:rPr>
        <w:t>hypotheses</w:t>
      </w:r>
      <w:r w:rsidRPr="00906B3E">
        <w:rPr>
          <w:spacing w:val="-34"/>
        </w:rPr>
        <w:t xml:space="preserve"> </w:t>
      </w:r>
      <w:r w:rsidRPr="00906B3E">
        <w:t>and</w:t>
      </w:r>
      <w:r w:rsidRPr="00906B3E">
        <w:rPr>
          <w:spacing w:val="-34"/>
        </w:rPr>
        <w:t xml:space="preserve"> </w:t>
      </w:r>
      <w:r w:rsidRPr="00906B3E">
        <w:t>the</w:t>
      </w:r>
      <w:r w:rsidRPr="00906B3E">
        <w:rPr>
          <w:spacing w:val="-3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4"/>
        </w:rPr>
        <w:t xml:space="preserve"> </w:t>
      </w:r>
      <w:r w:rsidRPr="00906B3E">
        <w:t>range.</w:t>
      </w:r>
      <w:r w:rsidRPr="00906B3E">
        <w:rPr>
          <w:spacing w:val="-25"/>
        </w:rPr>
        <w:t xml:space="preserve"> </w:t>
      </w:r>
      <w:r w:rsidRPr="00906B3E">
        <w:t>When</w:t>
      </w:r>
      <w:r w:rsidRPr="00906B3E">
        <w:rPr>
          <w:spacing w:val="-34"/>
        </w:rPr>
        <w:t xml:space="preserve"> </w:t>
      </w:r>
      <w:r w:rsidRPr="00906B3E">
        <w:t>calculating</w:t>
      </w:r>
      <w:r w:rsidRPr="00906B3E">
        <w:rPr>
          <w:spacing w:val="-34"/>
        </w:rPr>
        <w:t xml:space="preserve"> </w:t>
      </w:r>
      <w:r w:rsidRPr="00906B3E">
        <w:t>the</w:t>
      </w:r>
      <w:r w:rsidRPr="00906B3E">
        <w:rPr>
          <w:spacing w:val="51"/>
          <w:w w:val="97"/>
        </w:rPr>
        <w:t xml:space="preserve"> </w:t>
      </w:r>
      <w:r w:rsidRPr="00906B3E">
        <w:t>SGPV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t>set</w:t>
      </w:r>
      <w:r w:rsidRPr="00906B3E">
        <w:rPr>
          <w:spacing w:val="-21"/>
        </w:rPr>
        <w:t xml:space="preserve"> </w:t>
      </w:r>
      <w:r w:rsidRPr="00906B3E">
        <w:t>of</w:t>
      </w:r>
      <w:r w:rsidRPr="00906B3E">
        <w:rPr>
          <w:spacing w:val="-22"/>
        </w:rPr>
        <w:t xml:space="preserve"> </w:t>
      </w:r>
      <w:r w:rsidRPr="00906B3E">
        <w:t>data-supported</w:t>
      </w:r>
      <w:r w:rsidRPr="00906B3E">
        <w:rPr>
          <w:spacing w:val="-21"/>
        </w:rPr>
        <w:t xml:space="preserve"> </w:t>
      </w:r>
      <w:r w:rsidRPr="00906B3E">
        <w:t>parameter</w:t>
      </w:r>
      <w:r w:rsidRPr="00906B3E">
        <w:rPr>
          <w:spacing w:val="-21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22"/>
        </w:rPr>
        <w:t xml:space="preserve"> </w:t>
      </w:r>
      <w:r w:rsidRPr="00906B3E">
        <w:t>can</w:t>
      </w:r>
      <w:r w:rsidRPr="00906B3E">
        <w:rPr>
          <w:spacing w:val="-21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22"/>
        </w:rPr>
        <w:t xml:space="preserve"> </w:t>
      </w:r>
      <w:r w:rsidRPr="00906B3E">
        <w:rPr>
          <w:spacing w:val="-2"/>
        </w:rPr>
        <w:t>represen</w:t>
      </w:r>
      <w:r w:rsidRPr="00906B3E">
        <w:rPr>
          <w:spacing w:val="-1"/>
        </w:rPr>
        <w:t>te</w:t>
      </w:r>
      <w:r w:rsidRPr="00906B3E">
        <w:rPr>
          <w:spacing w:val="-2"/>
        </w:rPr>
        <w:t>d</w:t>
      </w:r>
      <w:r w:rsidRPr="00906B3E">
        <w:rPr>
          <w:spacing w:val="-21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21"/>
        </w:rPr>
        <w:t xml:space="preserve"> </w:t>
      </w:r>
      <w:r w:rsidRPr="00906B3E">
        <w:t>a</w:t>
      </w:r>
      <w:r w:rsidRPr="00906B3E">
        <w:rPr>
          <w:spacing w:val="-21"/>
        </w:rPr>
        <w:t xml:space="preserve"> </w:t>
      </w:r>
      <w:r w:rsidRPr="00906B3E">
        <w:t>confidence</w:t>
      </w:r>
      <w:r w:rsidRPr="00906B3E">
        <w:rPr>
          <w:spacing w:val="29"/>
          <w:w w:val="91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30"/>
        </w:rPr>
        <w:t xml:space="preserve"> </w:t>
      </w:r>
      <w:r w:rsidRPr="00906B3E">
        <w:t>(CI),</w:t>
      </w:r>
      <w:r w:rsidRPr="00906B3E">
        <w:rPr>
          <w:spacing w:val="-30"/>
        </w:rPr>
        <w:t xml:space="preserve"> </w:t>
      </w:r>
      <w:r w:rsidRPr="00906B3E">
        <w:t>although</w:t>
      </w:r>
      <w:r w:rsidRPr="00906B3E">
        <w:rPr>
          <w:spacing w:val="-30"/>
        </w:rPr>
        <w:t xml:space="preserve"> </w:t>
      </w:r>
      <w:r w:rsidRPr="00906B3E">
        <w:t>one</w:t>
      </w:r>
      <w:r w:rsidRPr="00906B3E">
        <w:rPr>
          <w:spacing w:val="-30"/>
        </w:rPr>
        <w:t xml:space="preserve"> </w:t>
      </w:r>
      <w:r w:rsidRPr="00906B3E">
        <w:t>could</w:t>
      </w:r>
      <w:r w:rsidRPr="00906B3E">
        <w:rPr>
          <w:spacing w:val="-30"/>
        </w:rPr>
        <w:t xml:space="preserve"> </w:t>
      </w:r>
      <w:r w:rsidRPr="00906B3E">
        <w:t>also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choose</w:t>
      </w:r>
      <w:r w:rsidRPr="00906B3E">
        <w:rPr>
          <w:spacing w:val="-30"/>
        </w:rPr>
        <w:t xml:space="preserve"> </w:t>
      </w:r>
      <w:r w:rsidRPr="00906B3E">
        <w:t>to</w:t>
      </w:r>
      <w:r w:rsidRPr="00906B3E">
        <w:rPr>
          <w:spacing w:val="-29"/>
        </w:rPr>
        <w:t xml:space="preserve"> </w:t>
      </w:r>
      <w:r w:rsidRPr="00906B3E">
        <w:t>use</w:t>
      </w:r>
      <w:r w:rsidRPr="00906B3E">
        <w:rPr>
          <w:spacing w:val="-30"/>
        </w:rPr>
        <w:t xml:space="preserve"> </w:t>
      </w:r>
      <w:r w:rsidRPr="00906B3E">
        <w:t>credible</w:t>
      </w:r>
      <w:r w:rsidRPr="00906B3E">
        <w:rPr>
          <w:spacing w:val="-30"/>
        </w:rPr>
        <w:t xml:space="preserve"> </w:t>
      </w:r>
      <w:r w:rsidRPr="00906B3E">
        <w:rPr>
          <w:spacing w:val="-4"/>
        </w:rPr>
        <w:t>intervals</w:t>
      </w:r>
      <w:r w:rsidRPr="00906B3E">
        <w:rPr>
          <w:spacing w:val="-29"/>
        </w:rPr>
        <w:t xml:space="preserve"> </w:t>
      </w:r>
      <w:r w:rsidRPr="00906B3E">
        <w:t>or</w:t>
      </w:r>
      <w:r w:rsidRPr="00906B3E">
        <w:rPr>
          <w:spacing w:val="-30"/>
        </w:rPr>
        <w:t xml:space="preserve"> </w:t>
      </w:r>
      <w:r w:rsidRPr="00906B3E">
        <w:t>Likelihood</w:t>
      </w:r>
      <w:r w:rsidRPr="00906B3E">
        <w:rPr>
          <w:spacing w:val="-30"/>
        </w:rPr>
        <w:t xml:space="preserve"> </w:t>
      </w:r>
      <w:r w:rsidRPr="00906B3E">
        <w:t>support</w:t>
      </w:r>
      <w:r w:rsidRPr="00906B3E">
        <w:rPr>
          <w:spacing w:val="51"/>
          <w:w w:val="97"/>
        </w:rPr>
        <w:t xml:space="preserve"> </w:t>
      </w:r>
      <w:r w:rsidRPr="00906B3E">
        <w:rPr>
          <w:spacing w:val="-4"/>
        </w:rPr>
        <w:t>intervals</w:t>
      </w:r>
      <w:r w:rsidRPr="00906B3E">
        <w:rPr>
          <w:spacing w:val="-12"/>
        </w:rPr>
        <w:t xml:space="preserve"> </w:t>
      </w:r>
      <w:r w:rsidRPr="00906B3E">
        <w:t>(SI).</w:t>
      </w:r>
      <w:r w:rsidRPr="00906B3E">
        <w:rPr>
          <w:spacing w:val="-12"/>
        </w:rPr>
        <w:t xml:space="preserve"> </w:t>
      </w:r>
      <w:r w:rsidRPr="00906B3E">
        <w:t>When</w:t>
      </w:r>
      <w:r w:rsidRPr="00906B3E">
        <w:rPr>
          <w:spacing w:val="-12"/>
        </w:rPr>
        <w:t xml:space="preserve"> </w:t>
      </w:r>
      <w:r w:rsidRPr="00906B3E">
        <w:t>a</w:t>
      </w:r>
      <w:r w:rsidRPr="00906B3E">
        <w:rPr>
          <w:spacing w:val="-12"/>
        </w:rPr>
        <w:t xml:space="preserve"> </w:t>
      </w:r>
      <w:r w:rsidRPr="00906B3E">
        <w:t>confidence</w:t>
      </w:r>
      <w:r w:rsidRPr="00906B3E">
        <w:rPr>
          <w:spacing w:val="-12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11"/>
        </w:rPr>
        <w:t xml:space="preserve"> </w:t>
      </w:r>
      <w:r w:rsidRPr="00906B3E">
        <w:t>is</w:t>
      </w:r>
      <w:r w:rsidRPr="00906B3E">
        <w:rPr>
          <w:spacing w:val="-12"/>
        </w:rPr>
        <w:t xml:space="preserve"> </w:t>
      </w:r>
      <w:r w:rsidRPr="00906B3E">
        <w:t>used,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SGPV</w:t>
      </w:r>
      <w:r w:rsidRPr="00906B3E">
        <w:rPr>
          <w:spacing w:val="-12"/>
        </w:rPr>
        <w:t xml:space="preserve"> </w:t>
      </w:r>
      <w:r w:rsidRPr="00906B3E">
        <w:t>and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2"/>
        </w:rPr>
        <w:t xml:space="preserve"> </w:t>
      </w:r>
      <w:r w:rsidRPr="00906B3E">
        <w:t>tests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such</w:t>
      </w:r>
      <w:r w:rsidRPr="00906B3E">
        <w:rPr>
          <w:spacing w:val="-12"/>
        </w:rPr>
        <w:t xml:space="preserve"> </w:t>
      </w:r>
      <w:r w:rsidRPr="00906B3E">
        <w:t>as</w:t>
      </w:r>
      <w:r w:rsidRPr="00906B3E">
        <w:rPr>
          <w:spacing w:val="37"/>
          <w:w w:val="94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rPr>
          <w:spacing w:val="-8"/>
        </w:rPr>
        <w:t>T</w:t>
      </w:r>
      <w:r w:rsidRPr="00906B3E">
        <w:rPr>
          <w:spacing w:val="-11"/>
        </w:rPr>
        <w:t>wo</w:t>
      </w:r>
      <w:r w:rsidRPr="00906B3E">
        <w:rPr>
          <w:spacing w:val="-13"/>
        </w:rPr>
        <w:t xml:space="preserve"> </w:t>
      </w:r>
      <w:r w:rsidRPr="00906B3E">
        <w:t>One-Sided</w:t>
      </w:r>
      <w:r w:rsidRPr="00906B3E">
        <w:rPr>
          <w:spacing w:val="-15"/>
        </w:rPr>
        <w:t xml:space="preserve"> </w:t>
      </w:r>
      <w:r w:rsidRPr="00906B3E">
        <w:rPr>
          <w:spacing w:val="-4"/>
        </w:rPr>
        <w:t>T</w:t>
      </w:r>
      <w:r w:rsidRPr="00906B3E">
        <w:rPr>
          <w:spacing w:val="-5"/>
        </w:rPr>
        <w:t>ests</w:t>
      </w:r>
      <w:r w:rsidRPr="00906B3E">
        <w:rPr>
          <w:spacing w:val="-13"/>
        </w:rPr>
        <w:t xml:space="preserve"> </w:t>
      </w:r>
      <w:r w:rsidRPr="00906B3E">
        <w:t>(TOST)</w:t>
      </w:r>
      <w:r w:rsidRPr="00906B3E">
        <w:rPr>
          <w:spacing w:val="-15"/>
        </w:rPr>
        <w:t xml:space="preserve"> </w:t>
      </w:r>
      <w:r w:rsidRPr="00906B3E">
        <w:t>procedure</w:t>
      </w:r>
      <w:r w:rsidRPr="00906B3E">
        <w:rPr>
          <w:spacing w:val="-13"/>
        </w:rPr>
        <w:t xml:space="preserve"> </w:t>
      </w:r>
      <w:r w:rsidRPr="00906B3E">
        <w:rPr>
          <w:spacing w:val="-1"/>
        </w:rPr>
        <w:t>(Lak</w:t>
      </w:r>
      <w:r w:rsidRPr="00906B3E">
        <w:rPr>
          <w:spacing w:val="-2"/>
        </w:rPr>
        <w:t>ens,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2017</w:t>
      </w:r>
      <w:r w:rsidRPr="00906B3E">
        <w:rPr>
          <w:spacing w:val="-1"/>
        </w:rPr>
        <w:t>;</w:t>
      </w:r>
      <w:r w:rsidRPr="00906B3E">
        <w:rPr>
          <w:spacing w:val="-14"/>
        </w:rPr>
        <w:t xml:space="preserve"> </w:t>
      </w:r>
      <w:proofErr w:type="spellStart"/>
      <w:r w:rsidRPr="00906B3E">
        <w:t>Meyners</w:t>
      </w:r>
      <w:proofErr w:type="spellEnd"/>
      <w:r w:rsidRPr="00906B3E">
        <w:t>,</w:t>
      </w:r>
      <w:r w:rsidRPr="00906B3E">
        <w:rPr>
          <w:spacing w:val="-14"/>
        </w:rPr>
        <w:t xml:space="preserve"> </w:t>
      </w:r>
      <w:r w:rsidRPr="00906B3E">
        <w:t>2012;</w:t>
      </w:r>
      <w:r w:rsidRPr="00906B3E">
        <w:rPr>
          <w:spacing w:val="-13"/>
        </w:rPr>
        <w:t xml:space="preserve"> </w:t>
      </w:r>
      <w:proofErr w:type="spellStart"/>
      <w:r w:rsidRPr="00906B3E">
        <w:rPr>
          <w:spacing w:val="-2"/>
        </w:rPr>
        <w:t>Quertemon</w:t>
      </w:r>
      <w:r w:rsidRPr="00906B3E">
        <w:rPr>
          <w:spacing w:val="-1"/>
        </w:rPr>
        <w:t>t</w:t>
      </w:r>
      <w:proofErr w:type="spellEnd"/>
      <w:r w:rsidRPr="00906B3E">
        <w:rPr>
          <w:spacing w:val="-1"/>
        </w:rPr>
        <w:t>,</w:t>
      </w:r>
      <w:r w:rsidRPr="00906B3E">
        <w:rPr>
          <w:spacing w:val="29"/>
          <w:w w:val="112"/>
        </w:rPr>
        <w:t xml:space="preserve"> </w:t>
      </w:r>
      <w:r w:rsidRPr="00906B3E">
        <w:t>2011;</w:t>
      </w:r>
      <w:r w:rsidRPr="00906B3E">
        <w:rPr>
          <w:spacing w:val="-23"/>
        </w:rPr>
        <w:t xml:space="preserve"> </w:t>
      </w:r>
      <w:proofErr w:type="spellStart"/>
      <w:r w:rsidRPr="00906B3E">
        <w:rPr>
          <w:spacing w:val="-2"/>
        </w:rPr>
        <w:t>Sc</w:t>
      </w:r>
      <w:r w:rsidRPr="00906B3E">
        <w:rPr>
          <w:spacing w:val="-3"/>
        </w:rPr>
        <w:t>huirmann</w:t>
      </w:r>
      <w:proofErr w:type="spellEnd"/>
      <w:r w:rsidRPr="00906B3E">
        <w:rPr>
          <w:spacing w:val="-3"/>
        </w:rPr>
        <w:t>,</w:t>
      </w:r>
      <w:r w:rsidRPr="00906B3E">
        <w:rPr>
          <w:spacing w:val="-22"/>
        </w:rPr>
        <w:t xml:space="preserve"> </w:t>
      </w:r>
      <w:r w:rsidRPr="00906B3E">
        <w:t>1987)</w:t>
      </w:r>
      <w:r w:rsidRPr="00906B3E">
        <w:rPr>
          <w:spacing w:val="-22"/>
        </w:rPr>
        <w:t xml:space="preserve"> </w:t>
      </w:r>
      <w:r w:rsidRPr="00906B3E">
        <w:rPr>
          <w:spacing w:val="1"/>
        </w:rPr>
        <w:t>appear</w:t>
      </w:r>
      <w:r w:rsidRPr="00906B3E">
        <w:rPr>
          <w:spacing w:val="-21"/>
        </w:rPr>
        <w:t xml:space="preserve"> </w:t>
      </w:r>
      <w:r w:rsidRPr="00906B3E">
        <w:t>to</w:t>
      </w:r>
      <w:r w:rsidRPr="00906B3E">
        <w:rPr>
          <w:spacing w:val="-22"/>
        </w:rPr>
        <w:t xml:space="preserve"> </w:t>
      </w:r>
      <w:r w:rsidRPr="00906B3E">
        <w:rPr>
          <w:spacing w:val="-5"/>
        </w:rPr>
        <w:t>have</w:t>
      </w:r>
      <w:r w:rsidRPr="00906B3E">
        <w:rPr>
          <w:spacing w:val="-23"/>
        </w:rPr>
        <w:t xml:space="preserve"> </w:t>
      </w:r>
      <w:r w:rsidRPr="00906B3E">
        <w:t>close</w:t>
      </w:r>
      <w:r w:rsidRPr="00906B3E">
        <w:rPr>
          <w:spacing w:val="-22"/>
        </w:rPr>
        <w:t xml:space="preserve"> </w:t>
      </w:r>
      <w:r w:rsidRPr="00906B3E">
        <w:t>ties,</w:t>
      </w:r>
      <w:r w:rsidRPr="00906B3E">
        <w:rPr>
          <w:spacing w:val="-22"/>
        </w:rPr>
        <w:t xml:space="preserve"> </w:t>
      </w:r>
      <w:r w:rsidRPr="00906B3E">
        <w:t>because</w:t>
      </w:r>
      <w:r w:rsidRPr="00906B3E">
        <w:rPr>
          <w:spacing w:val="-23"/>
        </w:rPr>
        <w:t xml:space="preserve"> </w:t>
      </w:r>
      <w:r w:rsidRPr="00906B3E">
        <w:rPr>
          <w:spacing w:val="1"/>
        </w:rPr>
        <w:t>both</w:t>
      </w:r>
      <w:r w:rsidRPr="00906B3E">
        <w:rPr>
          <w:spacing w:val="-22"/>
        </w:rPr>
        <w:t xml:space="preserve"> </w:t>
      </w:r>
      <w:r w:rsidRPr="00906B3E">
        <w:t>tests</w:t>
      </w:r>
      <w:r w:rsidRPr="00906B3E">
        <w:rPr>
          <w:spacing w:val="-23"/>
        </w:rPr>
        <w:t xml:space="preserve"> </w:t>
      </w:r>
      <w:r w:rsidRPr="00906B3E">
        <w:t>compare</w:t>
      </w:r>
      <w:r w:rsidRPr="00906B3E">
        <w:rPr>
          <w:spacing w:val="-21"/>
        </w:rPr>
        <w:t xml:space="preserve"> </w:t>
      </w:r>
      <w:r w:rsidRPr="00906B3E">
        <w:t>a</w:t>
      </w:r>
      <w:r w:rsidRPr="00906B3E">
        <w:rPr>
          <w:spacing w:val="-23"/>
        </w:rPr>
        <w:t xml:space="preserve"> </w:t>
      </w:r>
      <w:r w:rsidRPr="00906B3E">
        <w:t>confidence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28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40" w:right="95"/>
      </w:pPr>
      <w:r w:rsidRPr="00906B3E">
        <w:rPr>
          <w:spacing w:val="-4"/>
        </w:rPr>
        <w:t>interval</w:t>
      </w:r>
      <w:r w:rsidRPr="00906B3E">
        <w:rPr>
          <w:spacing w:val="-24"/>
        </w:rPr>
        <w:t xml:space="preserve"> </w:t>
      </w:r>
      <w:r w:rsidRPr="00906B3E">
        <w:t>against</w:t>
      </w:r>
      <w:r w:rsidRPr="00906B3E">
        <w:rPr>
          <w:spacing w:val="-24"/>
        </w:rPr>
        <w:t xml:space="preserve"> </w:t>
      </w:r>
      <w:r w:rsidRPr="00906B3E">
        <w:t>an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4"/>
        </w:rPr>
        <w:t xml:space="preserve"> </w:t>
      </w:r>
      <w:r w:rsidRPr="00906B3E">
        <w:t>range.</w:t>
      </w:r>
      <w:r w:rsidRPr="00906B3E">
        <w:rPr>
          <w:spacing w:val="-11"/>
        </w:rPr>
        <w:t xml:space="preserve"> </w:t>
      </w:r>
      <w:r w:rsidRPr="00906B3E">
        <w:t>Here,</w:t>
      </w:r>
      <w:r w:rsidRPr="00906B3E">
        <w:rPr>
          <w:spacing w:val="-24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23"/>
        </w:rPr>
        <w:t xml:space="preserve"> </w:t>
      </w:r>
      <w:r w:rsidRPr="00906B3E">
        <w:t>aim</w:t>
      </w:r>
      <w:r w:rsidRPr="00906B3E">
        <w:rPr>
          <w:spacing w:val="-24"/>
        </w:rPr>
        <w:t xml:space="preserve"> </w:t>
      </w:r>
      <w:r w:rsidRPr="00906B3E">
        <w:t>to</w:t>
      </w:r>
      <w:r w:rsidRPr="00906B3E">
        <w:rPr>
          <w:spacing w:val="-23"/>
        </w:rPr>
        <w:t xml:space="preserve"> </w:t>
      </w:r>
      <w:r w:rsidRPr="00906B3E">
        <w:t>examine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similarities</w:t>
      </w:r>
      <w:r w:rsidRPr="00906B3E">
        <w:rPr>
          <w:spacing w:val="-23"/>
        </w:rPr>
        <w:t xml:space="preserve"> </w:t>
      </w:r>
      <w:r w:rsidRPr="00906B3E">
        <w:t>and</w:t>
      </w:r>
      <w:r w:rsidRPr="00906B3E">
        <w:rPr>
          <w:spacing w:val="27"/>
          <w:w w:val="92"/>
        </w:rPr>
        <w:t xml:space="preserve"> </w:t>
      </w:r>
      <w:r w:rsidRPr="00906B3E">
        <w:t>differences</w:t>
      </w:r>
      <w:r w:rsidRPr="00906B3E">
        <w:rPr>
          <w:spacing w:val="-20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rPr>
          <w:spacing w:val="-1"/>
        </w:rPr>
        <w:t>TOST</w:t>
      </w:r>
      <w:r w:rsidRPr="00906B3E">
        <w:rPr>
          <w:spacing w:val="-19"/>
        </w:rPr>
        <w:t xml:space="preserve"> </w:t>
      </w:r>
      <w:r w:rsidRPr="00906B3E">
        <w:t>procedure</w:t>
      </w:r>
      <w:r w:rsidRPr="00906B3E">
        <w:rPr>
          <w:spacing w:val="-20"/>
        </w:rPr>
        <w:t xml:space="preserve"> </w:t>
      </w:r>
      <w:r w:rsidRPr="00906B3E">
        <w:t>and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SGPV.</w:t>
      </w:r>
    </w:p>
    <w:p w:rsidR="00687123" w:rsidRPr="00906B3E" w:rsidRDefault="00C62845">
      <w:pPr>
        <w:pStyle w:val="BodyText"/>
        <w:spacing w:line="354" w:lineRule="auto"/>
        <w:ind w:left="131" w:right="95" w:firstLine="584"/>
      </w:pPr>
      <w:r w:rsidRPr="00906B3E">
        <w:t>The</w:t>
      </w:r>
      <w:r w:rsidRPr="00906B3E">
        <w:rPr>
          <w:spacing w:val="-16"/>
        </w:rPr>
        <w:t xml:space="preserve"> </w:t>
      </w:r>
      <w:r w:rsidRPr="00906B3E">
        <w:t>TOST</w:t>
      </w:r>
      <w:r w:rsidRPr="00906B3E">
        <w:rPr>
          <w:spacing w:val="-14"/>
        </w:rPr>
        <w:t xml:space="preserve"> </w:t>
      </w:r>
      <w:r w:rsidRPr="00906B3E">
        <w:t>procedure</w:t>
      </w:r>
      <w:r w:rsidRPr="00906B3E">
        <w:rPr>
          <w:spacing w:val="-15"/>
        </w:rPr>
        <w:t xml:space="preserve"> </w:t>
      </w:r>
      <w:r w:rsidRPr="00906B3E">
        <w:t>also</w:t>
      </w:r>
      <w:r w:rsidRPr="00906B3E">
        <w:rPr>
          <w:spacing w:val="-15"/>
        </w:rPr>
        <w:t xml:space="preserve"> </w:t>
      </w:r>
      <w:r w:rsidRPr="00906B3E">
        <w:t>relies</w:t>
      </w:r>
      <w:r w:rsidRPr="00906B3E">
        <w:rPr>
          <w:spacing w:val="-15"/>
        </w:rPr>
        <w:t xml:space="preserve"> </w:t>
      </w:r>
      <w:r w:rsidRPr="00906B3E">
        <w:t>on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t>confidence</w:t>
      </w:r>
      <w:r w:rsidRPr="00906B3E">
        <w:rPr>
          <w:spacing w:val="-15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15"/>
        </w:rPr>
        <w:t xml:space="preserve"> </w:t>
      </w:r>
      <w:r w:rsidRPr="00906B3E">
        <w:t>around</w:t>
      </w:r>
      <w:r w:rsidRPr="00906B3E">
        <w:rPr>
          <w:spacing w:val="-15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he</w:t>
      </w:r>
      <w:r w:rsidRPr="00906B3E">
        <w:rPr>
          <w:spacing w:val="-15"/>
        </w:rPr>
        <w:t xml:space="preserve"> </w:t>
      </w:r>
      <w:r w:rsidRPr="00906B3E">
        <w:t>effect.</w:t>
      </w:r>
      <w:r w:rsidRPr="00906B3E">
        <w:rPr>
          <w:spacing w:val="1"/>
        </w:rPr>
        <w:t xml:space="preserve"> </w:t>
      </w:r>
      <w:r w:rsidRPr="00906B3E">
        <w:t>In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25"/>
          <w:w w:val="97"/>
        </w:rPr>
        <w:t xml:space="preserve"> </w:t>
      </w:r>
      <w:r w:rsidRPr="00906B3E">
        <w:t>TOST</w:t>
      </w:r>
      <w:r w:rsidRPr="00906B3E">
        <w:rPr>
          <w:spacing w:val="-35"/>
        </w:rPr>
        <w:t xml:space="preserve"> </w:t>
      </w:r>
      <w:r w:rsidRPr="00906B3E">
        <w:t>procedure</w:t>
      </w:r>
      <w:r w:rsidRPr="00906B3E">
        <w:rPr>
          <w:spacing w:val="-34"/>
        </w:rPr>
        <w:t xml:space="preserve"> </w:t>
      </w:r>
      <w:r w:rsidRPr="00906B3E">
        <w:t>the</w:t>
      </w:r>
      <w:r w:rsidRPr="00906B3E">
        <w:rPr>
          <w:spacing w:val="-35"/>
        </w:rPr>
        <w:t xml:space="preserve"> </w:t>
      </w:r>
      <w:r w:rsidRPr="00906B3E">
        <w:t>data</w:t>
      </w:r>
      <w:r w:rsidRPr="00906B3E">
        <w:rPr>
          <w:spacing w:val="-34"/>
        </w:rPr>
        <w:t xml:space="preserve"> </w:t>
      </w:r>
      <w:r w:rsidRPr="00906B3E">
        <w:t>is</w:t>
      </w:r>
      <w:r w:rsidRPr="00906B3E">
        <w:rPr>
          <w:spacing w:val="-35"/>
        </w:rPr>
        <w:t xml:space="preserve"> </w:t>
      </w:r>
      <w:r w:rsidRPr="00906B3E">
        <w:t>tested</w:t>
      </w:r>
      <w:r w:rsidRPr="00906B3E">
        <w:rPr>
          <w:spacing w:val="-34"/>
        </w:rPr>
        <w:t xml:space="preserve"> </w:t>
      </w:r>
      <w:r w:rsidRPr="00906B3E">
        <w:t>against</w:t>
      </w:r>
      <w:r w:rsidRPr="00906B3E">
        <w:rPr>
          <w:spacing w:val="-35"/>
        </w:rPr>
        <w:t xml:space="preserve"> </w:t>
      </w:r>
      <w:r w:rsidRPr="00906B3E">
        <w:t>the</w:t>
      </w:r>
      <w:r w:rsidRPr="00906B3E">
        <w:rPr>
          <w:spacing w:val="-35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-3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5"/>
        </w:rPr>
        <w:t xml:space="preserve"> </w:t>
      </w:r>
      <w:r w:rsidRPr="00906B3E">
        <w:rPr>
          <w:spacing w:val="1"/>
        </w:rPr>
        <w:t>bound</w:t>
      </w:r>
      <w:r w:rsidRPr="00906B3E">
        <w:rPr>
          <w:spacing w:val="-35"/>
        </w:rPr>
        <w:t xml:space="preserve"> </w:t>
      </w:r>
      <w:r w:rsidRPr="00906B3E">
        <w:t>in</w:t>
      </w:r>
      <w:r w:rsidRPr="00906B3E">
        <w:rPr>
          <w:spacing w:val="-34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he</w:t>
      </w:r>
      <w:r w:rsidRPr="00906B3E">
        <w:rPr>
          <w:spacing w:val="-34"/>
        </w:rPr>
        <w:t xml:space="preserve"> </w:t>
      </w:r>
      <w:r w:rsidRPr="00906B3E">
        <w:t>first</w:t>
      </w:r>
      <w:r w:rsidRPr="00906B3E">
        <w:rPr>
          <w:spacing w:val="-35"/>
        </w:rPr>
        <w:t xml:space="preserve"> </w:t>
      </w:r>
      <w:r w:rsidRPr="00906B3E">
        <w:t>one-sided</w:t>
      </w:r>
      <w:r w:rsidRPr="00906B3E">
        <w:rPr>
          <w:spacing w:val="39"/>
          <w:w w:val="89"/>
        </w:rPr>
        <w:t xml:space="preserve"> </w:t>
      </w:r>
      <w:r w:rsidRPr="00906B3E">
        <w:t>test,</w:t>
      </w:r>
      <w:r w:rsidRPr="00906B3E">
        <w:rPr>
          <w:spacing w:val="-24"/>
        </w:rPr>
        <w:t xml:space="preserve"> </w:t>
      </w:r>
      <w:r w:rsidRPr="00906B3E">
        <w:t>and</w:t>
      </w:r>
      <w:r w:rsidRPr="00906B3E">
        <w:rPr>
          <w:spacing w:val="-23"/>
        </w:rPr>
        <w:t xml:space="preserve"> </w:t>
      </w:r>
      <w:r w:rsidRPr="00906B3E">
        <w:t>against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4"/>
        </w:rPr>
        <w:t xml:space="preserve"> </w:t>
      </w:r>
      <w:r w:rsidRPr="00906B3E">
        <w:rPr>
          <w:spacing w:val="1"/>
        </w:rPr>
        <w:t>bound</w:t>
      </w:r>
      <w:r w:rsidRPr="00906B3E">
        <w:rPr>
          <w:spacing w:val="-24"/>
        </w:rPr>
        <w:t xml:space="preserve"> </w:t>
      </w:r>
      <w:r w:rsidRPr="00906B3E">
        <w:t>in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second</w:t>
      </w:r>
      <w:r w:rsidRPr="00906B3E">
        <w:rPr>
          <w:spacing w:val="-23"/>
        </w:rPr>
        <w:t xml:space="preserve"> </w:t>
      </w:r>
      <w:r w:rsidRPr="00906B3E">
        <w:t>one-sided</w:t>
      </w:r>
      <w:r w:rsidRPr="00906B3E">
        <w:rPr>
          <w:spacing w:val="-24"/>
        </w:rPr>
        <w:t xml:space="preserve"> </w:t>
      </w:r>
      <w:r w:rsidRPr="00906B3E">
        <w:t>test</w:t>
      </w:r>
      <w:r w:rsidRPr="00906B3E">
        <w:rPr>
          <w:spacing w:val="-23"/>
        </w:rPr>
        <w:t xml:space="preserve"> </w:t>
      </w:r>
      <w:r w:rsidRPr="00906B3E">
        <w:rPr>
          <w:spacing w:val="-1"/>
        </w:rPr>
        <w:t>(Lak</w:t>
      </w:r>
      <w:r w:rsidRPr="00906B3E">
        <w:rPr>
          <w:spacing w:val="-2"/>
        </w:rPr>
        <w:t>ens,</w:t>
      </w:r>
      <w:r w:rsidRPr="00906B3E">
        <w:rPr>
          <w:spacing w:val="-23"/>
        </w:rPr>
        <w:t xml:space="preserve"> </w:t>
      </w:r>
      <w:r w:rsidRPr="00906B3E">
        <w:rPr>
          <w:spacing w:val="-1"/>
        </w:rPr>
        <w:t>Sc</w:t>
      </w:r>
      <w:r w:rsidRPr="00906B3E">
        <w:rPr>
          <w:spacing w:val="-2"/>
        </w:rPr>
        <w:t>heel,</w:t>
      </w:r>
    </w:p>
    <w:p w:rsidR="00687123" w:rsidRPr="00906B3E" w:rsidRDefault="00C62845">
      <w:pPr>
        <w:pStyle w:val="BodyText"/>
        <w:spacing w:line="354" w:lineRule="auto"/>
        <w:ind w:left="140" w:right="95"/>
      </w:pPr>
      <w:r w:rsidRPr="00906B3E">
        <w:t>&amp;</w:t>
      </w:r>
      <w:r w:rsidRPr="00906B3E">
        <w:rPr>
          <w:spacing w:val="-5"/>
        </w:rPr>
        <w:t xml:space="preserve"> </w:t>
      </w:r>
      <w:r w:rsidRPr="00906B3E">
        <w:t>Isager,</w:t>
      </w:r>
      <w:r w:rsidRPr="00906B3E">
        <w:rPr>
          <w:spacing w:val="-4"/>
        </w:rPr>
        <w:t xml:space="preserve"> </w:t>
      </w:r>
      <w:r w:rsidRPr="00906B3E">
        <w:t>2018).</w:t>
      </w:r>
      <w:r w:rsidRPr="00906B3E">
        <w:rPr>
          <w:spacing w:val="14"/>
        </w:rPr>
        <w:t xml:space="preserve"> </w:t>
      </w:r>
      <w:r w:rsidRPr="00906B3E">
        <w:t>If</w:t>
      </w:r>
      <w:r w:rsidRPr="00906B3E">
        <w:rPr>
          <w:spacing w:val="-4"/>
        </w:rPr>
        <w:t xml:space="preserve"> </w:t>
      </w:r>
      <w:r w:rsidRPr="00906B3E">
        <w:rPr>
          <w:spacing w:val="1"/>
        </w:rPr>
        <w:t>both</w:t>
      </w:r>
      <w:r w:rsidRPr="00906B3E">
        <w:rPr>
          <w:spacing w:val="-4"/>
        </w:rPr>
        <w:t xml:space="preserve"> </w:t>
      </w:r>
      <w:r w:rsidRPr="00906B3E">
        <w:t>tests</w:t>
      </w:r>
      <w:r w:rsidRPr="00906B3E">
        <w:rPr>
          <w:spacing w:val="-5"/>
        </w:rPr>
        <w:t xml:space="preserve"> </w:t>
      </w:r>
      <w:r w:rsidRPr="00906B3E">
        <w:t>statistically</w:t>
      </w:r>
      <w:r w:rsidRPr="00906B3E">
        <w:rPr>
          <w:spacing w:val="-4"/>
        </w:rPr>
        <w:t xml:space="preserve"> </w:t>
      </w:r>
      <w:r w:rsidRPr="00906B3E">
        <w:t>reject</w:t>
      </w:r>
      <w:r w:rsidRPr="00906B3E">
        <w:rPr>
          <w:spacing w:val="-5"/>
        </w:rPr>
        <w:t xml:space="preserve"> </w:t>
      </w:r>
      <w:r w:rsidRPr="00906B3E">
        <w:t>an</w:t>
      </w:r>
      <w:r w:rsidRPr="00906B3E">
        <w:rPr>
          <w:spacing w:val="-5"/>
        </w:rPr>
        <w:t xml:space="preserve"> </w:t>
      </w:r>
      <w:r w:rsidRPr="00906B3E">
        <w:t>effect</w:t>
      </w:r>
      <w:r w:rsidRPr="00906B3E">
        <w:rPr>
          <w:spacing w:val="-4"/>
        </w:rPr>
        <w:t xml:space="preserve"> </w:t>
      </w:r>
      <w:r w:rsidRPr="00906B3E">
        <w:t>as</w:t>
      </w:r>
      <w:r w:rsidRPr="00906B3E">
        <w:rPr>
          <w:spacing w:val="-4"/>
        </w:rPr>
        <w:t xml:space="preserve"> </w:t>
      </w:r>
      <w:r w:rsidRPr="00906B3E">
        <w:t>extreme</w:t>
      </w:r>
      <w:r w:rsidRPr="00906B3E">
        <w:rPr>
          <w:spacing w:val="-5"/>
        </w:rPr>
        <w:t xml:space="preserve"> </w:t>
      </w:r>
      <w:r w:rsidRPr="00906B3E">
        <w:t>or</w:t>
      </w:r>
      <w:r w:rsidRPr="00906B3E">
        <w:rPr>
          <w:spacing w:val="-5"/>
        </w:rPr>
        <w:t xml:space="preserve"> </w:t>
      </w:r>
      <w:r w:rsidRPr="00906B3E">
        <w:t>more</w:t>
      </w:r>
      <w:r w:rsidRPr="00906B3E">
        <w:rPr>
          <w:spacing w:val="-4"/>
        </w:rPr>
        <w:t xml:space="preserve"> </w:t>
      </w:r>
      <w:r w:rsidRPr="00906B3E">
        <w:t>extreme</w:t>
      </w:r>
      <w:r w:rsidRPr="00906B3E">
        <w:rPr>
          <w:spacing w:val="-4"/>
        </w:rPr>
        <w:t xml:space="preserve"> </w:t>
      </w:r>
      <w:r w:rsidRPr="00906B3E">
        <w:t>than</w:t>
      </w:r>
      <w:r w:rsidRPr="00906B3E">
        <w:rPr>
          <w:spacing w:val="22"/>
          <w:w w:val="97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2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b</w:t>
      </w:r>
      <w:r w:rsidRPr="00906B3E">
        <w:rPr>
          <w:spacing w:val="1"/>
          <w:w w:val="95"/>
        </w:rPr>
        <w:t>ound,</w:t>
      </w:r>
      <w:r w:rsidRPr="00906B3E">
        <w:rPr>
          <w:spacing w:val="3"/>
          <w:w w:val="95"/>
        </w:rPr>
        <w:t xml:space="preserve"> </w:t>
      </w:r>
      <w:r w:rsidRPr="00906B3E">
        <w:rPr>
          <w:spacing w:val="-4"/>
          <w:w w:val="95"/>
        </w:rPr>
        <w:t>you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can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conclude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3"/>
          <w:w w:val="95"/>
        </w:rPr>
        <w:t xml:space="preserve"> </w:t>
      </w:r>
      <w:r w:rsidRPr="00906B3E">
        <w:rPr>
          <w:spacing w:val="-2"/>
          <w:w w:val="95"/>
        </w:rPr>
        <w:t>observed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effect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is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practically</w:t>
      </w:r>
      <w:r w:rsidRPr="00906B3E">
        <w:rPr>
          <w:spacing w:val="3"/>
          <w:w w:val="95"/>
        </w:rPr>
        <w:t xml:space="preserve"> </w:t>
      </w:r>
      <w:r w:rsidRPr="00906B3E">
        <w:rPr>
          <w:spacing w:val="-3"/>
          <w:w w:val="95"/>
        </w:rPr>
        <w:t>equivalen</w:t>
      </w:r>
      <w:r w:rsidRPr="00906B3E">
        <w:rPr>
          <w:spacing w:val="-2"/>
          <w:w w:val="95"/>
        </w:rPr>
        <w:t>t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zero</w:t>
      </w:r>
      <w:r w:rsidRPr="00906B3E">
        <w:rPr>
          <w:spacing w:val="25"/>
          <w:w w:val="89"/>
        </w:rPr>
        <w:t xml:space="preserve"> </w:t>
      </w:r>
      <w:r w:rsidRPr="00906B3E">
        <w:t>from</w:t>
      </w:r>
      <w:r w:rsidRPr="00906B3E">
        <w:rPr>
          <w:spacing w:val="-29"/>
        </w:rPr>
        <w:t xml:space="preserve"> </w:t>
      </w:r>
      <w:r w:rsidRPr="00906B3E">
        <w:t>a</w:t>
      </w:r>
      <w:r w:rsidRPr="00906B3E">
        <w:rPr>
          <w:spacing w:val="-28"/>
        </w:rPr>
        <w:t xml:space="preserve"> </w:t>
      </w:r>
      <w:proofErr w:type="spellStart"/>
      <w:r w:rsidRPr="00906B3E">
        <w:rPr>
          <w:spacing w:val="-2"/>
        </w:rPr>
        <w:t>Neyman</w:t>
      </w:r>
      <w:proofErr w:type="spellEnd"/>
      <w:r w:rsidRPr="00906B3E">
        <w:rPr>
          <w:spacing w:val="-2"/>
        </w:rPr>
        <w:t>-Pearson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approach</w:t>
      </w:r>
      <w:r w:rsidRPr="00906B3E">
        <w:rPr>
          <w:spacing w:val="-28"/>
        </w:rPr>
        <w:t xml:space="preserve"> </w:t>
      </w:r>
      <w:r w:rsidRPr="00906B3E">
        <w:t>to</w:t>
      </w:r>
      <w:r w:rsidRPr="00906B3E">
        <w:rPr>
          <w:spacing w:val="-28"/>
        </w:rPr>
        <w:t xml:space="preserve"> </w:t>
      </w:r>
      <w:r w:rsidRPr="00906B3E">
        <w:t>statistical</w:t>
      </w:r>
      <w:r w:rsidRPr="00906B3E">
        <w:rPr>
          <w:spacing w:val="-29"/>
        </w:rPr>
        <w:t xml:space="preserve"> </w:t>
      </w:r>
      <w:r w:rsidRPr="00906B3E">
        <w:t>inferences.</w:t>
      </w:r>
      <w:r w:rsidRPr="00906B3E">
        <w:rPr>
          <w:spacing w:val="-17"/>
        </w:rPr>
        <w:t xml:space="preserve"> </w:t>
      </w:r>
      <w:r w:rsidRPr="00906B3E">
        <w:t>Because</w:t>
      </w:r>
      <w:r w:rsidRPr="00906B3E">
        <w:rPr>
          <w:spacing w:val="-29"/>
        </w:rPr>
        <w:t xml:space="preserve"> </w:t>
      </w:r>
      <w:r w:rsidRPr="00906B3E">
        <w:t>one-sided</w:t>
      </w:r>
      <w:r w:rsidRPr="00906B3E">
        <w:rPr>
          <w:spacing w:val="-28"/>
        </w:rPr>
        <w:t xml:space="preserve"> </w:t>
      </w:r>
      <w:r w:rsidRPr="00906B3E">
        <w:t>tests</w:t>
      </w:r>
      <w:r w:rsidRPr="00906B3E">
        <w:rPr>
          <w:spacing w:val="-29"/>
        </w:rPr>
        <w:t xml:space="preserve"> </w:t>
      </w:r>
      <w:r w:rsidRPr="00906B3E">
        <w:t>are</w:t>
      </w:r>
      <w:r w:rsidRPr="00906B3E">
        <w:rPr>
          <w:spacing w:val="28"/>
          <w:w w:val="94"/>
        </w:rPr>
        <w:t xml:space="preserve"> </w:t>
      </w:r>
      <w:r w:rsidRPr="00906B3E">
        <w:rPr>
          <w:w w:val="95"/>
        </w:rPr>
        <w:t>performed,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one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can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also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conclude</w:t>
      </w:r>
      <w:r w:rsidRPr="00906B3E">
        <w:rPr>
          <w:spacing w:val="8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7"/>
          <w:w w:val="95"/>
        </w:rPr>
        <w:t xml:space="preserve"> </w:t>
      </w:r>
      <w:r w:rsidRPr="00906B3E">
        <w:rPr>
          <w:spacing w:val="-4"/>
          <w:w w:val="95"/>
        </w:rPr>
        <w:t>b</w:t>
      </w:r>
      <w:r w:rsidRPr="00906B3E">
        <w:rPr>
          <w:spacing w:val="-5"/>
          <w:w w:val="95"/>
        </w:rPr>
        <w:t>y</w:t>
      </w:r>
      <w:r w:rsidRPr="00906B3E">
        <w:rPr>
          <w:spacing w:val="9"/>
          <w:w w:val="95"/>
        </w:rPr>
        <w:t xml:space="preserve"> </w:t>
      </w:r>
      <w:r w:rsidRPr="00906B3E">
        <w:rPr>
          <w:spacing w:val="-2"/>
          <w:w w:val="95"/>
        </w:rPr>
        <w:t>c</w:t>
      </w:r>
      <w:r w:rsidRPr="00906B3E">
        <w:rPr>
          <w:spacing w:val="-3"/>
          <w:w w:val="95"/>
        </w:rPr>
        <w:t>hecking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whether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8"/>
          <w:w w:val="95"/>
        </w:rPr>
        <w:t xml:space="preserve"> </w:t>
      </w:r>
      <w:r w:rsidRPr="00906B3E">
        <w:rPr>
          <w:w w:val="95"/>
        </w:rPr>
        <w:t>1-2</w:t>
      </w:r>
      <w:r w:rsidRPr="00906B3E">
        <w:rPr>
          <w:rFonts w:eastAsia="Arial" w:cs="Arial"/>
          <w:i/>
          <w:w w:val="95"/>
        </w:rPr>
        <w:t>×</w:t>
      </w:r>
      <w:r w:rsidRPr="00906B3E">
        <w:rPr>
          <w:rFonts w:eastAsia="Verdana" w:cs="Verdana"/>
          <w:i/>
          <w:w w:val="95"/>
        </w:rPr>
        <w:t>α</w:t>
      </w:r>
      <w:r w:rsidRPr="00906B3E">
        <w:rPr>
          <w:rFonts w:eastAsia="Verdana" w:cs="Verdana"/>
          <w:i/>
          <w:spacing w:val="-14"/>
          <w:w w:val="95"/>
        </w:rPr>
        <w:t xml:space="preserve"> </w:t>
      </w:r>
      <w:r w:rsidRPr="00906B3E">
        <w:rPr>
          <w:w w:val="95"/>
        </w:rPr>
        <w:t>confidence</w:t>
      </w:r>
      <w:r w:rsidRPr="00906B3E">
        <w:rPr>
          <w:spacing w:val="37"/>
          <w:w w:val="91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3"/>
        </w:rPr>
        <w:t xml:space="preserve"> </w:t>
      </w:r>
      <w:r w:rsidRPr="00906B3E">
        <w:t>(e.g.,</w:t>
      </w:r>
      <w:r w:rsidRPr="00906B3E">
        <w:rPr>
          <w:spacing w:val="-24"/>
        </w:rPr>
        <w:t xml:space="preserve"> </w:t>
      </w:r>
      <w:r w:rsidRPr="00906B3E">
        <w:t>when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alpha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level</w:t>
      </w:r>
      <w:r w:rsidRPr="00906B3E">
        <w:rPr>
          <w:spacing w:val="-23"/>
        </w:rPr>
        <w:t xml:space="preserve"> </w:t>
      </w:r>
      <w:r w:rsidRPr="00906B3E">
        <w:t>is</w:t>
      </w:r>
      <w:r w:rsidRPr="00906B3E">
        <w:rPr>
          <w:spacing w:val="-23"/>
        </w:rPr>
        <w:t xml:space="preserve"> </w:t>
      </w:r>
      <w:r w:rsidRPr="00906B3E">
        <w:t>0.05,</w:t>
      </w:r>
      <w:r w:rsidRPr="00906B3E">
        <w:rPr>
          <w:spacing w:val="-24"/>
        </w:rPr>
        <w:t xml:space="preserve"> </w:t>
      </w:r>
      <w:r w:rsidRPr="00906B3E">
        <w:t>a</w:t>
      </w:r>
      <w:r w:rsidRPr="00906B3E">
        <w:rPr>
          <w:spacing w:val="-23"/>
        </w:rPr>
        <w:t xml:space="preserve"> </w:t>
      </w:r>
      <w:r w:rsidRPr="00906B3E">
        <w:t>90%</w:t>
      </w:r>
      <w:r w:rsidRPr="00906B3E">
        <w:rPr>
          <w:spacing w:val="-23"/>
        </w:rPr>
        <w:t xml:space="preserve"> </w:t>
      </w:r>
      <w:r w:rsidRPr="00906B3E">
        <w:t>CI)</w:t>
      </w:r>
      <w:r w:rsidRPr="00906B3E">
        <w:rPr>
          <w:spacing w:val="-23"/>
        </w:rPr>
        <w:t xml:space="preserve"> </w:t>
      </w:r>
      <w:r w:rsidRPr="00906B3E">
        <w:t>falls</w:t>
      </w:r>
      <w:r w:rsidRPr="00906B3E">
        <w:rPr>
          <w:spacing w:val="-23"/>
        </w:rPr>
        <w:t xml:space="preserve"> </w:t>
      </w:r>
      <w:r w:rsidRPr="00906B3E">
        <w:t>completely</w:t>
      </w:r>
      <w:r w:rsidRPr="00906B3E">
        <w:rPr>
          <w:spacing w:val="-23"/>
        </w:rPr>
        <w:t xml:space="preserve"> </w:t>
      </w:r>
      <w:r w:rsidRPr="00906B3E">
        <w:t>within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39"/>
          <w:w w:val="89"/>
        </w:rPr>
        <w:t xml:space="preserve"> </w:t>
      </w:r>
      <w:r w:rsidRPr="00906B3E">
        <w:t>bounds.</w:t>
      </w:r>
      <w:r w:rsidRPr="00906B3E">
        <w:rPr>
          <w:spacing w:val="-14"/>
        </w:rPr>
        <w:t xml:space="preserve"> </w:t>
      </w:r>
      <w:r w:rsidRPr="00906B3E">
        <w:t>Because</w:t>
      </w:r>
      <w:r w:rsidRPr="00906B3E">
        <w:rPr>
          <w:spacing w:val="-25"/>
        </w:rPr>
        <w:t xml:space="preserve"> </w:t>
      </w:r>
      <w:r w:rsidRPr="00906B3E">
        <w:rPr>
          <w:spacing w:val="1"/>
        </w:rPr>
        <w:t>both</w:t>
      </w:r>
      <w:r w:rsidRPr="00906B3E">
        <w:rPr>
          <w:spacing w:val="-25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6"/>
        </w:rPr>
        <w:t xml:space="preserve"> </w:t>
      </w:r>
      <w:r w:rsidRPr="00906B3E">
        <w:t>tests</w:t>
      </w:r>
      <w:r w:rsidRPr="00906B3E">
        <w:rPr>
          <w:spacing w:val="-25"/>
        </w:rPr>
        <w:t xml:space="preserve"> </w:t>
      </w:r>
      <w:r w:rsidRPr="00906B3E">
        <w:t>as</w:t>
      </w:r>
      <w:r w:rsidRPr="00906B3E">
        <w:rPr>
          <w:spacing w:val="-25"/>
        </w:rPr>
        <w:t xml:space="preserve"> </w:t>
      </w:r>
      <w:r w:rsidRPr="00906B3E">
        <w:t>the</w:t>
      </w:r>
      <w:r w:rsidRPr="00906B3E">
        <w:rPr>
          <w:spacing w:val="-25"/>
        </w:rPr>
        <w:t xml:space="preserve"> </w:t>
      </w:r>
      <w:r w:rsidRPr="00906B3E">
        <w:t>SGPV</w:t>
      </w:r>
      <w:r w:rsidRPr="00906B3E">
        <w:rPr>
          <w:spacing w:val="-26"/>
        </w:rPr>
        <w:t xml:space="preserve"> </w:t>
      </w:r>
      <w:r w:rsidRPr="00906B3E">
        <w:t>are</w:t>
      </w:r>
      <w:r w:rsidRPr="00906B3E">
        <w:rPr>
          <w:spacing w:val="-25"/>
        </w:rPr>
        <w:t xml:space="preserve"> </w:t>
      </w:r>
      <w:r w:rsidRPr="00906B3E">
        <w:t>based</w:t>
      </w:r>
      <w:r w:rsidRPr="00906B3E">
        <w:rPr>
          <w:spacing w:val="-25"/>
        </w:rPr>
        <w:t xml:space="preserve"> </w:t>
      </w:r>
      <w:r w:rsidRPr="00906B3E">
        <w:t>on</w:t>
      </w:r>
      <w:r w:rsidRPr="00906B3E">
        <w:rPr>
          <w:spacing w:val="-25"/>
        </w:rPr>
        <w:t xml:space="preserve"> </w:t>
      </w:r>
      <w:r w:rsidRPr="00906B3E">
        <w:t>whether</w:t>
      </w:r>
      <w:r w:rsidRPr="00906B3E">
        <w:rPr>
          <w:spacing w:val="-25"/>
        </w:rPr>
        <w:t xml:space="preserve"> </w:t>
      </w:r>
      <w:r w:rsidRPr="00906B3E">
        <w:t>and</w:t>
      </w:r>
      <w:r w:rsidRPr="00906B3E">
        <w:rPr>
          <w:spacing w:val="-25"/>
        </w:rPr>
        <w:t xml:space="preserve"> </w:t>
      </w:r>
      <w:r w:rsidRPr="00906B3E">
        <w:rPr>
          <w:spacing w:val="-4"/>
        </w:rPr>
        <w:t>how</w:t>
      </w:r>
      <w:r w:rsidRPr="00906B3E">
        <w:rPr>
          <w:spacing w:val="-25"/>
        </w:rPr>
        <w:t xml:space="preserve"> </w:t>
      </w:r>
      <w:r w:rsidRPr="00906B3E">
        <w:rPr>
          <w:spacing w:val="-5"/>
        </w:rPr>
        <w:t>much</w:t>
      </w:r>
      <w:r w:rsidRPr="00906B3E">
        <w:rPr>
          <w:spacing w:val="-25"/>
        </w:rPr>
        <w:t xml:space="preserve"> </w:t>
      </w:r>
      <w:r w:rsidRPr="00906B3E">
        <w:t>a</w:t>
      </w:r>
      <w:r w:rsidRPr="00906B3E">
        <w:rPr>
          <w:spacing w:val="43"/>
          <w:w w:val="95"/>
        </w:rPr>
        <w:t xml:space="preserve"> </w:t>
      </w:r>
      <w:r w:rsidRPr="00906B3E">
        <w:rPr>
          <w:w w:val="95"/>
        </w:rPr>
        <w:t>confidence</w:t>
      </w:r>
      <w:r w:rsidRPr="00906B3E">
        <w:rPr>
          <w:spacing w:val="1"/>
          <w:w w:val="95"/>
        </w:rPr>
        <w:t xml:space="preserve"> </w:t>
      </w:r>
      <w:r w:rsidRPr="00906B3E">
        <w:rPr>
          <w:spacing w:val="-4"/>
          <w:w w:val="95"/>
        </w:rPr>
        <w:t>in</w:t>
      </w:r>
      <w:r w:rsidRPr="00906B3E">
        <w:rPr>
          <w:spacing w:val="-3"/>
          <w:w w:val="95"/>
        </w:rPr>
        <w:t>terva</w:t>
      </w:r>
      <w:r w:rsidRPr="00906B3E">
        <w:rPr>
          <w:spacing w:val="-4"/>
          <w:w w:val="95"/>
        </w:rPr>
        <w:t>l</w:t>
      </w:r>
      <w:r w:rsidRPr="00906B3E">
        <w:rPr>
          <w:spacing w:val="3"/>
          <w:w w:val="95"/>
        </w:rPr>
        <w:t xml:space="preserve"> </w:t>
      </w:r>
      <w:r w:rsidRPr="00906B3E">
        <w:rPr>
          <w:spacing w:val="-3"/>
          <w:w w:val="95"/>
        </w:rPr>
        <w:t>overlaps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with</w:t>
      </w:r>
      <w:r w:rsidRPr="00906B3E">
        <w:rPr>
          <w:spacing w:val="3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2"/>
          <w:w w:val="95"/>
        </w:rPr>
        <w:t xml:space="preserve"> </w:t>
      </w:r>
      <w:r w:rsidRPr="00906B3E">
        <w:rPr>
          <w:w w:val="95"/>
        </w:rPr>
        <w:t>bounds,</w:t>
      </w:r>
      <w:r w:rsidRPr="00906B3E">
        <w:rPr>
          <w:spacing w:val="2"/>
          <w:w w:val="95"/>
        </w:rPr>
        <w:t xml:space="preserve"> </w:t>
      </w:r>
      <w:r w:rsidRPr="00906B3E">
        <w:rPr>
          <w:w w:val="95"/>
        </w:rPr>
        <w:t>it</w:t>
      </w:r>
      <w:r w:rsidRPr="00906B3E">
        <w:rPr>
          <w:spacing w:val="2"/>
          <w:w w:val="95"/>
        </w:rPr>
        <w:t xml:space="preserve"> </w:t>
      </w:r>
      <w:r w:rsidRPr="00906B3E">
        <w:rPr>
          <w:w w:val="95"/>
        </w:rPr>
        <w:t>seems</w:t>
      </w:r>
      <w:r w:rsidRPr="00906B3E">
        <w:rPr>
          <w:spacing w:val="2"/>
          <w:w w:val="95"/>
        </w:rPr>
        <w:t xml:space="preserve"> </w:t>
      </w:r>
      <w:r w:rsidRPr="00906B3E">
        <w:rPr>
          <w:spacing w:val="-3"/>
          <w:w w:val="95"/>
        </w:rPr>
        <w:t>w</w:t>
      </w:r>
      <w:r w:rsidRPr="00906B3E">
        <w:rPr>
          <w:spacing w:val="-2"/>
          <w:w w:val="95"/>
        </w:rPr>
        <w:t>orth</w:t>
      </w:r>
      <w:r w:rsidRPr="00906B3E">
        <w:rPr>
          <w:spacing w:val="-3"/>
          <w:w w:val="95"/>
        </w:rPr>
        <w:t>while</w:t>
      </w:r>
      <w:r w:rsidRPr="00906B3E">
        <w:rPr>
          <w:spacing w:val="2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compare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53"/>
          <w:w w:val="97"/>
        </w:rPr>
        <w:t xml:space="preserve"> </w:t>
      </w:r>
      <w:r w:rsidRPr="00906B3E">
        <w:rPr>
          <w:spacing w:val="-1"/>
        </w:rPr>
        <w:t>b</w:t>
      </w:r>
      <w:r w:rsidRPr="00906B3E">
        <w:rPr>
          <w:spacing w:val="-2"/>
        </w:rPr>
        <w:t>ehavior</w:t>
      </w:r>
      <w:r w:rsidRPr="00906B3E">
        <w:rPr>
          <w:spacing w:val="-24"/>
        </w:rPr>
        <w:t xml:space="preserve"> </w:t>
      </w:r>
      <w:r w:rsidRPr="00906B3E">
        <w:t>of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newly</w:t>
      </w:r>
      <w:r w:rsidRPr="00906B3E">
        <w:rPr>
          <w:spacing w:val="-23"/>
        </w:rPr>
        <w:t xml:space="preserve"> </w:t>
      </w:r>
      <w:r w:rsidRPr="00906B3E">
        <w:t>proposed</w:t>
      </w:r>
      <w:r w:rsidRPr="00906B3E">
        <w:rPr>
          <w:spacing w:val="-24"/>
        </w:rPr>
        <w:t xml:space="preserve"> </w:t>
      </w:r>
      <w:r w:rsidRPr="00906B3E">
        <w:t>SGPV</w:t>
      </w:r>
      <w:r w:rsidRPr="00906B3E">
        <w:rPr>
          <w:spacing w:val="-23"/>
        </w:rPr>
        <w:t xml:space="preserve"> </w:t>
      </w:r>
      <w:r w:rsidRPr="00906B3E">
        <w:t>to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4"/>
        </w:rPr>
        <w:t xml:space="preserve"> </w:t>
      </w:r>
      <w:r w:rsidRPr="00906B3E">
        <w:t>tests</w:t>
      </w:r>
      <w:r w:rsidRPr="00906B3E">
        <w:rPr>
          <w:spacing w:val="-24"/>
        </w:rPr>
        <w:t xml:space="preserve"> </w:t>
      </w:r>
      <w:r w:rsidRPr="00906B3E">
        <w:t>to</w:t>
      </w:r>
      <w:r w:rsidRPr="00906B3E">
        <w:rPr>
          <w:spacing w:val="-23"/>
        </w:rPr>
        <w:t xml:space="preserve"> </w:t>
      </w:r>
      <w:r w:rsidRPr="00906B3E">
        <w:t>examine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unique</w:t>
      </w:r>
      <w:r w:rsidRPr="00906B3E">
        <w:rPr>
          <w:spacing w:val="41"/>
          <w:w w:val="91"/>
        </w:rPr>
        <w:t xml:space="preserve"> </w:t>
      </w:r>
      <w:r w:rsidRPr="00906B3E">
        <w:rPr>
          <w:spacing w:val="-2"/>
        </w:rPr>
        <w:t>contribution</w:t>
      </w:r>
      <w:r w:rsidRPr="00906B3E">
        <w:rPr>
          <w:spacing w:val="-1"/>
        </w:rPr>
        <w:t xml:space="preserve"> </w:t>
      </w:r>
      <w:r w:rsidRPr="00906B3E">
        <w:t>of the SGPV to</w:t>
      </w:r>
      <w:r w:rsidRPr="00906B3E">
        <w:rPr>
          <w:spacing w:val="1"/>
        </w:rPr>
        <w:t xml:space="preserve"> </w:t>
      </w:r>
      <w:r w:rsidRPr="00906B3E">
        <w:t>the statistical toolbox.</w:t>
      </w:r>
    </w:p>
    <w:p w:rsidR="00687123" w:rsidRPr="00906B3E" w:rsidRDefault="00687123">
      <w:pPr>
        <w:spacing w:before="6"/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C62845">
      <w:pPr>
        <w:pStyle w:val="Heading1"/>
        <w:spacing w:line="416" w:lineRule="auto"/>
        <w:ind w:left="3335" w:right="417" w:hanging="2937"/>
        <w:rPr>
          <w:rFonts w:ascii="Palatino Linotype" w:hAnsi="Palatino Linotype"/>
          <w:b w:val="0"/>
          <w:bCs w:val="0"/>
        </w:rPr>
      </w:pPr>
      <w:bookmarkStart w:id="3" w:name="The_relationship_between_p-values_from_T"/>
      <w:bookmarkEnd w:id="3"/>
      <w:r w:rsidRPr="00906B3E">
        <w:rPr>
          <w:rFonts w:ascii="Palatino Linotype" w:hAnsi="Palatino Linotype"/>
        </w:rPr>
        <w:t>The</w:t>
      </w:r>
      <w:r w:rsidRPr="00906B3E">
        <w:rPr>
          <w:rFonts w:ascii="Palatino Linotype" w:hAnsi="Palatino Linotype"/>
          <w:spacing w:val="-28"/>
        </w:rPr>
        <w:t xml:space="preserve"> </w:t>
      </w:r>
      <w:r w:rsidRPr="00906B3E">
        <w:rPr>
          <w:rFonts w:ascii="Palatino Linotype" w:hAnsi="Palatino Linotype"/>
        </w:rPr>
        <w:t>relationship</w:t>
      </w:r>
      <w:r w:rsidRPr="00906B3E">
        <w:rPr>
          <w:rFonts w:ascii="Palatino Linotype" w:hAnsi="Palatino Linotype"/>
          <w:spacing w:val="-28"/>
        </w:rPr>
        <w:t xml:space="preserve"> </w:t>
      </w:r>
      <w:r w:rsidRPr="00906B3E">
        <w:rPr>
          <w:rFonts w:ascii="Palatino Linotype" w:hAnsi="Palatino Linotype"/>
          <w:spacing w:val="-3"/>
        </w:rPr>
        <w:t>between</w:t>
      </w:r>
      <w:r w:rsidRPr="00906B3E">
        <w:rPr>
          <w:rFonts w:ascii="Palatino Linotype" w:hAnsi="Palatino Linotype"/>
          <w:spacing w:val="-28"/>
        </w:rPr>
        <w:t xml:space="preserve"> </w:t>
      </w:r>
      <w:r w:rsidRPr="00906B3E">
        <w:rPr>
          <w:rFonts w:ascii="Palatino Linotype" w:hAnsi="Palatino Linotype"/>
          <w:i/>
          <w:spacing w:val="-1"/>
        </w:rPr>
        <w:t>p</w:t>
      </w:r>
      <w:r w:rsidRPr="00906B3E">
        <w:rPr>
          <w:rFonts w:ascii="Palatino Linotype" w:hAnsi="Palatino Linotype"/>
          <w:spacing w:val="-1"/>
        </w:rPr>
        <w:t>-v</w:t>
      </w:r>
      <w:r w:rsidRPr="00906B3E">
        <w:rPr>
          <w:rFonts w:ascii="Palatino Linotype" w:hAnsi="Palatino Linotype"/>
          <w:spacing w:val="-2"/>
        </w:rPr>
        <w:t>alues</w:t>
      </w:r>
      <w:r w:rsidRPr="00906B3E">
        <w:rPr>
          <w:rFonts w:ascii="Palatino Linotype" w:hAnsi="Palatino Linotype"/>
          <w:spacing w:val="-28"/>
        </w:rPr>
        <w:t xml:space="preserve"> </w:t>
      </w:r>
      <w:r w:rsidRPr="00906B3E">
        <w:rPr>
          <w:rFonts w:ascii="Palatino Linotype" w:hAnsi="Palatino Linotype"/>
        </w:rPr>
        <w:t>from</w:t>
      </w:r>
      <w:r w:rsidRPr="00906B3E">
        <w:rPr>
          <w:rFonts w:ascii="Palatino Linotype" w:hAnsi="Palatino Linotype"/>
          <w:spacing w:val="-28"/>
        </w:rPr>
        <w:t xml:space="preserve"> </w:t>
      </w:r>
      <w:r w:rsidRPr="00906B3E">
        <w:rPr>
          <w:rFonts w:ascii="Palatino Linotype" w:hAnsi="Palatino Linotype"/>
        </w:rPr>
        <w:t>TOST</w:t>
      </w:r>
      <w:r w:rsidRPr="00906B3E">
        <w:rPr>
          <w:rFonts w:ascii="Palatino Linotype" w:hAnsi="Palatino Linotype"/>
          <w:spacing w:val="-28"/>
        </w:rPr>
        <w:t xml:space="preserve"> </w:t>
      </w:r>
      <w:r w:rsidRPr="00906B3E">
        <w:rPr>
          <w:rFonts w:ascii="Palatino Linotype" w:hAnsi="Palatino Linotype"/>
        </w:rPr>
        <w:t>and</w:t>
      </w:r>
      <w:r w:rsidRPr="00906B3E">
        <w:rPr>
          <w:rFonts w:ascii="Palatino Linotype" w:hAnsi="Palatino Linotype"/>
          <w:spacing w:val="-28"/>
        </w:rPr>
        <w:t xml:space="preserve"> </w:t>
      </w:r>
      <w:r w:rsidRPr="00906B3E">
        <w:rPr>
          <w:rFonts w:ascii="Palatino Linotype" w:hAnsi="Palatino Linotype"/>
        </w:rPr>
        <w:t>SGPV</w:t>
      </w:r>
      <w:r w:rsidRPr="00906B3E">
        <w:rPr>
          <w:rFonts w:ascii="Palatino Linotype" w:hAnsi="Palatino Linotype"/>
          <w:spacing w:val="-28"/>
        </w:rPr>
        <w:t xml:space="preserve"> </w:t>
      </w:r>
      <w:r w:rsidRPr="00906B3E">
        <w:rPr>
          <w:rFonts w:ascii="Palatino Linotype" w:hAnsi="Palatino Linotype"/>
        </w:rPr>
        <w:t>when</w:t>
      </w:r>
      <w:r w:rsidRPr="00906B3E">
        <w:rPr>
          <w:rFonts w:ascii="Palatino Linotype" w:hAnsi="Palatino Linotype"/>
          <w:spacing w:val="-28"/>
        </w:rPr>
        <w:t xml:space="preserve"> </w:t>
      </w:r>
      <w:r w:rsidRPr="00906B3E">
        <w:rPr>
          <w:rFonts w:ascii="Palatino Linotype" w:hAnsi="Palatino Linotype"/>
        </w:rPr>
        <w:t>confidence</w:t>
      </w:r>
      <w:r w:rsidRPr="00906B3E">
        <w:rPr>
          <w:rFonts w:ascii="Palatino Linotype" w:hAnsi="Palatino Linotype"/>
          <w:spacing w:val="25"/>
          <w:w w:val="90"/>
        </w:rPr>
        <w:t xml:space="preserve"> </w:t>
      </w:r>
      <w:r w:rsidRPr="00906B3E">
        <w:rPr>
          <w:rFonts w:ascii="Palatino Linotype" w:hAnsi="Palatino Linotype"/>
          <w:spacing w:val="-4"/>
          <w:w w:val="95"/>
        </w:rPr>
        <w:t>in</w:t>
      </w:r>
      <w:r w:rsidRPr="00906B3E">
        <w:rPr>
          <w:rFonts w:ascii="Palatino Linotype" w:hAnsi="Palatino Linotype"/>
          <w:spacing w:val="-3"/>
          <w:w w:val="95"/>
        </w:rPr>
        <w:t>terv</w:t>
      </w:r>
      <w:r w:rsidRPr="00906B3E">
        <w:rPr>
          <w:rFonts w:ascii="Palatino Linotype" w:hAnsi="Palatino Linotype"/>
          <w:spacing w:val="-4"/>
          <w:w w:val="95"/>
        </w:rPr>
        <w:t>als</w:t>
      </w:r>
      <w:r w:rsidRPr="00906B3E">
        <w:rPr>
          <w:rFonts w:ascii="Palatino Linotype" w:hAnsi="Palatino Linotype"/>
          <w:spacing w:val="-15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are</w:t>
      </w:r>
      <w:r w:rsidRPr="00906B3E">
        <w:rPr>
          <w:rFonts w:ascii="Palatino Linotype" w:hAnsi="Palatino Linotype"/>
          <w:spacing w:val="-15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symmetrical</w:t>
      </w:r>
    </w:p>
    <w:p w:rsidR="00687123" w:rsidRPr="00906B3E" w:rsidRDefault="00C62845">
      <w:pPr>
        <w:pStyle w:val="BodyText"/>
        <w:spacing w:before="123"/>
        <w:ind w:left="715"/>
      </w:pPr>
      <w:r w:rsidRPr="00906B3E">
        <w:t>The</w:t>
      </w:r>
      <w:r w:rsidRPr="00906B3E">
        <w:rPr>
          <w:spacing w:val="-16"/>
        </w:rPr>
        <w:t xml:space="preserve"> </w:t>
      </w:r>
      <w:proofErr w:type="gramStart"/>
      <w:r w:rsidRPr="00906B3E">
        <w:t>second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generation</w:t>
      </w:r>
      <w:proofErr w:type="gramEnd"/>
      <w:r w:rsidRPr="00906B3E">
        <w:rPr>
          <w:spacing w:val="-16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6"/>
        </w:rPr>
        <w:t xml:space="preserve"> </w:t>
      </w:r>
      <w:r w:rsidRPr="00906B3E">
        <w:t>(SGPV)</w:t>
      </w:r>
      <w:r w:rsidRPr="00906B3E">
        <w:rPr>
          <w:spacing w:val="-16"/>
        </w:rPr>
        <w:t xml:space="preserve"> </w:t>
      </w:r>
      <w:r w:rsidRPr="00906B3E">
        <w:t>is</w:t>
      </w:r>
      <w:r w:rsidRPr="00906B3E">
        <w:rPr>
          <w:spacing w:val="-15"/>
        </w:rPr>
        <w:t xml:space="preserve"> </w:t>
      </w:r>
      <w:r w:rsidRPr="00906B3E">
        <w:t>calculated</w:t>
      </w:r>
      <w:r w:rsidRPr="00906B3E">
        <w:rPr>
          <w:spacing w:val="-15"/>
        </w:rPr>
        <w:t xml:space="preserve"> </w:t>
      </w:r>
      <w:r w:rsidRPr="00906B3E">
        <w:t>as:</w:t>
      </w:r>
    </w:p>
    <w:p w:rsidR="00687123" w:rsidRPr="00906B3E" w:rsidRDefault="00687123">
      <w:pPr>
        <w:rPr>
          <w:rFonts w:ascii="Palatino Linotype" w:hAnsi="Palatino Linotype"/>
        </w:rPr>
        <w:sectPr w:rsidR="00687123" w:rsidRPr="00906B3E">
          <w:pgSz w:w="12240" w:h="15840"/>
          <w:pgMar w:top="960" w:right="1280" w:bottom="280" w:left="1300" w:header="727" w:footer="0" w:gutter="0"/>
          <w:cols w:space="708"/>
        </w:sectPr>
      </w:pPr>
    </w:p>
    <w:p w:rsidR="00687123" w:rsidRPr="00906B3E" w:rsidRDefault="00C62845">
      <w:pPr>
        <w:spacing w:before="187" w:line="389" w:lineRule="exact"/>
        <w:jc w:val="right"/>
        <w:rPr>
          <w:rFonts w:ascii="Palatino Linotype" w:eastAsia="Arial" w:hAnsi="Palatino Linotype" w:cs="Arial"/>
          <w:sz w:val="24"/>
          <w:szCs w:val="24"/>
        </w:rPr>
      </w:pPr>
      <w:r w:rsidRPr="00906B3E">
        <w:rPr>
          <w:rFonts w:ascii="Palatino Linotype" w:hAnsi="Palatino Linoty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98" type="#_x0000_t202" style="position:absolute;left:0;text-align:left;margin-left:228.85pt;margin-top:25.3pt;width:3.75pt;height:8pt;z-index:-27832;mso-position-horizontal-relative:page" filled="f" stroked="f">
            <v:textbox style="mso-next-textbox:#_x0000_s1698" inset="0,0,0,0">
              <w:txbxContent>
                <w:p w:rsidR="00687123" w:rsidRDefault="00C62845">
                  <w:pPr>
                    <w:spacing w:line="153" w:lineRule="exact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w w:val="80"/>
                      <w:sz w:val="16"/>
                    </w:rPr>
                    <w:t>δ</w:t>
                  </w:r>
                </w:p>
              </w:txbxContent>
            </v:textbox>
            <w10:wrap anchorx="page"/>
          </v:shape>
        </w:pict>
      </w:r>
      <w:r w:rsidRPr="00906B3E">
        <w:rPr>
          <w:rFonts w:ascii="Palatino Linotype" w:eastAsia="Verdana" w:hAnsi="Palatino Linotype" w:cs="Verdana"/>
          <w:i/>
          <w:position w:val="-15"/>
          <w:sz w:val="24"/>
          <w:szCs w:val="24"/>
        </w:rPr>
        <w:t>p</w:t>
      </w:r>
      <w:r w:rsidRPr="00906B3E">
        <w:rPr>
          <w:rFonts w:ascii="Palatino Linotype" w:eastAsia="Verdana" w:hAnsi="Palatino Linotype" w:cs="Verdana"/>
          <w:i/>
          <w:spacing w:val="64"/>
          <w:position w:val="-15"/>
          <w:sz w:val="24"/>
          <w:szCs w:val="24"/>
        </w:rPr>
        <w:t xml:space="preserve"> </w:t>
      </w:r>
      <w:r w:rsidRPr="00906B3E">
        <w:rPr>
          <w:rFonts w:ascii="Palatino Linotype" w:eastAsia="Tahoma" w:hAnsi="Palatino Linotype" w:cs="Tahoma"/>
          <w:position w:val="-15"/>
          <w:sz w:val="24"/>
          <w:szCs w:val="24"/>
        </w:rPr>
        <w:t>=</w:t>
      </w:r>
      <w:r w:rsidRPr="00906B3E">
        <w:rPr>
          <w:rFonts w:ascii="Palatino Linotype" w:eastAsia="Tahoma" w:hAnsi="Palatino Linotype" w:cs="Tahoma"/>
          <w:spacing w:val="10"/>
          <w:position w:val="-15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|</w:t>
      </w:r>
      <w:r w:rsidRPr="00906B3E">
        <w:rPr>
          <w:rFonts w:ascii="Palatino Linotype" w:eastAsia="Verdana" w:hAnsi="Palatino Linotype" w:cs="Verdana"/>
          <w:i/>
          <w:sz w:val="24"/>
          <w:szCs w:val="24"/>
          <w:u w:val="single" w:color="000000"/>
        </w:rPr>
        <w:t>I</w:t>
      </w:r>
      <w:r w:rsidRPr="00906B3E">
        <w:rPr>
          <w:rFonts w:ascii="Palatino Linotype" w:eastAsia="Verdana" w:hAnsi="Palatino Linotype" w:cs="Verdana"/>
          <w:i/>
          <w:spacing w:val="-16"/>
          <w:sz w:val="24"/>
          <w:szCs w:val="24"/>
          <w:u w:val="single" w:color="000000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  <w:u w:val="single" w:color="000000"/>
        </w:rPr>
        <w:t>∩</w:t>
      </w:r>
      <w:r w:rsidRPr="00906B3E">
        <w:rPr>
          <w:rFonts w:ascii="Palatino Linotype" w:eastAsia="Arial" w:hAnsi="Palatino Linotype" w:cs="Arial"/>
          <w:i/>
          <w:spacing w:val="-17"/>
          <w:sz w:val="24"/>
          <w:szCs w:val="24"/>
          <w:u w:val="single" w:color="000000"/>
        </w:rPr>
        <w:t xml:space="preserve"> </w:t>
      </w:r>
      <w:r w:rsidRPr="00906B3E">
        <w:rPr>
          <w:rFonts w:ascii="Palatino Linotype" w:eastAsia="Verdana" w:hAnsi="Palatino Linotype" w:cs="Verdana"/>
          <w:i/>
          <w:sz w:val="24"/>
          <w:szCs w:val="24"/>
          <w:u w:val="single" w:color="000000"/>
        </w:rPr>
        <w:t>H</w:t>
      </w:r>
      <w:r w:rsidRPr="00906B3E">
        <w:rPr>
          <w:rFonts w:ascii="Palatino Linotype" w:eastAsia="Oswald" w:hAnsi="Palatino Linotype" w:cs="Oswald"/>
          <w:position w:val="-3"/>
          <w:sz w:val="16"/>
          <w:szCs w:val="16"/>
          <w:u w:val="single" w:color="000000"/>
        </w:rPr>
        <w:t>0</w:t>
      </w:r>
      <w:r w:rsidRPr="00906B3E">
        <w:rPr>
          <w:rFonts w:ascii="Palatino Linotype" w:eastAsia="Oswald" w:hAnsi="Palatino Linotype" w:cs="Oswald"/>
          <w:spacing w:val="-24"/>
          <w:position w:val="-3"/>
          <w:sz w:val="16"/>
          <w:szCs w:val="16"/>
          <w:u w:val="single" w:color="000000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  <w:u w:val="single" w:color="000000"/>
        </w:rPr>
        <w:t>|</w:t>
      </w:r>
    </w:p>
    <w:p w:rsidR="00687123" w:rsidRPr="00906B3E" w:rsidRDefault="00C62845">
      <w:pPr>
        <w:spacing w:line="229" w:lineRule="exact"/>
        <w:ind w:right="275"/>
        <w:jc w:val="right"/>
        <w:rPr>
          <w:rFonts w:ascii="Palatino Linotype" w:eastAsia="Arial" w:hAnsi="Palatino Linotype" w:cs="Arial"/>
          <w:sz w:val="24"/>
          <w:szCs w:val="24"/>
        </w:rPr>
      </w:pPr>
      <w:r w:rsidRPr="00906B3E">
        <w:rPr>
          <w:rFonts w:ascii="Palatino Linotype" w:hAnsi="Palatino Linotype"/>
          <w:i/>
          <w:spacing w:val="5"/>
          <w:sz w:val="24"/>
        </w:rPr>
        <w:t>|</w:t>
      </w:r>
      <w:r w:rsidRPr="00906B3E">
        <w:rPr>
          <w:rFonts w:ascii="Palatino Linotype" w:hAnsi="Palatino Linotype"/>
          <w:i/>
          <w:spacing w:val="5"/>
          <w:sz w:val="24"/>
        </w:rPr>
        <w:t>I</w:t>
      </w:r>
      <w:r w:rsidRPr="00906B3E">
        <w:rPr>
          <w:rFonts w:ascii="Palatino Linotype" w:hAnsi="Palatino Linotype"/>
          <w:i/>
          <w:spacing w:val="5"/>
          <w:sz w:val="24"/>
        </w:rPr>
        <w:t>|</w:t>
      </w:r>
    </w:p>
    <w:p w:rsidR="00687123" w:rsidRPr="00906B3E" w:rsidRDefault="00C62845">
      <w:pPr>
        <w:spacing w:before="5"/>
        <w:rPr>
          <w:rFonts w:ascii="Palatino Linotype" w:eastAsia="Arial" w:hAnsi="Palatino Linotype" w:cs="Arial"/>
          <w:i/>
          <w:sz w:val="30"/>
          <w:szCs w:val="30"/>
        </w:rPr>
      </w:pPr>
      <w:r w:rsidRPr="00906B3E">
        <w:rPr>
          <w:rFonts w:ascii="Palatino Linotype" w:hAnsi="Palatino Linotype"/>
        </w:rPr>
        <w:br w:type="column"/>
      </w:r>
    </w:p>
    <w:p w:rsidR="00687123" w:rsidRPr="00906B3E" w:rsidRDefault="00C62845">
      <w:pPr>
        <w:ind w:left="37"/>
        <w:rPr>
          <w:rFonts w:ascii="Palatino Linotype" w:eastAsia="Tahoma" w:hAnsi="Palatino Linotype" w:cs="Tahoma"/>
          <w:sz w:val="24"/>
          <w:szCs w:val="24"/>
        </w:rPr>
      </w:pPr>
      <w:r w:rsidRPr="00906B3E">
        <w:rPr>
          <w:rFonts w:ascii="Palatino Linotype" w:eastAsia="Arial" w:hAnsi="Palatino Linotype" w:cs="Arial"/>
          <w:i/>
          <w:w w:val="110"/>
          <w:sz w:val="24"/>
          <w:szCs w:val="24"/>
        </w:rPr>
        <w:t>×</w:t>
      </w:r>
      <w:r w:rsidRPr="00906B3E">
        <w:rPr>
          <w:rFonts w:ascii="Palatino Linotype" w:eastAsia="Arial" w:hAnsi="Palatino Linotype" w:cs="Arial"/>
          <w:i/>
          <w:spacing w:val="-48"/>
          <w:w w:val="110"/>
          <w:sz w:val="24"/>
          <w:szCs w:val="24"/>
        </w:rPr>
        <w:t xml:space="preserve"> </w:t>
      </w:r>
      <w:r w:rsidRPr="00906B3E">
        <w:rPr>
          <w:rFonts w:ascii="Palatino Linotype" w:eastAsia="Tahoma" w:hAnsi="Palatino Linotype" w:cs="Tahoma"/>
          <w:w w:val="110"/>
          <w:sz w:val="24"/>
          <w:szCs w:val="24"/>
        </w:rPr>
        <w:t>max</w:t>
      </w:r>
    </w:p>
    <w:p w:rsidR="00687123" w:rsidRPr="00906B3E" w:rsidRDefault="00C62845">
      <w:pPr>
        <w:tabs>
          <w:tab w:val="left" w:pos="821"/>
        </w:tabs>
        <w:spacing w:before="50" w:line="363" w:lineRule="exact"/>
        <w:ind w:left="4"/>
        <w:rPr>
          <w:rFonts w:ascii="Palatino Linotype" w:eastAsia="Times New Roman" w:hAnsi="Palatino Linotype" w:cs="Times New Roman"/>
          <w:sz w:val="24"/>
          <w:szCs w:val="24"/>
        </w:rPr>
      </w:pPr>
      <w:r w:rsidRPr="00906B3E">
        <w:rPr>
          <w:rFonts w:ascii="Palatino Linotype" w:hAnsi="Palatino Linotype"/>
          <w:w w:val="220"/>
        </w:rPr>
        <w:br w:type="column"/>
      </w:r>
      <w:proofErr w:type="gramStart"/>
      <w:r w:rsidRPr="00906B3E">
        <w:rPr>
          <w:rFonts w:ascii="Palatino Linotype" w:hAnsi="Palatino Linotype"/>
          <w:w w:val="220"/>
          <w:position w:val="19"/>
          <w:sz w:val="20"/>
        </w:rPr>
        <w:t>(</w:t>
      </w:r>
      <w:r w:rsidRPr="00906B3E">
        <w:rPr>
          <w:rFonts w:ascii="Palatino Linotype" w:hAnsi="Palatino Linotype"/>
          <w:spacing w:val="121"/>
          <w:w w:val="220"/>
          <w:position w:val="19"/>
          <w:sz w:val="20"/>
        </w:rPr>
        <w:t xml:space="preserve"> </w:t>
      </w:r>
      <w:r w:rsidRPr="00906B3E">
        <w:rPr>
          <w:rFonts w:ascii="Palatino Linotype" w:hAnsi="Palatino Linotype"/>
          <w:i/>
          <w:w w:val="120"/>
          <w:sz w:val="24"/>
          <w:u w:val="single" w:color="000000"/>
        </w:rPr>
        <w:t>I</w:t>
      </w:r>
      <w:proofErr w:type="gramEnd"/>
      <w:r w:rsidRPr="00906B3E">
        <w:rPr>
          <w:rFonts w:ascii="Palatino Linotype" w:hAnsi="Palatino Linotype"/>
          <w:w w:val="99"/>
          <w:sz w:val="24"/>
          <w:u w:val="single" w:color="000000"/>
        </w:rPr>
        <w:t xml:space="preserve"> </w:t>
      </w:r>
      <w:r w:rsidRPr="00906B3E">
        <w:rPr>
          <w:rFonts w:ascii="Palatino Linotype" w:hAnsi="Palatino Linotype"/>
          <w:spacing w:val="6"/>
          <w:sz w:val="24"/>
        </w:rPr>
        <w:t xml:space="preserve"> </w:t>
      </w:r>
      <w:r w:rsidRPr="00906B3E">
        <w:rPr>
          <w:rFonts w:ascii="Palatino Linotype" w:hAnsi="Palatino Linotype"/>
          <w:w w:val="99"/>
          <w:sz w:val="24"/>
          <w:u w:val="single" w:color="000000"/>
        </w:rPr>
        <w:t xml:space="preserve"> </w:t>
      </w:r>
      <w:r w:rsidRPr="00906B3E">
        <w:rPr>
          <w:rFonts w:ascii="Palatino Linotype" w:hAnsi="Palatino Linotype"/>
          <w:sz w:val="24"/>
          <w:u w:val="single" w:color="000000"/>
        </w:rPr>
        <w:tab/>
      </w:r>
    </w:p>
    <w:p w:rsidR="00687123" w:rsidRPr="00906B3E" w:rsidRDefault="00C62845">
      <w:pPr>
        <w:spacing w:line="171" w:lineRule="exact"/>
        <w:ind w:left="790"/>
        <w:rPr>
          <w:rFonts w:ascii="Palatino Linotype" w:eastAsia="Tahoma" w:hAnsi="Palatino Linotype" w:cs="Tahoma"/>
          <w:sz w:val="24"/>
          <w:szCs w:val="24"/>
        </w:rPr>
      </w:pPr>
      <w:r w:rsidRPr="00906B3E">
        <w:rPr>
          <w:rFonts w:ascii="Palatino Linotype" w:hAnsi="Palatino Linotype"/>
        </w:rPr>
        <w:pict>
          <v:shape id="_x0000_s1697" type="#_x0000_t202" style="position:absolute;left:0;text-align:left;margin-left:339.8pt;margin-top:7.45pt;width:20.9pt;height:12.6pt;z-index:-27808;mso-position-horizontal-relative:page" filled="f" stroked="f">
            <v:textbox style="mso-next-textbox:#_x0000_s1697" inset="0,0,0,0">
              <w:txbxContent>
                <w:p w:rsidR="00687123" w:rsidRDefault="00C62845">
                  <w:pPr>
                    <w:spacing w:line="242" w:lineRule="exact"/>
                    <w:rPr>
                      <w:rFonts w:ascii="Verdana" w:eastAsia="Verdana" w:hAnsi="Verdana" w:cs="Verdana"/>
                      <w:sz w:val="24"/>
                      <w:szCs w:val="24"/>
                    </w:rPr>
                  </w:pPr>
                  <w:r>
                    <w:rPr>
                      <w:rFonts w:ascii="Tahoma"/>
                      <w:sz w:val="24"/>
                    </w:rPr>
                    <w:t>2</w:t>
                  </w:r>
                  <w:r>
                    <w:rPr>
                      <w:rFonts w:ascii="Tahoma"/>
                      <w:spacing w:val="29"/>
                      <w:sz w:val="24"/>
                    </w:rPr>
                    <w:t xml:space="preserve"> </w:t>
                  </w:r>
                  <w:r>
                    <w:rPr>
                      <w:rFonts w:ascii="Verdana"/>
                      <w:i/>
                      <w:sz w:val="24"/>
                    </w:rPr>
                    <w:t>H</w:t>
                  </w:r>
                </w:p>
              </w:txbxContent>
            </v:textbox>
            <w10:wrap anchorx="page"/>
          </v:shape>
        </w:pict>
      </w:r>
      <w:r w:rsidRPr="00906B3E">
        <w:rPr>
          <w:rFonts w:ascii="Palatino Linotype" w:hAnsi="Palatino Linotype"/>
        </w:rPr>
        <w:pict>
          <v:shape id="_x0000_s1696" type="#_x0000_t202" style="position:absolute;left:0;text-align:left;margin-left:347.9pt;margin-top:-4.6pt;width:12.75pt;height:12pt;z-index:-27784;mso-position-horizontal-relative:page" filled="f" stroked="f">
            <v:textbox style="mso-next-textbox:#_x0000_s1696" inset="0,0,0,0">
              <w:txbxContent>
                <w:p w:rsidR="00687123" w:rsidRDefault="00C62845">
                  <w:pPr>
                    <w:spacing w:line="158" w:lineRule="exact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105"/>
                      <w:sz w:val="24"/>
                      <w:u w:val="single" w:color="000000"/>
                    </w:rPr>
                    <w:t>|</w:t>
                  </w:r>
                  <w:r>
                    <w:rPr>
                      <w:rFonts w:ascii="Arial"/>
                      <w:i/>
                      <w:spacing w:val="52"/>
                      <w:w w:val="105"/>
                      <w:sz w:val="24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i/>
                      <w:w w:val="105"/>
                      <w:sz w:val="24"/>
                      <w:u w:val="single" w:color="000000"/>
                    </w:rPr>
                    <w:t>|</w:t>
                  </w:r>
                </w:p>
              </w:txbxContent>
            </v:textbox>
            <w10:wrap anchorx="page"/>
          </v:shape>
        </w:pict>
      </w:r>
      <w:r w:rsidRPr="00906B3E">
        <w:rPr>
          <w:rFonts w:ascii="Palatino Linotype" w:hAnsi="Palatino Linotype"/>
          <w:i/>
          <w:w w:val="95"/>
          <w:sz w:val="24"/>
        </w:rPr>
        <w:t>,</w:t>
      </w:r>
      <w:r w:rsidRPr="00906B3E">
        <w:rPr>
          <w:rFonts w:ascii="Palatino Linotype" w:hAnsi="Palatino Linotype"/>
          <w:i/>
          <w:spacing w:val="-67"/>
          <w:w w:val="95"/>
          <w:sz w:val="24"/>
        </w:rPr>
        <w:t xml:space="preserve"> </w:t>
      </w:r>
      <w:r w:rsidRPr="00906B3E">
        <w:rPr>
          <w:rFonts w:ascii="Palatino Linotype" w:hAnsi="Palatino Linotype"/>
          <w:w w:val="95"/>
          <w:sz w:val="24"/>
        </w:rPr>
        <w:t>1</w:t>
      </w:r>
    </w:p>
    <w:p w:rsidR="00687123" w:rsidRPr="00906B3E" w:rsidRDefault="00C62845">
      <w:pPr>
        <w:spacing w:line="256" w:lineRule="exact"/>
        <w:ind w:left="345"/>
        <w:rPr>
          <w:rFonts w:ascii="Palatino Linotype" w:eastAsia="Arial" w:hAnsi="Palatino Linotype" w:cs="Arial"/>
          <w:sz w:val="24"/>
          <w:szCs w:val="24"/>
        </w:rPr>
      </w:pPr>
      <w:proofErr w:type="gramStart"/>
      <w:r w:rsidRPr="00906B3E">
        <w:rPr>
          <w:rFonts w:ascii="Palatino Linotype" w:hAnsi="Palatino Linotype"/>
          <w:i/>
          <w:w w:val="105"/>
          <w:sz w:val="24"/>
        </w:rPr>
        <w:t xml:space="preserve">| </w:t>
      </w:r>
      <w:r w:rsidRPr="00906B3E">
        <w:rPr>
          <w:rFonts w:ascii="Palatino Linotype" w:hAnsi="Palatino Linotype"/>
          <w:i/>
          <w:spacing w:val="51"/>
          <w:w w:val="105"/>
          <w:sz w:val="24"/>
        </w:rPr>
        <w:t xml:space="preserve"> </w:t>
      </w:r>
      <w:r w:rsidRPr="00906B3E">
        <w:rPr>
          <w:rFonts w:ascii="Palatino Linotype" w:hAnsi="Palatino Linotype"/>
          <w:spacing w:val="5"/>
          <w:w w:val="105"/>
          <w:position w:val="-3"/>
          <w:sz w:val="16"/>
        </w:rPr>
        <w:t>0</w:t>
      </w:r>
      <w:proofErr w:type="gramEnd"/>
      <w:r w:rsidRPr="00906B3E">
        <w:rPr>
          <w:rFonts w:ascii="Palatino Linotype" w:hAnsi="Palatino Linotype"/>
          <w:i/>
          <w:spacing w:val="4"/>
          <w:w w:val="105"/>
          <w:sz w:val="24"/>
        </w:rPr>
        <w:t>|</w:t>
      </w:r>
    </w:p>
    <w:p w:rsidR="00687123" w:rsidRPr="00906B3E" w:rsidRDefault="00687123">
      <w:pPr>
        <w:spacing w:line="256" w:lineRule="exact"/>
        <w:rPr>
          <w:rFonts w:ascii="Palatino Linotype" w:eastAsia="Arial" w:hAnsi="Palatino Linotype" w:cs="Arial"/>
          <w:sz w:val="24"/>
          <w:szCs w:val="24"/>
        </w:rPr>
        <w:sectPr w:rsidR="00687123" w:rsidRPr="00906B3E">
          <w:type w:val="continuous"/>
          <w:pgSz w:w="12240" w:h="15840"/>
          <w:pgMar w:top="960" w:right="1280" w:bottom="280" w:left="1300" w:header="708" w:footer="708" w:gutter="0"/>
          <w:cols w:num="3" w:space="708" w:equalWidth="0">
            <w:col w:w="4516" w:space="40"/>
            <w:col w:w="712" w:space="40"/>
            <w:col w:w="4352"/>
          </w:cols>
        </w:sectPr>
      </w:pPr>
    </w:p>
    <w:p w:rsidR="00687123" w:rsidRPr="00906B3E" w:rsidRDefault="00687123">
      <w:pPr>
        <w:spacing w:before="5"/>
        <w:rPr>
          <w:rFonts w:ascii="Palatino Linotype" w:eastAsia="Arial" w:hAnsi="Palatino Linotype" w:cs="Arial"/>
          <w:i/>
          <w:sz w:val="10"/>
          <w:szCs w:val="10"/>
        </w:rPr>
      </w:pPr>
    </w:p>
    <w:p w:rsidR="00687123" w:rsidRPr="00906B3E" w:rsidRDefault="00C62845">
      <w:pPr>
        <w:pStyle w:val="BodyText"/>
        <w:spacing w:before="39" w:line="352" w:lineRule="auto"/>
        <w:ind w:left="112" w:right="95" w:firstLine="19"/>
      </w:pPr>
      <w:r w:rsidRPr="00906B3E">
        <w:t>where</w:t>
      </w:r>
      <w:r w:rsidRPr="00906B3E">
        <w:rPr>
          <w:spacing w:val="-9"/>
        </w:rPr>
        <w:t xml:space="preserve"> </w:t>
      </w:r>
      <w:r w:rsidRPr="00906B3E">
        <w:t>I</w:t>
      </w:r>
      <w:r w:rsidRPr="00906B3E">
        <w:rPr>
          <w:spacing w:val="-9"/>
        </w:rPr>
        <w:t xml:space="preserve"> </w:t>
      </w:r>
      <w:proofErr w:type="gramStart"/>
      <w:r w:rsidRPr="00906B3E">
        <w:t>is</w:t>
      </w:r>
      <w:proofErr w:type="gramEnd"/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9"/>
        </w:rPr>
        <w:t xml:space="preserve"> </w:t>
      </w:r>
      <w:r w:rsidRPr="00906B3E">
        <w:t>based</w:t>
      </w:r>
      <w:r w:rsidRPr="00906B3E">
        <w:rPr>
          <w:spacing w:val="-9"/>
        </w:rPr>
        <w:t xml:space="preserve"> </w:t>
      </w:r>
      <w:r w:rsidRPr="00906B3E">
        <w:t>on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data</w:t>
      </w:r>
      <w:r w:rsidRPr="00906B3E">
        <w:rPr>
          <w:spacing w:val="-8"/>
        </w:rPr>
        <w:t xml:space="preserve"> </w:t>
      </w:r>
      <w:r w:rsidRPr="00906B3E">
        <w:t>(e.g.,</w:t>
      </w:r>
      <w:r w:rsidRPr="00906B3E">
        <w:rPr>
          <w:spacing w:val="-9"/>
        </w:rPr>
        <w:t xml:space="preserve"> </w:t>
      </w:r>
      <w:r w:rsidRPr="00906B3E">
        <w:t>a</w:t>
      </w:r>
      <w:r w:rsidRPr="00906B3E">
        <w:rPr>
          <w:spacing w:val="-9"/>
        </w:rPr>
        <w:t xml:space="preserve"> </w:t>
      </w:r>
      <w:r w:rsidRPr="00906B3E">
        <w:t>95%</w:t>
      </w:r>
      <w:r w:rsidRPr="00906B3E">
        <w:rPr>
          <w:spacing w:val="-9"/>
        </w:rPr>
        <w:t xml:space="preserve"> </w:t>
      </w:r>
      <w:r w:rsidRPr="00906B3E">
        <w:t>confidence</w:t>
      </w:r>
      <w:r w:rsidRPr="00906B3E">
        <w:rPr>
          <w:spacing w:val="-9"/>
        </w:rPr>
        <w:t xml:space="preserve"> </w:t>
      </w:r>
      <w:r w:rsidRPr="00906B3E">
        <w:rPr>
          <w:spacing w:val="-4"/>
        </w:rPr>
        <w:t>interv</w:t>
      </w:r>
      <w:r w:rsidRPr="00906B3E">
        <w:rPr>
          <w:spacing w:val="-3"/>
        </w:rPr>
        <w:t>al)</w:t>
      </w:r>
      <w:r w:rsidRPr="00906B3E">
        <w:rPr>
          <w:spacing w:val="-9"/>
        </w:rPr>
        <w:t xml:space="preserve"> </w:t>
      </w:r>
      <w:r w:rsidRPr="00906B3E">
        <w:t>and</w:t>
      </w:r>
      <w:r w:rsidRPr="00906B3E">
        <w:rPr>
          <w:spacing w:val="-8"/>
        </w:rPr>
        <w:t xml:space="preserve"> </w:t>
      </w:r>
      <w:r w:rsidRPr="00906B3E">
        <w:rPr>
          <w:spacing w:val="-2"/>
        </w:rPr>
        <w:t>H</w:t>
      </w:r>
      <w:r w:rsidRPr="00906B3E">
        <w:rPr>
          <w:rFonts w:eastAsia="Arial Unicode MS" w:cs="Arial Unicode MS"/>
          <w:spacing w:val="-2"/>
          <w:position w:val="-3"/>
          <w:sz w:val="16"/>
          <w:szCs w:val="16"/>
        </w:rPr>
        <w:t>0</w:t>
      </w:r>
      <w:r w:rsidRPr="00906B3E">
        <w:rPr>
          <w:rFonts w:eastAsia="Arial Unicode MS" w:cs="Arial Unicode MS"/>
          <w:spacing w:val="13"/>
          <w:position w:val="-3"/>
          <w:sz w:val="16"/>
          <w:szCs w:val="16"/>
        </w:rPr>
        <w:t xml:space="preserve"> </w:t>
      </w:r>
      <w:r w:rsidRPr="00906B3E">
        <w:t>is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25"/>
          <w:w w:val="97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7"/>
        </w:rPr>
        <w:t xml:space="preserve"> </w:t>
      </w:r>
      <w:r w:rsidRPr="00906B3E">
        <w:t>range.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t>first</w:t>
      </w:r>
      <w:r w:rsidRPr="00906B3E">
        <w:rPr>
          <w:spacing w:val="-26"/>
        </w:rPr>
        <w:t xml:space="preserve"> </w:t>
      </w:r>
      <w:r w:rsidRPr="00906B3E">
        <w:t>term</w:t>
      </w:r>
      <w:r w:rsidRPr="00906B3E">
        <w:rPr>
          <w:spacing w:val="-27"/>
        </w:rPr>
        <w:t xml:space="preserve"> </w:t>
      </w:r>
      <w:r w:rsidRPr="00906B3E">
        <w:t>of</w:t>
      </w:r>
      <w:r w:rsidRPr="00906B3E">
        <w:rPr>
          <w:spacing w:val="-27"/>
        </w:rPr>
        <w:t xml:space="preserve"> </w:t>
      </w:r>
      <w:r w:rsidRPr="00906B3E">
        <w:t>this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formula</w:t>
      </w:r>
      <w:r w:rsidRPr="00906B3E">
        <w:rPr>
          <w:spacing w:val="-27"/>
        </w:rPr>
        <w:t xml:space="preserve"> </w:t>
      </w:r>
      <w:r w:rsidRPr="00906B3E">
        <w:t>implies</w:t>
      </w:r>
      <w:r w:rsidRPr="00906B3E">
        <w:rPr>
          <w:spacing w:val="-27"/>
        </w:rPr>
        <w:t xml:space="preserve"> </w:t>
      </w:r>
      <w:r w:rsidRPr="00906B3E">
        <w:t>that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proofErr w:type="gramStart"/>
      <w:r w:rsidRPr="00906B3E">
        <w:t>second</w:t>
      </w:r>
      <w:r w:rsidRPr="00906B3E">
        <w:rPr>
          <w:spacing w:val="-27"/>
        </w:rPr>
        <w:t xml:space="preserve"> </w:t>
      </w:r>
      <w:r w:rsidRPr="00906B3E">
        <w:t>generation</w:t>
      </w:r>
      <w:proofErr w:type="gramEnd"/>
      <w:r w:rsidRPr="00906B3E">
        <w:rPr>
          <w:spacing w:val="-26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30"/>
          <w:w w:val="92"/>
        </w:rPr>
        <w:t xml:space="preserve"> </w:t>
      </w:r>
      <w:r w:rsidRPr="00906B3E">
        <w:t>is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width</w:t>
      </w:r>
      <w:r w:rsidRPr="00906B3E">
        <w:rPr>
          <w:spacing w:val="-23"/>
        </w:rPr>
        <w:t xml:space="preserve"> </w:t>
      </w:r>
      <w:r w:rsidRPr="00906B3E">
        <w:t>of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confidence</w:t>
      </w:r>
      <w:r w:rsidRPr="00906B3E">
        <w:rPr>
          <w:spacing w:val="-24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3"/>
        </w:rPr>
        <w:t xml:space="preserve"> </w:t>
      </w:r>
      <w:r w:rsidRPr="00906B3E">
        <w:t>that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23"/>
        </w:rPr>
        <w:t xml:space="preserve"> </w:t>
      </w:r>
      <w:r w:rsidRPr="00906B3E">
        <w:t>with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4"/>
        </w:rPr>
        <w:t xml:space="preserve"> </w:t>
      </w:r>
      <w:r w:rsidRPr="00906B3E">
        <w:t>range,</w:t>
      </w:r>
      <w:r w:rsidRPr="00906B3E">
        <w:rPr>
          <w:spacing w:val="-24"/>
        </w:rPr>
        <w:t xml:space="preserve"> </w:t>
      </w:r>
      <w:r w:rsidRPr="00906B3E">
        <w:t>divided</w:t>
      </w:r>
      <w:r w:rsidRPr="00906B3E">
        <w:rPr>
          <w:spacing w:val="-23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31"/>
          <w:w w:val="92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total</w:t>
      </w:r>
      <w:r w:rsidRPr="00906B3E">
        <w:rPr>
          <w:spacing w:val="-17"/>
        </w:rPr>
        <w:t xml:space="preserve"> </w:t>
      </w:r>
      <w:r w:rsidRPr="00906B3E">
        <w:t>width</w:t>
      </w:r>
      <w:r w:rsidRPr="00906B3E">
        <w:rPr>
          <w:spacing w:val="-18"/>
        </w:rPr>
        <w:t xml:space="preserve"> </w:t>
      </w:r>
      <w:r w:rsidRPr="00906B3E">
        <w:t>of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confidence</w:t>
      </w:r>
      <w:r w:rsidRPr="00906B3E">
        <w:rPr>
          <w:spacing w:val="-18"/>
        </w:rPr>
        <w:t xml:space="preserve"> </w:t>
      </w:r>
      <w:r w:rsidRPr="00906B3E">
        <w:rPr>
          <w:spacing w:val="-4"/>
        </w:rPr>
        <w:t xml:space="preserve">interval.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t>second</w:t>
      </w:r>
      <w:r w:rsidRPr="00906B3E">
        <w:rPr>
          <w:spacing w:val="-17"/>
        </w:rPr>
        <w:t xml:space="preserve"> </w:t>
      </w:r>
      <w:r w:rsidRPr="00906B3E">
        <w:t>term</w:t>
      </w:r>
      <w:r w:rsidRPr="00906B3E">
        <w:rPr>
          <w:spacing w:val="-18"/>
        </w:rPr>
        <w:t xml:space="preserve"> </w:t>
      </w:r>
      <w:r w:rsidRPr="00906B3E">
        <w:t>is</w:t>
      </w:r>
      <w:r w:rsidRPr="00906B3E">
        <w:rPr>
          <w:spacing w:val="-18"/>
        </w:rPr>
        <w:t xml:space="preserve"> </w:t>
      </w:r>
      <w:r w:rsidRPr="00906B3E">
        <w:t>a</w:t>
      </w:r>
      <w:r w:rsidRPr="00906B3E">
        <w:rPr>
          <w:spacing w:val="-18"/>
        </w:rPr>
        <w:t xml:space="preserve"> </w:t>
      </w:r>
      <w:r w:rsidRPr="00906B3E">
        <w:t>“small</w:t>
      </w:r>
      <w:r w:rsidRPr="00906B3E">
        <w:rPr>
          <w:spacing w:val="-18"/>
        </w:rPr>
        <w:t xml:space="preserve"> </w:t>
      </w:r>
      <w:r w:rsidRPr="00906B3E">
        <w:t>sample</w:t>
      </w:r>
      <w:r w:rsidRPr="00906B3E">
        <w:rPr>
          <w:spacing w:val="-17"/>
        </w:rPr>
        <w:t xml:space="preserve"> </w:t>
      </w:r>
      <w:r w:rsidRPr="00906B3E">
        <w:t>correction”</w:t>
      </w:r>
      <w:r w:rsidRPr="00906B3E">
        <w:rPr>
          <w:spacing w:val="31"/>
          <w:w w:val="91"/>
        </w:rPr>
        <w:t xml:space="preserve"> </w:t>
      </w:r>
      <w:r w:rsidRPr="00906B3E">
        <w:rPr>
          <w:spacing w:val="-3"/>
        </w:rPr>
        <w:t>(which</w:t>
      </w:r>
      <w:r w:rsidRPr="00906B3E">
        <w:rPr>
          <w:spacing w:val="-34"/>
        </w:rPr>
        <w:t xml:space="preserve"> </w:t>
      </w:r>
      <w:r w:rsidRPr="00906B3E">
        <w:t>will</w:t>
      </w:r>
      <w:r w:rsidRPr="00906B3E">
        <w:rPr>
          <w:spacing w:val="-35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34"/>
        </w:rPr>
        <w:t xml:space="preserve"> </w:t>
      </w:r>
      <w:r w:rsidRPr="00906B3E">
        <w:t>discussed</w:t>
      </w:r>
      <w:r w:rsidRPr="00906B3E">
        <w:rPr>
          <w:spacing w:val="-34"/>
        </w:rPr>
        <w:t xml:space="preserve"> </w:t>
      </w:r>
      <w:r w:rsidRPr="00906B3E">
        <w:t>later)</w:t>
      </w:r>
      <w:r w:rsidRPr="00906B3E">
        <w:rPr>
          <w:spacing w:val="-33"/>
        </w:rPr>
        <w:t xml:space="preserve"> </w:t>
      </w:r>
      <w:r w:rsidRPr="00906B3E">
        <w:rPr>
          <w:spacing w:val="-1"/>
        </w:rPr>
        <w:t>that</w:t>
      </w:r>
      <w:r w:rsidRPr="00906B3E">
        <w:rPr>
          <w:spacing w:val="-34"/>
        </w:rPr>
        <w:t xml:space="preserve"> </w:t>
      </w:r>
      <w:r w:rsidRPr="00906B3E">
        <w:t>comes</w:t>
      </w:r>
      <w:r w:rsidRPr="00906B3E">
        <w:rPr>
          <w:spacing w:val="-34"/>
        </w:rPr>
        <w:t xml:space="preserve"> </w:t>
      </w:r>
      <w:r w:rsidRPr="00906B3E">
        <w:rPr>
          <w:spacing w:val="-3"/>
        </w:rPr>
        <w:t>into</w:t>
      </w:r>
      <w:r w:rsidRPr="00906B3E">
        <w:rPr>
          <w:spacing w:val="-34"/>
        </w:rPr>
        <w:t xml:space="preserve"> </w:t>
      </w:r>
      <w:r w:rsidRPr="00906B3E">
        <w:rPr>
          <w:spacing w:val="-3"/>
        </w:rPr>
        <w:t>play</w:t>
      </w:r>
      <w:r w:rsidRPr="00906B3E">
        <w:rPr>
          <w:spacing w:val="-34"/>
        </w:rPr>
        <w:t xml:space="preserve"> </w:t>
      </w:r>
      <w:r w:rsidRPr="00906B3E">
        <w:rPr>
          <w:spacing w:val="-2"/>
        </w:rPr>
        <w:t>whenever</w:t>
      </w:r>
      <w:r w:rsidRPr="00906B3E">
        <w:rPr>
          <w:spacing w:val="-34"/>
        </w:rPr>
        <w:t xml:space="preserve"> </w:t>
      </w:r>
      <w:r w:rsidRPr="00906B3E">
        <w:t>the</w:t>
      </w:r>
      <w:r w:rsidRPr="00906B3E">
        <w:rPr>
          <w:spacing w:val="-34"/>
        </w:rPr>
        <w:t xml:space="preserve"> </w:t>
      </w:r>
      <w:r w:rsidRPr="00906B3E">
        <w:t>confidence</w:t>
      </w:r>
      <w:r w:rsidRPr="00906B3E">
        <w:rPr>
          <w:spacing w:val="-34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34"/>
        </w:rPr>
        <w:t xml:space="preserve"> </w:t>
      </w:r>
      <w:r w:rsidRPr="00906B3E">
        <w:t>is</w:t>
      </w:r>
      <w:r w:rsidRPr="00906B3E">
        <w:rPr>
          <w:spacing w:val="-34"/>
        </w:rPr>
        <w:t xml:space="preserve"> </w:t>
      </w:r>
      <w:r w:rsidRPr="00906B3E">
        <w:t>more</w:t>
      </w:r>
      <w:r w:rsidRPr="00906B3E">
        <w:rPr>
          <w:spacing w:val="27"/>
          <w:w w:val="90"/>
        </w:rPr>
        <w:t xml:space="preserve"> </w:t>
      </w:r>
      <w:r w:rsidRPr="00906B3E">
        <w:t>than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t</w:t>
      </w:r>
      <w:r w:rsidRPr="00906B3E">
        <w:rPr>
          <w:spacing w:val="-3"/>
        </w:rPr>
        <w:t>wice</w:t>
      </w:r>
      <w:r w:rsidRPr="00906B3E">
        <w:rPr>
          <w:spacing w:val="-12"/>
        </w:rPr>
        <w:t xml:space="preserve"> </w:t>
      </w:r>
      <w:r w:rsidRPr="00906B3E">
        <w:t>as</w:t>
      </w:r>
      <w:r w:rsidRPr="00906B3E">
        <w:rPr>
          <w:spacing w:val="-12"/>
        </w:rPr>
        <w:t xml:space="preserve"> </w:t>
      </w:r>
      <w:r w:rsidRPr="00906B3E">
        <w:t>wide</w:t>
      </w:r>
      <w:r w:rsidRPr="00906B3E">
        <w:rPr>
          <w:spacing w:val="-12"/>
        </w:rPr>
        <w:t xml:space="preserve"> </w:t>
      </w:r>
      <w:r w:rsidRPr="00906B3E">
        <w:t>as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2"/>
        </w:rPr>
        <w:t xml:space="preserve"> </w:t>
      </w:r>
      <w:r w:rsidRPr="00906B3E">
        <w:rPr>
          <w:spacing w:val="-2"/>
        </w:rPr>
        <w:t>range</w:t>
      </w:r>
      <w:r w:rsidRPr="00906B3E">
        <w:rPr>
          <w:spacing w:val="-1"/>
        </w:rPr>
        <w:t>.</w:t>
      </w:r>
      <w:r w:rsidRPr="00906B3E">
        <w:rPr>
          <w:spacing w:val="5"/>
        </w:rPr>
        <w:t xml:space="preserve"> </w:t>
      </w:r>
      <w:r w:rsidRPr="00906B3E">
        <w:rPr>
          <w:spacing w:val="-9"/>
        </w:rPr>
        <w:t>T</w:t>
      </w:r>
      <w:r w:rsidRPr="00906B3E">
        <w:rPr>
          <w:spacing w:val="-12"/>
        </w:rPr>
        <w:t xml:space="preserve">o </w:t>
      </w:r>
      <w:r w:rsidRPr="00906B3E">
        <w:t>examine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t>relation</w:t>
      </w:r>
      <w:r w:rsidRPr="00906B3E">
        <w:rPr>
          <w:spacing w:val="-13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t>TOST</w:t>
      </w:r>
    </w:p>
    <w:p w:rsidR="00687123" w:rsidRPr="00906B3E" w:rsidRDefault="00C62845">
      <w:pPr>
        <w:pStyle w:val="BodyText"/>
        <w:spacing w:before="3" w:line="354" w:lineRule="auto"/>
        <w:ind w:left="140" w:right="95"/>
      </w:pPr>
      <w:r w:rsidRPr="00906B3E">
        <w:rPr>
          <w:i/>
          <w:spacing w:val="-3"/>
        </w:rPr>
        <w:t>p</w:t>
      </w:r>
      <w:r w:rsidRPr="00906B3E">
        <w:rPr>
          <w:spacing w:val="-3"/>
        </w:rPr>
        <w:t>-value</w:t>
      </w:r>
      <w:r w:rsidRPr="00906B3E">
        <w:rPr>
          <w:spacing w:val="-27"/>
        </w:rPr>
        <w:t xml:space="preserve"> </w:t>
      </w:r>
      <w:r w:rsidRPr="00906B3E">
        <w:t>and</w:t>
      </w:r>
      <w:r w:rsidRPr="00906B3E">
        <w:rPr>
          <w:spacing w:val="-27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t>SGPV</w:t>
      </w:r>
      <w:r w:rsidRPr="00906B3E">
        <w:rPr>
          <w:spacing w:val="-26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26"/>
        </w:rPr>
        <w:t xml:space="preserve"> </w:t>
      </w:r>
      <w:r w:rsidRPr="00906B3E">
        <w:t>can</w:t>
      </w:r>
      <w:r w:rsidRPr="00906B3E">
        <w:rPr>
          <w:spacing w:val="-27"/>
        </w:rPr>
        <w:t xml:space="preserve"> </w:t>
      </w:r>
      <w:r w:rsidRPr="00906B3E">
        <w:t>calculate</w:t>
      </w:r>
      <w:r w:rsidRPr="00906B3E">
        <w:rPr>
          <w:spacing w:val="-26"/>
        </w:rPr>
        <w:t xml:space="preserve"> </w:t>
      </w:r>
      <w:r w:rsidRPr="00906B3E">
        <w:rPr>
          <w:spacing w:val="1"/>
        </w:rPr>
        <w:t>both</w:t>
      </w:r>
      <w:r w:rsidRPr="00906B3E">
        <w:rPr>
          <w:spacing w:val="-26"/>
        </w:rPr>
        <w:t xml:space="preserve"> </w:t>
      </w:r>
      <w:r w:rsidRPr="00906B3E">
        <w:t>statistics</w:t>
      </w:r>
      <w:r w:rsidRPr="00906B3E">
        <w:rPr>
          <w:spacing w:val="-26"/>
        </w:rPr>
        <w:t xml:space="preserve"> </w:t>
      </w:r>
      <w:r w:rsidRPr="00906B3E">
        <w:t>across</w:t>
      </w:r>
      <w:r w:rsidRPr="00906B3E">
        <w:rPr>
          <w:spacing w:val="-27"/>
        </w:rPr>
        <w:t xml:space="preserve"> </w:t>
      </w:r>
      <w:r w:rsidRPr="00906B3E">
        <w:t>a</w:t>
      </w:r>
      <w:r w:rsidRPr="00906B3E">
        <w:rPr>
          <w:spacing w:val="-26"/>
        </w:rPr>
        <w:t xml:space="preserve"> </w:t>
      </w:r>
      <w:r w:rsidRPr="00906B3E">
        <w:t>range</w:t>
      </w:r>
      <w:r w:rsidRPr="00906B3E">
        <w:rPr>
          <w:spacing w:val="-26"/>
        </w:rPr>
        <w:t xml:space="preserve"> </w:t>
      </w:r>
      <w:r w:rsidRPr="00906B3E">
        <w:t>of</w:t>
      </w:r>
      <w:r w:rsidRPr="00906B3E">
        <w:rPr>
          <w:spacing w:val="-2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effect</w:t>
      </w:r>
      <w:r w:rsidRPr="00906B3E">
        <w:rPr>
          <w:spacing w:val="-26"/>
        </w:rPr>
        <w:t xml:space="preserve"> </w:t>
      </w:r>
      <w:r w:rsidRPr="00906B3E">
        <w:t>sizes.</w:t>
      </w:r>
      <w:r w:rsidRPr="00906B3E">
        <w:rPr>
          <w:spacing w:val="29"/>
          <w:w w:val="90"/>
        </w:rPr>
        <w:t xml:space="preserve"> </w:t>
      </w:r>
      <w:r w:rsidRPr="00906B3E">
        <w:t>In</w:t>
      </w:r>
      <w:r w:rsidRPr="00906B3E">
        <w:rPr>
          <w:spacing w:val="-4"/>
        </w:rPr>
        <w:t xml:space="preserve"> </w:t>
      </w:r>
      <w:r w:rsidRPr="00906B3E">
        <w:t>Figure</w:t>
      </w:r>
      <w:r w:rsidRPr="00906B3E">
        <w:rPr>
          <w:spacing w:val="-4"/>
        </w:rPr>
        <w:t xml:space="preserve"> </w:t>
      </w:r>
      <w:hyperlink w:anchor="_bookmark0" w:history="1">
        <w:r w:rsidRPr="00906B3E">
          <w:t>1</w:t>
        </w:r>
      </w:hyperlink>
      <w:r w:rsidRPr="00906B3E">
        <w:rPr>
          <w:spacing w:val="-3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4"/>
        </w:rPr>
        <w:t xml:space="preserve"> </w:t>
      </w:r>
      <w:r w:rsidRPr="00906B3E">
        <w:t>are</w:t>
      </w:r>
      <w:r w:rsidRPr="00906B3E">
        <w:rPr>
          <w:spacing w:val="-3"/>
        </w:rPr>
        <w:t xml:space="preserve"> </w:t>
      </w:r>
      <w:r w:rsidRPr="00906B3E">
        <w:t>plotted</w:t>
      </w:r>
      <w:r w:rsidRPr="00906B3E">
        <w:rPr>
          <w:spacing w:val="-3"/>
        </w:rPr>
        <w:t xml:space="preserve"> </w:t>
      </w:r>
      <w:r w:rsidRPr="00906B3E">
        <w:rPr>
          <w:spacing w:val="-2"/>
        </w:rPr>
        <w:t>for</w:t>
      </w:r>
      <w:r w:rsidRPr="00906B3E">
        <w:rPr>
          <w:spacing w:val="-3"/>
        </w:rPr>
        <w:t xml:space="preserve"> </w:t>
      </w:r>
      <w:r w:rsidRPr="00906B3E">
        <w:t>the</w:t>
      </w:r>
      <w:r w:rsidRPr="00906B3E">
        <w:rPr>
          <w:spacing w:val="-4"/>
        </w:rPr>
        <w:t xml:space="preserve"> </w:t>
      </w:r>
      <w:r w:rsidRPr="00906B3E">
        <w:t>TOST</w:t>
      </w:r>
      <w:r w:rsidRPr="00906B3E">
        <w:rPr>
          <w:spacing w:val="-3"/>
        </w:rPr>
        <w:t xml:space="preserve"> </w:t>
      </w:r>
      <w:r w:rsidRPr="00906B3E">
        <w:t>procedure</w:t>
      </w:r>
      <w:r w:rsidRPr="00906B3E">
        <w:rPr>
          <w:spacing w:val="-3"/>
        </w:rPr>
        <w:t xml:space="preserve"> </w:t>
      </w:r>
      <w:r w:rsidRPr="00906B3E">
        <w:t>and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3"/>
        </w:rPr>
        <w:t xml:space="preserve"> </w:t>
      </w:r>
      <w:r w:rsidRPr="00906B3E">
        <w:t>SGPV.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3"/>
        </w:rPr>
        <w:t xml:space="preserve"> </w:t>
      </w:r>
      <w:r w:rsidRPr="00906B3E">
        <w:t>statistics</w:t>
      </w:r>
      <w:r w:rsidRPr="00906B3E">
        <w:rPr>
          <w:spacing w:val="-4"/>
        </w:rPr>
        <w:t xml:space="preserve"> </w:t>
      </w:r>
      <w:r w:rsidRPr="00906B3E">
        <w:t>are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type w:val="continuous"/>
          <w:pgSz w:w="12240" w:h="15840"/>
          <w:pgMar w:top="960" w:right="1280" w:bottom="280" w:left="1300" w:header="708" w:footer="708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39" w:lineRule="auto"/>
        <w:ind w:left="112" w:right="152" w:hanging="94"/>
        <w:jc w:val="center"/>
      </w:pPr>
      <w:r w:rsidRPr="00906B3E">
        <w:t>calculated</w:t>
      </w:r>
      <w:r w:rsidRPr="00906B3E">
        <w:rPr>
          <w:spacing w:val="-27"/>
        </w:rPr>
        <w:t xml:space="preserve"> </w:t>
      </w:r>
      <w:r w:rsidRPr="00906B3E">
        <w:t>for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hyp</w:t>
      </w:r>
      <w:r w:rsidRPr="00906B3E">
        <w:rPr>
          <w:spacing w:val="-1"/>
        </w:rPr>
        <w:t>ot</w:t>
      </w:r>
      <w:r w:rsidRPr="00906B3E">
        <w:rPr>
          <w:spacing w:val="-2"/>
        </w:rPr>
        <w:t>hetical</w:t>
      </w:r>
      <w:r w:rsidRPr="00906B3E">
        <w:rPr>
          <w:spacing w:val="-26"/>
        </w:rPr>
        <w:t xml:space="preserve"> </w:t>
      </w:r>
      <w:r w:rsidRPr="00906B3E">
        <w:t>one-sample</w:t>
      </w:r>
      <w:r w:rsidRPr="00906B3E">
        <w:rPr>
          <w:spacing w:val="-27"/>
        </w:rPr>
        <w:t xml:space="preserve"> </w:t>
      </w:r>
      <w:r w:rsidRPr="00906B3E">
        <w:rPr>
          <w:rFonts w:eastAsia="Arial" w:cs="Arial"/>
          <w:i/>
          <w:spacing w:val="1"/>
        </w:rPr>
        <w:t>t</w:t>
      </w:r>
      <w:r w:rsidRPr="00906B3E">
        <w:rPr>
          <w:spacing w:val="2"/>
        </w:rPr>
        <w:t>-tests</w:t>
      </w:r>
      <w:r w:rsidRPr="00906B3E">
        <w:rPr>
          <w:spacing w:val="-27"/>
        </w:rPr>
        <w:t xml:space="preserve"> </w:t>
      </w:r>
      <w:r w:rsidRPr="00906B3E">
        <w:t>for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26"/>
        </w:rPr>
        <w:t xml:space="preserve"> </w:t>
      </w:r>
      <w:r w:rsidRPr="00906B3E">
        <w:t>means</w:t>
      </w:r>
      <w:r w:rsidRPr="00906B3E">
        <w:rPr>
          <w:spacing w:val="-27"/>
        </w:rPr>
        <w:t xml:space="preserve"> </w:t>
      </w:r>
      <w:r w:rsidRPr="00906B3E">
        <w:t>ranging</w:t>
      </w:r>
      <w:r w:rsidRPr="00906B3E">
        <w:rPr>
          <w:spacing w:val="-26"/>
        </w:rPr>
        <w:t xml:space="preserve"> </w:t>
      </w:r>
      <w:r w:rsidRPr="00906B3E">
        <w:t>from</w:t>
      </w:r>
      <w:r w:rsidRPr="00906B3E">
        <w:rPr>
          <w:spacing w:val="-27"/>
        </w:rPr>
        <w:t xml:space="preserve"> </w:t>
      </w:r>
      <w:r w:rsidRPr="00906B3E">
        <w:t>140</w:t>
      </w:r>
      <w:r w:rsidRPr="00906B3E">
        <w:rPr>
          <w:spacing w:val="-26"/>
        </w:rPr>
        <w:t xml:space="preserve"> </w:t>
      </w:r>
      <w:r w:rsidRPr="00906B3E">
        <w:t>to</w:t>
      </w:r>
      <w:r w:rsidRPr="00906B3E">
        <w:rPr>
          <w:spacing w:val="-26"/>
        </w:rPr>
        <w:t xml:space="preserve"> </w:t>
      </w:r>
      <w:r w:rsidRPr="00906B3E">
        <w:t>150</w:t>
      </w:r>
      <w:r w:rsidRPr="00906B3E">
        <w:rPr>
          <w:spacing w:val="27"/>
          <w:w w:val="97"/>
        </w:rPr>
        <w:t xml:space="preserve"> </w:t>
      </w:r>
      <w:r w:rsidRPr="00906B3E">
        <w:t>(on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9"/>
        </w:rPr>
        <w:t xml:space="preserve"> </w:t>
      </w:r>
      <w:r w:rsidRPr="00906B3E">
        <w:t>x-axis).</w:t>
      </w:r>
      <w:r w:rsidRPr="00906B3E">
        <w:rPr>
          <w:spacing w:val="7"/>
        </w:rPr>
        <w:t xml:space="preserve"> </w:t>
      </w:r>
      <w:r w:rsidRPr="00906B3E">
        <w:t>The</w:t>
      </w:r>
      <w:r w:rsidRPr="00906B3E">
        <w:rPr>
          <w:spacing w:val="-9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0"/>
        </w:rPr>
        <w:t xml:space="preserve"> </w:t>
      </w:r>
      <w:r w:rsidRPr="00906B3E">
        <w:t>range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set</w:t>
      </w:r>
      <w:r w:rsidRPr="00906B3E">
        <w:rPr>
          <w:spacing w:val="-9"/>
        </w:rPr>
        <w:t xml:space="preserve"> </w:t>
      </w:r>
      <w:r w:rsidRPr="00906B3E">
        <w:t>to</w:t>
      </w:r>
      <w:r w:rsidRPr="00906B3E">
        <w:rPr>
          <w:spacing w:val="-9"/>
        </w:rPr>
        <w:t xml:space="preserve"> </w:t>
      </w:r>
      <w:r w:rsidRPr="00906B3E">
        <w:t>145</w:t>
      </w:r>
      <w:r w:rsidRPr="00906B3E">
        <w:rPr>
          <w:spacing w:val="-9"/>
        </w:rPr>
        <w:t xml:space="preserve"> </w:t>
      </w:r>
      <w:r w:rsidRPr="00906B3E">
        <w:rPr>
          <w:rFonts w:eastAsia="Lucida Sans Unicode" w:cs="Lucida Sans Unicode"/>
        </w:rPr>
        <w:t>±</w:t>
      </w:r>
      <w:r w:rsidRPr="00906B3E">
        <w:rPr>
          <w:rFonts w:eastAsia="Lucida Sans Unicode" w:cs="Lucida Sans Unicode"/>
          <w:spacing w:val="-25"/>
        </w:rPr>
        <w:t xml:space="preserve"> </w:t>
      </w:r>
      <w:r w:rsidRPr="00906B3E">
        <w:t>2</w:t>
      </w:r>
      <w:r w:rsidRPr="00906B3E">
        <w:rPr>
          <w:spacing w:val="-9"/>
        </w:rPr>
        <w:t xml:space="preserve"> </w:t>
      </w:r>
      <w:r w:rsidRPr="00906B3E">
        <w:t>(i.e.,</w:t>
      </w:r>
      <w:r w:rsidRPr="00906B3E">
        <w:rPr>
          <w:spacing w:val="-10"/>
        </w:rPr>
        <w:t xml:space="preserve"> </w:t>
      </w:r>
      <w:r w:rsidRPr="00906B3E">
        <w:t>an</w:t>
      </w:r>
      <w:r w:rsidRPr="00906B3E">
        <w:rPr>
          <w:spacing w:val="-1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9"/>
        </w:rPr>
        <w:t xml:space="preserve"> </w:t>
      </w:r>
      <w:proofErr w:type="gramStart"/>
      <w:r w:rsidRPr="00906B3E">
        <w:t>range</w:t>
      </w:r>
      <w:proofErr w:type="gramEnd"/>
      <w:r w:rsidRPr="00906B3E">
        <w:rPr>
          <w:spacing w:val="-10"/>
        </w:rPr>
        <w:t xml:space="preserve"> </w:t>
      </w:r>
      <w:r w:rsidRPr="00906B3E">
        <w:t>from</w:t>
      </w:r>
      <w:r w:rsidRPr="00906B3E">
        <w:rPr>
          <w:spacing w:val="-9"/>
        </w:rPr>
        <w:t xml:space="preserve"> </w:t>
      </w:r>
      <w:r w:rsidRPr="00906B3E">
        <w:t>143</w:t>
      </w:r>
      <w:r w:rsidRPr="00906B3E">
        <w:rPr>
          <w:spacing w:val="37"/>
          <w:w w:val="96"/>
        </w:rPr>
        <w:t xml:space="preserve"> </w:t>
      </w:r>
      <w:r w:rsidRPr="00906B3E">
        <w:t>to</w:t>
      </w:r>
      <w:r w:rsidRPr="00906B3E">
        <w:rPr>
          <w:spacing w:val="-11"/>
        </w:rPr>
        <w:t xml:space="preserve"> </w:t>
      </w:r>
      <w:r w:rsidRPr="00906B3E">
        <w:t>147),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1"/>
        </w:rPr>
        <w:t xml:space="preserve"> </w:t>
      </w:r>
      <w:r w:rsidRPr="00906B3E">
        <w:t>standard</w:t>
      </w:r>
      <w:r w:rsidRPr="00906B3E">
        <w:rPr>
          <w:spacing w:val="-11"/>
        </w:rPr>
        <w:t xml:space="preserve"> </w:t>
      </w:r>
      <w:r w:rsidRPr="00906B3E">
        <w:t>deviation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11"/>
        </w:rPr>
        <w:t xml:space="preserve"> </w:t>
      </w:r>
      <w:r w:rsidRPr="00906B3E">
        <w:t>assumed</w:t>
      </w:r>
      <w:r w:rsidRPr="00906B3E">
        <w:rPr>
          <w:spacing w:val="-11"/>
        </w:rPr>
        <w:t xml:space="preserve"> </w:t>
      </w:r>
      <w:r w:rsidRPr="00906B3E">
        <w:t>to</w:t>
      </w:r>
      <w:r w:rsidRPr="00906B3E">
        <w:rPr>
          <w:spacing w:val="-10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1"/>
        </w:rPr>
        <w:t xml:space="preserve"> </w:t>
      </w:r>
      <w:r w:rsidRPr="00906B3E">
        <w:t>2,</w:t>
      </w:r>
      <w:r w:rsidRPr="00906B3E">
        <w:rPr>
          <w:spacing w:val="-10"/>
        </w:rPr>
        <w:t xml:space="preserve"> </w:t>
      </w:r>
      <w:r w:rsidRPr="00906B3E">
        <w:t>and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sample</w:t>
      </w:r>
      <w:r w:rsidRPr="00906B3E">
        <w:rPr>
          <w:spacing w:val="-11"/>
        </w:rPr>
        <w:t xml:space="preserve"> </w:t>
      </w:r>
      <w:r w:rsidRPr="00906B3E">
        <w:t>size</w:t>
      </w:r>
      <w:r w:rsidRPr="00906B3E">
        <w:rPr>
          <w:spacing w:val="-11"/>
        </w:rPr>
        <w:t xml:space="preserve"> </w:t>
      </w:r>
      <w:r w:rsidRPr="00906B3E">
        <w:t>is</w:t>
      </w:r>
      <w:r w:rsidRPr="00906B3E">
        <w:rPr>
          <w:spacing w:val="-10"/>
        </w:rPr>
        <w:t xml:space="preserve"> </w:t>
      </w:r>
      <w:r w:rsidRPr="00906B3E">
        <w:t>30.</w:t>
      </w:r>
      <w:r w:rsidRPr="00906B3E">
        <w:rPr>
          <w:spacing w:val="6"/>
        </w:rPr>
        <w:t xml:space="preserve"> </w:t>
      </w:r>
      <w:r w:rsidRPr="00906B3E">
        <w:rPr>
          <w:spacing w:val="-7"/>
        </w:rPr>
        <w:t>F</w:t>
      </w:r>
      <w:r w:rsidRPr="00906B3E">
        <w:rPr>
          <w:spacing w:val="-8"/>
        </w:rPr>
        <w:t>or</w:t>
      </w:r>
      <w:r w:rsidRPr="00906B3E">
        <w:rPr>
          <w:spacing w:val="22"/>
          <w:w w:val="92"/>
        </w:rPr>
        <w:t xml:space="preserve"> </w:t>
      </w:r>
      <w:r w:rsidRPr="00906B3E">
        <w:t>example,</w:t>
      </w:r>
      <w:r w:rsidRPr="00906B3E">
        <w:rPr>
          <w:spacing w:val="-6"/>
        </w:rPr>
        <w:t xml:space="preserve"> </w:t>
      </w:r>
      <w:r w:rsidRPr="00906B3E">
        <w:t>for</w:t>
      </w:r>
      <w:r w:rsidRPr="00906B3E">
        <w:rPr>
          <w:spacing w:val="-5"/>
        </w:rPr>
        <w:t xml:space="preserve"> </w:t>
      </w:r>
      <w:r w:rsidRPr="00906B3E">
        <w:t>the</w:t>
      </w:r>
      <w:r w:rsidRPr="00906B3E">
        <w:rPr>
          <w:spacing w:val="-6"/>
        </w:rPr>
        <w:t xml:space="preserve"> </w:t>
      </w:r>
      <w:r w:rsidRPr="00906B3E">
        <w:t>left-most</w:t>
      </w:r>
      <w:r w:rsidRPr="00906B3E">
        <w:rPr>
          <w:spacing w:val="-6"/>
        </w:rPr>
        <w:t xml:space="preserve"> </w:t>
      </w:r>
      <w:r w:rsidRPr="00906B3E">
        <w:rPr>
          <w:spacing w:val="-2"/>
        </w:rPr>
        <w:t>poin</w:t>
      </w:r>
      <w:r w:rsidRPr="00906B3E">
        <w:rPr>
          <w:spacing w:val="-1"/>
        </w:rPr>
        <w:t>t</w:t>
      </w:r>
      <w:r w:rsidRPr="00906B3E">
        <w:rPr>
          <w:spacing w:val="-5"/>
        </w:rPr>
        <w:t xml:space="preserve"> </w:t>
      </w:r>
      <w:r w:rsidRPr="00906B3E">
        <w:t>in</w:t>
      </w:r>
      <w:r w:rsidRPr="00906B3E">
        <w:rPr>
          <w:spacing w:val="-6"/>
        </w:rPr>
        <w:t xml:space="preserve"> </w:t>
      </w:r>
      <w:r w:rsidRPr="00906B3E">
        <w:t>Figure</w:t>
      </w:r>
      <w:r w:rsidRPr="00906B3E">
        <w:rPr>
          <w:spacing w:val="-5"/>
        </w:rPr>
        <w:t xml:space="preserve"> </w:t>
      </w:r>
      <w:hyperlink w:anchor="_bookmark0" w:history="1">
        <w:r w:rsidRPr="00906B3E">
          <w:t>1</w:t>
        </w:r>
      </w:hyperlink>
      <w:r w:rsidRPr="00906B3E">
        <w:rPr>
          <w:spacing w:val="-6"/>
        </w:rPr>
        <w:t xml:space="preserve"> </w:t>
      </w:r>
      <w:r w:rsidRPr="00906B3E">
        <w:t>the</w:t>
      </w:r>
      <w:r w:rsidRPr="00906B3E">
        <w:rPr>
          <w:spacing w:val="-6"/>
        </w:rPr>
        <w:t xml:space="preserve"> </w:t>
      </w:r>
      <w:r w:rsidRPr="00906B3E">
        <w:t>SGPV</w:t>
      </w:r>
      <w:r w:rsidRPr="00906B3E">
        <w:rPr>
          <w:spacing w:val="-5"/>
        </w:rPr>
        <w:t xml:space="preserve"> </w:t>
      </w:r>
      <w:r w:rsidRPr="00906B3E">
        <w:t>and</w:t>
      </w:r>
      <w:r w:rsidRPr="00906B3E">
        <w:rPr>
          <w:spacing w:val="-6"/>
        </w:rPr>
        <w:t xml:space="preserve"> </w:t>
      </w:r>
      <w:r w:rsidRPr="00906B3E">
        <w:t>the</w:t>
      </w:r>
      <w:r w:rsidRPr="00906B3E">
        <w:rPr>
          <w:spacing w:val="-6"/>
        </w:rPr>
        <w:t xml:space="preserve"> </w:t>
      </w:r>
      <w:r w:rsidRPr="00906B3E">
        <w:t>TOST</w:t>
      </w:r>
      <w:r w:rsidRPr="00906B3E">
        <w:rPr>
          <w:spacing w:val="-5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6"/>
        </w:rPr>
        <w:t xml:space="preserve"> </w:t>
      </w:r>
      <w:r w:rsidRPr="00906B3E">
        <w:t>is</w:t>
      </w:r>
      <w:r w:rsidRPr="00906B3E">
        <w:rPr>
          <w:spacing w:val="-5"/>
        </w:rPr>
        <w:t xml:space="preserve"> </w:t>
      </w:r>
      <w:r w:rsidRPr="00906B3E">
        <w:t>calculated</w:t>
      </w:r>
    </w:p>
    <w:p w:rsidR="00687123" w:rsidRPr="00906B3E" w:rsidRDefault="00C62845">
      <w:pPr>
        <w:pStyle w:val="BodyText"/>
        <w:spacing w:before="20" w:line="354" w:lineRule="auto"/>
        <w:ind w:left="140" w:right="112"/>
        <w:jc w:val="both"/>
      </w:pPr>
      <w:r w:rsidRPr="00906B3E">
        <w:t>for</w:t>
      </w:r>
      <w:r w:rsidRPr="00906B3E">
        <w:rPr>
          <w:spacing w:val="-14"/>
        </w:rPr>
        <w:t xml:space="preserve"> </w:t>
      </w:r>
      <w:r w:rsidRPr="00906B3E">
        <w:t>a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hypothetical</w:t>
      </w:r>
      <w:r w:rsidRPr="00906B3E">
        <w:rPr>
          <w:spacing w:val="-15"/>
        </w:rPr>
        <w:t xml:space="preserve"> </w:t>
      </w:r>
      <w:r w:rsidRPr="00906B3E">
        <w:t>study</w:t>
      </w:r>
      <w:r w:rsidRPr="00906B3E">
        <w:rPr>
          <w:spacing w:val="-13"/>
        </w:rPr>
        <w:t xml:space="preserve"> </w:t>
      </w:r>
      <w:r w:rsidRPr="00906B3E">
        <w:t>with</w:t>
      </w:r>
      <w:r w:rsidRPr="00906B3E">
        <w:rPr>
          <w:spacing w:val="-14"/>
        </w:rPr>
        <w:t xml:space="preserve"> </w:t>
      </w:r>
      <w:r w:rsidRPr="00906B3E">
        <w:t>a</w:t>
      </w:r>
      <w:r w:rsidRPr="00906B3E">
        <w:rPr>
          <w:spacing w:val="-14"/>
        </w:rPr>
        <w:t xml:space="preserve"> </w:t>
      </w:r>
      <w:r w:rsidRPr="00906B3E">
        <w:t>sample</w:t>
      </w:r>
      <w:r w:rsidRPr="00906B3E">
        <w:rPr>
          <w:spacing w:val="-15"/>
        </w:rPr>
        <w:t xml:space="preserve"> </w:t>
      </w:r>
      <w:r w:rsidRPr="00906B3E">
        <w:t>size</w:t>
      </w:r>
      <w:r w:rsidRPr="00906B3E">
        <w:rPr>
          <w:spacing w:val="-13"/>
        </w:rPr>
        <w:t xml:space="preserve"> </w:t>
      </w:r>
      <w:r w:rsidRPr="00906B3E">
        <w:t>of</w:t>
      </w:r>
      <w:r w:rsidRPr="00906B3E">
        <w:rPr>
          <w:spacing w:val="-14"/>
        </w:rPr>
        <w:t xml:space="preserve"> </w:t>
      </w:r>
      <w:r w:rsidRPr="00906B3E">
        <w:t>30,</w:t>
      </w:r>
      <w:r w:rsidRPr="00906B3E">
        <w:rPr>
          <w:spacing w:val="-15"/>
        </w:rPr>
        <w:t xml:space="preserve"> </w:t>
      </w:r>
      <w:r w:rsidRPr="00906B3E">
        <w:t>an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4"/>
        </w:rPr>
        <w:t xml:space="preserve"> </w:t>
      </w:r>
      <w:r w:rsidRPr="00906B3E">
        <w:t>standard</w:t>
      </w:r>
      <w:r w:rsidRPr="00906B3E">
        <w:rPr>
          <w:spacing w:val="-13"/>
        </w:rPr>
        <w:t xml:space="preserve"> </w:t>
      </w:r>
      <w:r w:rsidRPr="00906B3E">
        <w:t>deviation</w:t>
      </w:r>
      <w:r w:rsidRPr="00906B3E">
        <w:rPr>
          <w:spacing w:val="-14"/>
        </w:rPr>
        <w:t xml:space="preserve"> </w:t>
      </w:r>
      <w:r w:rsidRPr="00906B3E">
        <w:t>of</w:t>
      </w:r>
      <w:r w:rsidRPr="00906B3E">
        <w:rPr>
          <w:spacing w:val="-14"/>
        </w:rPr>
        <w:t xml:space="preserve"> </w:t>
      </w:r>
      <w:r w:rsidRPr="00906B3E">
        <w:t>2,</w:t>
      </w:r>
      <w:r w:rsidRPr="00906B3E">
        <w:rPr>
          <w:spacing w:val="-15"/>
        </w:rPr>
        <w:t xml:space="preserve"> </w:t>
      </w:r>
      <w:r w:rsidRPr="00906B3E">
        <w:t>and</w:t>
      </w:r>
      <w:r w:rsidRPr="00906B3E">
        <w:rPr>
          <w:spacing w:val="25"/>
          <w:w w:val="92"/>
        </w:rPr>
        <w:t xml:space="preserve"> </w:t>
      </w:r>
      <w:r w:rsidRPr="00906B3E">
        <w:t>an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4"/>
        </w:rPr>
        <w:t xml:space="preserve"> </w:t>
      </w:r>
      <w:r w:rsidRPr="00906B3E">
        <w:t>mean</w:t>
      </w:r>
      <w:r w:rsidRPr="00906B3E">
        <w:rPr>
          <w:spacing w:val="-14"/>
        </w:rPr>
        <w:t xml:space="preserve"> </w:t>
      </w:r>
      <w:r w:rsidRPr="00906B3E">
        <w:t>of</w:t>
      </w:r>
      <w:r w:rsidRPr="00906B3E">
        <w:rPr>
          <w:spacing w:val="-13"/>
        </w:rPr>
        <w:t xml:space="preserve"> </w:t>
      </w:r>
      <w:r w:rsidRPr="00906B3E">
        <w:t>140,</w:t>
      </w:r>
      <w:r w:rsidRPr="00906B3E">
        <w:rPr>
          <w:spacing w:val="-14"/>
        </w:rPr>
        <w:t xml:space="preserve"> </w:t>
      </w:r>
      <w:r w:rsidRPr="00906B3E">
        <w:t>where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4"/>
        </w:rPr>
        <w:t xml:space="preserve"> </w:t>
      </w:r>
      <w:r w:rsidRPr="00906B3E">
        <w:t>for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4"/>
        </w:rPr>
        <w:t xml:space="preserve"> </w:t>
      </w:r>
      <w:r w:rsidRPr="00906B3E">
        <w:t>test</w:t>
      </w:r>
      <w:r w:rsidRPr="00906B3E">
        <w:rPr>
          <w:spacing w:val="-14"/>
        </w:rPr>
        <w:t xml:space="preserve"> </w:t>
      </w:r>
      <w:r w:rsidRPr="00906B3E">
        <w:t>is</w:t>
      </w:r>
      <w:r w:rsidRPr="00906B3E">
        <w:rPr>
          <w:spacing w:val="-14"/>
        </w:rPr>
        <w:t xml:space="preserve"> </w:t>
      </w:r>
      <w:r w:rsidRPr="00906B3E">
        <w:t>1,</w:t>
      </w:r>
      <w:r w:rsidRPr="00906B3E">
        <w:rPr>
          <w:spacing w:val="-14"/>
        </w:rPr>
        <w:t xml:space="preserve"> </w:t>
      </w:r>
      <w:r w:rsidRPr="00906B3E">
        <w:t>and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SGPV</w:t>
      </w:r>
      <w:r w:rsidRPr="00906B3E">
        <w:rPr>
          <w:spacing w:val="-14"/>
        </w:rPr>
        <w:t xml:space="preserve"> </w:t>
      </w:r>
      <w:r w:rsidRPr="00906B3E">
        <w:t>is</w:t>
      </w:r>
      <w:r w:rsidRPr="00906B3E">
        <w:rPr>
          <w:spacing w:val="-14"/>
        </w:rPr>
        <w:t xml:space="preserve"> </w:t>
      </w:r>
      <w:r w:rsidRPr="00906B3E">
        <w:t>0.</w:t>
      </w:r>
      <w:r w:rsidRPr="00906B3E">
        <w:rPr>
          <w:spacing w:val="21"/>
          <w:w w:val="99"/>
        </w:rPr>
        <w:t xml:space="preserve"> </w:t>
      </w:r>
      <w:r w:rsidRPr="00906B3E">
        <w:t>Our</w:t>
      </w:r>
      <w:r w:rsidRPr="00906B3E">
        <w:rPr>
          <w:spacing w:val="-23"/>
        </w:rPr>
        <w:t xml:space="preserve"> </w:t>
      </w:r>
      <w:r w:rsidRPr="00906B3E">
        <w:t>conclusions</w:t>
      </w:r>
      <w:r w:rsidRPr="00906B3E">
        <w:rPr>
          <w:spacing w:val="-23"/>
        </w:rPr>
        <w:t xml:space="preserve"> </w:t>
      </w:r>
      <w:r w:rsidRPr="00906B3E">
        <w:rPr>
          <w:spacing w:val="1"/>
        </w:rPr>
        <w:t>about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relationship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between</w:t>
      </w:r>
      <w:r w:rsidRPr="00906B3E">
        <w:rPr>
          <w:spacing w:val="-23"/>
        </w:rPr>
        <w:t xml:space="preserve"> </w:t>
      </w:r>
      <w:r w:rsidRPr="00906B3E">
        <w:t>TOST</w:t>
      </w:r>
      <w:r w:rsidRPr="00906B3E">
        <w:rPr>
          <w:spacing w:val="-23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23"/>
        </w:rPr>
        <w:t xml:space="preserve"> </w:t>
      </w:r>
      <w:r w:rsidRPr="00906B3E">
        <w:t>and</w:t>
      </w:r>
      <w:r w:rsidRPr="00906B3E">
        <w:rPr>
          <w:spacing w:val="-23"/>
        </w:rPr>
        <w:t xml:space="preserve"> </w:t>
      </w:r>
      <w:r w:rsidRPr="00906B3E">
        <w:t>SGPV</w:t>
      </w:r>
      <w:r w:rsidRPr="00906B3E">
        <w:rPr>
          <w:spacing w:val="-23"/>
        </w:rPr>
        <w:t xml:space="preserve"> </w:t>
      </w:r>
      <w:r w:rsidRPr="00906B3E">
        <w:t>in</w:t>
      </w:r>
      <w:r w:rsidRPr="00906B3E">
        <w:rPr>
          <w:spacing w:val="-23"/>
        </w:rPr>
        <w:t xml:space="preserve"> </w:t>
      </w:r>
      <w:r w:rsidRPr="00906B3E">
        <w:t>this</w:t>
      </w:r>
      <w:r w:rsidRPr="00906B3E">
        <w:rPr>
          <w:spacing w:val="-23"/>
        </w:rPr>
        <w:t xml:space="preserve"> </w:t>
      </w:r>
      <w:r w:rsidRPr="00906B3E">
        <w:t>article</w:t>
      </w:r>
      <w:r w:rsidRPr="00906B3E">
        <w:rPr>
          <w:spacing w:val="-23"/>
        </w:rPr>
        <w:t xml:space="preserve"> </w:t>
      </w:r>
      <w:r w:rsidRPr="00906B3E">
        <w:t>are</w:t>
      </w:r>
      <w:r w:rsidRPr="00906B3E">
        <w:rPr>
          <w:spacing w:val="28"/>
          <w:w w:val="92"/>
        </w:rPr>
        <w:t xml:space="preserve"> </w:t>
      </w:r>
      <w:r w:rsidRPr="00906B3E">
        <w:t>not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dependen</w:t>
      </w:r>
      <w:r w:rsidRPr="00906B3E">
        <w:rPr>
          <w:spacing w:val="-1"/>
        </w:rPr>
        <w:t>t</w:t>
      </w:r>
      <w:r w:rsidRPr="00906B3E">
        <w:rPr>
          <w:spacing w:val="-31"/>
        </w:rPr>
        <w:t xml:space="preserve"> </w:t>
      </w:r>
      <w:r w:rsidRPr="00906B3E">
        <w:rPr>
          <w:spacing w:val="1"/>
        </w:rPr>
        <w:t>upon</w:t>
      </w:r>
      <w:r w:rsidRPr="00906B3E">
        <w:rPr>
          <w:spacing w:val="-30"/>
        </w:rPr>
        <w:t xml:space="preserve"> </w:t>
      </w:r>
      <w:r w:rsidRPr="00906B3E">
        <w:rPr>
          <w:spacing w:val="-4"/>
        </w:rPr>
        <w:t>any</w:t>
      </w:r>
      <w:r w:rsidRPr="00906B3E">
        <w:rPr>
          <w:spacing w:val="-30"/>
        </w:rPr>
        <w:t xml:space="preserve"> </w:t>
      </w:r>
      <w:r w:rsidRPr="00906B3E">
        <w:t>specific</w:t>
      </w:r>
      <w:r w:rsidRPr="00906B3E">
        <w:rPr>
          <w:spacing w:val="-30"/>
        </w:rPr>
        <w:t xml:space="preserve"> </w:t>
      </w:r>
      <w:r w:rsidRPr="00906B3E">
        <w:t>example,</w:t>
      </w:r>
      <w:r w:rsidRPr="00906B3E">
        <w:rPr>
          <w:spacing w:val="-31"/>
        </w:rPr>
        <w:t xml:space="preserve"> </w:t>
      </w:r>
      <w:r w:rsidRPr="00906B3E">
        <w:t>as</w:t>
      </w:r>
      <w:r w:rsidRPr="00906B3E">
        <w:rPr>
          <w:spacing w:val="-30"/>
        </w:rPr>
        <w:t xml:space="preserve"> </w:t>
      </w:r>
      <w:r w:rsidRPr="00906B3E">
        <w:t>readers</w:t>
      </w:r>
      <w:r w:rsidRPr="00906B3E">
        <w:rPr>
          <w:spacing w:val="-30"/>
        </w:rPr>
        <w:t xml:space="preserve"> </w:t>
      </w:r>
      <w:r w:rsidRPr="00906B3E">
        <w:t>can</w:t>
      </w:r>
      <w:r w:rsidRPr="00906B3E">
        <w:rPr>
          <w:spacing w:val="-31"/>
        </w:rPr>
        <w:t xml:space="preserve"> </w:t>
      </w:r>
      <w:r w:rsidRPr="00906B3E">
        <w:t>explore</w:t>
      </w:r>
      <w:r w:rsidRPr="00906B3E">
        <w:rPr>
          <w:spacing w:val="-30"/>
        </w:rPr>
        <w:t xml:space="preserve"> </w:t>
      </w:r>
      <w:r w:rsidRPr="00906B3E">
        <w:t>for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themselves</w:t>
      </w:r>
      <w:r w:rsidRPr="00906B3E">
        <w:rPr>
          <w:spacing w:val="-30"/>
        </w:rPr>
        <w:t xml:space="preserve"> </w:t>
      </w:r>
      <w:r w:rsidRPr="00906B3E">
        <w:t>in</w:t>
      </w:r>
      <w:r w:rsidRPr="00906B3E">
        <w:rPr>
          <w:spacing w:val="-30"/>
        </w:rPr>
        <w:t xml:space="preserve"> </w:t>
      </w:r>
      <w:r w:rsidRPr="00906B3E">
        <w:t>an</w:t>
      </w:r>
      <w:r w:rsidRPr="00906B3E">
        <w:rPr>
          <w:spacing w:val="-31"/>
        </w:rPr>
        <w:t xml:space="preserve"> </w:t>
      </w:r>
      <w:r w:rsidRPr="00906B3E">
        <w:t>online</w:t>
      </w:r>
      <w:r w:rsidRPr="00906B3E">
        <w:rPr>
          <w:spacing w:val="39"/>
          <w:w w:val="90"/>
        </w:rPr>
        <w:t xml:space="preserve"> </w:t>
      </w:r>
      <w:r w:rsidRPr="00906B3E">
        <w:rPr>
          <w:spacing w:val="-3"/>
        </w:rPr>
        <w:t>Shiny</w:t>
      </w:r>
      <w:r w:rsidRPr="00906B3E">
        <w:t xml:space="preserve"> </w:t>
      </w:r>
      <w:r w:rsidRPr="00906B3E">
        <w:rPr>
          <w:spacing w:val="31"/>
        </w:rPr>
        <w:t xml:space="preserve"> </w:t>
      </w:r>
      <w:r w:rsidRPr="00906B3E">
        <w:t xml:space="preserve">app:  </w:t>
      </w:r>
      <w:r w:rsidRPr="00906B3E">
        <w:rPr>
          <w:spacing w:val="19"/>
        </w:rPr>
        <w:t xml:space="preserve"> </w:t>
      </w:r>
      <w:hyperlink r:id="rId10">
        <w:r w:rsidRPr="00906B3E">
          <w:rPr>
            <w:color w:val="0000FF"/>
            <w:spacing w:val="-2"/>
          </w:rPr>
          <w:t>h</w:t>
        </w:r>
        <w:r w:rsidRPr="00906B3E">
          <w:rPr>
            <w:color w:val="0000FF"/>
            <w:spacing w:val="-1"/>
          </w:rPr>
          <w:t>ttp://shin</w:t>
        </w:r>
        <w:r w:rsidRPr="00906B3E">
          <w:rPr>
            <w:color w:val="0000FF"/>
            <w:spacing w:val="-2"/>
          </w:rPr>
          <w:t>y</w:t>
        </w:r>
        <w:r w:rsidRPr="00906B3E">
          <w:rPr>
            <w:color w:val="0000FF"/>
            <w:spacing w:val="-1"/>
          </w:rPr>
          <w:t>.ieis.tue.nl/TOST_vs_SGPV/</w:t>
        </w:r>
      </w:hyperlink>
      <w:r w:rsidRPr="00906B3E">
        <w:rPr>
          <w:spacing w:val="-1"/>
        </w:rPr>
        <w:t>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1"/>
        <w:rPr>
          <w:rFonts w:ascii="Palatino Linotype" w:eastAsia="Palatino Linotype" w:hAnsi="Palatino Linotype" w:cs="Palatino Linotype"/>
          <w:sz w:val="23"/>
          <w:szCs w:val="23"/>
        </w:rPr>
      </w:pPr>
    </w:p>
    <w:p w:rsidR="00687123" w:rsidRPr="00906B3E" w:rsidRDefault="00C62845">
      <w:pPr>
        <w:pStyle w:val="BodyText"/>
        <w:spacing w:before="69"/>
        <w:ind w:left="899"/>
        <w:rPr>
          <w:rFonts w:eastAsia="Helvetica" w:cs="Helvetica"/>
        </w:rPr>
      </w:pPr>
      <w:r w:rsidRPr="00906B3E">
        <w:pict>
          <v:group id="_x0000_s1641" style="position:absolute;left:0;text-align:left;margin-left:123.45pt;margin-top:2.95pt;width:386.7pt;height:199.5pt;z-index:1096;mso-position-horizontal-relative:page" coordorigin="2469,59" coordsize="7734,3990">
            <v:group id="_x0000_s1694" style="position:absolute;left:2621;top:66;width:7575;height:3831" coordorigin="2621,66" coordsize="7575,3831">
              <v:shape id="_x0000_s1695" style="position:absolute;left:2621;top:66;width:7575;height:3831" coordorigin="2621,66" coordsize="7575,3831" path="m2621,3897r7574,l10195,66r-7574,l2621,3897e" filled="f">
                <v:path arrowok="t"/>
              </v:shape>
            </v:group>
            <v:group id="_x0000_s1692" style="position:absolute;left:2901;top:3897;width:7007;height:2" coordorigin="2901,3897" coordsize="7007,2">
              <v:shape id="_x0000_s1693" style="position:absolute;left:2901;top:3897;width:7007;height:2" coordorigin="2901,3897" coordsize="7007,0" path="m2901,3897r7007,e" filled="f">
                <v:path arrowok="t"/>
              </v:shape>
            </v:group>
            <v:group id="_x0000_s1690" style="position:absolute;left:2901;top:3897;width:2;height:144" coordorigin="2901,3897" coordsize="2,144">
              <v:shape id="_x0000_s1691" style="position:absolute;left:2901;top:3897;width:2;height:144" coordorigin="2901,3897" coordsize="0,144" path="m2901,3897r,144e" filled="f">
                <v:path arrowok="t"/>
              </v:shape>
            </v:group>
            <v:group id="_x0000_s1688" style="position:absolute;left:3602;top:3897;width:2;height:144" coordorigin="3602,3897" coordsize="2,144">
              <v:shape id="_x0000_s1689" style="position:absolute;left:3602;top:3897;width:2;height:144" coordorigin="3602,3897" coordsize="0,144" path="m3602,3897r,144e" filled="f">
                <v:path arrowok="t"/>
              </v:shape>
            </v:group>
            <v:group id="_x0000_s1686" style="position:absolute;left:4303;top:3897;width:2;height:144" coordorigin="4303,3897" coordsize="2,144">
              <v:shape id="_x0000_s1687" style="position:absolute;left:4303;top:3897;width:2;height:144" coordorigin="4303,3897" coordsize="0,144" path="m4303,3897r,144e" filled="f">
                <v:path arrowok="t"/>
              </v:shape>
            </v:group>
            <v:group id="_x0000_s1684" style="position:absolute;left:5003;top:3897;width:2;height:144" coordorigin="5003,3897" coordsize="2,144">
              <v:shape id="_x0000_s1685" style="position:absolute;left:5003;top:3897;width:2;height:144" coordorigin="5003,3897" coordsize="0,144" path="m5003,3897r,144e" filled="f">
                <v:path arrowok="t"/>
              </v:shape>
            </v:group>
            <v:group id="_x0000_s1682" style="position:absolute;left:5704;top:3897;width:2;height:144" coordorigin="5704,3897" coordsize="2,144">
              <v:shape id="_x0000_s1683" style="position:absolute;left:5704;top:3897;width:2;height:144" coordorigin="5704,3897" coordsize="0,144" path="m5704,3897r,144e" filled="f">
                <v:path arrowok="t"/>
              </v:shape>
            </v:group>
            <v:group id="_x0000_s1680" style="position:absolute;left:6404;top:3897;width:2;height:144" coordorigin="6404,3897" coordsize="2,144">
              <v:shape id="_x0000_s1681" style="position:absolute;left:6404;top:3897;width:2;height:144" coordorigin="6404,3897" coordsize="0,144" path="m6404,3897r,144e" filled="f">
                <v:path arrowok="t"/>
              </v:shape>
            </v:group>
            <v:group id="_x0000_s1678" style="position:absolute;left:7105;top:3897;width:2;height:144" coordorigin="7105,3897" coordsize="2,144">
              <v:shape id="_x0000_s1679" style="position:absolute;left:7105;top:3897;width:2;height:144" coordorigin="7105,3897" coordsize="0,144" path="m7105,3897r,144e" filled="f">
                <v:path arrowok="t"/>
              </v:shape>
            </v:group>
            <v:group id="_x0000_s1676" style="position:absolute;left:7806;top:3897;width:2;height:144" coordorigin="7806,3897" coordsize="2,144">
              <v:shape id="_x0000_s1677" style="position:absolute;left:7806;top:3897;width:2;height:144" coordorigin="7806,3897" coordsize="0,144" path="m7806,3897r,144e" filled="f">
                <v:path arrowok="t"/>
              </v:shape>
            </v:group>
            <v:group id="_x0000_s1674" style="position:absolute;left:8506;top:3897;width:2;height:144" coordorigin="8506,3897" coordsize="2,144">
              <v:shape id="_x0000_s1675" style="position:absolute;left:8506;top:3897;width:2;height:144" coordorigin="8506,3897" coordsize="0,144" path="m8506,3897r,144e" filled="f">
                <v:path arrowok="t"/>
              </v:shape>
            </v:group>
            <v:group id="_x0000_s1672" style="position:absolute;left:9207;top:3897;width:2;height:144" coordorigin="9207,3897" coordsize="2,144">
              <v:shape id="_x0000_s1673" style="position:absolute;left:9207;top:3897;width:2;height:144" coordorigin="9207,3897" coordsize="0,144" path="m9207,3897r,144e" filled="f">
                <v:path arrowok="t"/>
              </v:shape>
            </v:group>
            <v:group id="_x0000_s1670" style="position:absolute;left:9908;top:3897;width:2;height:144" coordorigin="9908,3897" coordsize="2,144">
              <v:shape id="_x0000_s1671" style="position:absolute;left:9908;top:3897;width:2;height:144" coordorigin="9908,3897" coordsize="0,144" path="m9908,3897r,144e" filled="f">
                <v:path arrowok="t"/>
              </v:shape>
            </v:group>
            <v:group id="_x0000_s1668" style="position:absolute;left:2621;top:208;width:2;height:3547" coordorigin="2621,208" coordsize="2,3547">
              <v:shape id="_x0000_s1669" style="position:absolute;left:2621;top:208;width:2;height:3547" coordorigin="2621,208" coordsize="0,3547" path="m2621,3755r,-3547e" filled="f">
                <v:path arrowok="t"/>
              </v:shape>
            </v:group>
            <v:group id="_x0000_s1666" style="position:absolute;left:2477;top:3755;width:144;height:2" coordorigin="2477,3755" coordsize="144,2">
              <v:shape id="_x0000_s1667" style="position:absolute;left:2477;top:3755;width:144;height:2" coordorigin="2477,3755" coordsize="144,0" path="m2621,3755r-144,e" filled="f">
                <v:path arrowok="t"/>
              </v:shape>
            </v:group>
            <v:group id="_x0000_s1664" style="position:absolute;left:2477;top:3400;width:144;height:2" coordorigin="2477,3400" coordsize="144,2">
              <v:shape id="_x0000_s1665" style="position:absolute;left:2477;top:3400;width:144;height:2" coordorigin="2477,3400" coordsize="144,0" path="m2621,3400r-144,e" filled="f">
                <v:path arrowok="t"/>
              </v:shape>
            </v:group>
            <v:group id="_x0000_s1662" style="position:absolute;left:2477;top:3045;width:144;height:2" coordorigin="2477,3045" coordsize="144,2">
              <v:shape id="_x0000_s1663" style="position:absolute;left:2477;top:3045;width:144;height:2" coordorigin="2477,3045" coordsize="144,0" path="m2621,3045r-144,e" filled="f">
                <v:path arrowok="t"/>
              </v:shape>
            </v:group>
            <v:group id="_x0000_s1660" style="position:absolute;left:2477;top:2691;width:144;height:2" coordorigin="2477,2691" coordsize="144,2">
              <v:shape id="_x0000_s1661" style="position:absolute;left:2477;top:2691;width:144;height:2" coordorigin="2477,2691" coordsize="144,0" path="m2621,2691r-144,e" filled="f">
                <v:path arrowok="t"/>
              </v:shape>
            </v:group>
            <v:group id="_x0000_s1658" style="position:absolute;left:2477;top:2336;width:144;height:2" coordorigin="2477,2336" coordsize="144,2">
              <v:shape id="_x0000_s1659" style="position:absolute;left:2477;top:2336;width:144;height:2" coordorigin="2477,2336" coordsize="144,0" path="m2621,2336r-144,e" filled="f">
                <v:path arrowok="t"/>
              </v:shape>
            </v:group>
            <v:group id="_x0000_s1656" style="position:absolute;left:2477;top:1981;width:144;height:2" coordorigin="2477,1981" coordsize="144,2">
              <v:shape id="_x0000_s1657" style="position:absolute;left:2477;top:1981;width:144;height:2" coordorigin="2477,1981" coordsize="144,0" path="m2621,1981r-144,e" filled="f">
                <v:path arrowok="t"/>
              </v:shape>
            </v:group>
            <v:group id="_x0000_s1654" style="position:absolute;left:2477;top:1627;width:144;height:2" coordorigin="2477,1627" coordsize="144,2">
              <v:shape id="_x0000_s1655" style="position:absolute;left:2477;top:1627;width:144;height:2" coordorigin="2477,1627" coordsize="144,0" path="m2621,1627r-144,e" filled="f">
                <v:path arrowok="t"/>
              </v:shape>
            </v:group>
            <v:group id="_x0000_s1652" style="position:absolute;left:2477;top:1272;width:144;height:2" coordorigin="2477,1272" coordsize="144,2">
              <v:shape id="_x0000_s1653" style="position:absolute;left:2477;top:1272;width:144;height:2" coordorigin="2477,1272" coordsize="144,0" path="m2621,1272r-144,e" filled="f">
                <v:path arrowok="t"/>
              </v:shape>
            </v:group>
            <v:group id="_x0000_s1650" style="position:absolute;left:2477;top:917;width:144;height:2" coordorigin="2477,917" coordsize="144,2">
              <v:shape id="_x0000_s1651" style="position:absolute;left:2477;top:917;width:144;height:2" coordorigin="2477,917" coordsize="144,0" path="m2621,917r-144,e" filled="f">
                <v:path arrowok="t"/>
              </v:shape>
            </v:group>
            <v:group id="_x0000_s1648" style="position:absolute;left:2477;top:563;width:144;height:2" coordorigin="2477,563" coordsize="144,2">
              <v:shape id="_x0000_s1649" style="position:absolute;left:2477;top:563;width:144;height:2" coordorigin="2477,563" coordsize="144,0" path="m2621,563r-144,e" filled="f">
                <v:path arrowok="t"/>
              </v:shape>
            </v:group>
            <v:group id="_x0000_s1646" style="position:absolute;left:2477;top:208;width:144;height:2" coordorigin="2477,208" coordsize="144,2">
              <v:shape id="_x0000_s1647" style="position:absolute;left:2477;top:208;width:144;height:2" coordorigin="2477,208" coordsize="144,0" path="m2621,208r-144,e" filled="f">
                <v:path arrowok="t"/>
              </v:shape>
            </v:group>
            <v:group id="_x0000_s1644" style="position:absolute;left:2908;top:208;width:7007;height:3547" coordorigin="2908,208" coordsize="7007,3547">
              <v:shape id="_x0000_s1645" style="position:absolute;left:2908;top:208;width:7007;height:3547" coordorigin="2908,208" coordsize="7007,3547" path="m2908,3755r,l4485,3755r7,-16l4499,3715r7,-24l4513,3667r7,-23l4527,3620r7,-24l4541,3572r7,-23l4555,3525r7,-24l4569,3477r7,-23l4583,3430r7,-24l4597,3382r7,-23l4611,3335r7,-24l4625,3287r7,-23l4639,3240r7,-24l4653,3192r7,-23l4667,3145r7,-24l4681,3097r7,-23l4695,3050r7,-24l4709,3002r7,-23l4723,2955r7,-24l4737,2907r7,-23l4751,2860r7,-24l4765,2812r7,-23l4779,2765r7,-24l4793,2718r7,-24l4807,2670r7,-24l4821,2623r7,-24l4835,2575r7,-24l4849,2528r7,-24l4863,2480r7,-24l4877,2433r7,-24l4891,2385r7,-24l4905,2338r7,-24l4919,2290r7,-24l4933,2243r7,-24l4947,2195r7,-24l4961,2148r7,-24l4975,2100r7,-24l4989,2053r7,-24l5003,2005r7,-24l5017,1958r7,-24l5031,1910r7,-24l5045,1863r7,-24l5059,1815r7,-24l5073,1768r7,-24l5087,1720r7,-24l5101,1673r7,-24l5115,1625r7,-24l5129,1578r7,-24l5143,1530r7,-24l5157,1483r7,-24l5171,1435r7,-23l5185,1388r7,-24l5199,1340r7,-23l5213,1293r7,-24l5227,1245r7,-23l5241,1198r7,-24l5255,1150r7,-23l5269,1103r7,-24l5283,1055r7,-23l5297,1008r8,-24l5312,960r7,-23l5326,913r7,-24l5340,865r7,-23l5354,818r7,-24l5368,770r7,-23l5382,723r7,-24l5396,675r7,-23l5410,628r7,-24l5424,580r7,-23l5438,533r7,-24l5452,485r7,-23l5466,438r7,-24l5480,390r7,-23l5494,343r7,-24l5508,295r7,-23l5522,248r7,-24l5536,208r7,l5550,208r1737,l7294,224r7,24l7308,272r7,23l7322,319r7,24l7336,367r7,23l7350,414r7,24l7364,462r7,23l7378,509r7,24l7392,557r7,23l7406,604r7,24l7420,652r7,23l7434,699r7,24l7448,747r7,23l7462,794r7,24l7476,842r7,23l7490,889r7,24l7504,937r7,23l7519,984r7,24l7533,1032r7,23l7547,1079r7,24l7561,1127r7,23l7575,1174r7,24l7589,1222r7,23l7603,1269r7,24l7617,1317r7,23l7631,1364r7,24l7645,1412r7,23l7659,1459r7,24l7673,1506r7,24l7687,1554r7,24l7701,1601r7,24l7715,1649r7,24l7729,1696r7,24l7743,1744r7,24l7757,1791r7,24l7771,1839r7,24l7785,1886r7,24l7799,1934r7,24l7813,1981r7,24l7827,2029r7,24l7841,2076r7,24l7855,2124r7,24l7869,2171r7,24l7883,2219r7,24l7897,2266r7,24l7911,2314r7,24l7925,2361r7,24l7939,2409r7,24l7953,2456r7,24l7967,2504r7,24l7981,2551r7,24l7995,2599r7,24l8009,2646r7,24l8023,2694r7,24l8037,2741r7,24l8051,2789r7,23l8065,2836r7,24l8079,2884r7,23l8093,2931r7,24l8107,2979r7,23l8121,3026r7,24l8135,3074r7,23l8149,3121r7,24l8163,3169r7,23l8177,3216r7,24l8191,3264r7,23l8205,3311r7,24l8219,3359r7,23l8233,3406r7,24l8247,3454r7,23l8261,3501r7,24l8275,3549r7,23l8289,3596r7,24l8303,3644r7,23l8317,3691r7,24l8331,3739r7,16l8345,3755r7,l9908,3755r7,e" filled="f" strokecolor="#a9a9a9" strokeweight="2.25pt">
                <v:stroke dashstyle="longDash"/>
                <v:path arrowok="t"/>
              </v:shape>
            </v:group>
            <v:group id="_x0000_s1642" style="position:absolute;left:2908;top:208;width:7007;height:3547" coordorigin="2908,208" coordsize="7007,3547">
              <v:shape id="_x0000_s1643" style="position:absolute;left:2908;top:208;width:7007;height:3547" coordorigin="2908,208" coordsize="7007,3547" path="m2908,208r,l3700,208r7,l3882,208r7,l3938,208r7,1l3952,209r7,l3966,209r7,l3980,209r7,l3994,209r7,l4008,209r7,l4022,209r7,l4036,209r7,l4050,209r7,1l4064,210r7,l4078,210r7,l4092,210r7,l4106,211r7,l4120,211r7,l4134,211r7,1l4148,212r7,l4162,212r7,1l4176,213r7,l4190,214r8,l4205,215r7,l4219,216r7,l4233,217r7,1l4247,218r7,1l4261,220r7,l4275,221r7,1l4289,223r7,1l4303,225r7,2l4317,228r7,1l4331,231r7,1l4345,234r7,1l4359,237r7,2l4373,241r7,2l4387,246r7,2l4401,251r7,2l4415,256r7,3l4429,262r7,4l4443,269r7,4l4506,311r49,49l4597,415r35,59l4660,530r28,64l4716,668r21,62l4758,797r21,74l4800,949r21,85l4835,1093r14,62l4856,1186r7,32l4877,1284r14,68l4905,1421r14,72l4933,1565r14,74l4961,1714r14,76l4982,1828r7,38l4996,1905r7,38l5010,1981r7,39l5024,2058r14,77l5052,2211r14,75l5080,2361r7,36l5101,2470r14,71l5129,2611r14,68l5157,2745r14,63l5185,2870r14,59l5220,3013r21,79l5262,3165r21,68l5305,3295r21,56l5354,3418r28,58l5417,3537r35,49l5494,3633r42,35l5543,3673r42,24l5592,3700r49,19l5648,3722r7,2l5662,3726r7,1l5676,3729r7,2l5690,3732r7,2l5704,3735r7,1l5718,3737r7,2l5732,3740r7,1l5746,3741r7,1l5760,3743r7,1l5774,3745r7,l5788,3746r7,l5802,3747r7,1l5816,3748r7,l5830,3749r7,l5844,3750r7,l5858,3750r7,1l5872,3751r7,l5886,3751r7,1l5900,3752r7,l5914,3752r7,l5928,3753r7,l5942,3753r7,l5956,3753r7,l5970,3753r7,l5984,3754r7,l5998,3754r7,l6012,3754r7,l6026,3754r7,l6040,3754r7,l6054,3754r7,l6068,3754r7,l6082,3754r49,l6138,3755r175,l6320,3755r183,l6510,3755r175,l6692,3754r49,l6748,3754r7,l6762,3754r7,l6776,3754r7,l6790,3754r7,l6804,3754r7,l6818,3754r7,l6832,3754r7,l6846,3753r7,l6860,3753r7,l6874,3753r7,l6888,3753r7,l6902,3752r7,l6916,3752r7,l6930,3752r7,-1l6944,3751r7,l6958,3751r7,-1l6972,3750r7,l6986,3749r7,l7000,3748r7,l7014,3748r7,-1l7028,3746r7,l7042,3745r7,l7056,3744r7,-1l7070,3742r7,-1l7084,3741r7,-1l7098,3739r7,-2l7112,3736r7,-1l7126,3734r7,-2l7140,3731r7,-2l7154,3727r7,-1l7168,3724r7,-2l7182,3719r7,-2l7238,3697r7,-3l7287,3668r7,-5l7343,3619r42,-51l7420,3514r35,-66l7483,3385r28,-71l7533,3254r21,-65l7575,3117r21,-77l7617,2958r21,-88l7652,2808r14,-63l7680,2679r14,-68l7708,2541r14,-71l7736,2397r7,-36l7757,2286r14,-75l7778,2173r7,-38l7792,2097r7,-39l7806,2020r7,-39l7820,1943r7,-38l7841,1828r14,-76l7869,1677r14,-75l7897,1529r14,-72l7925,1386r14,-68l7953,1251r7,-33l7967,1186r14,-63l7995,1063r21,-86l8037,896r21,-75l8079,752r21,-64l8121,630r28,-69l8177,501r35,-64l8247,386r42,-49l8338,295r7,-5l8387,266r7,-4l8401,259r7,-3l8415,253r7,-2l8429,248r7,-2l8443,243r7,-2l8457,239r7,-2l8471,235r7,-1l8485,232r7,-1l8499,229r7,-1l8513,227r7,-2l8527,224r7,-1l8541,222r7,-1l8555,220r7,l8569,219r7,-1l8583,218r7,-1l8597,216r7,l8611,215r7,l8626,214r7,l8640,213r7,l8654,213r7,-1l8668,212r7,l8682,212r7,-1l8696,211r7,l8710,211r7,l8724,210r7,l8738,210r7,l8752,210r7,l8766,210r7,-1l8780,209r7,l8794,209r7,l8808,209r7,l8822,209r7,l8836,209r7,l8850,209r7,l8864,209r7,l8878,209r7,-1l8934,208r7,l9116,208r7,l9908,208r7,e" filled="f" strokeweight="2.25pt">
                <v:path arrowok="t"/>
              </v:shape>
            </v:group>
            <w10:wrap anchorx="page"/>
          </v:group>
        </w:pict>
      </w:r>
      <w:bookmarkStart w:id="4" w:name="_bookmark0"/>
      <w:bookmarkEnd w:id="4"/>
      <w:r w:rsidRPr="00906B3E">
        <w:t>1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pict>
          <v:shape id="_x0000_s1640" type="#_x0000_t202" style="position:absolute;left:0;text-align:left;margin-left:74.25pt;margin-top:3.15pt;width:14pt;height:157.3pt;z-index:1120;mso-position-horizontal-relative:page" filled="f" stroked="f">
            <v:textbox style="layout-flow:vertical;mso-layout-flow-alt:bottom-to-top;mso-next-textbox:#_x0000_s1640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for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and SGPV</w:t>
                  </w:r>
                </w:p>
              </w:txbxContent>
            </v:textbox>
            <w10:wrap anchorx="page"/>
          </v:shape>
        </w:pict>
      </w:r>
      <w:r w:rsidRPr="00906B3E">
        <w:t>0.9</w:t>
      </w:r>
    </w:p>
    <w:p w:rsidR="00687123" w:rsidRPr="00906B3E" w:rsidRDefault="00C62845">
      <w:pPr>
        <w:pStyle w:val="BodyText"/>
        <w:spacing w:before="79"/>
        <w:ind w:left="699"/>
        <w:rPr>
          <w:rFonts w:eastAsia="Helvetica" w:cs="Helvetica"/>
        </w:rPr>
      </w:pPr>
      <w:r w:rsidRPr="00906B3E">
        <w:t>0.8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0.7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0.6</w:t>
      </w:r>
    </w:p>
    <w:p w:rsidR="00687123" w:rsidRPr="00906B3E" w:rsidRDefault="00C62845">
      <w:pPr>
        <w:pStyle w:val="BodyText"/>
        <w:spacing w:before="79"/>
        <w:ind w:left="699"/>
        <w:rPr>
          <w:rFonts w:eastAsia="Helvetica" w:cs="Helvetica"/>
        </w:rPr>
      </w:pPr>
      <w:r w:rsidRPr="00906B3E">
        <w:t>0.5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0.4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0.3</w:t>
      </w:r>
    </w:p>
    <w:p w:rsidR="00687123" w:rsidRPr="00906B3E" w:rsidRDefault="00C62845">
      <w:pPr>
        <w:pStyle w:val="BodyText"/>
        <w:spacing w:before="79"/>
        <w:ind w:left="699"/>
        <w:rPr>
          <w:rFonts w:eastAsia="Helvetica" w:cs="Helvetica"/>
        </w:rPr>
      </w:pPr>
      <w:r w:rsidRPr="00906B3E">
        <w:t>0.2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0.1</w:t>
      </w:r>
    </w:p>
    <w:p w:rsidR="00687123" w:rsidRPr="00906B3E" w:rsidRDefault="00C62845">
      <w:pPr>
        <w:pStyle w:val="BodyText"/>
        <w:spacing w:before="78"/>
        <w:ind w:left="899"/>
        <w:rPr>
          <w:rFonts w:eastAsia="Helvetica" w:cs="Helvetica"/>
        </w:rPr>
      </w:pPr>
      <w:r w:rsidRPr="00906B3E">
        <w:t>0</w:t>
      </w:r>
    </w:p>
    <w:p w:rsidR="00687123" w:rsidRPr="00906B3E" w:rsidRDefault="00687123">
      <w:pPr>
        <w:spacing w:before="10"/>
        <w:rPr>
          <w:rFonts w:ascii="Palatino Linotype" w:eastAsia="Helvetica" w:hAnsi="Palatino Linotype" w:cs="Helvetica"/>
          <w:sz w:val="19"/>
          <w:szCs w:val="19"/>
        </w:rPr>
      </w:pPr>
    </w:p>
    <w:p w:rsidR="00687123" w:rsidRPr="00906B3E" w:rsidRDefault="00C62845">
      <w:pPr>
        <w:pStyle w:val="BodyText"/>
        <w:tabs>
          <w:tab w:val="left" w:pos="2101"/>
          <w:tab w:val="left" w:pos="2802"/>
          <w:tab w:val="left" w:pos="3502"/>
          <w:tab w:val="left" w:pos="4203"/>
          <w:tab w:val="left" w:pos="4904"/>
          <w:tab w:val="left" w:pos="5604"/>
          <w:tab w:val="left" w:pos="6305"/>
          <w:tab w:val="left" w:pos="7006"/>
          <w:tab w:val="left" w:pos="7706"/>
          <w:tab w:val="left" w:pos="8407"/>
        </w:tabs>
        <w:spacing w:before="69"/>
        <w:ind w:left="1401"/>
        <w:rPr>
          <w:rFonts w:eastAsia="Helvetica" w:cs="Helvetica"/>
        </w:rPr>
      </w:pPr>
      <w:r w:rsidRPr="00906B3E">
        <w:t>140</w:t>
      </w:r>
      <w:r w:rsidRPr="00906B3E">
        <w:tab/>
        <w:t>141</w:t>
      </w:r>
      <w:r w:rsidRPr="00906B3E">
        <w:tab/>
        <w:t>142</w:t>
      </w:r>
      <w:r w:rsidRPr="00906B3E">
        <w:tab/>
        <w:t>143</w:t>
      </w:r>
      <w:r w:rsidRPr="00906B3E">
        <w:tab/>
      </w:r>
      <w:r w:rsidRPr="00906B3E">
        <w:rPr>
          <w:w w:val="95"/>
        </w:rPr>
        <w:t>144</w:t>
      </w:r>
      <w:r w:rsidRPr="00906B3E">
        <w:rPr>
          <w:w w:val="95"/>
        </w:rPr>
        <w:tab/>
        <w:t>145</w:t>
      </w:r>
      <w:r w:rsidRPr="00906B3E">
        <w:rPr>
          <w:w w:val="95"/>
        </w:rPr>
        <w:tab/>
        <w:t>146</w:t>
      </w:r>
      <w:r w:rsidRPr="00906B3E">
        <w:rPr>
          <w:w w:val="95"/>
        </w:rPr>
        <w:tab/>
      </w:r>
      <w:r w:rsidRPr="00906B3E">
        <w:t>147</w:t>
      </w:r>
      <w:r w:rsidRPr="00906B3E">
        <w:tab/>
        <w:t>148</w:t>
      </w:r>
      <w:r w:rsidRPr="00906B3E">
        <w:tab/>
        <w:t>149</w:t>
      </w:r>
      <w:r w:rsidRPr="00906B3E">
        <w:tab/>
        <w:t>150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556"/>
        <w:jc w:val="center"/>
        <w:rPr>
          <w:rFonts w:eastAsia="Helvetica" w:cs="Helvetica"/>
        </w:rPr>
      </w:pPr>
      <w:r w:rsidRPr="00906B3E">
        <w:t>Observed Mean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22" w:right="130" w:firstLine="17"/>
        <w:jc w:val="both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14"/>
        </w:rPr>
        <w:t xml:space="preserve"> </w:t>
      </w:r>
      <w:proofErr w:type="gramStart"/>
      <w:r w:rsidRPr="00906B3E">
        <w:rPr>
          <w:i/>
        </w:rPr>
        <w:t>1</w:t>
      </w:r>
      <w:r w:rsidRPr="00906B3E">
        <w:rPr>
          <w:i/>
          <w:spacing w:val="-40"/>
        </w:rPr>
        <w:t xml:space="preserve"> </w:t>
      </w:r>
      <w:r w:rsidRPr="00906B3E">
        <w:t>.</w:t>
      </w:r>
      <w:proofErr w:type="gramEnd"/>
      <w:r w:rsidRPr="00906B3E">
        <w:rPr>
          <w:spacing w:val="2"/>
        </w:rPr>
        <w:t xml:space="preserve"> </w:t>
      </w:r>
      <w:r w:rsidRPr="00906B3E">
        <w:t>Comparison</w:t>
      </w:r>
      <w:r w:rsidRPr="00906B3E">
        <w:rPr>
          <w:spacing w:val="17"/>
        </w:rPr>
        <w:t xml:space="preserve"> </w:t>
      </w:r>
      <w:r w:rsidRPr="00906B3E">
        <w:t>of</w:t>
      </w:r>
      <w:r w:rsidRPr="00906B3E">
        <w:rPr>
          <w:spacing w:val="17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16"/>
        </w:rPr>
        <w:t xml:space="preserve"> </w:t>
      </w:r>
      <w:r w:rsidRPr="00906B3E">
        <w:t>from</w:t>
      </w:r>
      <w:r w:rsidRPr="00906B3E">
        <w:rPr>
          <w:spacing w:val="17"/>
        </w:rPr>
        <w:t xml:space="preserve"> </w:t>
      </w:r>
      <w:r w:rsidRPr="00906B3E">
        <w:t>TOST</w:t>
      </w:r>
      <w:r w:rsidRPr="00906B3E">
        <w:rPr>
          <w:spacing w:val="17"/>
        </w:rPr>
        <w:t xml:space="preserve"> </w:t>
      </w:r>
      <w:r w:rsidRPr="00906B3E">
        <w:rPr>
          <w:spacing w:val="-2"/>
        </w:rPr>
        <w:t>(blac</w:t>
      </w:r>
      <w:r w:rsidRPr="00906B3E">
        <w:rPr>
          <w:spacing w:val="-3"/>
        </w:rPr>
        <w:t>k</w:t>
      </w:r>
      <w:r w:rsidRPr="00906B3E">
        <w:rPr>
          <w:spacing w:val="17"/>
        </w:rPr>
        <w:t xml:space="preserve"> </w:t>
      </w:r>
      <w:r w:rsidRPr="00906B3E">
        <w:t>line)</w:t>
      </w:r>
      <w:r w:rsidRPr="00906B3E">
        <w:rPr>
          <w:spacing w:val="17"/>
        </w:rPr>
        <w:t xml:space="preserve"> </w:t>
      </w:r>
      <w:r w:rsidRPr="00906B3E">
        <w:t>and</w:t>
      </w:r>
      <w:r w:rsidRPr="00906B3E">
        <w:rPr>
          <w:spacing w:val="17"/>
        </w:rPr>
        <w:t xml:space="preserve"> </w:t>
      </w:r>
      <w:r w:rsidRPr="00906B3E">
        <w:t>SGPV</w:t>
      </w:r>
      <w:r w:rsidRPr="00906B3E">
        <w:rPr>
          <w:spacing w:val="17"/>
        </w:rPr>
        <w:t xml:space="preserve"> </w:t>
      </w:r>
      <w:r w:rsidRPr="00906B3E">
        <w:t>(dotted</w:t>
      </w:r>
      <w:r w:rsidRPr="00906B3E">
        <w:rPr>
          <w:spacing w:val="17"/>
        </w:rPr>
        <w:t xml:space="preserve"> </w:t>
      </w:r>
      <w:r w:rsidRPr="00906B3E">
        <w:rPr>
          <w:spacing w:val="-2"/>
        </w:rPr>
        <w:t>grey</w:t>
      </w:r>
      <w:r w:rsidRPr="00906B3E">
        <w:rPr>
          <w:spacing w:val="17"/>
        </w:rPr>
        <w:t xml:space="preserve"> </w:t>
      </w:r>
      <w:r w:rsidRPr="00906B3E">
        <w:t>line)</w:t>
      </w:r>
      <w:r w:rsidRPr="00906B3E">
        <w:rPr>
          <w:spacing w:val="29"/>
          <w:w w:val="97"/>
        </w:rPr>
        <w:t xml:space="preserve"> </w:t>
      </w:r>
      <w:r w:rsidRPr="00906B3E">
        <w:t>across</w:t>
      </w:r>
      <w:r w:rsidRPr="00906B3E">
        <w:rPr>
          <w:spacing w:val="-38"/>
        </w:rPr>
        <w:t xml:space="preserve"> </w:t>
      </w:r>
      <w:r w:rsidRPr="00906B3E">
        <w:t>a</w:t>
      </w:r>
      <w:r w:rsidRPr="00906B3E">
        <w:rPr>
          <w:spacing w:val="-37"/>
        </w:rPr>
        <w:t xml:space="preserve"> </w:t>
      </w:r>
      <w:r w:rsidRPr="00906B3E">
        <w:t>range</w:t>
      </w:r>
      <w:r w:rsidRPr="00906B3E">
        <w:rPr>
          <w:spacing w:val="-37"/>
        </w:rPr>
        <w:t xml:space="preserve"> </w:t>
      </w:r>
      <w:r w:rsidRPr="00906B3E">
        <w:t>of</w:t>
      </w:r>
      <w:r w:rsidRPr="00906B3E">
        <w:rPr>
          <w:spacing w:val="-3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38"/>
        </w:rPr>
        <w:t xml:space="preserve"> </w:t>
      </w:r>
      <w:r w:rsidRPr="00906B3E">
        <w:t>sample</w:t>
      </w:r>
      <w:r w:rsidRPr="00906B3E">
        <w:rPr>
          <w:spacing w:val="-37"/>
        </w:rPr>
        <w:t xml:space="preserve"> </w:t>
      </w:r>
      <w:r w:rsidRPr="00906B3E">
        <w:t>means</w:t>
      </w:r>
      <w:r w:rsidRPr="00906B3E">
        <w:rPr>
          <w:spacing w:val="-37"/>
        </w:rPr>
        <w:t xml:space="preserve"> </w:t>
      </w:r>
      <w:r w:rsidRPr="00906B3E">
        <w:t>(x-axis)</w:t>
      </w:r>
      <w:r w:rsidRPr="00906B3E">
        <w:rPr>
          <w:spacing w:val="-37"/>
        </w:rPr>
        <w:t xml:space="preserve"> </w:t>
      </w:r>
      <w:r w:rsidRPr="00906B3E">
        <w:rPr>
          <w:spacing w:val="-1"/>
        </w:rPr>
        <w:t>te</w:t>
      </w:r>
      <w:r w:rsidRPr="00906B3E">
        <w:rPr>
          <w:spacing w:val="-2"/>
        </w:rPr>
        <w:t>s</w:t>
      </w:r>
      <w:r w:rsidRPr="00906B3E">
        <w:rPr>
          <w:spacing w:val="-1"/>
        </w:rPr>
        <w:t>t</w:t>
      </w:r>
      <w:r w:rsidRPr="00906B3E">
        <w:rPr>
          <w:spacing w:val="-2"/>
        </w:rPr>
        <w:t>ed</w:t>
      </w:r>
      <w:r w:rsidRPr="00906B3E">
        <w:rPr>
          <w:spacing w:val="-38"/>
        </w:rPr>
        <w:t xml:space="preserve"> </w:t>
      </w:r>
      <w:r w:rsidRPr="00906B3E">
        <w:t>against</w:t>
      </w:r>
      <w:r w:rsidRPr="00906B3E">
        <w:rPr>
          <w:spacing w:val="-37"/>
        </w:rPr>
        <w:t xml:space="preserve"> </w:t>
      </w:r>
      <w:r w:rsidRPr="00906B3E">
        <w:t>a</w:t>
      </w:r>
      <w:r w:rsidRPr="00906B3E">
        <w:rPr>
          <w:spacing w:val="-37"/>
        </w:rPr>
        <w:t xml:space="preserve"> </w:t>
      </w:r>
      <w:r w:rsidRPr="00906B3E">
        <w:t>mean</w:t>
      </w:r>
      <w:r w:rsidRPr="00906B3E">
        <w:rPr>
          <w:spacing w:val="-37"/>
        </w:rPr>
        <w:t xml:space="preserve"> </w:t>
      </w:r>
      <w:r w:rsidRPr="00906B3E">
        <w:t>of</w:t>
      </w:r>
      <w:r w:rsidRPr="00906B3E">
        <w:rPr>
          <w:spacing w:val="-38"/>
        </w:rPr>
        <w:t xml:space="preserve"> </w:t>
      </w:r>
      <w:r w:rsidRPr="00906B3E">
        <w:t>145</w:t>
      </w:r>
      <w:r w:rsidRPr="00906B3E">
        <w:rPr>
          <w:spacing w:val="-37"/>
        </w:rPr>
        <w:t xml:space="preserve"> </w:t>
      </w:r>
      <w:r w:rsidRPr="00906B3E">
        <w:t>in</w:t>
      </w:r>
      <w:r w:rsidRPr="00906B3E">
        <w:rPr>
          <w:spacing w:val="-37"/>
        </w:rPr>
        <w:t xml:space="preserve"> </w:t>
      </w:r>
      <w:r w:rsidRPr="00906B3E">
        <w:t>a</w:t>
      </w:r>
      <w:r w:rsidRPr="00906B3E">
        <w:rPr>
          <w:spacing w:val="-37"/>
        </w:rPr>
        <w:t xml:space="preserve"> </w:t>
      </w:r>
      <w:r w:rsidRPr="00906B3E">
        <w:t>one-sample</w:t>
      </w:r>
      <w:r w:rsidRPr="00906B3E">
        <w:rPr>
          <w:spacing w:val="25"/>
          <w:w w:val="90"/>
        </w:rPr>
        <w:t xml:space="preserve"> </w:t>
      </w:r>
      <w:r w:rsidRPr="00906B3E">
        <w:rPr>
          <w:i/>
          <w:spacing w:val="1"/>
        </w:rPr>
        <w:t>t</w:t>
      </w:r>
      <w:r w:rsidRPr="00906B3E">
        <w:rPr>
          <w:spacing w:val="2"/>
        </w:rPr>
        <w:t>-test</w:t>
      </w:r>
      <w:r w:rsidRPr="00906B3E">
        <w:rPr>
          <w:spacing w:val="-11"/>
        </w:rPr>
        <w:t xml:space="preserve"> </w:t>
      </w:r>
      <w:r w:rsidRPr="00906B3E">
        <w:t>with</w:t>
      </w:r>
      <w:r w:rsidRPr="00906B3E">
        <w:rPr>
          <w:spacing w:val="-11"/>
        </w:rPr>
        <w:t xml:space="preserve"> </w:t>
      </w:r>
      <w:r w:rsidRPr="00906B3E">
        <w:t>a</w:t>
      </w:r>
      <w:r w:rsidRPr="00906B3E">
        <w:rPr>
          <w:spacing w:val="-11"/>
        </w:rPr>
        <w:t xml:space="preserve"> </w:t>
      </w:r>
      <w:r w:rsidRPr="00906B3E">
        <w:t>sample</w:t>
      </w:r>
      <w:r w:rsidRPr="00906B3E">
        <w:rPr>
          <w:spacing w:val="-12"/>
        </w:rPr>
        <w:t xml:space="preserve"> </w:t>
      </w:r>
      <w:r w:rsidRPr="00906B3E">
        <w:t>size</w:t>
      </w:r>
      <w:r w:rsidRPr="00906B3E">
        <w:rPr>
          <w:spacing w:val="-11"/>
        </w:rPr>
        <w:t xml:space="preserve"> </w:t>
      </w:r>
      <w:r w:rsidRPr="00906B3E">
        <w:t>of</w:t>
      </w:r>
      <w:r w:rsidRPr="00906B3E">
        <w:rPr>
          <w:spacing w:val="-11"/>
        </w:rPr>
        <w:t xml:space="preserve"> </w:t>
      </w:r>
      <w:r w:rsidRPr="00906B3E">
        <w:t>30</w:t>
      </w:r>
      <w:r w:rsidRPr="00906B3E">
        <w:rPr>
          <w:spacing w:val="-11"/>
        </w:rPr>
        <w:t xml:space="preserve"> </w:t>
      </w:r>
      <w:r w:rsidRPr="00906B3E">
        <w:t>and</w:t>
      </w:r>
      <w:r w:rsidRPr="00906B3E">
        <w:rPr>
          <w:spacing w:val="-11"/>
        </w:rPr>
        <w:t xml:space="preserve"> </w:t>
      </w:r>
      <w:r w:rsidRPr="00906B3E">
        <w:t>a</w:t>
      </w:r>
      <w:r w:rsidRPr="00906B3E">
        <w:rPr>
          <w:spacing w:val="-11"/>
        </w:rPr>
        <w:t xml:space="preserve"> </w:t>
      </w:r>
      <w:r w:rsidRPr="00906B3E">
        <w:t>standard</w:t>
      </w:r>
      <w:r w:rsidRPr="00906B3E">
        <w:rPr>
          <w:spacing w:val="-11"/>
        </w:rPr>
        <w:t xml:space="preserve"> </w:t>
      </w:r>
      <w:r w:rsidRPr="00906B3E">
        <w:t>deviation</w:t>
      </w:r>
      <w:r w:rsidRPr="00906B3E">
        <w:rPr>
          <w:spacing w:val="-11"/>
        </w:rPr>
        <w:t xml:space="preserve"> </w:t>
      </w:r>
      <w:r w:rsidRPr="00906B3E">
        <w:t>of</w:t>
      </w:r>
      <w:r w:rsidRPr="00906B3E">
        <w:rPr>
          <w:spacing w:val="-10"/>
        </w:rPr>
        <w:t xml:space="preserve"> </w:t>
      </w:r>
      <w:r w:rsidRPr="00906B3E">
        <w:t>2.</w:t>
      </w:r>
    </w:p>
    <w:p w:rsidR="00687123" w:rsidRPr="00906B3E" w:rsidRDefault="00687123">
      <w:pPr>
        <w:spacing w:line="354" w:lineRule="auto"/>
        <w:jc w:val="both"/>
        <w:rPr>
          <w:rFonts w:ascii="Palatino Linotype" w:hAnsi="Palatino Linotype"/>
        </w:rPr>
        <w:sectPr w:rsidR="00687123" w:rsidRPr="00906B3E">
          <w:pgSz w:w="12240" w:h="15840"/>
          <w:pgMar w:top="960" w:right="128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13" w:right="117" w:firstLine="582"/>
      </w:pPr>
      <w:r w:rsidRPr="00906B3E">
        <w:t>The</w:t>
      </w:r>
      <w:r w:rsidRPr="00906B3E">
        <w:rPr>
          <w:spacing w:val="-11"/>
        </w:rPr>
        <w:t xml:space="preserve"> </w:t>
      </w:r>
      <w:r w:rsidRPr="00906B3E">
        <w:t>SGPV</w:t>
      </w:r>
      <w:r w:rsidRPr="00906B3E">
        <w:rPr>
          <w:spacing w:val="-10"/>
        </w:rPr>
        <w:t xml:space="preserve"> </w:t>
      </w:r>
      <w:r w:rsidRPr="00906B3E">
        <w:t>treats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1"/>
        </w:rPr>
        <w:t xml:space="preserve"> </w:t>
      </w:r>
      <w:r w:rsidRPr="00906B3E">
        <w:t>range</w:t>
      </w:r>
      <w:r w:rsidRPr="00906B3E">
        <w:rPr>
          <w:spacing w:val="-10"/>
        </w:rPr>
        <w:t xml:space="preserve"> </w:t>
      </w:r>
      <w:r w:rsidRPr="00906B3E">
        <w:t>as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rPr>
          <w:spacing w:val="-2"/>
        </w:rPr>
        <w:t>null-hypothesis,</w:t>
      </w:r>
      <w:r w:rsidRPr="00906B3E">
        <w:rPr>
          <w:spacing w:val="-10"/>
        </w:rPr>
        <w:t xml:space="preserve"> </w:t>
      </w:r>
      <w:r w:rsidRPr="00906B3E">
        <w:t>while</w:t>
      </w:r>
      <w:r w:rsidRPr="00906B3E">
        <w:rPr>
          <w:spacing w:val="-10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he</w:t>
      </w:r>
      <w:r w:rsidRPr="00906B3E">
        <w:rPr>
          <w:spacing w:val="-10"/>
        </w:rPr>
        <w:t xml:space="preserve"> </w:t>
      </w:r>
      <w:r w:rsidRPr="00906B3E">
        <w:t>TOST</w:t>
      </w:r>
      <w:r w:rsidRPr="00906B3E">
        <w:rPr>
          <w:spacing w:val="39"/>
          <w:w w:val="106"/>
        </w:rPr>
        <w:t xml:space="preserve"> </w:t>
      </w:r>
      <w:r w:rsidRPr="00906B3E">
        <w:t>procedure</w:t>
      </w:r>
      <w:r w:rsidRPr="00906B3E">
        <w:rPr>
          <w:spacing w:val="-31"/>
        </w:rPr>
        <w:t xml:space="preserve"> </w:t>
      </w:r>
      <w:r w:rsidRPr="00906B3E">
        <w:rPr>
          <w:spacing w:val="-1"/>
        </w:rPr>
        <w:t>treat</w:t>
      </w:r>
      <w:r w:rsidRPr="00906B3E">
        <w:rPr>
          <w:spacing w:val="-2"/>
        </w:rPr>
        <w:t>s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0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31"/>
        </w:rPr>
        <w:t xml:space="preserve"> </w:t>
      </w:r>
      <w:r w:rsidRPr="00906B3E">
        <w:t>outside</w:t>
      </w:r>
      <w:r w:rsidRPr="00906B3E">
        <w:rPr>
          <w:spacing w:val="-30"/>
        </w:rPr>
        <w:t xml:space="preserve"> </w:t>
      </w:r>
      <w:r w:rsidRPr="00906B3E">
        <w:t>of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0"/>
        </w:rPr>
        <w:t xml:space="preserve"> </w:t>
      </w:r>
      <w:r w:rsidRPr="00906B3E">
        <w:t>range</w:t>
      </w:r>
      <w:r w:rsidRPr="00906B3E">
        <w:rPr>
          <w:spacing w:val="-31"/>
        </w:rPr>
        <w:t xml:space="preserve"> </w:t>
      </w:r>
      <w:r w:rsidRPr="00906B3E">
        <w:t>as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null-hypothesis.</w:t>
      </w:r>
      <w:r w:rsidRPr="00906B3E">
        <w:rPr>
          <w:spacing w:val="-21"/>
        </w:rPr>
        <w:t xml:space="preserve"> </w:t>
      </w:r>
      <w:r w:rsidRPr="00906B3E">
        <w:rPr>
          <w:spacing w:val="-7"/>
        </w:rPr>
        <w:t>F</w:t>
      </w:r>
      <w:r w:rsidRPr="00906B3E">
        <w:rPr>
          <w:spacing w:val="-8"/>
        </w:rPr>
        <w:t>or</w:t>
      </w:r>
      <w:r w:rsidRPr="00906B3E">
        <w:rPr>
          <w:spacing w:val="-30"/>
        </w:rPr>
        <w:t xml:space="preserve"> </w:t>
      </w:r>
      <w:r w:rsidRPr="00906B3E">
        <w:t>ease</w:t>
      </w:r>
      <w:r w:rsidRPr="00906B3E">
        <w:rPr>
          <w:spacing w:val="69"/>
          <w:w w:val="91"/>
        </w:rPr>
        <w:t xml:space="preserve"> </w:t>
      </w:r>
      <w:r w:rsidRPr="00906B3E">
        <w:t>of</w:t>
      </w:r>
      <w:r w:rsidRPr="00906B3E">
        <w:rPr>
          <w:spacing w:val="-8"/>
        </w:rPr>
        <w:t xml:space="preserve"> </w:t>
      </w:r>
      <w:r w:rsidRPr="00906B3E">
        <w:t>comparison</w:t>
      </w:r>
      <w:r w:rsidRPr="00906B3E">
        <w:rPr>
          <w:spacing w:val="-7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8"/>
        </w:rPr>
        <w:t xml:space="preserve"> </w:t>
      </w:r>
      <w:r w:rsidRPr="00906B3E">
        <w:t>can</w:t>
      </w:r>
      <w:r w:rsidRPr="00906B3E">
        <w:rPr>
          <w:spacing w:val="-7"/>
        </w:rPr>
        <w:t xml:space="preserve"> </w:t>
      </w:r>
      <w:r w:rsidRPr="00906B3E">
        <w:rPr>
          <w:spacing w:val="-2"/>
        </w:rPr>
        <w:t>reverse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8"/>
        </w:rPr>
        <w:t xml:space="preserve"> </w:t>
      </w:r>
      <w:r w:rsidRPr="00906B3E">
        <w:t>SGPV</w:t>
      </w:r>
      <w:r w:rsidRPr="00906B3E">
        <w:rPr>
          <w:spacing w:val="-7"/>
        </w:rPr>
        <w:t xml:space="preserve"> </w:t>
      </w:r>
      <w:r w:rsidRPr="00906B3E">
        <w:rPr>
          <w:spacing w:val="-3"/>
        </w:rPr>
        <w:t>(b</w:t>
      </w:r>
      <w:r w:rsidRPr="00906B3E">
        <w:rPr>
          <w:spacing w:val="-4"/>
        </w:rPr>
        <w:t>y</w:t>
      </w:r>
      <w:r w:rsidRPr="00906B3E">
        <w:rPr>
          <w:spacing w:val="-8"/>
        </w:rPr>
        <w:t xml:space="preserve"> </w:t>
      </w:r>
      <w:r w:rsidRPr="00906B3E">
        <w:t>calculating</w:t>
      </w:r>
      <w:r w:rsidRPr="00906B3E">
        <w:rPr>
          <w:spacing w:val="-7"/>
        </w:rPr>
        <w:t xml:space="preserve"> </w:t>
      </w:r>
      <w:r w:rsidRPr="00906B3E">
        <w:t>1-SGPV</w:t>
      </w:r>
      <w:r w:rsidRPr="00906B3E">
        <w:rPr>
          <w:spacing w:val="-8"/>
        </w:rPr>
        <w:t xml:space="preserve"> </w:t>
      </w:r>
      <w:r w:rsidRPr="00906B3E">
        <w:t>in</w:t>
      </w:r>
      <w:r w:rsidRPr="00906B3E">
        <w:rPr>
          <w:spacing w:val="-8"/>
        </w:rPr>
        <w:t xml:space="preserve"> </w:t>
      </w:r>
      <w:r w:rsidRPr="00906B3E">
        <w:t>Figure</w:t>
      </w:r>
      <w:r w:rsidRPr="00906B3E">
        <w:rPr>
          <w:spacing w:val="-8"/>
        </w:rPr>
        <w:t xml:space="preserve"> </w:t>
      </w:r>
      <w:hyperlink w:anchor="_bookmark1" w:history="1">
        <w:r w:rsidRPr="00906B3E">
          <w:t>2</w:t>
        </w:r>
      </w:hyperlink>
      <w:r w:rsidRPr="00906B3E">
        <w:t>)</w:t>
      </w:r>
      <w:r w:rsidRPr="00906B3E">
        <w:rPr>
          <w:spacing w:val="-7"/>
        </w:rPr>
        <w:t xml:space="preserve"> </w:t>
      </w:r>
      <w:r w:rsidRPr="00906B3E">
        <w:t>to</w:t>
      </w:r>
      <w:r w:rsidRPr="00906B3E">
        <w:rPr>
          <w:spacing w:val="-8"/>
        </w:rPr>
        <w:t xml:space="preserve"> </w:t>
      </w:r>
      <w:r w:rsidRPr="00906B3E">
        <w:rPr>
          <w:spacing w:val="-3"/>
        </w:rPr>
        <w:t>make</w:t>
      </w:r>
      <w:r w:rsidRPr="00906B3E">
        <w:rPr>
          <w:spacing w:val="-7"/>
        </w:rPr>
        <w:t xml:space="preserve"> </w:t>
      </w:r>
      <w:r w:rsidRPr="00906B3E">
        <w:t>the</w:t>
      </w:r>
      <w:r w:rsidRPr="00906B3E">
        <w:rPr>
          <w:spacing w:val="25"/>
          <w:w w:val="97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17"/>
        </w:rPr>
        <w:t xml:space="preserve"> </w:t>
      </w:r>
      <w:r w:rsidRPr="00906B3E">
        <w:t>more</w:t>
      </w:r>
      <w:r w:rsidRPr="00906B3E">
        <w:rPr>
          <w:spacing w:val="-16"/>
        </w:rPr>
        <w:t xml:space="preserve"> </w:t>
      </w:r>
      <w:r w:rsidRPr="00906B3E">
        <w:t>easily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comparable.</w:t>
      </w:r>
      <w:r w:rsidRPr="00906B3E">
        <w:rPr>
          <w:spacing w:val="-1"/>
        </w:rPr>
        <w:t xml:space="preserve"> </w:t>
      </w: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-16"/>
        </w:rPr>
        <w:t xml:space="preserve"> </w:t>
      </w:r>
      <w:r w:rsidRPr="00906B3E">
        <w:t>see</w:t>
      </w:r>
      <w:r w:rsidRPr="00906B3E">
        <w:rPr>
          <w:spacing w:val="-16"/>
        </w:rPr>
        <w:t xml:space="preserve"> </w:t>
      </w:r>
      <w:r w:rsidRPr="00906B3E">
        <w:t>that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7"/>
        </w:rPr>
        <w:t xml:space="preserve"> </w:t>
      </w:r>
      <w:r w:rsidRPr="00906B3E">
        <w:t>from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t>TOST</w:t>
      </w:r>
      <w:r w:rsidRPr="00906B3E">
        <w:rPr>
          <w:spacing w:val="-16"/>
        </w:rPr>
        <w:t xml:space="preserve"> </w:t>
      </w:r>
      <w:r w:rsidRPr="00906B3E">
        <w:t>procedure</w:t>
      </w:r>
      <w:r w:rsidRPr="00906B3E">
        <w:rPr>
          <w:spacing w:val="-16"/>
        </w:rPr>
        <w:t xml:space="preserve"> </w:t>
      </w:r>
      <w:r w:rsidRPr="00906B3E">
        <w:t>and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43"/>
          <w:w w:val="97"/>
        </w:rPr>
        <w:t xml:space="preserve"> </w:t>
      </w:r>
      <w:r w:rsidRPr="00906B3E">
        <w:t>SGPV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follow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each</w:t>
      </w:r>
      <w:r w:rsidRPr="00906B3E">
        <w:rPr>
          <w:spacing w:val="-20"/>
        </w:rPr>
        <w:t xml:space="preserve"> </w:t>
      </w:r>
      <w:r w:rsidRPr="00906B3E">
        <w:t>other</w:t>
      </w:r>
      <w:r w:rsidRPr="00906B3E">
        <w:rPr>
          <w:spacing w:val="-21"/>
        </w:rPr>
        <w:t xml:space="preserve"> </w:t>
      </w:r>
      <w:r w:rsidRPr="00906B3E">
        <w:rPr>
          <w:spacing w:val="-4"/>
        </w:rPr>
        <w:t>closely</w:t>
      </w:r>
      <w:r w:rsidRPr="00906B3E">
        <w:rPr>
          <w:spacing w:val="-3"/>
        </w:rPr>
        <w:t>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Palatino Linotype" w:hAnsi="Palatino Linotype" w:cs="Palatino Linotype"/>
          <w:sz w:val="18"/>
          <w:szCs w:val="18"/>
        </w:rPr>
      </w:pPr>
    </w:p>
    <w:p w:rsidR="00687123" w:rsidRPr="00906B3E" w:rsidRDefault="00C62845">
      <w:pPr>
        <w:pStyle w:val="BodyText"/>
        <w:spacing w:before="69"/>
        <w:ind w:left="879"/>
        <w:rPr>
          <w:rFonts w:eastAsia="Helvetica" w:cs="Helvetica"/>
        </w:rPr>
      </w:pPr>
      <w:r w:rsidRPr="00906B3E">
        <w:pict>
          <v:group id="_x0000_s1585" style="position:absolute;left:0;text-align:left;margin-left:123.45pt;margin-top:2.95pt;width:386.7pt;height:199.5pt;z-index:1144;mso-position-horizontal-relative:page" coordorigin="2469,59" coordsize="7734,3990">
            <v:group id="_x0000_s1638" style="position:absolute;left:2621;top:66;width:7575;height:3831" coordorigin="2621,66" coordsize="7575,3831">
              <v:shape id="_x0000_s1639" style="position:absolute;left:2621;top:66;width:7575;height:3831" coordorigin="2621,66" coordsize="7575,3831" path="m2621,3897r7574,l10195,66r-7574,l2621,3897e" filled="f">
                <v:path arrowok="t"/>
              </v:shape>
            </v:group>
            <v:group id="_x0000_s1636" style="position:absolute;left:2901;top:3897;width:7007;height:2" coordorigin="2901,3897" coordsize="7007,2">
              <v:shape id="_x0000_s1637" style="position:absolute;left:2901;top:3897;width:7007;height:2" coordorigin="2901,3897" coordsize="7007,0" path="m2901,3897r7007,e" filled="f">
                <v:path arrowok="t"/>
              </v:shape>
            </v:group>
            <v:group id="_x0000_s1634" style="position:absolute;left:2901;top:3897;width:2;height:144" coordorigin="2901,3897" coordsize="2,144">
              <v:shape id="_x0000_s1635" style="position:absolute;left:2901;top:3897;width:2;height:144" coordorigin="2901,3897" coordsize="0,144" path="m2901,3897r,144e" filled="f">
                <v:path arrowok="t"/>
              </v:shape>
            </v:group>
            <v:group id="_x0000_s1632" style="position:absolute;left:3602;top:3897;width:2;height:144" coordorigin="3602,3897" coordsize="2,144">
              <v:shape id="_x0000_s1633" style="position:absolute;left:3602;top:3897;width:2;height:144" coordorigin="3602,3897" coordsize="0,144" path="m3602,3897r,144e" filled="f">
                <v:path arrowok="t"/>
              </v:shape>
            </v:group>
            <v:group id="_x0000_s1630" style="position:absolute;left:4303;top:3897;width:2;height:144" coordorigin="4303,3897" coordsize="2,144">
              <v:shape id="_x0000_s1631" style="position:absolute;left:4303;top:3897;width:2;height:144" coordorigin="4303,3897" coordsize="0,144" path="m4303,3897r,144e" filled="f">
                <v:path arrowok="t"/>
              </v:shape>
            </v:group>
            <v:group id="_x0000_s1628" style="position:absolute;left:5003;top:3897;width:2;height:144" coordorigin="5003,3897" coordsize="2,144">
              <v:shape id="_x0000_s1629" style="position:absolute;left:5003;top:3897;width:2;height:144" coordorigin="5003,3897" coordsize="0,144" path="m5003,3897r,144e" filled="f">
                <v:path arrowok="t"/>
              </v:shape>
            </v:group>
            <v:group id="_x0000_s1626" style="position:absolute;left:5704;top:3897;width:2;height:144" coordorigin="5704,3897" coordsize="2,144">
              <v:shape id="_x0000_s1627" style="position:absolute;left:5704;top:3897;width:2;height:144" coordorigin="5704,3897" coordsize="0,144" path="m5704,3897r,144e" filled="f">
                <v:path arrowok="t"/>
              </v:shape>
            </v:group>
            <v:group id="_x0000_s1624" style="position:absolute;left:6404;top:3897;width:2;height:144" coordorigin="6404,3897" coordsize="2,144">
              <v:shape id="_x0000_s1625" style="position:absolute;left:6404;top:3897;width:2;height:144" coordorigin="6404,3897" coordsize="0,144" path="m6404,3897r,144e" filled="f">
                <v:path arrowok="t"/>
              </v:shape>
            </v:group>
            <v:group id="_x0000_s1622" style="position:absolute;left:7105;top:3897;width:2;height:144" coordorigin="7105,3897" coordsize="2,144">
              <v:shape id="_x0000_s1623" style="position:absolute;left:7105;top:3897;width:2;height:144" coordorigin="7105,3897" coordsize="0,144" path="m7105,3897r,144e" filled="f">
                <v:path arrowok="t"/>
              </v:shape>
            </v:group>
            <v:group id="_x0000_s1620" style="position:absolute;left:7806;top:3897;width:2;height:144" coordorigin="7806,3897" coordsize="2,144">
              <v:shape id="_x0000_s1621" style="position:absolute;left:7806;top:3897;width:2;height:144" coordorigin="7806,3897" coordsize="0,144" path="m7806,3897r,144e" filled="f">
                <v:path arrowok="t"/>
              </v:shape>
            </v:group>
            <v:group id="_x0000_s1618" style="position:absolute;left:8506;top:3897;width:2;height:144" coordorigin="8506,3897" coordsize="2,144">
              <v:shape id="_x0000_s1619" style="position:absolute;left:8506;top:3897;width:2;height:144" coordorigin="8506,3897" coordsize="0,144" path="m8506,3897r,144e" filled="f">
                <v:path arrowok="t"/>
              </v:shape>
            </v:group>
            <v:group id="_x0000_s1616" style="position:absolute;left:9207;top:3897;width:2;height:144" coordorigin="9207,3897" coordsize="2,144">
              <v:shape id="_x0000_s1617" style="position:absolute;left:9207;top:3897;width:2;height:144" coordorigin="9207,3897" coordsize="0,144" path="m9207,3897r,144e" filled="f">
                <v:path arrowok="t"/>
              </v:shape>
            </v:group>
            <v:group id="_x0000_s1614" style="position:absolute;left:9908;top:3897;width:2;height:144" coordorigin="9908,3897" coordsize="2,144">
              <v:shape id="_x0000_s1615" style="position:absolute;left:9908;top:3897;width:2;height:144" coordorigin="9908,3897" coordsize="0,144" path="m9908,3897r,144e" filled="f">
                <v:path arrowok="t"/>
              </v:shape>
            </v:group>
            <v:group id="_x0000_s1612" style="position:absolute;left:2621;top:208;width:2;height:3547" coordorigin="2621,208" coordsize="2,3547">
              <v:shape id="_x0000_s1613" style="position:absolute;left:2621;top:208;width:2;height:3547" coordorigin="2621,208" coordsize="0,3547" path="m2621,3755r,-3547e" filled="f">
                <v:path arrowok="t"/>
              </v:shape>
            </v:group>
            <v:group id="_x0000_s1610" style="position:absolute;left:2477;top:3755;width:144;height:2" coordorigin="2477,3755" coordsize="144,2">
              <v:shape id="_x0000_s1611" style="position:absolute;left:2477;top:3755;width:144;height:2" coordorigin="2477,3755" coordsize="144,0" path="m2621,3755r-144,e" filled="f">
                <v:path arrowok="t"/>
              </v:shape>
            </v:group>
            <v:group id="_x0000_s1608" style="position:absolute;left:2477;top:3400;width:144;height:2" coordorigin="2477,3400" coordsize="144,2">
              <v:shape id="_x0000_s1609" style="position:absolute;left:2477;top:3400;width:144;height:2" coordorigin="2477,3400" coordsize="144,0" path="m2621,3400r-144,e" filled="f">
                <v:path arrowok="t"/>
              </v:shape>
            </v:group>
            <v:group id="_x0000_s1606" style="position:absolute;left:2477;top:3045;width:144;height:2" coordorigin="2477,3045" coordsize="144,2">
              <v:shape id="_x0000_s1607" style="position:absolute;left:2477;top:3045;width:144;height:2" coordorigin="2477,3045" coordsize="144,0" path="m2621,3045r-144,e" filled="f">
                <v:path arrowok="t"/>
              </v:shape>
            </v:group>
            <v:group id="_x0000_s1604" style="position:absolute;left:2477;top:2691;width:144;height:2" coordorigin="2477,2691" coordsize="144,2">
              <v:shape id="_x0000_s1605" style="position:absolute;left:2477;top:2691;width:144;height:2" coordorigin="2477,2691" coordsize="144,0" path="m2621,2691r-144,e" filled="f">
                <v:path arrowok="t"/>
              </v:shape>
            </v:group>
            <v:group id="_x0000_s1602" style="position:absolute;left:2477;top:2336;width:144;height:2" coordorigin="2477,2336" coordsize="144,2">
              <v:shape id="_x0000_s1603" style="position:absolute;left:2477;top:2336;width:144;height:2" coordorigin="2477,2336" coordsize="144,0" path="m2621,2336r-144,e" filled="f">
                <v:path arrowok="t"/>
              </v:shape>
            </v:group>
            <v:group id="_x0000_s1600" style="position:absolute;left:2477;top:1981;width:144;height:2" coordorigin="2477,1981" coordsize="144,2">
              <v:shape id="_x0000_s1601" style="position:absolute;left:2477;top:1981;width:144;height:2" coordorigin="2477,1981" coordsize="144,0" path="m2621,1981r-144,e" filled="f">
                <v:path arrowok="t"/>
              </v:shape>
            </v:group>
            <v:group id="_x0000_s1598" style="position:absolute;left:2477;top:1627;width:144;height:2" coordorigin="2477,1627" coordsize="144,2">
              <v:shape id="_x0000_s1599" style="position:absolute;left:2477;top:1627;width:144;height:2" coordorigin="2477,1627" coordsize="144,0" path="m2621,1627r-144,e" filled="f">
                <v:path arrowok="t"/>
              </v:shape>
            </v:group>
            <v:group id="_x0000_s1596" style="position:absolute;left:2477;top:1272;width:144;height:2" coordorigin="2477,1272" coordsize="144,2">
              <v:shape id="_x0000_s1597" style="position:absolute;left:2477;top:1272;width:144;height:2" coordorigin="2477,1272" coordsize="144,0" path="m2621,1272r-144,e" filled="f">
                <v:path arrowok="t"/>
              </v:shape>
            </v:group>
            <v:group id="_x0000_s1594" style="position:absolute;left:2477;top:917;width:144;height:2" coordorigin="2477,917" coordsize="144,2">
              <v:shape id="_x0000_s1595" style="position:absolute;left:2477;top:917;width:144;height:2" coordorigin="2477,917" coordsize="144,0" path="m2621,917r-144,e" filled="f">
                <v:path arrowok="t"/>
              </v:shape>
            </v:group>
            <v:group id="_x0000_s1592" style="position:absolute;left:2477;top:563;width:144;height:2" coordorigin="2477,563" coordsize="144,2">
              <v:shape id="_x0000_s1593" style="position:absolute;left:2477;top:563;width:144;height:2" coordorigin="2477,563" coordsize="144,0" path="m2621,563r-144,e" filled="f">
                <v:path arrowok="t"/>
              </v:shape>
            </v:group>
            <v:group id="_x0000_s1590" style="position:absolute;left:2477;top:208;width:144;height:2" coordorigin="2477,208" coordsize="144,2">
              <v:shape id="_x0000_s1591" style="position:absolute;left:2477;top:208;width:144;height:2" coordorigin="2477,208" coordsize="144,0" path="m2621,208r-144,e" filled="f">
                <v:path arrowok="t"/>
              </v:shape>
            </v:group>
            <v:group id="_x0000_s1588" style="position:absolute;left:2908;top:208;width:7007;height:3547" coordorigin="2908,208" coordsize="7007,3547">
              <v:shape id="_x0000_s1589" style="position:absolute;left:2908;top:208;width:7007;height:3547" coordorigin="2908,208" coordsize="7007,3547" path="m2908,208r,l4485,208r7,16l4499,248r7,24l4513,295r7,24l4527,343r7,24l4541,390r7,24l4555,438r7,24l4569,485r7,24l4583,533r7,24l4597,580r7,24l4611,628r7,24l4625,675r7,24l4639,723r7,24l4653,770r7,24l4667,818r7,24l4681,865r7,24l4695,913r7,24l4709,960r7,24l4723,1008r7,24l4737,1055r7,24l4751,1103r7,24l4765,1150r7,24l4779,1198r7,24l4793,1245r7,24l4807,1293r7,24l4821,1340r7,24l4835,1388r7,24l4849,1435r7,24l4863,1483r7,23l4877,1530r7,24l4891,1578r7,23l4905,1625r7,24l4919,1673r7,23l4933,1720r7,24l4947,1768r7,23l4961,1815r7,24l4975,1863r7,23l4989,1910r7,24l5003,1958r7,23l5017,2005r7,24l5031,2053r7,23l5045,2100r7,24l5059,2148r7,23l5073,2195r7,24l5087,2243r7,23l5101,2290r7,24l5115,2338r7,23l5129,2385r7,24l5143,2433r7,23l5157,2480r7,24l5171,2528r7,23l5185,2575r7,24l5199,2623r7,23l5213,2670r7,24l5227,2718r7,23l5241,2765r7,24l5255,2812r7,24l5269,2860r7,24l5283,2907r7,24l5297,2955r8,24l5312,3002r7,24l5326,3050r7,24l5340,3097r7,24l5354,3145r7,24l5368,3192r7,24l5382,3240r7,24l5396,3287r7,24l5410,3335r7,24l5424,3382r7,24l5438,3430r7,24l5452,3477r7,24l5466,3525r7,24l5480,3572r7,24l5494,3620r7,24l5508,3667r7,24l5522,3715r7,24l5536,3755r7,l5550,3755r1737,l7294,3739r7,-24l7308,3691r7,-24l7322,3644r7,-24l7336,3596r7,-24l7350,3549r7,-24l7364,3501r7,-24l7378,3454r7,-24l7392,3406r7,-24l7406,3359r7,-24l7420,3311r7,-24l7434,3264r7,-24l7448,3216r7,-24l7462,3169r7,-24l7476,3121r7,-24l7490,3074r7,-24l7504,3026r7,-24l7519,2979r7,-24l7533,2931r7,-24l7547,2884r7,-24l7561,2836r7,-24l7575,2789r7,-24l7589,2741r7,-23l7603,2694r7,-24l7617,2646r7,-23l7631,2599r7,-24l7645,2551r7,-23l7659,2504r7,-24l7673,2456r7,-23l7687,2409r7,-24l7701,2361r7,-23l7715,2314r7,-24l7729,2266r7,-23l7743,2219r7,-24l7757,2171r7,-23l7771,2124r7,-24l7785,2076r7,-23l7799,2029r7,-24l7813,1981r7,-23l7827,1934r7,-24l7841,1886r7,-23l7855,1839r7,-24l7869,1791r7,-23l7883,1744r7,-24l7897,1696r7,-23l7911,1649r7,-24l7925,1601r7,-23l7939,1554r7,-24l7953,1506r7,-23l7967,1459r7,-24l7981,1412r7,-24l7995,1364r7,-24l8009,1317r7,-24l8023,1269r7,-24l8037,1222r7,-24l8051,1174r7,-24l8065,1127r7,-24l8079,1079r7,-24l8093,1032r7,-24l8107,984r7,-24l8121,937r7,-24l8135,889r7,-24l8149,842r7,-24l8163,794r7,-24l8177,747r7,-24l8191,699r7,-24l8205,652r7,-24l8219,604r7,-24l8233,557r7,-24l8247,509r7,-24l8261,462r7,-24l8275,414r7,-24l8289,367r7,-24l8303,319r7,-24l8317,272r7,-24l8331,224r7,-16l8345,208r7,l9908,208r7,e" filled="f" strokecolor="#a9a9a9" strokeweight="2.25pt">
                <v:stroke dashstyle="longDash"/>
                <v:path arrowok="t"/>
              </v:shape>
            </v:group>
            <v:group id="_x0000_s1586" style="position:absolute;left:2908;top:208;width:7007;height:3547" coordorigin="2908,208" coordsize="7007,3547">
              <v:shape id="_x0000_s1587" style="position:absolute;left:2908;top:208;width:7007;height:3547" coordorigin="2908,208" coordsize="7007,3547" path="m2908,208r,l3700,208r7,l3882,208r7,l3938,208r7,1l3952,209r7,l3966,209r7,l3980,209r7,l3994,209r7,l4008,209r7,l4022,209r7,l4036,209r7,l4050,209r7,1l4064,210r7,l4078,210r7,l4092,210r7,l4106,211r7,l4120,211r7,l4134,211r7,1l4148,212r7,l4162,212r7,1l4176,213r7,l4190,214r8,l4205,215r7,l4219,216r7,l4233,217r7,1l4247,218r7,1l4261,220r7,l4275,221r7,1l4289,223r7,1l4303,225r7,2l4317,228r7,1l4331,231r7,1l4345,234r7,1l4359,237r7,2l4373,241r7,2l4387,246r7,2l4401,251r7,2l4415,256r7,3l4429,262r7,4l4443,269r7,4l4506,311r49,49l4597,415r35,59l4660,530r28,64l4716,668r21,62l4758,797r21,74l4800,949r21,85l4835,1093r14,62l4856,1186r7,32l4877,1284r14,68l4905,1421r14,72l4933,1565r14,74l4961,1714r14,76l4982,1828r7,38l4996,1905r7,38l5010,1981r7,39l5024,2058r14,77l5052,2211r14,75l5080,2361r7,36l5101,2470r14,71l5129,2611r14,68l5157,2745r14,63l5185,2870r14,59l5220,3013r21,79l5262,3165r21,68l5305,3295r21,56l5354,3418r28,58l5417,3537r35,49l5494,3633r42,35l5543,3673r42,24l5592,3700r49,19l5648,3722r7,2l5662,3726r7,1l5676,3729r7,2l5690,3732r7,2l5704,3735r7,1l5718,3737r7,2l5732,3740r7,1l5746,3741r7,1l5760,3743r7,1l5774,3745r7,l5788,3746r7,l5802,3747r7,1l5816,3748r7,l5830,3749r7,l5844,3750r7,l5858,3750r7,1l5872,3751r7,l5886,3751r7,1l5900,3752r7,l5914,3752r7,l5928,3753r7,l5942,3753r7,l5956,3753r7,l5970,3753r7,l5984,3754r7,l5998,3754r7,l6012,3754r7,l6026,3754r7,l6040,3754r7,l6054,3754r7,l6068,3754r7,l6082,3754r49,l6138,3755r175,l6320,3755r183,l6510,3755r175,l6692,3754r49,l6748,3754r7,l6762,3754r7,l6776,3754r7,l6790,3754r7,l6804,3754r7,l6818,3754r7,l6832,3754r7,l6846,3753r7,l6860,3753r7,l6874,3753r7,l6888,3753r7,l6902,3752r7,l6916,3752r7,l6930,3752r7,-1l6944,3751r7,l6958,3751r7,-1l6972,3750r7,l6986,3749r7,l7000,3748r7,l7014,3748r7,-1l7028,3746r7,l7042,3745r7,l7056,3744r7,-1l7070,3742r7,-1l7084,3741r7,-1l7098,3739r7,-2l7112,3736r7,-1l7126,3734r7,-2l7140,3731r7,-2l7154,3727r7,-1l7168,3724r7,-2l7182,3719r7,-2l7238,3697r7,-3l7287,3668r7,-5l7343,3619r42,-51l7420,3514r35,-66l7483,3385r28,-71l7533,3254r21,-65l7575,3117r21,-77l7617,2958r21,-88l7652,2808r14,-63l7680,2679r14,-68l7708,2541r14,-71l7736,2397r7,-36l7757,2286r14,-75l7778,2173r7,-38l7792,2097r7,-39l7806,2020r7,-39l7820,1943r7,-38l7841,1828r14,-76l7869,1677r14,-75l7897,1529r14,-72l7925,1386r14,-68l7953,1251r7,-33l7967,1186r14,-63l7995,1063r21,-86l8037,896r21,-75l8079,752r21,-64l8121,630r28,-69l8177,501r35,-64l8247,386r42,-49l8338,295r7,-5l8387,266r7,-4l8401,259r7,-3l8415,253r7,-2l8429,248r7,-2l8443,243r7,-2l8457,239r7,-2l8471,235r7,-1l8485,232r7,-1l8499,229r7,-1l8513,227r7,-2l8527,224r7,-1l8541,222r7,-1l8555,220r7,l8569,219r7,-1l8583,218r7,-1l8597,216r7,l8611,215r7,l8626,214r7,l8640,213r7,l8654,213r7,-1l8668,212r7,l8682,212r7,-1l8696,211r7,l8710,211r7,l8724,210r7,l8738,210r7,l8752,210r7,l8766,210r7,-1l8780,209r7,l8794,209r7,l8808,209r7,l8822,209r7,l8836,209r7,l8850,209r7,l8864,209r7,l8878,209r7,-1l8934,208r7,l9116,208r7,l9908,208r7,e" filled="f" strokeweight="2.25pt">
                <v:path arrowok="t"/>
              </v:shape>
            </v:group>
            <w10:wrap anchorx="page"/>
          </v:group>
        </w:pict>
      </w:r>
      <w:r w:rsidRPr="00906B3E">
        <w:pict>
          <v:shape id="_x0000_s1584" type="#_x0000_t202" style="position:absolute;left:0;text-align:left;margin-left:74.25pt;margin-top:13.6pt;width:14pt;height:170.95pt;z-index:1168;mso-position-horizontal-relative:page" filled="f" stroked="f">
            <v:textbox style="layout-flow:vertical;mso-layout-flow-alt:bottom-to-top;mso-next-textbox:#_x0000_s1584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for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and 1−SGPV</w:t>
                  </w:r>
                </w:p>
              </w:txbxContent>
            </v:textbox>
            <w10:wrap anchorx="page"/>
          </v:shape>
        </w:pict>
      </w:r>
      <w:bookmarkStart w:id="5" w:name="_bookmark1"/>
      <w:bookmarkEnd w:id="5"/>
      <w:r w:rsidRPr="00906B3E">
        <w:t>1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0.9</w:t>
      </w:r>
    </w:p>
    <w:p w:rsidR="00687123" w:rsidRPr="00906B3E" w:rsidRDefault="00C62845">
      <w:pPr>
        <w:pStyle w:val="BodyText"/>
        <w:spacing w:before="79"/>
        <w:ind w:left="679"/>
        <w:rPr>
          <w:rFonts w:eastAsia="Helvetica" w:cs="Helvetica"/>
        </w:rPr>
      </w:pPr>
      <w:r w:rsidRPr="00906B3E">
        <w:t>0.8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0.7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0.6</w:t>
      </w:r>
    </w:p>
    <w:p w:rsidR="00687123" w:rsidRPr="00906B3E" w:rsidRDefault="00C62845">
      <w:pPr>
        <w:pStyle w:val="BodyText"/>
        <w:spacing w:before="79"/>
        <w:ind w:left="679"/>
        <w:rPr>
          <w:rFonts w:eastAsia="Helvetica" w:cs="Helvetica"/>
        </w:rPr>
      </w:pPr>
      <w:r w:rsidRPr="00906B3E">
        <w:t>0.5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0.4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0.3</w:t>
      </w:r>
    </w:p>
    <w:p w:rsidR="00687123" w:rsidRPr="00906B3E" w:rsidRDefault="00C62845">
      <w:pPr>
        <w:pStyle w:val="BodyText"/>
        <w:spacing w:before="79"/>
        <w:ind w:left="679"/>
        <w:rPr>
          <w:rFonts w:eastAsia="Helvetica" w:cs="Helvetica"/>
        </w:rPr>
      </w:pPr>
      <w:r w:rsidRPr="00906B3E">
        <w:t>0.2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0.1</w:t>
      </w:r>
    </w:p>
    <w:p w:rsidR="00687123" w:rsidRPr="00906B3E" w:rsidRDefault="00C62845">
      <w:pPr>
        <w:pStyle w:val="BodyText"/>
        <w:spacing w:before="78"/>
        <w:ind w:left="879"/>
        <w:rPr>
          <w:rFonts w:eastAsia="Helvetica" w:cs="Helvetica"/>
        </w:rPr>
      </w:pPr>
      <w:r w:rsidRPr="00906B3E">
        <w:t>0</w:t>
      </w:r>
    </w:p>
    <w:p w:rsidR="00687123" w:rsidRPr="00906B3E" w:rsidRDefault="00687123">
      <w:pPr>
        <w:spacing w:before="10"/>
        <w:rPr>
          <w:rFonts w:ascii="Palatino Linotype" w:eastAsia="Helvetica" w:hAnsi="Palatino Linotype" w:cs="Helvetica"/>
          <w:sz w:val="19"/>
          <w:szCs w:val="19"/>
        </w:rPr>
      </w:pPr>
    </w:p>
    <w:p w:rsidR="00687123" w:rsidRPr="00906B3E" w:rsidRDefault="00C62845">
      <w:pPr>
        <w:pStyle w:val="BodyText"/>
        <w:tabs>
          <w:tab w:val="left" w:pos="2081"/>
          <w:tab w:val="left" w:pos="2782"/>
          <w:tab w:val="left" w:pos="3482"/>
          <w:tab w:val="left" w:pos="4183"/>
          <w:tab w:val="left" w:pos="4884"/>
          <w:tab w:val="left" w:pos="5584"/>
          <w:tab w:val="left" w:pos="6285"/>
          <w:tab w:val="left" w:pos="6986"/>
          <w:tab w:val="left" w:pos="7686"/>
          <w:tab w:val="left" w:pos="8387"/>
        </w:tabs>
        <w:spacing w:before="69"/>
        <w:ind w:left="1381"/>
        <w:rPr>
          <w:rFonts w:eastAsia="Helvetica" w:cs="Helvetica"/>
        </w:rPr>
      </w:pPr>
      <w:r w:rsidRPr="00906B3E">
        <w:t>140</w:t>
      </w:r>
      <w:r w:rsidRPr="00906B3E">
        <w:tab/>
        <w:t>141</w:t>
      </w:r>
      <w:r w:rsidRPr="00906B3E">
        <w:tab/>
        <w:t>142</w:t>
      </w:r>
      <w:r w:rsidRPr="00906B3E">
        <w:tab/>
        <w:t>143</w:t>
      </w:r>
      <w:r w:rsidRPr="00906B3E">
        <w:tab/>
      </w:r>
      <w:r w:rsidRPr="00906B3E">
        <w:rPr>
          <w:w w:val="95"/>
        </w:rPr>
        <w:t>144</w:t>
      </w:r>
      <w:r w:rsidRPr="00906B3E">
        <w:rPr>
          <w:w w:val="95"/>
        </w:rPr>
        <w:tab/>
        <w:t>145</w:t>
      </w:r>
      <w:r w:rsidRPr="00906B3E">
        <w:rPr>
          <w:w w:val="95"/>
        </w:rPr>
        <w:tab/>
        <w:t>146</w:t>
      </w:r>
      <w:r w:rsidRPr="00906B3E">
        <w:rPr>
          <w:w w:val="95"/>
        </w:rPr>
        <w:tab/>
      </w:r>
      <w:r w:rsidRPr="00906B3E">
        <w:t>147</w:t>
      </w:r>
      <w:r w:rsidRPr="00906B3E">
        <w:tab/>
        <w:t>148</w:t>
      </w:r>
      <w:r w:rsidRPr="00906B3E">
        <w:tab/>
        <w:t>149</w:t>
      </w:r>
      <w:r w:rsidRPr="00906B3E">
        <w:tab/>
        <w:t>150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4194" w:right="3658"/>
        <w:jc w:val="center"/>
        <w:rPr>
          <w:rFonts w:eastAsia="Helvetica" w:cs="Helvetica"/>
        </w:rPr>
      </w:pPr>
      <w:r w:rsidRPr="00906B3E">
        <w:t>Observed Mean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02" w:right="130" w:firstLine="17"/>
        <w:jc w:val="both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1"/>
        </w:rPr>
        <w:t xml:space="preserve"> </w:t>
      </w:r>
      <w:proofErr w:type="gramStart"/>
      <w:r w:rsidRPr="00906B3E">
        <w:rPr>
          <w:i/>
        </w:rPr>
        <w:t>2</w:t>
      </w:r>
      <w:r w:rsidRPr="00906B3E">
        <w:rPr>
          <w:i/>
          <w:spacing w:val="-41"/>
        </w:rPr>
        <w:t xml:space="preserve"> </w:t>
      </w:r>
      <w:r w:rsidRPr="00906B3E">
        <w:t>.</w:t>
      </w:r>
      <w:proofErr w:type="gramEnd"/>
      <w:r w:rsidRPr="00906B3E">
        <w:rPr>
          <w:spacing w:val="25"/>
        </w:rPr>
        <w:t xml:space="preserve"> </w:t>
      </w:r>
      <w:r w:rsidRPr="00906B3E">
        <w:t>Comparison</w:t>
      </w:r>
      <w:r w:rsidRPr="00906B3E">
        <w:rPr>
          <w:spacing w:val="3"/>
        </w:rPr>
        <w:t xml:space="preserve"> </w:t>
      </w:r>
      <w:r w:rsidRPr="00906B3E">
        <w:t>of</w:t>
      </w:r>
      <w:r w:rsidRPr="00906B3E">
        <w:rPr>
          <w:spacing w:val="4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2"/>
        </w:rPr>
        <w:t xml:space="preserve"> </w:t>
      </w:r>
      <w:r w:rsidRPr="00906B3E">
        <w:t>from</w:t>
      </w:r>
      <w:r w:rsidRPr="00906B3E">
        <w:rPr>
          <w:spacing w:val="4"/>
        </w:rPr>
        <w:t xml:space="preserve"> </w:t>
      </w:r>
      <w:r w:rsidRPr="00906B3E">
        <w:t>TOST</w:t>
      </w:r>
      <w:r w:rsidRPr="00906B3E">
        <w:rPr>
          <w:spacing w:val="3"/>
        </w:rPr>
        <w:t xml:space="preserve"> </w:t>
      </w:r>
      <w:r w:rsidRPr="00906B3E">
        <w:rPr>
          <w:spacing w:val="-2"/>
        </w:rPr>
        <w:t>(</w:t>
      </w:r>
      <w:r w:rsidRPr="00906B3E">
        <w:rPr>
          <w:spacing w:val="-3"/>
        </w:rPr>
        <w:t>black</w:t>
      </w:r>
      <w:r w:rsidRPr="00906B3E">
        <w:rPr>
          <w:spacing w:val="4"/>
        </w:rPr>
        <w:t xml:space="preserve"> </w:t>
      </w:r>
      <w:r w:rsidRPr="00906B3E">
        <w:t>line)</w:t>
      </w:r>
      <w:r w:rsidRPr="00906B3E">
        <w:rPr>
          <w:spacing w:val="3"/>
        </w:rPr>
        <w:t xml:space="preserve"> </w:t>
      </w:r>
      <w:r w:rsidRPr="00906B3E">
        <w:t>and</w:t>
      </w:r>
      <w:r w:rsidRPr="00906B3E">
        <w:rPr>
          <w:spacing w:val="4"/>
        </w:rPr>
        <w:t xml:space="preserve"> </w:t>
      </w:r>
      <w:r w:rsidRPr="00906B3E">
        <w:t>1-SGPV</w:t>
      </w:r>
      <w:r w:rsidRPr="00906B3E">
        <w:rPr>
          <w:spacing w:val="2"/>
        </w:rPr>
        <w:t xml:space="preserve"> </w:t>
      </w:r>
      <w:r w:rsidRPr="00906B3E">
        <w:t>(dotted</w:t>
      </w:r>
      <w:r w:rsidRPr="00906B3E">
        <w:rPr>
          <w:spacing w:val="3"/>
        </w:rPr>
        <w:t xml:space="preserve"> </w:t>
      </w:r>
      <w:r w:rsidRPr="00906B3E">
        <w:t>grey</w:t>
      </w:r>
      <w:r w:rsidRPr="00906B3E">
        <w:rPr>
          <w:spacing w:val="4"/>
        </w:rPr>
        <w:t xml:space="preserve"> </w:t>
      </w:r>
      <w:r w:rsidRPr="00906B3E">
        <w:t>line)</w:t>
      </w:r>
      <w:r w:rsidRPr="00906B3E">
        <w:rPr>
          <w:spacing w:val="21"/>
          <w:w w:val="97"/>
        </w:rPr>
        <w:t xml:space="preserve"> </w:t>
      </w:r>
      <w:r w:rsidRPr="00906B3E">
        <w:t>across</w:t>
      </w:r>
      <w:r w:rsidRPr="00906B3E">
        <w:rPr>
          <w:spacing w:val="-38"/>
        </w:rPr>
        <w:t xml:space="preserve"> </w:t>
      </w:r>
      <w:r w:rsidRPr="00906B3E">
        <w:t>a</w:t>
      </w:r>
      <w:r w:rsidRPr="00906B3E">
        <w:rPr>
          <w:spacing w:val="-37"/>
        </w:rPr>
        <w:t xml:space="preserve"> </w:t>
      </w:r>
      <w:r w:rsidRPr="00906B3E">
        <w:t>range</w:t>
      </w:r>
      <w:r w:rsidRPr="00906B3E">
        <w:rPr>
          <w:spacing w:val="-37"/>
        </w:rPr>
        <w:t xml:space="preserve"> </w:t>
      </w:r>
      <w:r w:rsidRPr="00906B3E">
        <w:t>of</w:t>
      </w:r>
      <w:r w:rsidRPr="00906B3E">
        <w:rPr>
          <w:spacing w:val="-3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38"/>
        </w:rPr>
        <w:t xml:space="preserve"> </w:t>
      </w:r>
      <w:r w:rsidRPr="00906B3E">
        <w:t>sample</w:t>
      </w:r>
      <w:r w:rsidRPr="00906B3E">
        <w:rPr>
          <w:spacing w:val="-37"/>
        </w:rPr>
        <w:t xml:space="preserve"> </w:t>
      </w:r>
      <w:r w:rsidRPr="00906B3E">
        <w:t>means</w:t>
      </w:r>
      <w:r w:rsidRPr="00906B3E">
        <w:rPr>
          <w:spacing w:val="-37"/>
        </w:rPr>
        <w:t xml:space="preserve"> </w:t>
      </w:r>
      <w:r w:rsidRPr="00906B3E">
        <w:t>(x-axis)</w:t>
      </w:r>
      <w:r w:rsidRPr="00906B3E">
        <w:rPr>
          <w:spacing w:val="-37"/>
        </w:rPr>
        <w:t xml:space="preserve"> </w:t>
      </w:r>
      <w:r w:rsidRPr="00906B3E">
        <w:rPr>
          <w:spacing w:val="-1"/>
        </w:rPr>
        <w:t>te</w:t>
      </w:r>
      <w:r w:rsidRPr="00906B3E">
        <w:rPr>
          <w:spacing w:val="-2"/>
        </w:rPr>
        <w:t>s</w:t>
      </w:r>
      <w:r w:rsidRPr="00906B3E">
        <w:rPr>
          <w:spacing w:val="-1"/>
        </w:rPr>
        <w:t>t</w:t>
      </w:r>
      <w:r w:rsidRPr="00906B3E">
        <w:rPr>
          <w:spacing w:val="-2"/>
        </w:rPr>
        <w:t>ed</w:t>
      </w:r>
      <w:r w:rsidRPr="00906B3E">
        <w:rPr>
          <w:spacing w:val="-38"/>
        </w:rPr>
        <w:t xml:space="preserve"> </w:t>
      </w:r>
      <w:r w:rsidRPr="00906B3E">
        <w:t>against</w:t>
      </w:r>
      <w:r w:rsidRPr="00906B3E">
        <w:rPr>
          <w:spacing w:val="-37"/>
        </w:rPr>
        <w:t xml:space="preserve"> </w:t>
      </w:r>
      <w:r w:rsidRPr="00906B3E">
        <w:t>a</w:t>
      </w:r>
      <w:r w:rsidRPr="00906B3E">
        <w:rPr>
          <w:spacing w:val="-37"/>
        </w:rPr>
        <w:t xml:space="preserve"> </w:t>
      </w:r>
      <w:r w:rsidRPr="00906B3E">
        <w:t>mean</w:t>
      </w:r>
      <w:r w:rsidRPr="00906B3E">
        <w:rPr>
          <w:spacing w:val="-37"/>
        </w:rPr>
        <w:t xml:space="preserve"> </w:t>
      </w:r>
      <w:r w:rsidRPr="00906B3E">
        <w:t>of</w:t>
      </w:r>
      <w:r w:rsidRPr="00906B3E">
        <w:rPr>
          <w:spacing w:val="-38"/>
        </w:rPr>
        <w:t xml:space="preserve"> </w:t>
      </w:r>
      <w:r w:rsidRPr="00906B3E">
        <w:t>145</w:t>
      </w:r>
      <w:r w:rsidRPr="00906B3E">
        <w:rPr>
          <w:spacing w:val="-37"/>
        </w:rPr>
        <w:t xml:space="preserve"> </w:t>
      </w:r>
      <w:r w:rsidRPr="00906B3E">
        <w:t>in</w:t>
      </w:r>
      <w:r w:rsidRPr="00906B3E">
        <w:rPr>
          <w:spacing w:val="-37"/>
        </w:rPr>
        <w:t xml:space="preserve"> </w:t>
      </w:r>
      <w:r w:rsidRPr="00906B3E">
        <w:t>a</w:t>
      </w:r>
      <w:r w:rsidRPr="00906B3E">
        <w:rPr>
          <w:spacing w:val="-37"/>
        </w:rPr>
        <w:t xml:space="preserve"> </w:t>
      </w:r>
      <w:r w:rsidRPr="00906B3E">
        <w:t>one-sample</w:t>
      </w:r>
      <w:r w:rsidRPr="00906B3E">
        <w:rPr>
          <w:spacing w:val="25"/>
          <w:w w:val="90"/>
        </w:rPr>
        <w:t xml:space="preserve"> </w:t>
      </w:r>
      <w:r w:rsidRPr="00906B3E">
        <w:rPr>
          <w:i/>
          <w:spacing w:val="1"/>
        </w:rPr>
        <w:t>t</w:t>
      </w:r>
      <w:r w:rsidRPr="00906B3E">
        <w:rPr>
          <w:spacing w:val="2"/>
        </w:rPr>
        <w:t>-test</w:t>
      </w:r>
      <w:r w:rsidRPr="00906B3E">
        <w:rPr>
          <w:spacing w:val="-11"/>
        </w:rPr>
        <w:t xml:space="preserve"> </w:t>
      </w:r>
      <w:r w:rsidRPr="00906B3E">
        <w:t>with</w:t>
      </w:r>
      <w:r w:rsidRPr="00906B3E">
        <w:rPr>
          <w:spacing w:val="-11"/>
        </w:rPr>
        <w:t xml:space="preserve"> </w:t>
      </w:r>
      <w:r w:rsidRPr="00906B3E">
        <w:t>a</w:t>
      </w:r>
      <w:r w:rsidRPr="00906B3E">
        <w:rPr>
          <w:spacing w:val="-11"/>
        </w:rPr>
        <w:t xml:space="preserve"> </w:t>
      </w:r>
      <w:r w:rsidRPr="00906B3E">
        <w:t>sample</w:t>
      </w:r>
      <w:r w:rsidRPr="00906B3E">
        <w:rPr>
          <w:spacing w:val="-12"/>
        </w:rPr>
        <w:t xml:space="preserve"> </w:t>
      </w:r>
      <w:r w:rsidRPr="00906B3E">
        <w:t>size</w:t>
      </w:r>
      <w:r w:rsidRPr="00906B3E">
        <w:rPr>
          <w:spacing w:val="-11"/>
        </w:rPr>
        <w:t xml:space="preserve"> </w:t>
      </w:r>
      <w:r w:rsidRPr="00906B3E">
        <w:t>of</w:t>
      </w:r>
      <w:r w:rsidRPr="00906B3E">
        <w:rPr>
          <w:spacing w:val="-11"/>
        </w:rPr>
        <w:t xml:space="preserve"> </w:t>
      </w:r>
      <w:r w:rsidRPr="00906B3E">
        <w:t>30</w:t>
      </w:r>
      <w:r w:rsidRPr="00906B3E">
        <w:rPr>
          <w:spacing w:val="-11"/>
        </w:rPr>
        <w:t xml:space="preserve"> </w:t>
      </w:r>
      <w:r w:rsidRPr="00906B3E">
        <w:t>and</w:t>
      </w:r>
      <w:r w:rsidRPr="00906B3E">
        <w:rPr>
          <w:spacing w:val="-11"/>
        </w:rPr>
        <w:t xml:space="preserve"> </w:t>
      </w:r>
      <w:r w:rsidRPr="00906B3E">
        <w:t>a</w:t>
      </w:r>
      <w:r w:rsidRPr="00906B3E">
        <w:rPr>
          <w:spacing w:val="-11"/>
        </w:rPr>
        <w:t xml:space="preserve"> </w:t>
      </w:r>
      <w:r w:rsidRPr="00906B3E">
        <w:t>standard</w:t>
      </w:r>
      <w:r w:rsidRPr="00906B3E">
        <w:rPr>
          <w:spacing w:val="-11"/>
        </w:rPr>
        <w:t xml:space="preserve"> </w:t>
      </w:r>
      <w:r w:rsidRPr="00906B3E">
        <w:t>deviation</w:t>
      </w:r>
      <w:r w:rsidRPr="00906B3E">
        <w:rPr>
          <w:spacing w:val="-11"/>
        </w:rPr>
        <w:t xml:space="preserve"> </w:t>
      </w:r>
      <w:r w:rsidRPr="00906B3E">
        <w:t>of</w:t>
      </w:r>
      <w:r w:rsidRPr="00906B3E">
        <w:rPr>
          <w:spacing w:val="-10"/>
        </w:rPr>
        <w:t xml:space="preserve"> </w:t>
      </w:r>
      <w:r w:rsidRPr="00906B3E">
        <w:t>2.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C62845">
      <w:pPr>
        <w:pStyle w:val="BodyText"/>
        <w:spacing w:before="164" w:line="354" w:lineRule="auto"/>
        <w:ind w:left="120" w:right="117" w:firstLine="576"/>
      </w:pPr>
      <w:r w:rsidRPr="00906B3E">
        <w:t>When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6"/>
        </w:rPr>
        <w:t xml:space="preserve"> </w:t>
      </w:r>
      <w:r w:rsidRPr="00906B3E">
        <w:t>sample</w:t>
      </w:r>
      <w:r w:rsidRPr="00906B3E">
        <w:rPr>
          <w:spacing w:val="-17"/>
        </w:rPr>
        <w:t xml:space="preserve"> </w:t>
      </w:r>
      <w:r w:rsidRPr="00906B3E">
        <w:t>mean</w:t>
      </w:r>
      <w:r w:rsidRPr="00906B3E">
        <w:rPr>
          <w:spacing w:val="-16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t>145,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sample</w:t>
      </w:r>
      <w:r w:rsidRPr="00906B3E">
        <w:rPr>
          <w:spacing w:val="-16"/>
        </w:rPr>
        <w:t xml:space="preserve"> </w:t>
      </w:r>
      <w:r w:rsidRPr="00906B3E">
        <w:t>size</w:t>
      </w:r>
      <w:r w:rsidRPr="00906B3E">
        <w:rPr>
          <w:spacing w:val="-17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3</w:t>
      </w:r>
      <w:r w:rsidRPr="00906B3E">
        <w:rPr>
          <w:spacing w:val="-1"/>
        </w:rPr>
        <w:t>0,</w:t>
      </w:r>
      <w:r w:rsidRPr="00906B3E">
        <w:rPr>
          <w:spacing w:val="-16"/>
        </w:rPr>
        <w:t xml:space="preserve"> </w:t>
      </w:r>
      <w:r w:rsidRPr="00906B3E">
        <w:t>and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standard</w:t>
      </w:r>
      <w:r w:rsidRPr="00906B3E">
        <w:rPr>
          <w:spacing w:val="23"/>
          <w:w w:val="91"/>
        </w:rPr>
        <w:t xml:space="preserve"> </w:t>
      </w:r>
      <w:r w:rsidRPr="00906B3E">
        <w:t>deviation</w:t>
      </w:r>
      <w:r w:rsidRPr="00906B3E">
        <w:rPr>
          <w:spacing w:val="-28"/>
        </w:rPr>
        <w:t xml:space="preserve"> </w:t>
      </w:r>
      <w:r w:rsidRPr="00906B3E">
        <w:t>is</w:t>
      </w:r>
      <w:r w:rsidRPr="00906B3E">
        <w:rPr>
          <w:spacing w:val="-28"/>
        </w:rPr>
        <w:t xml:space="preserve"> </w:t>
      </w:r>
      <w:r w:rsidRPr="00906B3E">
        <w:t>2,</w:t>
      </w:r>
      <w:r w:rsidRPr="00906B3E">
        <w:rPr>
          <w:spacing w:val="-28"/>
        </w:rPr>
        <w:t xml:space="preserve"> </w:t>
      </w:r>
      <w:r w:rsidRPr="00906B3E">
        <w:t>and</w:t>
      </w:r>
      <w:r w:rsidRPr="00906B3E">
        <w:rPr>
          <w:spacing w:val="-28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29"/>
        </w:rPr>
        <w:t xml:space="preserve"> </w:t>
      </w:r>
      <w:r w:rsidRPr="00906B3E">
        <w:t>are</w:t>
      </w:r>
      <w:r w:rsidRPr="00906B3E">
        <w:rPr>
          <w:spacing w:val="-28"/>
        </w:rPr>
        <w:t xml:space="preserve"> </w:t>
      </w:r>
      <w:r w:rsidRPr="00906B3E">
        <w:t>testing</w:t>
      </w:r>
      <w:r w:rsidRPr="00906B3E">
        <w:rPr>
          <w:spacing w:val="-28"/>
        </w:rPr>
        <w:t xml:space="preserve"> </w:t>
      </w:r>
      <w:r w:rsidRPr="00906B3E">
        <w:t>against</w:t>
      </w:r>
      <w:r w:rsidRPr="00906B3E">
        <w:rPr>
          <w:spacing w:val="-28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8"/>
        </w:rPr>
        <w:t xml:space="preserve"> </w:t>
      </w:r>
      <w:r w:rsidRPr="00906B3E">
        <w:rPr>
          <w:spacing w:val="1"/>
        </w:rPr>
        <w:t>bounds</w:t>
      </w:r>
      <w:r w:rsidRPr="00906B3E">
        <w:rPr>
          <w:spacing w:val="-29"/>
        </w:rPr>
        <w:t xml:space="preserve"> </w:t>
      </w:r>
      <w:r w:rsidRPr="00906B3E">
        <w:t>of</w:t>
      </w:r>
      <w:r w:rsidRPr="00906B3E">
        <w:rPr>
          <w:spacing w:val="-28"/>
        </w:rPr>
        <w:t xml:space="preserve"> </w:t>
      </w:r>
      <w:r w:rsidRPr="00906B3E">
        <w:t>143</w:t>
      </w:r>
      <w:r w:rsidRPr="00906B3E">
        <w:rPr>
          <w:spacing w:val="-28"/>
        </w:rPr>
        <w:t xml:space="preserve"> </w:t>
      </w:r>
      <w:r w:rsidRPr="00906B3E">
        <w:t>and</w:t>
      </w:r>
      <w:r w:rsidRPr="00906B3E">
        <w:rPr>
          <w:spacing w:val="-28"/>
        </w:rPr>
        <w:t xml:space="preserve"> </w:t>
      </w:r>
      <w:r w:rsidRPr="00906B3E">
        <w:rPr>
          <w:spacing w:val="-2"/>
        </w:rPr>
        <w:t>147</w:t>
      </w:r>
      <w:r w:rsidRPr="00906B3E">
        <w:rPr>
          <w:spacing w:val="-28"/>
        </w:rPr>
        <w:t xml:space="preserve"> </w:t>
      </w:r>
      <w:r w:rsidRPr="00906B3E">
        <w:t>using</w:t>
      </w:r>
      <w:r w:rsidRPr="00906B3E">
        <w:rPr>
          <w:spacing w:val="-28"/>
        </w:rPr>
        <w:t xml:space="preserve"> </w:t>
      </w:r>
      <w:r w:rsidRPr="00906B3E">
        <w:t>the</w:t>
      </w:r>
      <w:r w:rsidRPr="00906B3E">
        <w:rPr>
          <w:spacing w:val="-28"/>
        </w:rPr>
        <w:t xml:space="preserve"> </w:t>
      </w:r>
      <w:r w:rsidRPr="00906B3E">
        <w:t>TOST</w:t>
      </w:r>
      <w:r w:rsidRPr="00906B3E">
        <w:rPr>
          <w:spacing w:val="25"/>
          <w:w w:val="104"/>
        </w:rPr>
        <w:t xml:space="preserve"> </w:t>
      </w:r>
      <w:r w:rsidRPr="00906B3E">
        <w:t>procedure</w:t>
      </w:r>
      <w:r w:rsidRPr="00906B3E">
        <w:rPr>
          <w:spacing w:val="-1"/>
        </w:rPr>
        <w:t xml:space="preserve"> </w:t>
      </w:r>
      <w:r w:rsidRPr="00906B3E">
        <w:t>for</w:t>
      </w:r>
      <w:r w:rsidRPr="00906B3E">
        <w:rPr>
          <w:spacing w:val="-1"/>
        </w:rPr>
        <w:t xml:space="preserve"> </w:t>
      </w:r>
      <w:r w:rsidRPr="00906B3E">
        <w:t>a</w:t>
      </w:r>
      <w:r w:rsidRPr="00906B3E">
        <w:rPr>
          <w:spacing w:val="-1"/>
        </w:rPr>
        <w:t xml:space="preserve"> </w:t>
      </w:r>
      <w:r w:rsidRPr="00906B3E">
        <w:t>one-sample</w:t>
      </w:r>
      <w:r w:rsidRPr="00906B3E">
        <w:rPr>
          <w:spacing w:val="-2"/>
        </w:rPr>
        <w:t xml:space="preserve"> </w:t>
      </w:r>
      <w:r w:rsidRPr="00906B3E">
        <w:rPr>
          <w:i/>
          <w:spacing w:val="1"/>
        </w:rPr>
        <w:t>t</w:t>
      </w:r>
      <w:r w:rsidRPr="00906B3E">
        <w:rPr>
          <w:spacing w:val="1"/>
        </w:rPr>
        <w:t>-test,</w:t>
      </w:r>
      <w:r w:rsidRPr="00906B3E">
        <w:rPr>
          <w:spacing w:val="-1"/>
        </w:rPr>
        <w:t xml:space="preserve"> </w:t>
      </w:r>
      <w:r w:rsidRPr="00906B3E">
        <w:t>the</w:t>
      </w:r>
      <w:r w:rsidRPr="00906B3E">
        <w:rPr>
          <w:spacing w:val="-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"/>
        </w:rPr>
        <w:t xml:space="preserve"> </w:t>
      </w:r>
      <w:r w:rsidRPr="00906B3E">
        <w:t>test</w:t>
      </w:r>
      <w:r w:rsidRPr="00906B3E">
        <w:rPr>
          <w:spacing w:val="-1"/>
        </w:rPr>
        <w:t xml:space="preserve"> </w:t>
      </w:r>
      <w:r w:rsidRPr="00906B3E">
        <w:t>is</w:t>
      </w:r>
      <w:r w:rsidRPr="00906B3E">
        <w:rPr>
          <w:spacing w:val="-1"/>
        </w:rPr>
        <w:t xml:space="preserve"> </w:t>
      </w:r>
      <w:r w:rsidRPr="00906B3E">
        <w:rPr>
          <w:spacing w:val="-2"/>
        </w:rPr>
        <w:t>significan</w:t>
      </w:r>
      <w:r w:rsidRPr="00906B3E">
        <w:rPr>
          <w:spacing w:val="-1"/>
        </w:rPr>
        <w:t xml:space="preserve">t, </w:t>
      </w:r>
      <w:proofErr w:type="gramStart"/>
      <w:r w:rsidRPr="00906B3E">
        <w:rPr>
          <w:i/>
          <w:spacing w:val="2"/>
        </w:rPr>
        <w:t>t</w:t>
      </w:r>
      <w:r w:rsidRPr="00906B3E">
        <w:rPr>
          <w:spacing w:val="2"/>
        </w:rPr>
        <w:t>(</w:t>
      </w:r>
      <w:proofErr w:type="gramEnd"/>
      <w:r w:rsidRPr="00906B3E">
        <w:rPr>
          <w:spacing w:val="2"/>
        </w:rPr>
        <w:t>29)</w:t>
      </w:r>
      <w:r w:rsidRPr="00906B3E">
        <w:rPr>
          <w:spacing w:val="-1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13"/>
          <w:w w:val="120"/>
        </w:rPr>
        <w:t xml:space="preserve"> </w:t>
      </w:r>
      <w:r w:rsidRPr="00906B3E">
        <w:t>5.48,</w:t>
      </w:r>
      <w:r w:rsidRPr="00906B3E">
        <w:rPr>
          <w:spacing w:val="-2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3"/>
        </w:rPr>
        <w:t xml:space="preserve"> </w:t>
      </w:r>
      <w:r w:rsidRPr="00906B3E">
        <w:rPr>
          <w:w w:val="120"/>
        </w:rPr>
        <w:t>&lt;</w:t>
      </w:r>
      <w:r w:rsidRPr="00906B3E">
        <w:rPr>
          <w:spacing w:val="-13"/>
          <w:w w:val="120"/>
        </w:rPr>
        <w:t xml:space="preserve"> </w:t>
      </w:r>
      <w:r w:rsidRPr="00906B3E">
        <w:t>.001.</w:t>
      </w:r>
      <w:r w:rsidRPr="00906B3E">
        <w:rPr>
          <w:spacing w:val="46"/>
        </w:rPr>
        <w:t xml:space="preserve"> </w:t>
      </w:r>
      <w:r w:rsidRPr="00906B3E">
        <w:t>Because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t>95%</w:t>
      </w:r>
      <w:r w:rsidRPr="00906B3E">
        <w:rPr>
          <w:spacing w:val="-13"/>
        </w:rPr>
        <w:t xml:space="preserve"> </w:t>
      </w:r>
      <w:r w:rsidRPr="00906B3E">
        <w:t>CI</w:t>
      </w:r>
      <w:r w:rsidRPr="00906B3E">
        <w:rPr>
          <w:spacing w:val="-12"/>
        </w:rPr>
        <w:t xml:space="preserve"> </w:t>
      </w:r>
      <w:r w:rsidRPr="00906B3E">
        <w:t>falls</w:t>
      </w:r>
      <w:r w:rsidRPr="00906B3E">
        <w:rPr>
          <w:spacing w:val="-12"/>
        </w:rPr>
        <w:t xml:space="preserve"> </w:t>
      </w:r>
      <w:r w:rsidRPr="00906B3E">
        <w:t>completely</w:t>
      </w:r>
      <w:r w:rsidRPr="00906B3E">
        <w:rPr>
          <w:spacing w:val="-12"/>
        </w:rPr>
        <w:t xml:space="preserve"> </w:t>
      </w:r>
      <w:r w:rsidRPr="00906B3E">
        <w:t>within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3"/>
        </w:rPr>
        <w:t xml:space="preserve"> </w:t>
      </w:r>
      <w:r w:rsidRPr="00906B3E">
        <w:t>bounds,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SGPV</w:t>
      </w:r>
      <w:r w:rsidRPr="00906B3E">
        <w:rPr>
          <w:spacing w:val="-12"/>
        </w:rPr>
        <w:t xml:space="preserve"> </w:t>
      </w:r>
      <w:r w:rsidRPr="00906B3E">
        <w:t>is</w:t>
      </w:r>
      <w:r w:rsidRPr="00906B3E">
        <w:rPr>
          <w:spacing w:val="-12"/>
        </w:rPr>
        <w:t xml:space="preserve"> </w:t>
      </w:r>
      <w:r w:rsidRPr="00906B3E">
        <w:t>1</w:t>
      </w:r>
      <w:r w:rsidRPr="00906B3E">
        <w:rPr>
          <w:spacing w:val="-12"/>
        </w:rPr>
        <w:t xml:space="preserve"> </w:t>
      </w:r>
      <w:r w:rsidRPr="00906B3E">
        <w:t>(see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280" w:bottom="280" w:left="132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40" w:right="88"/>
      </w:pPr>
      <w:r w:rsidRPr="00906B3E">
        <w:t>Figure</w:t>
      </w:r>
      <w:r w:rsidRPr="00906B3E">
        <w:rPr>
          <w:spacing w:val="-10"/>
        </w:rPr>
        <w:t xml:space="preserve"> </w:t>
      </w:r>
      <w:hyperlink w:anchor="_bookmark0" w:history="1">
        <w:r w:rsidRPr="00906B3E">
          <w:t>1</w:t>
        </w:r>
      </w:hyperlink>
      <w:r w:rsidRPr="00906B3E">
        <w:t>).</w:t>
      </w:r>
      <w:r w:rsidRPr="00906B3E">
        <w:rPr>
          <w:spacing w:val="7"/>
        </w:rPr>
        <w:t xml:space="preserve"> </w:t>
      </w:r>
      <w:r w:rsidRPr="00906B3E">
        <w:t>On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other</w:t>
      </w:r>
      <w:r w:rsidRPr="00906B3E">
        <w:rPr>
          <w:spacing w:val="-11"/>
        </w:rPr>
        <w:t xml:space="preserve"> </w:t>
      </w:r>
      <w:r w:rsidRPr="00906B3E">
        <w:t>hand,</w:t>
      </w:r>
      <w:r w:rsidRPr="00906B3E">
        <w:rPr>
          <w:spacing w:val="-10"/>
        </w:rPr>
        <w:t xml:space="preserve"> </w:t>
      </w:r>
      <w:r w:rsidRPr="00906B3E">
        <w:t>when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1"/>
        </w:rPr>
        <w:t xml:space="preserve"> </w:t>
      </w:r>
      <w:r w:rsidRPr="00906B3E">
        <w:t>mean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140,</w:t>
      </w:r>
      <w:r w:rsidRPr="00906B3E">
        <w:rPr>
          <w:spacing w:val="-10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he</w:t>
      </w:r>
      <w:r w:rsidRPr="00906B3E">
        <w:rPr>
          <w:spacing w:val="-1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0"/>
        </w:rPr>
        <w:t xml:space="preserve"> </w:t>
      </w:r>
      <w:r w:rsidRPr="00906B3E">
        <w:t>test</w:t>
      </w:r>
      <w:r w:rsidRPr="00906B3E">
        <w:rPr>
          <w:spacing w:val="-11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not</w:t>
      </w:r>
      <w:r w:rsidRPr="00906B3E">
        <w:rPr>
          <w:spacing w:val="25"/>
          <w:w w:val="96"/>
        </w:rPr>
        <w:t xml:space="preserve"> </w:t>
      </w:r>
      <w:r w:rsidRPr="00906B3E">
        <w:rPr>
          <w:spacing w:val="-2"/>
        </w:rPr>
        <w:t>significan</w:t>
      </w:r>
      <w:r w:rsidRPr="00906B3E">
        <w:rPr>
          <w:spacing w:val="-1"/>
        </w:rPr>
        <w:t>t</w:t>
      </w:r>
      <w:r w:rsidRPr="00906B3E">
        <w:rPr>
          <w:spacing w:val="-8"/>
        </w:rPr>
        <w:t xml:space="preserve"> </w:t>
      </w:r>
      <w:r w:rsidRPr="00906B3E">
        <w:t>(the</w:t>
      </w:r>
      <w:r w:rsidRPr="00906B3E">
        <w:rPr>
          <w:spacing w:val="-8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8"/>
        </w:rPr>
        <w:t xml:space="preserve"> </w:t>
      </w:r>
      <w:r w:rsidRPr="00906B3E">
        <w:t>mean</w:t>
      </w:r>
      <w:r w:rsidRPr="00906B3E">
        <w:rPr>
          <w:spacing w:val="-8"/>
        </w:rPr>
        <w:t xml:space="preserve"> </w:t>
      </w:r>
      <w:r w:rsidRPr="00906B3E">
        <w:t>is</w:t>
      </w:r>
      <w:r w:rsidRPr="00906B3E">
        <w:rPr>
          <w:spacing w:val="-7"/>
        </w:rPr>
        <w:t xml:space="preserve"> </w:t>
      </w:r>
      <w:r w:rsidRPr="00906B3E">
        <w:t>far</w:t>
      </w:r>
      <w:r w:rsidRPr="00906B3E">
        <w:rPr>
          <w:spacing w:val="-7"/>
        </w:rPr>
        <w:t xml:space="preserve"> </w:t>
      </w:r>
      <w:r w:rsidRPr="00906B3E">
        <w:rPr>
          <w:spacing w:val="-2"/>
        </w:rPr>
        <w:t>outside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8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8"/>
        </w:rPr>
        <w:t xml:space="preserve"> </w:t>
      </w:r>
      <w:r w:rsidRPr="00906B3E">
        <w:t>range</w:t>
      </w:r>
      <w:r w:rsidRPr="00906B3E">
        <w:rPr>
          <w:spacing w:val="-8"/>
        </w:rPr>
        <w:t xml:space="preserve"> </w:t>
      </w:r>
      <w:r w:rsidRPr="00906B3E">
        <w:t>of</w:t>
      </w:r>
      <w:r w:rsidRPr="00906B3E">
        <w:rPr>
          <w:spacing w:val="-8"/>
        </w:rPr>
        <w:t xml:space="preserve"> </w:t>
      </w:r>
      <w:r w:rsidRPr="00906B3E">
        <w:t>143</w:t>
      </w:r>
      <w:r w:rsidRPr="00906B3E">
        <w:rPr>
          <w:spacing w:val="-7"/>
        </w:rPr>
        <w:t xml:space="preserve"> </w:t>
      </w:r>
      <w:r w:rsidRPr="00906B3E">
        <w:t>to</w:t>
      </w:r>
      <w:r w:rsidRPr="00906B3E">
        <w:rPr>
          <w:spacing w:val="-7"/>
        </w:rPr>
        <w:t xml:space="preserve"> </w:t>
      </w:r>
      <w:r w:rsidRPr="00906B3E">
        <w:t>147),</w:t>
      </w:r>
      <w:r w:rsidRPr="00906B3E">
        <w:rPr>
          <w:spacing w:val="-8"/>
        </w:rPr>
        <w:t xml:space="preserve"> </w:t>
      </w:r>
      <w:proofErr w:type="gramStart"/>
      <w:r w:rsidRPr="00906B3E">
        <w:rPr>
          <w:i/>
          <w:spacing w:val="2"/>
        </w:rPr>
        <w:t>t</w:t>
      </w:r>
      <w:r w:rsidRPr="00906B3E">
        <w:rPr>
          <w:spacing w:val="2"/>
        </w:rPr>
        <w:t>(</w:t>
      </w:r>
      <w:proofErr w:type="gramEnd"/>
      <w:r w:rsidRPr="00906B3E">
        <w:rPr>
          <w:spacing w:val="2"/>
        </w:rPr>
        <w:t>29)</w:t>
      </w:r>
      <w:r w:rsidRPr="00906B3E">
        <w:rPr>
          <w:spacing w:val="-7"/>
        </w:rPr>
        <w:t xml:space="preserve"> </w:t>
      </w:r>
      <w:r w:rsidRPr="00906B3E">
        <w:rPr>
          <w:w w:val="120"/>
        </w:rPr>
        <w:t>=</w:t>
      </w:r>
    </w:p>
    <w:p w:rsidR="00687123" w:rsidRPr="00906B3E" w:rsidRDefault="00C62845">
      <w:pPr>
        <w:pStyle w:val="BodyText"/>
        <w:spacing w:line="354" w:lineRule="auto"/>
        <w:ind w:left="140" w:right="88" w:hanging="32"/>
      </w:pPr>
      <w:r w:rsidRPr="00906B3E">
        <w:t>-8.22,</w:t>
      </w:r>
      <w:r w:rsidRPr="00906B3E">
        <w:rPr>
          <w:spacing w:val="-18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21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30"/>
          <w:w w:val="120"/>
        </w:rPr>
        <w:t xml:space="preserve"> </w:t>
      </w:r>
      <w:r w:rsidRPr="00906B3E">
        <w:t>1</w:t>
      </w:r>
      <w:r w:rsidRPr="00906B3E">
        <w:rPr>
          <w:spacing w:val="-19"/>
        </w:rPr>
        <w:t xml:space="preserve"> </w:t>
      </w:r>
      <w:r w:rsidRPr="00906B3E">
        <w:t>(or</w:t>
      </w:r>
      <w:r w:rsidRPr="00906B3E">
        <w:rPr>
          <w:spacing w:val="-18"/>
        </w:rPr>
        <w:t xml:space="preserve"> </w:t>
      </w:r>
      <w:r w:rsidRPr="00906B3E">
        <w:t>more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accurately</w:t>
      </w:r>
      <w:r w:rsidRPr="00906B3E">
        <w:rPr>
          <w:spacing w:val="-2"/>
        </w:rPr>
        <w:t>,</w:t>
      </w:r>
      <w:r w:rsidRPr="00906B3E">
        <w:rPr>
          <w:spacing w:val="-17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22"/>
        </w:rPr>
        <w:t xml:space="preserve"> </w:t>
      </w:r>
      <w:r w:rsidRPr="00906B3E">
        <w:rPr>
          <w:w w:val="120"/>
        </w:rPr>
        <w:t>&gt;</w:t>
      </w:r>
      <w:r w:rsidRPr="00906B3E">
        <w:rPr>
          <w:spacing w:val="-30"/>
          <w:w w:val="120"/>
        </w:rPr>
        <w:t xml:space="preserve"> </w:t>
      </w:r>
      <w:r w:rsidRPr="00906B3E">
        <w:t>.999</w:t>
      </w:r>
      <w:r w:rsidRPr="00906B3E">
        <w:rPr>
          <w:spacing w:val="-18"/>
        </w:rPr>
        <w:t xml:space="preserve"> </w:t>
      </w:r>
      <w:r w:rsidRPr="00906B3E">
        <w:t>as</w:t>
      </w:r>
      <w:r w:rsidRPr="00906B3E">
        <w:rPr>
          <w:spacing w:val="-18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9"/>
        </w:rPr>
        <w:t xml:space="preserve"> </w:t>
      </w:r>
      <w:r w:rsidRPr="00906B3E">
        <w:t>are</w:t>
      </w:r>
      <w:r w:rsidRPr="00906B3E">
        <w:rPr>
          <w:spacing w:val="-18"/>
        </w:rPr>
        <w:t xml:space="preserve"> </w:t>
      </w:r>
      <w:r w:rsidRPr="00906B3E">
        <w:t>bounded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between</w:t>
      </w:r>
      <w:r w:rsidRPr="00906B3E">
        <w:rPr>
          <w:spacing w:val="-18"/>
        </w:rPr>
        <w:t xml:space="preserve"> </w:t>
      </w:r>
      <w:r w:rsidRPr="00906B3E">
        <w:t>0</w:t>
      </w:r>
      <w:r w:rsidRPr="00906B3E">
        <w:rPr>
          <w:spacing w:val="-19"/>
        </w:rPr>
        <w:t xml:space="preserve"> </w:t>
      </w:r>
      <w:r w:rsidRPr="00906B3E">
        <w:t>and</w:t>
      </w:r>
      <w:r w:rsidRPr="00906B3E">
        <w:rPr>
          <w:spacing w:val="-18"/>
        </w:rPr>
        <w:t xml:space="preserve"> </w:t>
      </w:r>
      <w:r w:rsidRPr="00906B3E">
        <w:t>1). Because</w:t>
      </w:r>
      <w:r w:rsidRPr="00906B3E">
        <w:rPr>
          <w:spacing w:val="31"/>
          <w:w w:val="94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95%</w:t>
      </w:r>
      <w:r w:rsidRPr="00906B3E">
        <w:rPr>
          <w:spacing w:val="-10"/>
        </w:rPr>
        <w:t xml:space="preserve"> </w:t>
      </w:r>
      <w:r w:rsidRPr="00906B3E">
        <w:t>CI</w:t>
      </w:r>
      <w:r w:rsidRPr="00906B3E">
        <w:rPr>
          <w:spacing w:val="-11"/>
        </w:rPr>
        <w:t xml:space="preserve"> </w:t>
      </w:r>
      <w:r w:rsidRPr="00906B3E">
        <w:t>falls</w:t>
      </w:r>
      <w:r w:rsidRPr="00906B3E">
        <w:rPr>
          <w:spacing w:val="-10"/>
        </w:rPr>
        <w:t xml:space="preserve"> </w:t>
      </w:r>
      <w:r w:rsidRPr="00906B3E">
        <w:t>completely</w:t>
      </w:r>
      <w:r w:rsidRPr="00906B3E">
        <w:rPr>
          <w:spacing w:val="-10"/>
        </w:rPr>
        <w:t xml:space="preserve"> </w:t>
      </w:r>
      <w:r w:rsidRPr="00906B3E">
        <w:t>outside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1"/>
        </w:rPr>
        <w:t xml:space="preserve"> </w:t>
      </w:r>
      <w:r w:rsidRPr="00906B3E">
        <w:t>bounds,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SGPV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11"/>
        </w:rPr>
        <w:t xml:space="preserve"> </w:t>
      </w:r>
      <w:r w:rsidRPr="00906B3E">
        <w:t>0</w:t>
      </w:r>
      <w:r w:rsidRPr="00906B3E">
        <w:rPr>
          <w:spacing w:val="-10"/>
        </w:rPr>
        <w:t xml:space="preserve"> </w:t>
      </w:r>
      <w:r w:rsidRPr="00906B3E">
        <w:t>(see</w:t>
      </w:r>
      <w:r w:rsidRPr="00906B3E">
        <w:rPr>
          <w:spacing w:val="-11"/>
        </w:rPr>
        <w:t xml:space="preserve"> </w:t>
      </w:r>
      <w:r w:rsidRPr="00906B3E">
        <w:t>Figure</w:t>
      </w:r>
      <w:r w:rsidRPr="00906B3E">
        <w:rPr>
          <w:spacing w:val="-10"/>
        </w:rPr>
        <w:t xml:space="preserve"> </w:t>
      </w:r>
      <w:hyperlink w:anchor="_bookmark0" w:history="1">
        <w:r w:rsidRPr="00906B3E">
          <w:t>1</w:t>
        </w:r>
      </w:hyperlink>
      <w:r w:rsidRPr="00906B3E">
        <w:t>).</w:t>
      </w:r>
    </w:p>
    <w:p w:rsidR="00687123" w:rsidRPr="00906B3E" w:rsidRDefault="00687123">
      <w:pPr>
        <w:spacing w:before="11"/>
        <w:rPr>
          <w:rFonts w:ascii="Palatino Linotype" w:eastAsia="Palatino Linotype" w:hAnsi="Palatino Linotype" w:cs="Palatino Linotype"/>
          <w:sz w:val="35"/>
          <w:szCs w:val="35"/>
        </w:rPr>
      </w:pPr>
    </w:p>
    <w:p w:rsidR="00687123" w:rsidRPr="00906B3E" w:rsidRDefault="00C62845">
      <w:pPr>
        <w:pStyle w:val="Heading1"/>
        <w:rPr>
          <w:rFonts w:ascii="Palatino Linotype" w:hAnsi="Palatino Linotype"/>
          <w:b w:val="0"/>
          <w:bCs w:val="0"/>
        </w:rPr>
      </w:pPr>
      <w:bookmarkStart w:id="6" w:name="SGPV_as_a_uniform_measure_of_overlap"/>
      <w:bookmarkEnd w:id="6"/>
      <w:r w:rsidRPr="00906B3E">
        <w:rPr>
          <w:rFonts w:ascii="Palatino Linotype" w:hAnsi="Palatino Linotype"/>
        </w:rPr>
        <w:t>SGPV</w:t>
      </w:r>
      <w:r w:rsidRPr="00906B3E">
        <w:rPr>
          <w:rFonts w:ascii="Palatino Linotype" w:hAnsi="Palatino Linotype"/>
          <w:spacing w:val="-26"/>
        </w:rPr>
        <w:t xml:space="preserve"> </w:t>
      </w:r>
      <w:r w:rsidRPr="00906B3E">
        <w:rPr>
          <w:rFonts w:ascii="Palatino Linotype" w:hAnsi="Palatino Linotype"/>
        </w:rPr>
        <w:t>as</w:t>
      </w:r>
      <w:r w:rsidRPr="00906B3E">
        <w:rPr>
          <w:rFonts w:ascii="Palatino Linotype" w:hAnsi="Palatino Linotype"/>
          <w:spacing w:val="-27"/>
        </w:rPr>
        <w:t xml:space="preserve"> </w:t>
      </w:r>
      <w:r w:rsidRPr="00906B3E">
        <w:rPr>
          <w:rFonts w:ascii="Palatino Linotype" w:hAnsi="Palatino Linotype"/>
        </w:rPr>
        <w:t>a</w:t>
      </w:r>
      <w:r w:rsidRPr="00906B3E">
        <w:rPr>
          <w:rFonts w:ascii="Palatino Linotype" w:hAnsi="Palatino Linotype"/>
          <w:spacing w:val="-26"/>
        </w:rPr>
        <w:t xml:space="preserve"> </w:t>
      </w:r>
      <w:r w:rsidRPr="00906B3E">
        <w:rPr>
          <w:rFonts w:ascii="Palatino Linotype" w:hAnsi="Palatino Linotype"/>
        </w:rPr>
        <w:t>uniform</w:t>
      </w:r>
      <w:r w:rsidRPr="00906B3E">
        <w:rPr>
          <w:rFonts w:ascii="Palatino Linotype" w:hAnsi="Palatino Linotype"/>
          <w:spacing w:val="-26"/>
        </w:rPr>
        <w:t xml:space="preserve"> </w:t>
      </w:r>
      <w:r w:rsidRPr="00906B3E">
        <w:rPr>
          <w:rFonts w:ascii="Palatino Linotype" w:hAnsi="Palatino Linotype"/>
        </w:rPr>
        <w:t>measure</w:t>
      </w:r>
      <w:r w:rsidRPr="00906B3E">
        <w:rPr>
          <w:rFonts w:ascii="Palatino Linotype" w:hAnsi="Palatino Linotype"/>
          <w:spacing w:val="-26"/>
        </w:rPr>
        <w:t xml:space="preserve"> </w:t>
      </w:r>
      <w:r w:rsidRPr="00906B3E">
        <w:rPr>
          <w:rFonts w:ascii="Palatino Linotype" w:hAnsi="Palatino Linotype"/>
        </w:rPr>
        <w:t>of</w:t>
      </w:r>
      <w:r w:rsidRPr="00906B3E">
        <w:rPr>
          <w:rFonts w:ascii="Palatino Linotype" w:hAnsi="Palatino Linotype"/>
          <w:spacing w:val="-26"/>
        </w:rPr>
        <w:t xml:space="preserve"> </w:t>
      </w:r>
      <w:r w:rsidRPr="00906B3E">
        <w:rPr>
          <w:rFonts w:ascii="Palatino Linotype" w:hAnsi="Palatino Linotype"/>
          <w:spacing w:val="-4"/>
        </w:rPr>
        <w:t>o</w:t>
      </w:r>
      <w:r w:rsidRPr="00906B3E">
        <w:rPr>
          <w:rFonts w:ascii="Palatino Linotype" w:hAnsi="Palatino Linotype"/>
          <w:spacing w:val="-3"/>
        </w:rPr>
        <w:t>v</w:t>
      </w:r>
      <w:r w:rsidRPr="00906B3E">
        <w:rPr>
          <w:rFonts w:ascii="Palatino Linotype" w:hAnsi="Palatino Linotype"/>
          <w:spacing w:val="-4"/>
        </w:rPr>
        <w:t>erlap</w:t>
      </w:r>
    </w:p>
    <w:p w:rsidR="00687123" w:rsidRPr="00906B3E" w:rsidRDefault="00687123">
      <w:pPr>
        <w:rPr>
          <w:rFonts w:ascii="Palatino Linotype" w:eastAsia="Georgia" w:hAnsi="Palatino Linotype" w:cs="Georgia"/>
          <w:b/>
          <w:bCs/>
          <w:sz w:val="24"/>
          <w:szCs w:val="24"/>
        </w:rPr>
      </w:pPr>
    </w:p>
    <w:p w:rsidR="00687123" w:rsidRPr="00906B3E" w:rsidRDefault="00C62845">
      <w:pPr>
        <w:pStyle w:val="BodyText"/>
        <w:spacing w:before="184" w:line="354" w:lineRule="auto"/>
        <w:ind w:left="140" w:right="88" w:firstLine="576"/>
      </w:pPr>
      <w:r w:rsidRPr="00906B3E">
        <w:t>It</w:t>
      </w:r>
      <w:r w:rsidRPr="00906B3E">
        <w:rPr>
          <w:spacing w:val="-15"/>
        </w:rPr>
        <w:t xml:space="preserve"> </w:t>
      </w:r>
      <w:r w:rsidRPr="00906B3E">
        <w:t>is</w:t>
      </w:r>
      <w:r w:rsidRPr="00906B3E">
        <w:rPr>
          <w:spacing w:val="-15"/>
        </w:rPr>
        <w:t xml:space="preserve"> </w:t>
      </w:r>
      <w:r w:rsidRPr="00906B3E">
        <w:t>clear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t>SGPV</w:t>
      </w:r>
      <w:r w:rsidRPr="00906B3E">
        <w:rPr>
          <w:spacing w:val="-15"/>
        </w:rPr>
        <w:t xml:space="preserve"> </w:t>
      </w:r>
      <w:r w:rsidRPr="00906B3E">
        <w:t>and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5"/>
        </w:rPr>
        <w:t xml:space="preserve"> </w:t>
      </w:r>
      <w:r w:rsidRPr="00906B3E">
        <w:t>from</w:t>
      </w:r>
      <w:r w:rsidRPr="00906B3E">
        <w:rPr>
          <w:spacing w:val="-15"/>
        </w:rPr>
        <w:t xml:space="preserve"> </w:t>
      </w:r>
      <w:r w:rsidRPr="00906B3E">
        <w:t>TOST</w:t>
      </w:r>
      <w:r w:rsidRPr="00906B3E">
        <w:rPr>
          <w:spacing w:val="-15"/>
        </w:rPr>
        <w:t xml:space="preserve"> </w:t>
      </w:r>
      <w:r w:rsidRPr="00906B3E">
        <w:t>are</w:t>
      </w:r>
      <w:r w:rsidRPr="00906B3E">
        <w:rPr>
          <w:spacing w:val="-15"/>
        </w:rPr>
        <w:t xml:space="preserve"> </w:t>
      </w:r>
      <w:r w:rsidRPr="00906B3E">
        <w:t>closely</w:t>
      </w:r>
      <w:r w:rsidRPr="00906B3E">
        <w:rPr>
          <w:spacing w:val="-14"/>
        </w:rPr>
        <w:t xml:space="preserve"> </w:t>
      </w:r>
      <w:r w:rsidRPr="00906B3E">
        <w:t>related.</w:t>
      </w:r>
      <w:r w:rsidRPr="00906B3E">
        <w:rPr>
          <w:spacing w:val="-1"/>
        </w:rPr>
        <w:t xml:space="preserve"> </w:t>
      </w:r>
      <w:r w:rsidRPr="00906B3E">
        <w:t>When</w:t>
      </w:r>
      <w:r w:rsidRPr="00906B3E">
        <w:rPr>
          <w:spacing w:val="-15"/>
        </w:rPr>
        <w:t xml:space="preserve"> </w:t>
      </w:r>
      <w:r w:rsidRPr="00906B3E">
        <w:t>confidence</w:t>
      </w:r>
      <w:r w:rsidRPr="00906B3E">
        <w:rPr>
          <w:spacing w:val="20"/>
          <w:w w:val="90"/>
        </w:rPr>
        <w:t xml:space="preserve"> </w:t>
      </w:r>
      <w:r w:rsidRPr="00906B3E">
        <w:rPr>
          <w:spacing w:val="-4"/>
        </w:rPr>
        <w:t>intervals</w:t>
      </w:r>
      <w:r w:rsidRPr="00906B3E">
        <w:rPr>
          <w:spacing w:val="-7"/>
        </w:rPr>
        <w:t xml:space="preserve"> </w:t>
      </w:r>
      <w:r w:rsidRPr="00906B3E">
        <w:t>are</w:t>
      </w:r>
      <w:r w:rsidRPr="00906B3E">
        <w:rPr>
          <w:spacing w:val="-6"/>
        </w:rPr>
        <w:t xml:space="preserve"> </w:t>
      </w:r>
      <w:r w:rsidRPr="00906B3E">
        <w:t>symmetric</w:t>
      </w:r>
      <w:r w:rsidRPr="00906B3E">
        <w:rPr>
          <w:spacing w:val="-6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6"/>
        </w:rPr>
        <w:t xml:space="preserve"> </w:t>
      </w:r>
      <w:r w:rsidRPr="00906B3E">
        <w:t>can</w:t>
      </w:r>
      <w:r w:rsidRPr="00906B3E">
        <w:rPr>
          <w:spacing w:val="-6"/>
        </w:rPr>
        <w:t xml:space="preserve"> </w:t>
      </w:r>
      <w:r w:rsidRPr="00906B3E">
        <w:t>think</w:t>
      </w:r>
      <w:r w:rsidRPr="00906B3E">
        <w:rPr>
          <w:spacing w:val="-7"/>
        </w:rPr>
        <w:t xml:space="preserve"> </w:t>
      </w:r>
      <w:r w:rsidRPr="00906B3E">
        <w:t>of</w:t>
      </w:r>
      <w:r w:rsidRPr="00906B3E">
        <w:rPr>
          <w:spacing w:val="-6"/>
        </w:rPr>
        <w:t xml:space="preserve"> </w:t>
      </w:r>
      <w:r w:rsidRPr="00906B3E">
        <w:t>the</w:t>
      </w:r>
      <w:r w:rsidRPr="00906B3E">
        <w:rPr>
          <w:spacing w:val="-6"/>
        </w:rPr>
        <w:t xml:space="preserve"> </w:t>
      </w:r>
      <w:r w:rsidRPr="00906B3E">
        <w:t>SGPV</w:t>
      </w:r>
      <w:r w:rsidRPr="00906B3E">
        <w:rPr>
          <w:spacing w:val="-6"/>
        </w:rPr>
        <w:t xml:space="preserve"> </w:t>
      </w:r>
      <w:r w:rsidRPr="00906B3E">
        <w:t>as</w:t>
      </w:r>
      <w:r w:rsidRPr="00906B3E">
        <w:rPr>
          <w:spacing w:val="-7"/>
        </w:rPr>
        <w:t xml:space="preserve"> </w:t>
      </w:r>
      <w:r w:rsidRPr="00906B3E">
        <w:t>a</w:t>
      </w:r>
      <w:r w:rsidRPr="00906B3E">
        <w:rPr>
          <w:spacing w:val="-6"/>
        </w:rPr>
        <w:t xml:space="preserve"> </w:t>
      </w:r>
      <w:r w:rsidRPr="00906B3E">
        <w:rPr>
          <w:spacing w:val="-2"/>
        </w:rPr>
        <w:t>straigh</w:t>
      </w:r>
      <w:r w:rsidRPr="00906B3E">
        <w:rPr>
          <w:spacing w:val="-1"/>
        </w:rPr>
        <w:t>t</w:t>
      </w:r>
      <w:r w:rsidRPr="00906B3E">
        <w:rPr>
          <w:spacing w:val="-6"/>
        </w:rPr>
        <w:t xml:space="preserve"> </w:t>
      </w:r>
      <w:r w:rsidRPr="00906B3E">
        <w:t>line</w:t>
      </w:r>
      <w:r w:rsidRPr="00906B3E">
        <w:rPr>
          <w:spacing w:val="-6"/>
        </w:rPr>
        <w:t xml:space="preserve"> </w:t>
      </w:r>
      <w:r w:rsidRPr="00906B3E">
        <w:t>that</w:t>
      </w:r>
      <w:r w:rsidRPr="00906B3E">
        <w:rPr>
          <w:spacing w:val="-6"/>
        </w:rPr>
        <w:t xml:space="preserve"> </w:t>
      </w:r>
      <w:r w:rsidRPr="00906B3E">
        <w:t>is</w:t>
      </w:r>
      <w:r w:rsidRPr="00906B3E">
        <w:rPr>
          <w:spacing w:val="-6"/>
        </w:rPr>
        <w:t xml:space="preserve"> </w:t>
      </w:r>
      <w:r w:rsidRPr="00906B3E">
        <w:t>directly</w:t>
      </w:r>
      <w:r w:rsidRPr="00906B3E">
        <w:rPr>
          <w:spacing w:val="-6"/>
        </w:rPr>
        <w:t xml:space="preserve"> </w:t>
      </w:r>
      <w:r w:rsidRPr="00906B3E">
        <w:t>related</w:t>
      </w:r>
      <w:r w:rsidRPr="00906B3E">
        <w:rPr>
          <w:spacing w:val="29"/>
          <w:w w:val="94"/>
        </w:rPr>
        <w:t xml:space="preserve"> </w:t>
      </w:r>
      <w:r w:rsidRPr="00906B3E">
        <w:t>to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3"/>
        </w:rPr>
        <w:t xml:space="preserve"> </w:t>
      </w:r>
      <w:r w:rsidRPr="00906B3E">
        <w:t>from</w:t>
      </w:r>
      <w:r w:rsidRPr="00906B3E">
        <w:rPr>
          <w:spacing w:val="-12"/>
        </w:rPr>
        <w:t xml:space="preserve"> </w:t>
      </w:r>
      <w:r w:rsidRPr="00906B3E">
        <w:t>an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3"/>
        </w:rPr>
        <w:t xml:space="preserve"> </w:t>
      </w:r>
      <w:r w:rsidRPr="00906B3E">
        <w:t>test</w:t>
      </w:r>
      <w:r w:rsidRPr="00906B3E">
        <w:rPr>
          <w:spacing w:val="-12"/>
        </w:rPr>
        <w:t xml:space="preserve"> </w:t>
      </w:r>
      <w:r w:rsidRPr="00906B3E">
        <w:t>for</w:t>
      </w:r>
      <w:r w:rsidRPr="00906B3E">
        <w:rPr>
          <w:spacing w:val="-12"/>
        </w:rPr>
        <w:t xml:space="preserve"> </w:t>
      </w:r>
      <w:r w:rsidRPr="00906B3E">
        <w:t>three</w:t>
      </w:r>
      <w:r w:rsidRPr="00906B3E">
        <w:rPr>
          <w:spacing w:val="-13"/>
        </w:rPr>
        <w:t xml:space="preserve"> </w:t>
      </w:r>
      <w:r w:rsidRPr="00906B3E">
        <w:rPr>
          <w:spacing w:val="-3"/>
        </w:rPr>
        <w:t>values.</w:t>
      </w:r>
      <w:r w:rsidRPr="00906B3E">
        <w:rPr>
          <w:spacing w:val="3"/>
        </w:rPr>
        <w:t xml:space="preserve"> </w:t>
      </w:r>
      <w:r w:rsidRPr="00906B3E">
        <w:t>When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TOST</w:t>
      </w:r>
      <w:r w:rsidRPr="00906B3E">
        <w:rPr>
          <w:spacing w:val="-12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3"/>
        </w:rPr>
        <w:t xml:space="preserve"> </w:t>
      </w:r>
      <w:r w:rsidRPr="00906B3E">
        <w:t>is</w:t>
      </w:r>
      <w:r w:rsidRPr="00906B3E">
        <w:rPr>
          <w:spacing w:val="-13"/>
        </w:rPr>
        <w:t xml:space="preserve"> </w:t>
      </w:r>
      <w:r w:rsidRPr="00906B3E">
        <w:t>0.5,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21"/>
          <w:w w:val="96"/>
        </w:rPr>
        <w:t xml:space="preserve"> </w:t>
      </w:r>
      <w:r w:rsidRPr="00906B3E">
        <w:t>SGPV is also 0.5</w:t>
      </w:r>
      <w:r w:rsidRPr="00906B3E">
        <w:rPr>
          <w:spacing w:val="1"/>
        </w:rPr>
        <w:t xml:space="preserve"> </w:t>
      </w:r>
      <w:r w:rsidRPr="00906B3E">
        <w:rPr>
          <w:spacing w:val="-1"/>
        </w:rPr>
        <w:t>(not</w:t>
      </w:r>
      <w:r w:rsidRPr="00906B3E">
        <w:rPr>
          <w:spacing w:val="-2"/>
        </w:rPr>
        <w:t>e</w:t>
      </w:r>
      <w:r w:rsidRPr="00906B3E">
        <w:t xml:space="preserve"> that the</w:t>
      </w:r>
      <w:r w:rsidRPr="00906B3E">
        <w:rPr>
          <w:spacing w:val="-1"/>
        </w:rPr>
        <w:t xml:space="preserve"> </w:t>
      </w:r>
      <w:r w:rsidRPr="00906B3E">
        <w:rPr>
          <w:spacing w:val="-2"/>
        </w:rPr>
        <w:t>reverse</w:t>
      </w:r>
      <w:r w:rsidRPr="00906B3E">
        <w:rPr>
          <w:spacing w:val="1"/>
        </w:rPr>
        <w:t xml:space="preserve"> </w:t>
      </w:r>
      <w:r w:rsidRPr="00906B3E">
        <w:t>is not</w:t>
      </w:r>
      <w:r w:rsidRPr="00906B3E">
        <w:rPr>
          <w:spacing w:val="1"/>
        </w:rPr>
        <w:t xml:space="preserve"> </w:t>
      </w:r>
      <w:r w:rsidRPr="00906B3E">
        <w:t>true).</w:t>
      </w:r>
      <w:r w:rsidRPr="00906B3E">
        <w:rPr>
          <w:spacing w:val="20"/>
        </w:rPr>
        <w:t xml:space="preserve"> </w:t>
      </w:r>
      <w:r w:rsidRPr="00906B3E">
        <w:t>The SGPV is</w:t>
      </w:r>
      <w:r w:rsidRPr="00906B3E">
        <w:rPr>
          <w:spacing w:val="1"/>
        </w:rPr>
        <w:t xml:space="preserve"> </w:t>
      </w:r>
      <w:r w:rsidRPr="00906B3E">
        <w:t xml:space="preserve">50% when the </w:t>
      </w:r>
      <w:r w:rsidRPr="00906B3E">
        <w:rPr>
          <w:spacing w:val="-2"/>
        </w:rPr>
        <w:t>observed</w:t>
      </w:r>
      <w:r w:rsidRPr="00906B3E">
        <w:rPr>
          <w:spacing w:val="25"/>
          <w:w w:val="89"/>
        </w:rPr>
        <w:t xml:space="preserve"> </w:t>
      </w:r>
      <w:r w:rsidRPr="00906B3E">
        <w:rPr>
          <w:w w:val="95"/>
        </w:rPr>
        <w:t>mean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falls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exactly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on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2"/>
          <w:w w:val="95"/>
        </w:rPr>
        <w:t xml:space="preserve"> </w:t>
      </w:r>
      <w:r w:rsidRPr="00906B3E">
        <w:rPr>
          <w:spacing w:val="-4"/>
          <w:w w:val="95"/>
        </w:rPr>
        <w:t>lower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or</w:t>
      </w:r>
      <w:r w:rsidRPr="00906B3E">
        <w:rPr>
          <w:spacing w:val="-2"/>
          <w:w w:val="95"/>
        </w:rPr>
        <w:t xml:space="preserve"> </w:t>
      </w:r>
      <w:r w:rsidRPr="00906B3E">
        <w:rPr>
          <w:spacing w:val="1"/>
          <w:w w:val="95"/>
        </w:rPr>
        <w:t>upper</w:t>
      </w:r>
      <w:r w:rsidRPr="00906B3E">
        <w:rPr>
          <w:spacing w:val="-2"/>
          <w:w w:val="95"/>
        </w:rPr>
        <w:t xml:space="preserve"> </w:t>
      </w:r>
      <w:r w:rsidRPr="00906B3E">
        <w:rPr>
          <w:spacing w:val="-3"/>
          <w:w w:val="95"/>
        </w:rPr>
        <w:t>equiv</w:t>
      </w:r>
      <w:r w:rsidRPr="00906B3E">
        <w:rPr>
          <w:spacing w:val="-2"/>
          <w:w w:val="95"/>
        </w:rPr>
        <w:t>a</w:t>
      </w:r>
      <w:r w:rsidRPr="00906B3E">
        <w:rPr>
          <w:spacing w:val="-3"/>
          <w:w w:val="95"/>
        </w:rPr>
        <w:t>lence</w:t>
      </w:r>
      <w:r w:rsidRPr="00906B3E">
        <w:rPr>
          <w:spacing w:val="-2"/>
          <w:w w:val="95"/>
        </w:rPr>
        <w:t xml:space="preserve"> </w:t>
      </w:r>
      <w:r w:rsidRPr="00906B3E">
        <w:rPr>
          <w:spacing w:val="1"/>
          <w:w w:val="95"/>
        </w:rPr>
        <w:t>bound,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because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50%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symmetrical</w:t>
      </w:r>
      <w:r w:rsidRPr="00906B3E">
        <w:rPr>
          <w:spacing w:val="33"/>
          <w:w w:val="92"/>
        </w:rPr>
        <w:t xml:space="preserve"> </w:t>
      </w:r>
      <w:r w:rsidRPr="00906B3E">
        <w:rPr>
          <w:w w:val="95"/>
        </w:rPr>
        <w:t>confidence</w:t>
      </w:r>
      <w:r w:rsidRPr="00906B3E">
        <w:rPr>
          <w:spacing w:val="-3"/>
          <w:w w:val="95"/>
        </w:rPr>
        <w:t xml:space="preserve"> </w:t>
      </w:r>
      <w:r w:rsidRPr="00906B3E">
        <w:rPr>
          <w:spacing w:val="-4"/>
          <w:w w:val="95"/>
        </w:rPr>
        <w:t>in</w:t>
      </w:r>
      <w:r w:rsidRPr="00906B3E">
        <w:rPr>
          <w:spacing w:val="-3"/>
          <w:w w:val="95"/>
        </w:rPr>
        <w:t>terv</w:t>
      </w:r>
      <w:r w:rsidRPr="00906B3E">
        <w:rPr>
          <w:spacing w:val="-4"/>
          <w:w w:val="95"/>
        </w:rPr>
        <w:t>al</w:t>
      </w:r>
      <w:r w:rsidRPr="00906B3E">
        <w:rPr>
          <w:spacing w:val="-2"/>
          <w:w w:val="95"/>
        </w:rPr>
        <w:t xml:space="preserve"> </w:t>
      </w:r>
      <w:r w:rsidRPr="00906B3E">
        <w:rPr>
          <w:spacing w:val="-3"/>
          <w:w w:val="95"/>
        </w:rPr>
        <w:t>overlaps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with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3"/>
          <w:w w:val="95"/>
        </w:rPr>
        <w:t xml:space="preserve"> equivalence </w:t>
      </w:r>
      <w:r w:rsidRPr="00906B3E">
        <w:rPr>
          <w:w w:val="95"/>
        </w:rPr>
        <w:t>range.</w:t>
      </w:r>
      <w:r w:rsidRPr="00906B3E">
        <w:rPr>
          <w:spacing w:val="16"/>
          <w:w w:val="95"/>
        </w:rPr>
        <w:t xml:space="preserve"> </w:t>
      </w:r>
      <w:r w:rsidRPr="00906B3E">
        <w:rPr>
          <w:w w:val="95"/>
        </w:rPr>
        <w:t>When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3"/>
          <w:w w:val="95"/>
        </w:rPr>
        <w:t xml:space="preserve"> </w:t>
      </w:r>
      <w:r w:rsidRPr="00906B3E">
        <w:rPr>
          <w:spacing w:val="-2"/>
          <w:w w:val="95"/>
        </w:rPr>
        <w:t>observed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mean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equals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31"/>
          <w:w w:val="96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-8"/>
          <w:w w:val="95"/>
        </w:rPr>
        <w:t xml:space="preserve"> </w:t>
      </w:r>
      <w:r w:rsidRPr="00906B3E">
        <w:rPr>
          <w:spacing w:val="1"/>
          <w:w w:val="95"/>
        </w:rPr>
        <w:t>bound,</w:t>
      </w:r>
      <w:r w:rsidRPr="00906B3E">
        <w:rPr>
          <w:spacing w:val="-7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8"/>
          <w:w w:val="95"/>
        </w:rPr>
        <w:t xml:space="preserve"> </w:t>
      </w:r>
      <w:r w:rsidRPr="00906B3E">
        <w:rPr>
          <w:w w:val="95"/>
        </w:rPr>
        <w:t>difference</w:t>
      </w:r>
      <w:r w:rsidRPr="00906B3E">
        <w:rPr>
          <w:spacing w:val="-7"/>
          <w:w w:val="95"/>
        </w:rPr>
        <w:t xml:space="preserve"> </w:t>
      </w:r>
      <w:r w:rsidRPr="00906B3E">
        <w:rPr>
          <w:spacing w:val="-2"/>
          <w:w w:val="95"/>
        </w:rPr>
        <w:t>bet</w:t>
      </w:r>
      <w:r w:rsidRPr="00906B3E">
        <w:rPr>
          <w:spacing w:val="-3"/>
          <w:w w:val="95"/>
        </w:rPr>
        <w:t>ween</w:t>
      </w:r>
      <w:r w:rsidRPr="00906B3E">
        <w:rPr>
          <w:spacing w:val="-8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8"/>
          <w:w w:val="95"/>
        </w:rPr>
        <w:t xml:space="preserve"> </w:t>
      </w:r>
      <w:r w:rsidRPr="00906B3E">
        <w:rPr>
          <w:w w:val="95"/>
        </w:rPr>
        <w:t>mean</w:t>
      </w:r>
      <w:r w:rsidRPr="00906B3E">
        <w:rPr>
          <w:spacing w:val="-7"/>
          <w:w w:val="95"/>
        </w:rPr>
        <w:t xml:space="preserve"> </w:t>
      </w:r>
      <w:r w:rsidRPr="00906B3E">
        <w:rPr>
          <w:w w:val="95"/>
        </w:rPr>
        <w:t>in</w:t>
      </w:r>
      <w:r w:rsidRPr="00906B3E">
        <w:rPr>
          <w:spacing w:val="-7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8"/>
          <w:w w:val="95"/>
        </w:rPr>
        <w:t xml:space="preserve"> </w:t>
      </w:r>
      <w:r w:rsidRPr="00906B3E">
        <w:rPr>
          <w:w w:val="95"/>
        </w:rPr>
        <w:t>data</w:t>
      </w:r>
      <w:r w:rsidRPr="00906B3E">
        <w:rPr>
          <w:spacing w:val="-7"/>
          <w:w w:val="95"/>
        </w:rPr>
        <w:t xml:space="preserve"> </w:t>
      </w:r>
      <w:r w:rsidRPr="00906B3E">
        <w:rPr>
          <w:w w:val="95"/>
        </w:rPr>
        <w:t>and</w:t>
      </w:r>
      <w:r w:rsidRPr="00906B3E">
        <w:rPr>
          <w:spacing w:val="-7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8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-8"/>
          <w:w w:val="95"/>
        </w:rPr>
        <w:t xml:space="preserve"> </w:t>
      </w:r>
      <w:r w:rsidRPr="00906B3E">
        <w:rPr>
          <w:spacing w:val="1"/>
          <w:w w:val="95"/>
        </w:rPr>
        <w:t>bound</w:t>
      </w:r>
      <w:r w:rsidRPr="00906B3E">
        <w:rPr>
          <w:spacing w:val="-8"/>
          <w:w w:val="95"/>
        </w:rPr>
        <w:t xml:space="preserve"> </w:t>
      </w:r>
      <w:r w:rsidRPr="00906B3E">
        <w:rPr>
          <w:w w:val="95"/>
        </w:rPr>
        <w:t>is</w:t>
      </w:r>
      <w:r w:rsidRPr="00906B3E">
        <w:rPr>
          <w:spacing w:val="51"/>
          <w:w w:val="89"/>
        </w:rPr>
        <w:t xml:space="preserve"> </w:t>
      </w:r>
      <w:r w:rsidRPr="00906B3E">
        <w:t>0,</w:t>
      </w:r>
      <w:r w:rsidRPr="00906B3E">
        <w:rPr>
          <w:spacing w:val="-7"/>
        </w:rPr>
        <w:t xml:space="preserve"> </w:t>
      </w:r>
      <w:r w:rsidRPr="00906B3E">
        <w:t>the</w:t>
      </w:r>
      <w:r w:rsidRPr="00906B3E">
        <w:rPr>
          <w:spacing w:val="-6"/>
        </w:rPr>
        <w:t xml:space="preserve"> </w:t>
      </w:r>
      <w:r w:rsidRPr="00906B3E">
        <w:rPr>
          <w:i/>
        </w:rPr>
        <w:t>t</w:t>
      </w:r>
      <w:r w:rsidRPr="00906B3E">
        <w:t>-value</w:t>
      </w:r>
      <w:r w:rsidRPr="00906B3E">
        <w:rPr>
          <w:spacing w:val="-7"/>
        </w:rPr>
        <w:t xml:space="preserve"> </w:t>
      </w:r>
      <w:r w:rsidRPr="00906B3E">
        <w:t>for</w:t>
      </w:r>
      <w:r w:rsidRPr="00906B3E">
        <w:rPr>
          <w:spacing w:val="-6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7"/>
        </w:rPr>
        <w:t xml:space="preserve"> </w:t>
      </w:r>
      <w:r w:rsidRPr="00906B3E">
        <w:t>test</w:t>
      </w:r>
      <w:r w:rsidRPr="00906B3E">
        <w:rPr>
          <w:spacing w:val="-5"/>
        </w:rPr>
        <w:t xml:space="preserve"> </w:t>
      </w:r>
      <w:r w:rsidRPr="00906B3E">
        <w:t>is</w:t>
      </w:r>
      <w:r w:rsidRPr="00906B3E">
        <w:rPr>
          <w:spacing w:val="-6"/>
        </w:rPr>
        <w:t xml:space="preserve"> </w:t>
      </w:r>
      <w:r w:rsidRPr="00906B3E">
        <w:t>also</w:t>
      </w:r>
      <w:r w:rsidRPr="00906B3E">
        <w:rPr>
          <w:spacing w:val="-7"/>
        </w:rPr>
        <w:t xml:space="preserve"> </w:t>
      </w:r>
      <w:r w:rsidRPr="00906B3E">
        <w:t>0,</w:t>
      </w:r>
      <w:r w:rsidRPr="00906B3E">
        <w:rPr>
          <w:spacing w:val="-5"/>
        </w:rPr>
        <w:t xml:space="preserve"> </w:t>
      </w:r>
      <w:r w:rsidRPr="00906B3E">
        <w:t>and</w:t>
      </w:r>
      <w:r w:rsidRPr="00906B3E">
        <w:rPr>
          <w:spacing w:val="-7"/>
        </w:rPr>
        <w:t xml:space="preserve"> </w:t>
      </w:r>
      <w:r w:rsidRPr="00906B3E">
        <w:rPr>
          <w:spacing w:val="-2"/>
        </w:rPr>
        <w:t>th</w:t>
      </w:r>
      <w:r w:rsidRPr="00906B3E">
        <w:rPr>
          <w:spacing w:val="-3"/>
        </w:rPr>
        <w:t>us</w:t>
      </w:r>
      <w:r w:rsidRPr="00906B3E">
        <w:rPr>
          <w:spacing w:val="-6"/>
        </w:rPr>
        <w:t xml:space="preserve"> </w:t>
      </w:r>
      <w:r w:rsidRPr="00906B3E">
        <w:t>the</w:t>
      </w:r>
      <w:r w:rsidRPr="00906B3E">
        <w:rPr>
          <w:spacing w:val="-6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6"/>
        </w:rPr>
        <w:t xml:space="preserve"> </w:t>
      </w:r>
      <w:r w:rsidRPr="00906B3E">
        <w:t>is</w:t>
      </w:r>
      <w:r w:rsidRPr="00906B3E">
        <w:rPr>
          <w:spacing w:val="-6"/>
        </w:rPr>
        <w:t xml:space="preserve"> </w:t>
      </w:r>
      <w:r w:rsidRPr="00906B3E">
        <w:t>0.5</w:t>
      </w:r>
      <w:r w:rsidRPr="00906B3E">
        <w:rPr>
          <w:spacing w:val="-6"/>
        </w:rPr>
        <w:t xml:space="preserve"> </w:t>
      </w:r>
      <w:r w:rsidRPr="00906B3E">
        <w:t>(situation</w:t>
      </w:r>
      <w:r w:rsidRPr="00906B3E">
        <w:rPr>
          <w:spacing w:val="-6"/>
        </w:rPr>
        <w:t xml:space="preserve"> </w:t>
      </w:r>
      <w:r w:rsidRPr="00906B3E">
        <w:t>A,</w:t>
      </w:r>
      <w:r w:rsidRPr="00906B3E">
        <w:rPr>
          <w:spacing w:val="25"/>
          <w:w w:val="97"/>
        </w:rPr>
        <w:t xml:space="preserve"> </w:t>
      </w:r>
      <w:r w:rsidRPr="00906B3E">
        <w:t>Figure</w:t>
      </w:r>
      <w:r w:rsidRPr="00906B3E">
        <w:rPr>
          <w:spacing w:val="-5"/>
        </w:rPr>
        <w:t xml:space="preserve"> </w:t>
      </w:r>
      <w:hyperlink w:anchor="_bookmark2" w:history="1">
        <w:r w:rsidRPr="00906B3E">
          <w:t>3</w:t>
        </w:r>
      </w:hyperlink>
      <w:r w:rsidRPr="00906B3E">
        <w:t>).</w:t>
      </w:r>
    </w:p>
    <w:p w:rsidR="00687123" w:rsidRPr="00906B3E" w:rsidRDefault="00C62845">
      <w:pPr>
        <w:pStyle w:val="BodyText"/>
        <w:spacing w:before="31" w:line="354" w:lineRule="auto"/>
        <w:ind w:left="140" w:right="117" w:firstLine="576"/>
        <w:jc w:val="both"/>
      </w:pPr>
      <w:r w:rsidRPr="00906B3E">
        <w:rPr>
          <w:spacing w:val="-8"/>
        </w:rPr>
        <w:t>T</w:t>
      </w:r>
      <w:r w:rsidRPr="00906B3E">
        <w:rPr>
          <w:spacing w:val="-11"/>
        </w:rPr>
        <w:t>wo</w:t>
      </w:r>
      <w:r w:rsidRPr="00906B3E">
        <w:rPr>
          <w:spacing w:val="-20"/>
        </w:rPr>
        <w:t xml:space="preserve"> </w:t>
      </w:r>
      <w:r w:rsidRPr="00906B3E">
        <w:t>other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poin</w:t>
      </w:r>
      <w:r w:rsidRPr="00906B3E">
        <w:rPr>
          <w:spacing w:val="-1"/>
        </w:rPr>
        <w:t>ts</w:t>
      </w:r>
      <w:r w:rsidRPr="00906B3E">
        <w:rPr>
          <w:spacing w:val="-20"/>
        </w:rPr>
        <w:t xml:space="preserve"> </w:t>
      </w:r>
      <w:r w:rsidRPr="00906B3E">
        <w:rPr>
          <w:spacing w:val="-4"/>
        </w:rPr>
        <w:t>always</w:t>
      </w:r>
      <w:r w:rsidRPr="00906B3E">
        <w:rPr>
          <w:spacing w:val="-20"/>
        </w:rPr>
        <w:t xml:space="preserve"> </w:t>
      </w:r>
      <w:proofErr w:type="gramStart"/>
      <w:r w:rsidRPr="00906B3E">
        <w:rPr>
          <w:spacing w:val="-5"/>
        </w:rPr>
        <w:t>have</w:t>
      </w:r>
      <w:r w:rsidRPr="00906B3E">
        <w:rPr>
          <w:spacing w:val="-20"/>
        </w:rPr>
        <w:t xml:space="preserve"> </w:t>
      </w:r>
      <w:r w:rsidRPr="00906B3E">
        <w:t>to</w:t>
      </w:r>
      <w:proofErr w:type="gramEnd"/>
      <w:r w:rsidRPr="00906B3E">
        <w:rPr>
          <w:spacing w:val="-20"/>
        </w:rPr>
        <w:t xml:space="preserve"> </w:t>
      </w:r>
      <w:r w:rsidRPr="00906B3E">
        <w:rPr>
          <w:spacing w:val="-3"/>
        </w:rPr>
        <w:t>overlap.</w:t>
      </w:r>
      <w:r w:rsidRPr="00906B3E">
        <w:rPr>
          <w:spacing w:val="-6"/>
        </w:rPr>
        <w:t xml:space="preserve"> </w:t>
      </w:r>
      <w:r w:rsidRPr="00906B3E">
        <w:t>When</w:t>
      </w:r>
      <w:r w:rsidRPr="00906B3E">
        <w:rPr>
          <w:spacing w:val="-20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he</w:t>
      </w:r>
      <w:r w:rsidRPr="00906B3E">
        <w:rPr>
          <w:spacing w:val="-20"/>
        </w:rPr>
        <w:t xml:space="preserve"> </w:t>
      </w:r>
      <w:r w:rsidRPr="00906B3E">
        <w:t>95%</w:t>
      </w:r>
      <w:r w:rsidRPr="00906B3E">
        <w:rPr>
          <w:spacing w:val="-20"/>
        </w:rPr>
        <w:t xml:space="preserve"> </w:t>
      </w:r>
      <w:r w:rsidRPr="00906B3E">
        <w:t>CI</w:t>
      </w:r>
      <w:r w:rsidRPr="00906B3E">
        <w:rPr>
          <w:spacing w:val="-20"/>
        </w:rPr>
        <w:t xml:space="preserve"> </w:t>
      </w:r>
      <w:r w:rsidRPr="00906B3E">
        <w:t>falls</w:t>
      </w:r>
      <w:r w:rsidRPr="00906B3E">
        <w:rPr>
          <w:spacing w:val="-20"/>
        </w:rPr>
        <w:t xml:space="preserve"> </w:t>
      </w:r>
      <w:r w:rsidRPr="00906B3E">
        <w:t>completely</w:t>
      </w:r>
      <w:r w:rsidRPr="00906B3E">
        <w:rPr>
          <w:spacing w:val="-20"/>
        </w:rPr>
        <w:t xml:space="preserve"> </w:t>
      </w:r>
      <w:r w:rsidRPr="00906B3E">
        <w:t>inside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31"/>
          <w:w w:val="9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8"/>
        </w:rPr>
        <w:t xml:space="preserve"> </w:t>
      </w:r>
      <w:r w:rsidRPr="00906B3E">
        <w:t>region,</w:t>
      </w:r>
      <w:r w:rsidRPr="00906B3E">
        <w:rPr>
          <w:spacing w:val="-28"/>
        </w:rPr>
        <w:t xml:space="preserve"> </w:t>
      </w:r>
      <w:r w:rsidRPr="00906B3E">
        <w:t>and</w:t>
      </w:r>
      <w:r w:rsidRPr="00906B3E">
        <w:rPr>
          <w:spacing w:val="-27"/>
        </w:rPr>
        <w:t xml:space="preserve"> </w:t>
      </w:r>
      <w:r w:rsidRPr="00906B3E">
        <w:t>one</w:t>
      </w:r>
      <w:r w:rsidRPr="00906B3E">
        <w:rPr>
          <w:spacing w:val="-28"/>
        </w:rPr>
        <w:t xml:space="preserve"> </w:t>
      </w:r>
      <w:r w:rsidRPr="00906B3E">
        <w:rPr>
          <w:spacing w:val="-2"/>
        </w:rPr>
        <w:t>endpoin</w:t>
      </w:r>
      <w:r w:rsidRPr="00906B3E">
        <w:rPr>
          <w:spacing w:val="-1"/>
        </w:rPr>
        <w:t>t</w:t>
      </w:r>
      <w:r w:rsidRPr="00906B3E">
        <w:rPr>
          <w:spacing w:val="-27"/>
        </w:rPr>
        <w:t xml:space="preserve"> </w:t>
      </w:r>
      <w:r w:rsidRPr="00906B3E">
        <w:t>of</w:t>
      </w:r>
      <w:r w:rsidRPr="00906B3E">
        <w:rPr>
          <w:spacing w:val="-28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r w:rsidRPr="00906B3E">
        <w:t>confidence</w:t>
      </w:r>
      <w:r w:rsidRPr="00906B3E">
        <w:rPr>
          <w:spacing w:val="-27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8"/>
        </w:rPr>
        <w:t xml:space="preserve"> </w:t>
      </w:r>
      <w:r w:rsidRPr="00906B3E">
        <w:t>is</w:t>
      </w:r>
      <w:r w:rsidRPr="00906B3E">
        <w:rPr>
          <w:spacing w:val="-27"/>
        </w:rPr>
        <w:t xml:space="preserve"> </w:t>
      </w:r>
      <w:r w:rsidRPr="00906B3E">
        <w:t>exactly</w:t>
      </w:r>
      <w:r w:rsidRPr="00906B3E">
        <w:rPr>
          <w:spacing w:val="-27"/>
        </w:rPr>
        <w:t xml:space="preserve"> </w:t>
      </w:r>
      <w:r w:rsidRPr="00906B3E">
        <w:t>equal</w:t>
      </w:r>
      <w:r w:rsidRPr="00906B3E">
        <w:rPr>
          <w:spacing w:val="-27"/>
        </w:rPr>
        <w:t xml:space="preserve"> </w:t>
      </w:r>
      <w:r w:rsidRPr="00906B3E">
        <w:t>to</w:t>
      </w:r>
      <w:r w:rsidRPr="00906B3E">
        <w:rPr>
          <w:spacing w:val="-28"/>
        </w:rPr>
        <w:t xml:space="preserve"> </w:t>
      </w:r>
      <w:r w:rsidRPr="00906B3E">
        <w:t>one</w:t>
      </w:r>
      <w:r w:rsidRPr="00906B3E">
        <w:rPr>
          <w:spacing w:val="-27"/>
        </w:rPr>
        <w:t xml:space="preserve"> </w:t>
      </w:r>
      <w:r w:rsidRPr="00906B3E">
        <w:t>of</w:t>
      </w:r>
      <w:r w:rsidRPr="00906B3E">
        <w:rPr>
          <w:spacing w:val="-27"/>
        </w:rPr>
        <w:t xml:space="preserve"> </w:t>
      </w:r>
      <w:r w:rsidRPr="00906B3E">
        <w:t>the</w:t>
      </w:r>
      <w:r w:rsidRPr="00906B3E">
        <w:rPr>
          <w:spacing w:val="37"/>
          <w:w w:val="9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1"/>
        </w:rPr>
        <w:t xml:space="preserve"> </w:t>
      </w:r>
      <w:r w:rsidRPr="00906B3E">
        <w:rPr>
          <w:spacing w:val="1"/>
        </w:rPr>
        <w:t>bounds</w:t>
      </w:r>
      <w:r w:rsidRPr="00906B3E">
        <w:rPr>
          <w:spacing w:val="-10"/>
        </w:rPr>
        <w:t xml:space="preserve"> </w:t>
      </w:r>
      <w:r w:rsidRPr="00906B3E">
        <w:t>(see</w:t>
      </w:r>
      <w:r w:rsidRPr="00906B3E">
        <w:rPr>
          <w:spacing w:val="-11"/>
        </w:rPr>
        <w:t xml:space="preserve"> </w:t>
      </w:r>
      <w:r w:rsidRPr="00906B3E">
        <w:t>situation</w:t>
      </w:r>
      <w:r w:rsidRPr="00906B3E">
        <w:rPr>
          <w:spacing w:val="-10"/>
        </w:rPr>
        <w:t xml:space="preserve"> </w:t>
      </w:r>
      <w:r w:rsidRPr="00906B3E">
        <w:t>B</w:t>
      </w:r>
      <w:r w:rsidRPr="00906B3E">
        <w:rPr>
          <w:spacing w:val="-11"/>
        </w:rPr>
        <w:t xml:space="preserve"> </w:t>
      </w:r>
      <w:r w:rsidRPr="00906B3E">
        <w:t>in</w:t>
      </w:r>
      <w:r w:rsidRPr="00906B3E">
        <w:rPr>
          <w:spacing w:val="-10"/>
        </w:rPr>
        <w:t xml:space="preserve"> </w:t>
      </w:r>
      <w:r w:rsidRPr="00906B3E">
        <w:t>Figure</w:t>
      </w:r>
      <w:r w:rsidRPr="00906B3E">
        <w:rPr>
          <w:spacing w:val="-10"/>
        </w:rPr>
        <w:t xml:space="preserve"> </w:t>
      </w:r>
      <w:hyperlink w:anchor="_bookmark2" w:history="1">
        <w:r w:rsidRPr="00906B3E">
          <w:t>3</w:t>
        </w:r>
      </w:hyperlink>
      <w:r w:rsidRPr="00906B3E">
        <w:t>)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TOST</w:t>
      </w:r>
      <w:r w:rsidRPr="00906B3E">
        <w:rPr>
          <w:spacing w:val="-10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(which</w:t>
      </w:r>
      <w:r w:rsidRPr="00906B3E">
        <w:rPr>
          <w:spacing w:val="-11"/>
        </w:rPr>
        <w:t xml:space="preserve"> </w:t>
      </w:r>
      <w:r w:rsidRPr="00906B3E">
        <w:t>relies</w:t>
      </w:r>
      <w:r w:rsidRPr="00906B3E">
        <w:rPr>
          <w:spacing w:val="-11"/>
        </w:rPr>
        <w:t xml:space="preserve"> </w:t>
      </w:r>
      <w:r w:rsidRPr="00906B3E">
        <w:t>on</w:t>
      </w:r>
      <w:r w:rsidRPr="00906B3E">
        <w:rPr>
          <w:spacing w:val="-10"/>
        </w:rPr>
        <w:t xml:space="preserve"> </w:t>
      </w:r>
      <w:r w:rsidRPr="00906B3E">
        <w:t>a</w:t>
      </w:r>
    </w:p>
    <w:p w:rsidR="00687123" w:rsidRPr="00906B3E" w:rsidRDefault="00C62845">
      <w:pPr>
        <w:pStyle w:val="BodyText"/>
        <w:spacing w:line="354" w:lineRule="auto"/>
        <w:ind w:left="131" w:right="88" w:firstLine="8"/>
      </w:pPr>
      <w:r w:rsidRPr="00906B3E">
        <w:t>one-sided</w:t>
      </w:r>
      <w:r w:rsidRPr="00906B3E">
        <w:rPr>
          <w:spacing w:val="-12"/>
        </w:rPr>
        <w:t xml:space="preserve"> </w:t>
      </w:r>
      <w:r w:rsidRPr="00906B3E">
        <w:t>test)</w:t>
      </w:r>
      <w:r w:rsidRPr="00906B3E">
        <w:rPr>
          <w:spacing w:val="-12"/>
        </w:rPr>
        <w:t xml:space="preserve"> </w:t>
      </w:r>
      <w:r w:rsidRPr="00906B3E">
        <w:t>is</w:t>
      </w:r>
      <w:r w:rsidRPr="00906B3E">
        <w:rPr>
          <w:spacing w:val="-11"/>
        </w:rPr>
        <w:t xml:space="preserve"> </w:t>
      </w:r>
      <w:r w:rsidRPr="00906B3E">
        <w:rPr>
          <w:spacing w:val="-4"/>
        </w:rPr>
        <w:t>always</w:t>
      </w:r>
      <w:r w:rsidRPr="00906B3E">
        <w:rPr>
          <w:spacing w:val="-11"/>
        </w:rPr>
        <w:t xml:space="preserve"> </w:t>
      </w:r>
      <w:r w:rsidRPr="00906B3E">
        <w:t>0.025.</w:t>
      </w:r>
      <w:r w:rsidRPr="00906B3E">
        <w:rPr>
          <w:spacing w:val="4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t>third</w:t>
      </w:r>
      <w:r w:rsidRPr="00906B3E">
        <w:rPr>
          <w:spacing w:val="-12"/>
        </w:rPr>
        <w:t xml:space="preserve"> </w:t>
      </w:r>
      <w:r w:rsidRPr="00906B3E">
        <w:rPr>
          <w:spacing w:val="-2"/>
        </w:rPr>
        <w:t>poin</w:t>
      </w:r>
      <w:r w:rsidRPr="00906B3E">
        <w:rPr>
          <w:spacing w:val="-1"/>
        </w:rPr>
        <w:t>t</w:t>
      </w:r>
      <w:r w:rsidRPr="00906B3E">
        <w:rPr>
          <w:spacing w:val="-11"/>
        </w:rPr>
        <w:t xml:space="preserve"> </w:t>
      </w:r>
      <w:r w:rsidRPr="00906B3E">
        <w:t>where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SGPV</w:t>
      </w:r>
      <w:r w:rsidRPr="00906B3E">
        <w:rPr>
          <w:spacing w:val="-11"/>
        </w:rPr>
        <w:t xml:space="preserve"> </w:t>
      </w:r>
      <w:r w:rsidRPr="00906B3E">
        <w:t>and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2"/>
        </w:rPr>
        <w:t xml:space="preserve"> </w:t>
      </w:r>
      <w:r w:rsidRPr="00906B3E">
        <w:t>from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29"/>
          <w:w w:val="97"/>
        </w:rPr>
        <w:t xml:space="preserve"> </w:t>
      </w:r>
      <w:r w:rsidRPr="00906B3E">
        <w:t>TOST</w:t>
      </w:r>
      <w:r w:rsidRPr="00906B3E">
        <w:rPr>
          <w:spacing w:val="-22"/>
        </w:rPr>
        <w:t xml:space="preserve"> </w:t>
      </w:r>
      <w:r w:rsidRPr="00906B3E">
        <w:t>procedure</w:t>
      </w:r>
      <w:r w:rsidRPr="00906B3E">
        <w:rPr>
          <w:spacing w:val="-22"/>
        </w:rPr>
        <w:t xml:space="preserve"> </w:t>
      </w:r>
      <w:r w:rsidRPr="00906B3E">
        <w:t>should</w:t>
      </w:r>
      <w:r w:rsidRPr="00906B3E">
        <w:rPr>
          <w:spacing w:val="-22"/>
        </w:rPr>
        <w:t xml:space="preserve"> </w:t>
      </w:r>
      <w:r w:rsidRPr="00906B3E">
        <w:rPr>
          <w:spacing w:val="-3"/>
        </w:rPr>
        <w:t>overlap</w:t>
      </w:r>
      <w:r w:rsidRPr="00906B3E">
        <w:rPr>
          <w:spacing w:val="-22"/>
        </w:rPr>
        <w:t xml:space="preserve"> </w:t>
      </w:r>
      <w:r w:rsidRPr="00906B3E">
        <w:t>is</w:t>
      </w:r>
      <w:r w:rsidRPr="00906B3E">
        <w:rPr>
          <w:spacing w:val="-22"/>
        </w:rPr>
        <w:t xml:space="preserve"> </w:t>
      </w:r>
      <w:r w:rsidRPr="00906B3E">
        <w:t>where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t>95%</w:t>
      </w:r>
      <w:r w:rsidRPr="00906B3E">
        <w:rPr>
          <w:spacing w:val="-22"/>
        </w:rPr>
        <w:t xml:space="preserve"> </w:t>
      </w:r>
      <w:r w:rsidRPr="00906B3E">
        <w:t>CI</w:t>
      </w:r>
      <w:r w:rsidRPr="00906B3E">
        <w:rPr>
          <w:spacing w:val="-22"/>
        </w:rPr>
        <w:t xml:space="preserve"> </w:t>
      </w:r>
      <w:r w:rsidRPr="00906B3E">
        <w:t>falls</w:t>
      </w:r>
      <w:r w:rsidRPr="00906B3E">
        <w:rPr>
          <w:spacing w:val="-22"/>
        </w:rPr>
        <w:t xml:space="preserve"> </w:t>
      </w:r>
      <w:r w:rsidRPr="00906B3E">
        <w:t>completely</w:t>
      </w:r>
      <w:r w:rsidRPr="00906B3E">
        <w:rPr>
          <w:spacing w:val="-22"/>
        </w:rPr>
        <w:t xml:space="preserve"> </w:t>
      </w:r>
      <w:r w:rsidRPr="00906B3E">
        <w:t>outside</w:t>
      </w:r>
      <w:r w:rsidRPr="00906B3E">
        <w:rPr>
          <w:spacing w:val="-22"/>
        </w:rPr>
        <w:t xml:space="preserve"> </w:t>
      </w:r>
      <w:r w:rsidRPr="00906B3E">
        <w:t>of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26"/>
          <w:w w:val="97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6"/>
        </w:rPr>
        <w:t xml:space="preserve"> </w:t>
      </w:r>
      <w:r w:rsidRPr="00906B3E">
        <w:t>range,</w:t>
      </w:r>
      <w:r w:rsidRPr="00906B3E">
        <w:rPr>
          <w:spacing w:val="-27"/>
        </w:rPr>
        <w:t xml:space="preserve"> </w:t>
      </w:r>
      <w:r w:rsidRPr="00906B3E">
        <w:t>but</w:t>
      </w:r>
      <w:r w:rsidRPr="00906B3E">
        <w:rPr>
          <w:spacing w:val="-26"/>
        </w:rPr>
        <w:t xml:space="preserve"> </w:t>
      </w:r>
      <w:r w:rsidRPr="00906B3E">
        <w:t>one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endpoin</w:t>
      </w:r>
      <w:r w:rsidRPr="00906B3E">
        <w:rPr>
          <w:spacing w:val="-1"/>
        </w:rPr>
        <w:t>t</w:t>
      </w:r>
      <w:r w:rsidRPr="00906B3E">
        <w:rPr>
          <w:spacing w:val="-26"/>
        </w:rPr>
        <w:t xml:space="preserve"> </w:t>
      </w:r>
      <w:r w:rsidRPr="00906B3E">
        <w:t>of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t>confidence</w:t>
      </w:r>
      <w:r w:rsidRPr="00906B3E">
        <w:rPr>
          <w:spacing w:val="-26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6"/>
        </w:rPr>
        <w:t xml:space="preserve"> </w:t>
      </w:r>
      <w:r w:rsidRPr="00906B3E">
        <w:t>is</w:t>
      </w:r>
      <w:r w:rsidRPr="00906B3E">
        <w:rPr>
          <w:spacing w:val="-26"/>
        </w:rPr>
        <w:t xml:space="preserve"> </w:t>
      </w:r>
      <w:r w:rsidRPr="00906B3E">
        <w:t>equal</w:t>
      </w:r>
      <w:r w:rsidRPr="00906B3E">
        <w:rPr>
          <w:spacing w:val="-26"/>
        </w:rPr>
        <w:t xml:space="preserve"> </w:t>
      </w:r>
      <w:r w:rsidRPr="00906B3E">
        <w:t>to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53"/>
          <w:w w:val="93"/>
        </w:rPr>
        <w:t xml:space="preserve"> </w:t>
      </w:r>
      <w:r w:rsidRPr="00906B3E">
        <w:rPr>
          <w:spacing w:val="1"/>
        </w:rPr>
        <w:t>bound</w:t>
      </w:r>
      <w:r w:rsidRPr="00906B3E">
        <w:rPr>
          <w:spacing w:val="-11"/>
        </w:rPr>
        <w:t xml:space="preserve"> </w:t>
      </w:r>
      <w:r w:rsidRPr="00906B3E">
        <w:t>(see</w:t>
      </w:r>
      <w:r w:rsidRPr="00906B3E">
        <w:rPr>
          <w:spacing w:val="-10"/>
        </w:rPr>
        <w:t xml:space="preserve"> </w:t>
      </w:r>
      <w:r w:rsidRPr="00906B3E">
        <w:t>situation</w:t>
      </w:r>
      <w:r w:rsidRPr="00906B3E">
        <w:rPr>
          <w:spacing w:val="-10"/>
        </w:rPr>
        <w:t xml:space="preserve"> </w:t>
      </w:r>
      <w:r w:rsidRPr="00906B3E">
        <w:t>C</w:t>
      </w:r>
      <w:r w:rsidRPr="00906B3E">
        <w:rPr>
          <w:spacing w:val="-9"/>
        </w:rPr>
        <w:t xml:space="preserve"> </w:t>
      </w:r>
      <w:r w:rsidRPr="00906B3E">
        <w:t>in</w:t>
      </w:r>
      <w:r w:rsidRPr="00906B3E">
        <w:rPr>
          <w:spacing w:val="-10"/>
        </w:rPr>
        <w:t xml:space="preserve"> </w:t>
      </w:r>
      <w:r w:rsidRPr="00906B3E">
        <w:t>Figure</w:t>
      </w:r>
      <w:r w:rsidRPr="00906B3E">
        <w:rPr>
          <w:spacing w:val="-10"/>
        </w:rPr>
        <w:t xml:space="preserve"> </w:t>
      </w:r>
      <w:hyperlink w:anchor="_bookmark2" w:history="1">
        <w:r w:rsidRPr="00906B3E">
          <w:t>3</w:t>
        </w:r>
      </w:hyperlink>
      <w:r w:rsidRPr="00906B3E">
        <w:t>),</w:t>
      </w:r>
      <w:r w:rsidRPr="00906B3E">
        <w:rPr>
          <w:spacing w:val="-10"/>
        </w:rPr>
        <w:t xml:space="preserve"> </w:t>
      </w:r>
      <w:r w:rsidRPr="00906B3E">
        <w:rPr>
          <w:spacing w:val="-2"/>
        </w:rPr>
        <w:t>when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1"/>
        </w:rPr>
        <w:t xml:space="preserve"> </w:t>
      </w:r>
      <w:r w:rsidRPr="00906B3E">
        <w:t>will</w:t>
      </w:r>
      <w:r w:rsidRPr="00906B3E">
        <w:rPr>
          <w:spacing w:val="-10"/>
        </w:rPr>
        <w:t xml:space="preserve"> </w:t>
      </w:r>
      <w:r w:rsidRPr="00906B3E">
        <w:rPr>
          <w:spacing w:val="-4"/>
        </w:rPr>
        <w:t>always</w:t>
      </w:r>
      <w:r w:rsidRPr="00906B3E">
        <w:rPr>
          <w:spacing w:val="-10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9"/>
        </w:rPr>
        <w:t xml:space="preserve"> </w:t>
      </w:r>
      <w:r w:rsidRPr="00906B3E">
        <w:t>0.975.</w:t>
      </w:r>
      <w:r w:rsidRPr="00906B3E">
        <w:rPr>
          <w:spacing w:val="6"/>
        </w:rPr>
        <w:t xml:space="preserve"> </w:t>
      </w:r>
      <w:r w:rsidRPr="00906B3E">
        <w:t>Note</w:t>
      </w:r>
      <w:r w:rsidRPr="00906B3E">
        <w:rPr>
          <w:spacing w:val="-9"/>
        </w:rPr>
        <w:t xml:space="preserve"> </w:t>
      </w:r>
      <w:r w:rsidRPr="00906B3E">
        <w:t>that</w:t>
      </w:r>
      <w:r w:rsidRPr="00906B3E">
        <w:rPr>
          <w:spacing w:val="-10"/>
        </w:rPr>
        <w:t xml:space="preserve"> </w:t>
      </w:r>
      <w:r w:rsidRPr="00906B3E">
        <w:t>this</w:t>
      </w:r>
      <w:r w:rsidRPr="00906B3E">
        <w:rPr>
          <w:spacing w:val="28"/>
          <w:w w:val="97"/>
        </w:rPr>
        <w:t xml:space="preserve"> </w:t>
      </w:r>
      <w:r w:rsidRPr="00906B3E">
        <w:t>situation</w:t>
      </w:r>
      <w:r w:rsidRPr="00906B3E">
        <w:rPr>
          <w:spacing w:val="-19"/>
        </w:rPr>
        <w:t xml:space="preserve"> </w:t>
      </w:r>
      <w:r w:rsidRPr="00906B3E">
        <w:t>is</w:t>
      </w:r>
      <w:r w:rsidRPr="00906B3E">
        <w:rPr>
          <w:spacing w:val="-19"/>
        </w:rPr>
        <w:t xml:space="preserve"> </w:t>
      </w:r>
      <w:proofErr w:type="gramStart"/>
      <w:r w:rsidRPr="00906B3E">
        <w:t>in</w:t>
      </w:r>
      <w:r w:rsidRPr="00906B3E">
        <w:rPr>
          <w:spacing w:val="-19"/>
        </w:rPr>
        <w:t xml:space="preserve"> </w:t>
      </w:r>
      <w:r w:rsidRPr="00906B3E">
        <w:t>essence</w:t>
      </w:r>
      <w:r w:rsidRPr="00906B3E">
        <w:rPr>
          <w:spacing w:val="-19"/>
        </w:rPr>
        <w:t xml:space="preserve"> </w:t>
      </w:r>
      <w:r w:rsidRPr="00906B3E">
        <w:t>a</w:t>
      </w:r>
      <w:proofErr w:type="gramEnd"/>
      <w:r w:rsidRPr="00906B3E">
        <w:rPr>
          <w:spacing w:val="-19"/>
        </w:rPr>
        <w:t xml:space="preserve"> </w:t>
      </w:r>
      <w:r w:rsidRPr="00906B3E">
        <w:rPr>
          <w:spacing w:val="-2"/>
        </w:rPr>
        <w:t>minimum-effect</w:t>
      </w:r>
      <w:r w:rsidRPr="00906B3E">
        <w:rPr>
          <w:spacing w:val="-19"/>
        </w:rPr>
        <w:t xml:space="preserve"> </w:t>
      </w:r>
      <w:r w:rsidRPr="00906B3E">
        <w:t>test</w:t>
      </w:r>
      <w:r w:rsidRPr="00906B3E">
        <w:rPr>
          <w:spacing w:val="-19"/>
        </w:rPr>
        <w:t xml:space="preserve"> </w:t>
      </w:r>
      <w:r w:rsidRPr="00906B3E">
        <w:rPr>
          <w:spacing w:val="-5"/>
        </w:rPr>
        <w:t>(Murphy</w:t>
      </w:r>
      <w:r w:rsidRPr="00906B3E">
        <w:rPr>
          <w:spacing w:val="-4"/>
        </w:rPr>
        <w:t>,</w:t>
      </w:r>
      <w:r w:rsidRPr="00906B3E">
        <w:rPr>
          <w:spacing w:val="-19"/>
        </w:rPr>
        <w:t xml:space="preserve"> </w:t>
      </w:r>
      <w:proofErr w:type="spellStart"/>
      <w:r w:rsidRPr="00906B3E">
        <w:rPr>
          <w:spacing w:val="-3"/>
        </w:rPr>
        <w:t>Myors</w:t>
      </w:r>
      <w:proofErr w:type="spellEnd"/>
      <w:r w:rsidRPr="00906B3E">
        <w:rPr>
          <w:spacing w:val="-3"/>
        </w:rPr>
        <w:t>,</w:t>
      </w:r>
      <w:r w:rsidRPr="00906B3E">
        <w:rPr>
          <w:spacing w:val="-18"/>
        </w:rPr>
        <w:t xml:space="preserve"> </w:t>
      </w:r>
      <w:r w:rsidRPr="00906B3E">
        <w:t>&amp;</w:t>
      </w:r>
      <w:r w:rsidRPr="00906B3E">
        <w:rPr>
          <w:spacing w:val="-19"/>
        </w:rPr>
        <w:t xml:space="preserve"> </w:t>
      </w:r>
      <w:proofErr w:type="spellStart"/>
      <w:r w:rsidRPr="00906B3E">
        <w:rPr>
          <w:spacing w:val="-5"/>
        </w:rPr>
        <w:t>Wolach</w:t>
      </w:r>
      <w:proofErr w:type="spellEnd"/>
      <w:r w:rsidRPr="00906B3E">
        <w:rPr>
          <w:spacing w:val="-5"/>
        </w:rPr>
        <w:t>,</w:t>
      </w:r>
      <w:r w:rsidRPr="00906B3E">
        <w:rPr>
          <w:spacing w:val="-19"/>
        </w:rPr>
        <w:t xml:space="preserve"> </w:t>
      </w:r>
      <w:r w:rsidRPr="00906B3E">
        <w:t>2014).</w:t>
      </w:r>
      <w:r w:rsidRPr="00906B3E">
        <w:rPr>
          <w:spacing w:val="-5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goal</w:t>
      </w:r>
      <w:r w:rsidRPr="00906B3E">
        <w:rPr>
          <w:spacing w:val="-19"/>
        </w:rPr>
        <w:t xml:space="preserve"> </w:t>
      </w:r>
      <w:r w:rsidRPr="00906B3E">
        <w:t>of</w:t>
      </w:r>
      <w:r w:rsidRPr="00906B3E">
        <w:rPr>
          <w:spacing w:val="35"/>
          <w:w w:val="88"/>
        </w:rPr>
        <w:t xml:space="preserve"> </w:t>
      </w:r>
      <w:r w:rsidRPr="00906B3E">
        <w:t>a</w:t>
      </w:r>
      <w:r w:rsidRPr="00906B3E">
        <w:rPr>
          <w:spacing w:val="-9"/>
        </w:rPr>
        <w:t xml:space="preserve"> </w:t>
      </w:r>
      <w:r w:rsidRPr="00906B3E">
        <w:rPr>
          <w:spacing w:val="-2"/>
        </w:rPr>
        <w:t>minimum-effect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not</w:t>
      </w:r>
      <w:r w:rsidRPr="00906B3E">
        <w:rPr>
          <w:spacing w:val="-9"/>
        </w:rPr>
        <w:t xml:space="preserve"> </w:t>
      </w:r>
      <w:r w:rsidRPr="00906B3E">
        <w:t>just</w:t>
      </w:r>
      <w:r w:rsidRPr="00906B3E">
        <w:rPr>
          <w:spacing w:val="-9"/>
        </w:rPr>
        <w:t xml:space="preserve"> </w:t>
      </w:r>
      <w:r w:rsidRPr="00906B3E">
        <w:t>to</w:t>
      </w:r>
      <w:r w:rsidRPr="00906B3E">
        <w:rPr>
          <w:spacing w:val="-9"/>
        </w:rPr>
        <w:t xml:space="preserve"> </w:t>
      </w:r>
      <w:r w:rsidRPr="00906B3E">
        <w:t>reject</w:t>
      </w:r>
      <w:r w:rsidRPr="00906B3E">
        <w:rPr>
          <w:spacing w:val="-9"/>
        </w:rPr>
        <w:t xml:space="preserve"> </w:t>
      </w:r>
      <w:r w:rsidRPr="00906B3E">
        <w:t>a</w:t>
      </w:r>
      <w:r w:rsidRPr="00906B3E">
        <w:rPr>
          <w:spacing w:val="-9"/>
        </w:rPr>
        <w:t xml:space="preserve"> </w:t>
      </w:r>
      <w:r w:rsidRPr="00906B3E">
        <w:t>difference</w:t>
      </w:r>
      <w:r w:rsidRPr="00906B3E">
        <w:rPr>
          <w:spacing w:val="-9"/>
        </w:rPr>
        <w:t xml:space="preserve"> </w:t>
      </w:r>
      <w:r w:rsidRPr="00906B3E">
        <w:t>of</w:t>
      </w:r>
      <w:r w:rsidRPr="00906B3E">
        <w:rPr>
          <w:spacing w:val="-9"/>
        </w:rPr>
        <w:t xml:space="preserve"> </w:t>
      </w:r>
      <w:r w:rsidRPr="00906B3E">
        <w:t>zero,</w:t>
      </w:r>
      <w:r w:rsidRPr="00906B3E">
        <w:rPr>
          <w:spacing w:val="-9"/>
        </w:rPr>
        <w:t xml:space="preserve"> </w:t>
      </w:r>
      <w:r w:rsidRPr="00906B3E">
        <w:t>but</w:t>
      </w:r>
      <w:r w:rsidRPr="00906B3E">
        <w:rPr>
          <w:spacing w:val="-9"/>
        </w:rPr>
        <w:t xml:space="preserve"> </w:t>
      </w:r>
      <w:r w:rsidRPr="00906B3E">
        <w:t>to</w:t>
      </w:r>
      <w:r w:rsidRPr="00906B3E">
        <w:rPr>
          <w:spacing w:val="-9"/>
        </w:rPr>
        <w:t xml:space="preserve"> </w:t>
      </w:r>
      <w:r w:rsidRPr="00906B3E">
        <w:t>reject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smallest</w:t>
      </w:r>
      <w:r w:rsidRPr="00906B3E">
        <w:rPr>
          <w:spacing w:val="-9"/>
        </w:rPr>
        <w:t xml:space="preserve"> </w:t>
      </w:r>
      <w:r w:rsidRPr="00906B3E">
        <w:t>effect</w:t>
      </w:r>
      <w:r w:rsidRPr="00906B3E">
        <w:rPr>
          <w:spacing w:val="27"/>
          <w:w w:val="93"/>
        </w:rPr>
        <w:t xml:space="preserve"> </w:t>
      </w:r>
      <w:r w:rsidRPr="00906B3E">
        <w:t>size</w:t>
      </w:r>
      <w:r w:rsidRPr="00906B3E">
        <w:rPr>
          <w:spacing w:val="-23"/>
        </w:rPr>
        <w:t xml:space="preserve"> </w:t>
      </w:r>
      <w:r w:rsidRPr="00906B3E">
        <w:t>of</w:t>
      </w:r>
      <w:r w:rsidRPr="00906B3E">
        <w:rPr>
          <w:spacing w:val="-21"/>
        </w:rPr>
        <w:t xml:space="preserve"> </w:t>
      </w:r>
      <w:r w:rsidRPr="00906B3E">
        <w:rPr>
          <w:spacing w:val="-2"/>
        </w:rPr>
        <w:t>in</w:t>
      </w:r>
      <w:r w:rsidRPr="00906B3E">
        <w:rPr>
          <w:spacing w:val="-1"/>
        </w:rPr>
        <w:t>terest</w:t>
      </w:r>
      <w:r w:rsidRPr="00906B3E">
        <w:rPr>
          <w:spacing w:val="-22"/>
        </w:rPr>
        <w:t xml:space="preserve"> </w:t>
      </w:r>
      <w:r w:rsidRPr="00906B3E">
        <w:t>(i.e.,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3"/>
        </w:rPr>
        <w:t xml:space="preserve"> </w:t>
      </w:r>
      <w:r w:rsidRPr="00906B3E">
        <w:t>bounds).</w:t>
      </w:r>
      <w:r w:rsidRPr="00906B3E">
        <w:rPr>
          <w:spacing w:val="-9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he</w:t>
      </w:r>
      <w:r w:rsidRPr="00906B3E">
        <w:rPr>
          <w:spacing w:val="-21"/>
        </w:rPr>
        <w:t xml:space="preserve"> </w:t>
      </w:r>
      <w:r w:rsidRPr="00906B3E">
        <w:t>SGPV</w:t>
      </w:r>
      <w:r w:rsidRPr="00906B3E">
        <w:rPr>
          <w:spacing w:val="-22"/>
        </w:rPr>
        <w:t xml:space="preserve"> </w:t>
      </w:r>
      <w:r w:rsidRPr="00906B3E">
        <w:t>summarizes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t>information</w:t>
      </w:r>
      <w:r w:rsidRPr="00906B3E">
        <w:rPr>
          <w:spacing w:val="-21"/>
        </w:rPr>
        <w:t xml:space="preserve"> </w:t>
      </w:r>
      <w:r w:rsidRPr="00906B3E">
        <w:t>from</w:t>
      </w:r>
      <w:r w:rsidRPr="00906B3E">
        <w:rPr>
          <w:spacing w:val="37"/>
          <w:w w:val="91"/>
        </w:rPr>
        <w:t xml:space="preserve"> </w:t>
      </w:r>
      <w:r w:rsidRPr="00906B3E">
        <w:t>an</w:t>
      </w:r>
      <w:r w:rsidRPr="00906B3E">
        <w:rPr>
          <w:spacing w:val="-1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6"/>
        </w:rPr>
        <w:t xml:space="preserve"> </w:t>
      </w:r>
      <w:r w:rsidRPr="00906B3E">
        <w:t>test</w:t>
      </w:r>
      <w:r w:rsidRPr="00906B3E">
        <w:rPr>
          <w:spacing w:val="-16"/>
        </w:rPr>
        <w:t xml:space="preserve"> </w:t>
      </w:r>
      <w:r w:rsidRPr="00906B3E">
        <w:t>and</w:t>
      </w:r>
      <w:r w:rsidRPr="00906B3E">
        <w:rPr>
          <w:spacing w:val="-15"/>
        </w:rPr>
        <w:t xml:space="preserve"> </w:t>
      </w:r>
      <w:r w:rsidRPr="00906B3E">
        <w:t>a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minimum-effect</w:t>
      </w:r>
      <w:r w:rsidRPr="00906B3E">
        <w:rPr>
          <w:spacing w:val="-15"/>
        </w:rPr>
        <w:t xml:space="preserve"> </w:t>
      </w:r>
      <w:r w:rsidRPr="00906B3E">
        <w:t>test.</w:t>
      </w:r>
      <w:r w:rsidRPr="00906B3E">
        <w:rPr>
          <w:spacing w:val="-1"/>
        </w:rPr>
        <w:t xml:space="preserve"> </w:t>
      </w:r>
      <w:r w:rsidRPr="00906B3E">
        <w:t>These</w:t>
      </w:r>
      <w:r w:rsidRPr="00906B3E">
        <w:rPr>
          <w:spacing w:val="-15"/>
        </w:rPr>
        <w:t xml:space="preserve"> </w:t>
      </w:r>
      <w:r w:rsidRPr="00906B3E">
        <w:t>can</w:t>
      </w:r>
      <w:r w:rsidRPr="00906B3E">
        <w:rPr>
          <w:spacing w:val="-16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5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6"/>
        </w:rPr>
        <w:t>wo</w:t>
      </w:r>
      <w:r w:rsidRPr="00906B3E">
        <w:rPr>
          <w:spacing w:val="-15"/>
        </w:rPr>
        <w:t xml:space="preserve"> </w:t>
      </w:r>
      <w:r w:rsidRPr="00906B3E">
        <w:rPr>
          <w:spacing w:val="-4"/>
        </w:rPr>
        <w:t>relevan</w:t>
      </w:r>
      <w:r w:rsidRPr="00906B3E">
        <w:rPr>
          <w:spacing w:val="-3"/>
        </w:rPr>
        <w:t>t</w:t>
      </w:r>
      <w:r w:rsidRPr="00906B3E">
        <w:rPr>
          <w:spacing w:val="-15"/>
        </w:rPr>
        <w:t xml:space="preserve"> </w:t>
      </w:r>
      <w:r w:rsidRPr="00906B3E">
        <w:t>questions</w:t>
      </w:r>
      <w:r w:rsidRPr="00906B3E">
        <w:rPr>
          <w:spacing w:val="-16"/>
        </w:rPr>
        <w:t xml:space="preserve"> </w:t>
      </w:r>
      <w:r w:rsidRPr="00906B3E">
        <w:t>to</w:t>
      </w:r>
      <w:r w:rsidRPr="00906B3E">
        <w:rPr>
          <w:spacing w:val="-15"/>
        </w:rPr>
        <w:t xml:space="preserve"> </w:t>
      </w:r>
      <w:r w:rsidRPr="00906B3E">
        <w:t>ask,</w:t>
      </w:r>
      <w:r w:rsidRPr="00906B3E">
        <w:rPr>
          <w:spacing w:val="41"/>
          <w:w w:val="95"/>
        </w:rPr>
        <w:t xml:space="preserve"> </w:t>
      </w:r>
      <w:r w:rsidRPr="00906B3E">
        <w:t>although</w:t>
      </w:r>
      <w:r w:rsidRPr="00906B3E">
        <w:rPr>
          <w:spacing w:val="-22"/>
        </w:rPr>
        <w:t xml:space="preserve"> </w:t>
      </w:r>
      <w:r w:rsidRPr="00906B3E">
        <w:t>it</w:t>
      </w:r>
      <w:r w:rsidRPr="00906B3E">
        <w:rPr>
          <w:spacing w:val="-20"/>
        </w:rPr>
        <w:t xml:space="preserve"> </w:t>
      </w:r>
      <w:r w:rsidRPr="00906B3E">
        <w:t>often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makes</w:t>
      </w:r>
      <w:r w:rsidRPr="00906B3E">
        <w:rPr>
          <w:spacing w:val="-21"/>
        </w:rPr>
        <w:t xml:space="preserve"> </w:t>
      </w:r>
      <w:r w:rsidRPr="00906B3E">
        <w:t>sense</w:t>
      </w:r>
      <w:r w:rsidRPr="00906B3E">
        <w:rPr>
          <w:spacing w:val="-21"/>
        </w:rPr>
        <w:t xml:space="preserve"> </w:t>
      </w:r>
      <w:r w:rsidRPr="00906B3E">
        <w:t>to</w:t>
      </w:r>
      <w:r w:rsidRPr="00906B3E">
        <w:rPr>
          <w:spacing w:val="-21"/>
        </w:rPr>
        <w:t xml:space="preserve"> </w:t>
      </w:r>
      <w:r w:rsidRPr="00906B3E">
        <w:rPr>
          <w:spacing w:val="-2"/>
        </w:rPr>
        <w:t>combine</w:t>
      </w:r>
      <w:r w:rsidRPr="00906B3E">
        <w:rPr>
          <w:spacing w:val="-21"/>
        </w:rPr>
        <w:t xml:space="preserve"> </w:t>
      </w:r>
      <w:r w:rsidRPr="00906B3E">
        <w:t>an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1"/>
        </w:rPr>
        <w:t xml:space="preserve"> </w:t>
      </w:r>
      <w:r w:rsidRPr="00906B3E">
        <w:t>test</w:t>
      </w:r>
      <w:r w:rsidRPr="00906B3E">
        <w:rPr>
          <w:spacing w:val="-21"/>
        </w:rPr>
        <w:t xml:space="preserve"> </w:t>
      </w:r>
      <w:r w:rsidRPr="00906B3E">
        <w:t>and</w:t>
      </w:r>
      <w:r w:rsidRPr="00906B3E">
        <w:rPr>
          <w:spacing w:val="-21"/>
        </w:rPr>
        <w:t xml:space="preserve"> </w:t>
      </w:r>
      <w:r w:rsidRPr="00906B3E">
        <w:t>a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null-hypothesis</w:t>
      </w:r>
      <w:r w:rsidRPr="00906B3E">
        <w:rPr>
          <w:spacing w:val="-21"/>
        </w:rPr>
        <w:t xml:space="preserve"> </w:t>
      </w:r>
      <w:r w:rsidRPr="00906B3E">
        <w:t>test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32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2"/>
        <w:rPr>
          <w:rFonts w:ascii="Palatino Linotype" w:eastAsia="Palatino Linotype" w:hAnsi="Palatino Linotype" w:cs="Palatino Linotype"/>
          <w:sz w:val="28"/>
          <w:szCs w:val="28"/>
        </w:rPr>
      </w:pPr>
    </w:p>
    <w:p w:rsidR="00687123" w:rsidRPr="00906B3E" w:rsidRDefault="00C62845">
      <w:pPr>
        <w:pStyle w:val="BodyText"/>
        <w:spacing w:before="69"/>
        <w:ind w:left="872"/>
        <w:rPr>
          <w:rFonts w:eastAsia="Helvetica" w:cs="Helvetica"/>
        </w:rPr>
      </w:pPr>
      <w:r w:rsidRPr="00906B3E">
        <w:pict>
          <v:group id="_x0000_s1531" style="position:absolute;left:0;text-align:left;margin-left:123.45pt;margin-top:-41.4pt;width:386.7pt;height:199.5pt;z-index:1192;mso-position-horizontal-relative:page" coordorigin="2469,-828" coordsize="7734,3990">
            <v:group id="_x0000_s1582" style="position:absolute;left:2901;top:3010;width:7014;height:2" coordorigin="2901,3010" coordsize="7014,2">
              <v:shape id="_x0000_s1583" style="position:absolute;left:2901;top:3010;width:7014;height:2" coordorigin="2901,3010" coordsize="7014,0" path="m2901,3010r7014,e" filled="f">
                <v:path arrowok="t"/>
              </v:shape>
            </v:group>
            <v:group id="_x0000_s1580" style="position:absolute;left:3778;top:-820;width:2;height:3975" coordorigin="3778,-820" coordsize="2,3975">
              <v:shape id="_x0000_s1581" style="position:absolute;left:3778;top:-820;width:2;height:3975" coordorigin="3778,-820" coordsize="0,3975" path="m3778,-820r,3974e" filled="f">
                <v:path arrowok="t"/>
              </v:shape>
            </v:group>
            <v:group id="_x0000_s1578" style="position:absolute;left:5531;top:3010;width:2;height:144" coordorigin="5531,3010" coordsize="2,144">
              <v:shape id="_x0000_s1579" style="position:absolute;left:5531;top:3010;width:2;height:144" coordorigin="5531,3010" coordsize="0,144" path="m5531,3010r,144e" filled="f">
                <v:path arrowok="t"/>
              </v:shape>
            </v:group>
            <v:group id="_x0000_s1576" style="position:absolute;left:7285;top:-820;width:2;height:921" coordorigin="7285,-820" coordsize="2,921">
              <v:shape id="_x0000_s1577" style="position:absolute;left:7285;top:-820;width:2;height:921" coordorigin="7285,-820" coordsize="0,921" path="m7285,-820r,920e" filled="f">
                <v:path arrowok="t"/>
              </v:shape>
            </v:group>
            <v:group id="_x0000_s1574" style="position:absolute;left:7285;top:316;width:2;height:2838" coordorigin="7285,316" coordsize="2,2838">
              <v:shape id="_x0000_s1575" style="position:absolute;left:7285;top:316;width:2;height:2838" coordorigin="7285,316" coordsize="0,2838" path="m7285,316r,2838e" filled="f">
                <v:path arrowok="t"/>
              </v:shape>
            </v:group>
            <v:group id="_x0000_s1572" style="position:absolute;left:9038;top:3010;width:2;height:144" coordorigin="9038,3010" coordsize="2,144">
              <v:shape id="_x0000_s1573" style="position:absolute;left:9038;top:3010;width:2;height:144" coordorigin="9038,3010" coordsize="0,144" path="m9038,3010r,144e" filled="f">
                <v:path arrowok="t"/>
              </v:shape>
            </v:group>
            <v:group id="_x0000_s1570" style="position:absolute;left:2621;top:-820;width:7575;height:3831" coordorigin="2621,-820" coordsize="7575,3831">
              <v:shape id="_x0000_s1571" style="position:absolute;left:2621;top:-820;width:7575;height:3831" coordorigin="2621,-820" coordsize="7575,3831" path="m2621,3010r7574,l10195,-820r-7574,l2621,3010e" filled="f">
                <v:path arrowok="t"/>
              </v:shape>
            </v:group>
            <v:group id="_x0000_s1568" style="position:absolute;left:2621;top:208;width:2;height:1774" coordorigin="2621,208" coordsize="2,1774">
              <v:shape id="_x0000_s1569" style="position:absolute;left:2621;top:208;width:2;height:1774" coordorigin="2621,208" coordsize="0,1774" path="m2621,1981r,-1773e" filled="f">
                <v:path arrowok="t"/>
              </v:shape>
            </v:group>
            <v:group id="_x0000_s1566" style="position:absolute;left:2477;top:1981;width:144;height:2" coordorigin="2477,1981" coordsize="144,2">
              <v:shape id="_x0000_s1567" style="position:absolute;left:2477;top:1981;width:144;height:2" coordorigin="2477,1981" coordsize="144,0" path="m2621,1981r-144,e" filled="f">
                <v:path arrowok="t"/>
              </v:shape>
            </v:group>
            <v:group id="_x0000_s1564" style="position:absolute;left:2477;top:1095;width:144;height:2" coordorigin="2477,1095" coordsize="144,2">
              <v:shape id="_x0000_s1565" style="position:absolute;left:2477;top:1095;width:144;height:2" coordorigin="2477,1095" coordsize="144,0" path="m2621,1095r-144,e" filled="f">
                <v:path arrowok="t"/>
              </v:shape>
            </v:group>
            <v:group id="_x0000_s1562" style="position:absolute;left:2477;top:208;width:144;height:2" coordorigin="2477,208" coordsize="144,2">
              <v:shape id="_x0000_s1563" style="position:absolute;left:2477;top:208;width:144;height:2" coordorigin="2477,208" coordsize="144,0" path="m2621,208r-144,e" filled="f">
                <v:path arrowok="t"/>
              </v:shape>
            </v:group>
            <v:group id="_x0000_s1560" style="position:absolute;left:2901;top:3010;width:2;height:144" coordorigin="2901,3010" coordsize="2,144">
              <v:shape id="_x0000_s1561" style="position:absolute;left:2901;top:3010;width:2;height:144" coordorigin="2901,3010" coordsize="0,144" path="m2901,3010r,144e" filled="f">
                <v:path arrowok="t"/>
              </v:shape>
            </v:group>
            <v:group id="_x0000_s1558" style="position:absolute;left:4655;top:3010;width:2;height:144" coordorigin="4655,3010" coordsize="2,144">
              <v:shape id="_x0000_s1559" style="position:absolute;left:4655;top:3010;width:2;height:144" coordorigin="4655,3010" coordsize="0,144" path="m4655,3010r,144e" filled="f">
                <v:path arrowok="t"/>
              </v:shape>
            </v:group>
            <v:group id="_x0000_s1556" style="position:absolute;left:6408;top:3010;width:2;height:144" coordorigin="6408,3010" coordsize="2,144">
              <v:shape id="_x0000_s1557" style="position:absolute;left:6408;top:3010;width:2;height:144" coordorigin="6408,3010" coordsize="0,144" path="m6408,3010r,144e" filled="f">
                <v:path arrowok="t"/>
              </v:shape>
            </v:group>
            <v:group id="_x0000_s1554" style="position:absolute;left:8161;top:3010;width:2;height:144" coordorigin="8161,3010" coordsize="2,144">
              <v:shape id="_x0000_s1555" style="position:absolute;left:8161;top:3010;width:2;height:144" coordorigin="8161,3010" coordsize="0,144" path="m8161,3010r,144e" filled="f">
                <v:path arrowok="t"/>
              </v:shape>
            </v:group>
            <v:group id="_x0000_s1552" style="position:absolute;left:9915;top:3010;width:2;height:144" coordorigin="9915,3010" coordsize="2,144">
              <v:shape id="_x0000_s1553" style="position:absolute;left:9915;top:3010;width:2;height:144" coordorigin="9915,3010" coordsize="0,144" path="m9915,3010r,144e" filled="f">
                <v:path arrowok="t"/>
              </v:shape>
            </v:group>
            <v:group id="_x0000_s1550" style="position:absolute;left:5531;top:-820;width:2;height:3831" coordorigin="5531,-820" coordsize="2,3831">
              <v:shape id="_x0000_s1551" style="position:absolute;left:5531;top:-820;width:2;height:3831" coordorigin="5531,-820" coordsize="0,3831" path="m5531,3010r,-3830e" filled="f" strokecolor="#bebebe">
                <v:stroke dashstyle="dash"/>
                <v:path arrowok="t"/>
              </v:shape>
            </v:group>
            <v:group id="_x0000_s1548" style="position:absolute;left:8036;top:1873;width:216;height:216" coordorigin="8036,1873" coordsize="216,216">
              <v:shape id="_x0000_s1549" style="position:absolute;left:8036;top:1873;width:216;height:216" coordorigin="8036,1873" coordsize="216,216" path="m8036,2089r216,l8252,1873r-216,l8036,2089xe" fillcolor="black" stroked="f">
                <v:path arrowok="t"/>
              </v:shape>
            </v:group>
            <v:group id="_x0000_s1546" style="position:absolute;left:7285;top:1981;width:1719;height:2" coordorigin="7285,1981" coordsize="1719,2">
              <v:shape id="_x0000_s1547" style="position:absolute;left:7285;top:1981;width:1719;height:2" coordorigin="7285,1981" coordsize="1719,0" path="m7285,1981r1718,e" filled="f" strokeweight="2.25pt">
                <v:path arrowok="t"/>
              </v:shape>
            </v:group>
            <v:group id="_x0000_s1544" style="position:absolute;left:6318;top:987;width:216;height:216" coordorigin="6318,987" coordsize="216,216">
              <v:shape id="_x0000_s1545" style="position:absolute;left:6318;top:987;width:216;height:216" coordorigin="6318,987" coordsize="216,216" path="m6318,1203r216,l6534,987r-216,l6318,1203xe" fillcolor="black" stroked="f">
                <v:path arrowok="t"/>
              </v:shape>
            </v:group>
            <v:group id="_x0000_s1542" style="position:absolute;left:5566;top:1095;width:1719;height:2" coordorigin="5566,1095" coordsize="1719,2">
              <v:shape id="_x0000_s1543" style="position:absolute;left:5566;top:1095;width:1719;height:2" coordorigin="5566,1095" coordsize="1719,0" path="m5566,1095r1719,e" filled="f" strokeweight="2.25pt">
                <v:path arrowok="t"/>
              </v:shape>
            </v:group>
            <v:group id="_x0000_s1540" style="position:absolute;left:7177;top:100;width:216;height:216" coordorigin="7177,100" coordsize="216,216">
              <v:shape id="_x0000_s1541" style="position:absolute;left:7177;top:100;width:216;height:216" coordorigin="7177,100" coordsize="216,216" path="m7177,316r216,l7393,100r-216,l7177,316xe" fillcolor="black" stroked="f">
                <v:path arrowok="t"/>
              </v:shape>
            </v:group>
            <v:group id="_x0000_s1538" style="position:absolute;left:6426;top:208;width:1719;height:2" coordorigin="6426,208" coordsize="1719,2">
              <v:shape id="_x0000_s1539" style="position:absolute;left:6426;top:208;width:1719;height:2" coordorigin="6426,208" coordsize="1719,0" path="m6426,208r1718,e" filled="f" strokeweight="2.25pt">
                <v:path arrowok="t"/>
              </v:shape>
            </v:group>
            <v:group id="_x0000_s1536" style="position:absolute;left:6846;top:1628;width:2630;height:351" coordorigin="6846,1628" coordsize="2630,351">
              <v:shape id="_x0000_s1537" style="position:absolute;left:6846;top:1628;width:2630;height:351" coordorigin="6846,1628" coordsize="2630,351" path="m6846,1977r27,-1l6899,1975r26,-1l6952,1973r78,-6l7109,1960r79,-11l7267,1934r79,-20l7425,1889r79,-29l7583,1826r79,-38l7688,1775r26,-12l7741,1750r26,-13l7793,1725r79,-35l7951,1660r79,-21l8109,1629r26,-1l8161,1628r79,8l8319,1655r79,28l8477,1716r79,38l8582,1767r26,13l8635,1793r26,12l8687,1817r27,13l8793,1863r78,29l8950,1916r79,19l9108,1950r79,11l9266,1968r79,5l9371,1974r26,2l9424,1976r26,1l9476,1978e" filled="f">
                <v:path arrowok="t"/>
              </v:shape>
            </v:group>
            <v:group id="_x0000_s1534" style="position:absolute;left:5093;top:741;width:2630;height:351" coordorigin="5093,741" coordsize="2630,351">
              <v:shape id="_x0000_s1535" style="position:absolute;left:5093;top:741;width:2630;height:351" coordorigin="5093,741" coordsize="2630,351" path="m5093,1091r26,l5146,1090r26,-1l5251,1085r79,-6l5409,1071r78,-12l5566,1043r79,-21l5724,996r79,-30l5882,931r79,-38l5987,880r26,-13l6092,830r79,-34l6250,768r79,-18l6408,741r26,l6461,742r78,11l6618,774r79,29l6776,838r79,38l6881,889r27,13l6934,914r26,13l7039,962r79,31l7197,1020r79,21l7355,1057r79,13l7513,1078r78,7l7618,1086r26,1l7670,1089r27,1l7723,1090e" filled="f">
                <v:path arrowok="t"/>
              </v:shape>
            </v:group>
            <v:group id="_x0000_s1532" style="position:absolute;left:5970;top:-146;width:2630;height:350" coordorigin="5970,-146" coordsize="2630,350">
              <v:shape id="_x0000_s1533" style="position:absolute;left:5970;top:-146;width:2630;height:350" coordorigin="5970,-146" coordsize="2630,350" path="m5970,204r79,-3l6127,197r79,-6l6285,182r79,-13l6443,152r79,-22l6601,103r79,-31l6759,36r79,-38l6864,-15r79,-38l7022,-87r79,-29l7179,-136r79,-9l7285,-146r26,1l7390,-136r79,20l7548,-87r79,34l7705,-15r27,13l7758,11r26,12l7811,36r79,36l7968,103r79,27l8126,152r79,17l8284,182r79,9l8442,197r79,4l8547,203r26,l8600,204e" filled="f">
                <v:path arrowok="t"/>
              </v:shape>
            </v:group>
            <w10:wrap anchorx="page"/>
          </v:group>
        </w:pict>
      </w:r>
      <w:r w:rsidRPr="00906B3E">
        <w:pict>
          <v:shape id="_x0000_s1530" type="#_x0000_t202" style="position:absolute;left:0;text-align:left;margin-left:74.25pt;margin-top:-10.05pt;width:14pt;height:129.65pt;z-index:1216;mso-position-horizontal-relative:page" filled="f" stroked="f">
            <v:textbox style="layout-flow:vertical;mso-layout-flow-alt:bottom-to-top;mso-next-textbox:#_x0000_s1530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</w:rPr>
                    <w:t xml:space="preserve">SGPV or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</w:p>
              </w:txbxContent>
            </v:textbox>
            <w10:wrap anchorx="page"/>
          </v:shape>
        </w:pict>
      </w:r>
      <w:bookmarkStart w:id="7" w:name="_bookmark2"/>
      <w:bookmarkEnd w:id="7"/>
      <w:r w:rsidRPr="00906B3E">
        <w:t>A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7"/>
          <w:szCs w:val="27"/>
        </w:rPr>
      </w:pPr>
    </w:p>
    <w:p w:rsidR="00687123" w:rsidRPr="00906B3E" w:rsidRDefault="00C62845">
      <w:pPr>
        <w:pStyle w:val="BodyText"/>
        <w:spacing w:before="69"/>
        <w:ind w:left="872"/>
        <w:rPr>
          <w:rFonts w:eastAsia="Helvetica" w:cs="Helvetica"/>
        </w:rPr>
      </w:pPr>
      <w:r w:rsidRPr="00906B3E">
        <w:t>B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7"/>
          <w:szCs w:val="27"/>
        </w:rPr>
      </w:pPr>
    </w:p>
    <w:p w:rsidR="00687123" w:rsidRPr="00906B3E" w:rsidRDefault="00C62845">
      <w:pPr>
        <w:pStyle w:val="BodyText"/>
        <w:spacing w:before="69"/>
        <w:ind w:left="859"/>
        <w:rPr>
          <w:rFonts w:eastAsia="Helvetica" w:cs="Helvetica"/>
        </w:rPr>
      </w:pPr>
      <w:r w:rsidRPr="00906B3E">
        <w:t>C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rPr>
          <w:rFonts w:ascii="Palatino Linotype" w:eastAsia="Helvetica" w:hAnsi="Palatino Linotype" w:cs="Helvetica"/>
          <w:sz w:val="17"/>
          <w:szCs w:val="17"/>
        </w:rPr>
      </w:pPr>
    </w:p>
    <w:p w:rsidR="00687123" w:rsidRPr="00906B3E" w:rsidRDefault="00C62845">
      <w:pPr>
        <w:pStyle w:val="BodyText"/>
        <w:tabs>
          <w:tab w:val="left" w:pos="2341"/>
          <w:tab w:val="left" w:pos="3217"/>
          <w:tab w:val="left" w:pos="4164"/>
          <w:tab w:val="left" w:pos="5041"/>
          <w:tab w:val="left" w:pos="5917"/>
          <w:tab w:val="left" w:pos="6794"/>
          <w:tab w:val="left" w:pos="7671"/>
          <w:tab w:val="left" w:pos="8547"/>
        </w:tabs>
        <w:spacing w:before="69"/>
        <w:ind w:left="1464"/>
        <w:rPr>
          <w:rFonts w:eastAsia="Helvetica" w:cs="Helvetica"/>
        </w:rPr>
      </w:pPr>
      <w:r w:rsidRPr="00906B3E">
        <w:rPr>
          <w:rFonts w:eastAsia="Helvetica" w:cs="Helvetica"/>
        </w:rPr>
        <w:t>−</w:t>
      </w:r>
      <w:r w:rsidRPr="00906B3E">
        <w:rPr>
          <w:rFonts w:eastAsia="Helvetica" w:cs="Helvetica"/>
        </w:rPr>
        <w:t>3</w:t>
      </w:r>
      <w:r w:rsidRPr="00906B3E">
        <w:rPr>
          <w:rFonts w:eastAsia="Helvetica" w:cs="Helvetica"/>
        </w:rPr>
        <w:tab/>
        <w:t>−2</w:t>
      </w:r>
      <w:r w:rsidRPr="00906B3E">
        <w:rPr>
          <w:rFonts w:eastAsia="Helvetica" w:cs="Helvetica"/>
        </w:rPr>
        <w:tab/>
      </w:r>
      <w:r w:rsidRPr="00906B3E">
        <w:rPr>
          <w:rFonts w:eastAsia="Helvetica" w:cs="Helvetica"/>
          <w:w w:val="95"/>
        </w:rPr>
        <w:t>−</w:t>
      </w:r>
      <w:r w:rsidRPr="00906B3E">
        <w:rPr>
          <w:rFonts w:eastAsia="Helvetica" w:cs="Helvetica"/>
          <w:w w:val="95"/>
        </w:rPr>
        <w:t>1</w:t>
      </w:r>
      <w:r w:rsidRPr="00906B3E">
        <w:rPr>
          <w:rFonts w:eastAsia="Helvetica" w:cs="Helvetica"/>
          <w:w w:val="95"/>
        </w:rPr>
        <w:tab/>
        <w:t>0</w:t>
      </w:r>
      <w:r w:rsidRPr="00906B3E">
        <w:rPr>
          <w:rFonts w:eastAsia="Helvetica" w:cs="Helvetica"/>
          <w:w w:val="95"/>
        </w:rPr>
        <w:tab/>
        <w:t>1</w:t>
      </w:r>
      <w:r w:rsidRPr="00906B3E">
        <w:rPr>
          <w:rFonts w:eastAsia="Helvetica" w:cs="Helvetica"/>
          <w:w w:val="95"/>
        </w:rPr>
        <w:tab/>
        <w:t>2</w:t>
      </w:r>
      <w:r w:rsidRPr="00906B3E">
        <w:rPr>
          <w:rFonts w:eastAsia="Helvetica" w:cs="Helvetica"/>
          <w:w w:val="95"/>
        </w:rPr>
        <w:tab/>
      </w:r>
      <w:r w:rsidRPr="00906B3E">
        <w:rPr>
          <w:rFonts w:eastAsia="Helvetica" w:cs="Helvetica"/>
        </w:rPr>
        <w:t>3</w:t>
      </w:r>
      <w:r w:rsidRPr="00906B3E">
        <w:rPr>
          <w:rFonts w:eastAsia="Helvetica" w:cs="Helvetica"/>
        </w:rPr>
        <w:tab/>
        <w:t>4</w:t>
      </w:r>
      <w:r w:rsidRPr="00906B3E">
        <w:rPr>
          <w:rFonts w:eastAsia="Helvetica" w:cs="Helvetica"/>
        </w:rPr>
        <w:tab/>
        <w:t>5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4212" w:right="4934"/>
        <w:jc w:val="center"/>
        <w:rPr>
          <w:rFonts w:eastAsia="Helvetica" w:cs="Helvetica"/>
        </w:rPr>
      </w:pPr>
      <w:r w:rsidRPr="00906B3E">
        <w:t xml:space="preserve">Mean </w:t>
      </w:r>
      <w:r w:rsidRPr="00906B3E">
        <w:rPr>
          <w:spacing w:val="-1"/>
        </w:rPr>
        <w:t>Difference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40" w:right="1363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-25"/>
        </w:rPr>
        <w:t xml:space="preserve"> </w:t>
      </w:r>
      <w:proofErr w:type="gramStart"/>
      <w:r w:rsidRPr="00906B3E">
        <w:rPr>
          <w:i/>
        </w:rPr>
        <w:t>3</w:t>
      </w:r>
      <w:r w:rsidRPr="00906B3E">
        <w:rPr>
          <w:i/>
          <w:spacing w:val="-50"/>
        </w:rPr>
        <w:t xml:space="preserve"> </w:t>
      </w:r>
      <w:r w:rsidRPr="00906B3E">
        <w:t>.</w:t>
      </w:r>
      <w:proofErr w:type="gramEnd"/>
      <w:r w:rsidRPr="00906B3E">
        <w:rPr>
          <w:spacing w:val="-8"/>
        </w:rPr>
        <w:t xml:space="preserve"> </w:t>
      </w:r>
      <w:r w:rsidRPr="00906B3E">
        <w:t>Means,</w:t>
      </w:r>
      <w:r w:rsidRPr="00906B3E">
        <w:rPr>
          <w:spacing w:val="-20"/>
        </w:rPr>
        <w:t xml:space="preserve"> </w:t>
      </w:r>
      <w:r w:rsidRPr="00906B3E">
        <w:t>normal</w:t>
      </w:r>
      <w:r w:rsidRPr="00906B3E">
        <w:rPr>
          <w:spacing w:val="-21"/>
        </w:rPr>
        <w:t xml:space="preserve"> </w:t>
      </w:r>
      <w:r w:rsidRPr="00906B3E">
        <w:t>distribution,</w:t>
      </w:r>
      <w:r w:rsidRPr="00906B3E">
        <w:rPr>
          <w:spacing w:val="-20"/>
        </w:rPr>
        <w:t xml:space="preserve"> </w:t>
      </w:r>
      <w:r w:rsidRPr="00906B3E">
        <w:t>and</w:t>
      </w:r>
      <w:r w:rsidRPr="00906B3E">
        <w:rPr>
          <w:spacing w:val="-21"/>
        </w:rPr>
        <w:t xml:space="preserve"> </w:t>
      </w:r>
      <w:r w:rsidRPr="00906B3E">
        <w:t>95%</w:t>
      </w:r>
      <w:r w:rsidRPr="00906B3E">
        <w:rPr>
          <w:spacing w:val="-20"/>
        </w:rPr>
        <w:t xml:space="preserve"> </w:t>
      </w:r>
      <w:r w:rsidRPr="00906B3E">
        <w:t>CI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for</w:t>
      </w:r>
      <w:r w:rsidRPr="00906B3E">
        <w:rPr>
          <w:spacing w:val="-21"/>
        </w:rPr>
        <w:t xml:space="preserve"> </w:t>
      </w:r>
      <w:r w:rsidRPr="00906B3E">
        <w:t>three</w:t>
      </w:r>
      <w:r w:rsidRPr="00906B3E">
        <w:rPr>
          <w:spacing w:val="-20"/>
        </w:rPr>
        <w:t xml:space="preserve"> </w:t>
      </w:r>
      <w:r w:rsidRPr="00906B3E">
        <w:t>example</w:t>
      </w:r>
      <w:r w:rsidRPr="00906B3E">
        <w:rPr>
          <w:spacing w:val="-21"/>
        </w:rPr>
        <w:t xml:space="preserve"> </w:t>
      </w:r>
      <w:r w:rsidRPr="00906B3E">
        <w:t>datasets</w:t>
      </w:r>
      <w:r w:rsidRPr="00906B3E">
        <w:rPr>
          <w:spacing w:val="-20"/>
        </w:rPr>
        <w:t xml:space="preserve"> </w:t>
      </w:r>
      <w:r w:rsidRPr="00906B3E">
        <w:t>that</w:t>
      </w:r>
      <w:r w:rsidRPr="00906B3E">
        <w:rPr>
          <w:spacing w:val="-20"/>
        </w:rPr>
        <w:t xml:space="preserve"> </w:t>
      </w:r>
      <w:r w:rsidRPr="00906B3E">
        <w:t>illustrate</w:t>
      </w:r>
      <w:r w:rsidRPr="00906B3E">
        <w:rPr>
          <w:spacing w:val="27"/>
          <w:w w:val="95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relationship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17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8"/>
        </w:rPr>
        <w:t xml:space="preserve"> </w:t>
      </w:r>
      <w:r w:rsidRPr="00906B3E">
        <w:t>from</w:t>
      </w:r>
      <w:r w:rsidRPr="00906B3E">
        <w:rPr>
          <w:spacing w:val="-18"/>
        </w:rPr>
        <w:t xml:space="preserve"> </w:t>
      </w:r>
      <w:r w:rsidRPr="00906B3E">
        <w:t>TOST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and</w:t>
      </w:r>
      <w:r w:rsidRPr="00906B3E">
        <w:rPr>
          <w:spacing w:val="-18"/>
        </w:rPr>
        <w:t xml:space="preserve"> </w:t>
      </w:r>
      <w:r w:rsidRPr="00906B3E">
        <w:t>SGPV.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17"/>
          <w:szCs w:val="17"/>
        </w:rPr>
      </w:pPr>
    </w:p>
    <w:p w:rsidR="00687123" w:rsidRPr="00906B3E" w:rsidRDefault="00C62845">
      <w:pPr>
        <w:pStyle w:val="BodyText"/>
        <w:ind w:left="140"/>
      </w:pPr>
      <w:r w:rsidRPr="00906B3E">
        <w:t>instead</w:t>
      </w:r>
      <w:r w:rsidRPr="00906B3E">
        <w:rPr>
          <w:spacing w:val="-3"/>
        </w:rPr>
        <w:t xml:space="preserve"> </w:t>
      </w:r>
      <w:r w:rsidRPr="00906B3E">
        <w:rPr>
          <w:spacing w:val="-1"/>
        </w:rPr>
        <w:t>(Lak</w:t>
      </w:r>
      <w:r w:rsidRPr="00906B3E">
        <w:rPr>
          <w:spacing w:val="-2"/>
        </w:rPr>
        <w:t>ens</w:t>
      </w:r>
      <w:r w:rsidRPr="00906B3E">
        <w:rPr>
          <w:spacing w:val="-3"/>
        </w:rPr>
        <w:t xml:space="preserve"> </w:t>
      </w:r>
      <w:r w:rsidRPr="00906B3E">
        <w:t>et</w:t>
      </w:r>
      <w:r w:rsidRPr="00906B3E">
        <w:rPr>
          <w:spacing w:val="-2"/>
        </w:rPr>
        <w:t xml:space="preserve"> </w:t>
      </w:r>
      <w:r w:rsidRPr="00906B3E">
        <w:t>al.,</w:t>
      </w:r>
      <w:r w:rsidRPr="00906B3E">
        <w:rPr>
          <w:spacing w:val="-3"/>
        </w:rPr>
        <w:t xml:space="preserve"> </w:t>
      </w:r>
      <w:r w:rsidRPr="00906B3E">
        <w:t>2018).</w:t>
      </w:r>
    </w:p>
    <w:p w:rsidR="00687123" w:rsidRPr="00906B3E" w:rsidRDefault="00687123">
      <w:pPr>
        <w:spacing w:before="12"/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C62845">
      <w:pPr>
        <w:pStyle w:val="BodyText"/>
        <w:spacing w:line="354" w:lineRule="auto"/>
        <w:ind w:left="112" w:right="1363" w:firstLine="603"/>
      </w:pPr>
      <w:r w:rsidRPr="00906B3E">
        <w:rPr>
          <w:spacing w:val="-7"/>
        </w:rPr>
        <w:t>F</w:t>
      </w:r>
      <w:r w:rsidRPr="00906B3E">
        <w:rPr>
          <w:spacing w:val="-8"/>
        </w:rPr>
        <w:t>or</w:t>
      </w:r>
      <w:r w:rsidRPr="00906B3E">
        <w:rPr>
          <w:spacing w:val="-10"/>
        </w:rPr>
        <w:t xml:space="preserve"> </w:t>
      </w:r>
      <w:r w:rsidRPr="00906B3E">
        <w:t>example,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9"/>
        </w:rPr>
        <w:t xml:space="preserve"> </w:t>
      </w:r>
      <w:r w:rsidRPr="00906B3E">
        <w:t>SGPV</w:t>
      </w:r>
      <w:r w:rsidRPr="00906B3E">
        <w:rPr>
          <w:spacing w:val="-10"/>
        </w:rPr>
        <w:t xml:space="preserve"> </w:t>
      </w:r>
      <w:r w:rsidRPr="00906B3E">
        <w:t>from</w:t>
      </w:r>
      <w:r w:rsidRPr="00906B3E">
        <w:rPr>
          <w:spacing w:val="-9"/>
        </w:rPr>
        <w:t xml:space="preserve"> </w:t>
      </w:r>
      <w:r w:rsidRPr="00906B3E">
        <w:t>A</w:t>
      </w:r>
      <w:r w:rsidRPr="00906B3E">
        <w:rPr>
          <w:spacing w:val="-9"/>
        </w:rPr>
        <w:t xml:space="preserve"> </w:t>
      </w:r>
      <w:r w:rsidRPr="00906B3E">
        <w:t>to</w:t>
      </w:r>
      <w:r w:rsidRPr="00906B3E">
        <w:rPr>
          <w:spacing w:val="-10"/>
        </w:rPr>
        <w:t xml:space="preserve"> </w:t>
      </w:r>
      <w:proofErr w:type="spellStart"/>
      <w:r w:rsidRPr="00906B3E">
        <w:t>D</w:t>
      </w:r>
      <w:proofErr w:type="spellEnd"/>
      <w:r w:rsidRPr="00906B3E">
        <w:rPr>
          <w:spacing w:val="-9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0.76,</w:t>
      </w:r>
      <w:r w:rsidRPr="00906B3E">
        <w:rPr>
          <w:spacing w:val="-10"/>
        </w:rPr>
        <w:t xml:space="preserve"> </w:t>
      </w:r>
      <w:r w:rsidRPr="00906B3E">
        <w:t>0.81,</w:t>
      </w:r>
      <w:r w:rsidRPr="00906B3E">
        <w:rPr>
          <w:spacing w:val="-9"/>
        </w:rPr>
        <w:t xml:space="preserve"> </w:t>
      </w:r>
      <w:r w:rsidRPr="00906B3E">
        <w:t>0.86,</w:t>
      </w:r>
      <w:r w:rsidRPr="00906B3E">
        <w:rPr>
          <w:spacing w:val="-9"/>
        </w:rPr>
        <w:t xml:space="preserve"> </w:t>
      </w:r>
      <w:r w:rsidRPr="00906B3E">
        <w:t>and</w:t>
      </w:r>
      <w:r w:rsidRPr="00906B3E">
        <w:rPr>
          <w:spacing w:val="-10"/>
        </w:rPr>
        <w:t xml:space="preserve"> </w:t>
      </w:r>
      <w:r w:rsidRPr="00906B3E">
        <w:t>0.91.</w:t>
      </w:r>
      <w:r w:rsidRPr="00906B3E">
        <w:rPr>
          <w:spacing w:val="9"/>
        </w:rPr>
        <w:t xml:space="preserve"> </w:t>
      </w:r>
      <w:r w:rsidRPr="00906B3E">
        <w:t>The</w:t>
      </w:r>
      <w:r w:rsidRPr="00906B3E">
        <w:rPr>
          <w:spacing w:val="-9"/>
        </w:rPr>
        <w:t xml:space="preserve"> </w:t>
      </w:r>
      <w:r w:rsidRPr="00906B3E">
        <w:t>difference</w:t>
      </w:r>
      <w:r w:rsidRPr="00906B3E">
        <w:rPr>
          <w:spacing w:val="-9"/>
        </w:rPr>
        <w:t xml:space="preserve"> </w:t>
      </w:r>
      <w:r w:rsidRPr="00906B3E">
        <w:t>in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21"/>
          <w:w w:val="95"/>
        </w:rPr>
        <w:t xml:space="preserve"> </w:t>
      </w:r>
      <w:r w:rsidRPr="00906B3E">
        <w:rPr>
          <w:spacing w:val="-2"/>
        </w:rPr>
        <w:t>percentage</w:t>
      </w:r>
      <w:r w:rsidRPr="00906B3E">
        <w:rPr>
          <w:spacing w:val="-27"/>
        </w:rPr>
        <w:t xml:space="preserve"> </w:t>
      </w:r>
      <w:r w:rsidRPr="00906B3E">
        <w:t>of</w:t>
      </w:r>
      <w:r w:rsidRPr="00906B3E">
        <w:rPr>
          <w:spacing w:val="-27"/>
        </w:rPr>
        <w:t xml:space="preserve"> </w:t>
      </w:r>
      <w:r w:rsidRPr="00906B3E">
        <w:rPr>
          <w:spacing w:val="-3"/>
        </w:rPr>
        <w:t>overlap</w:t>
      </w:r>
      <w:r w:rsidRPr="00906B3E">
        <w:rPr>
          <w:spacing w:val="-27"/>
        </w:rPr>
        <w:t xml:space="preserve"> </w:t>
      </w:r>
      <w:r w:rsidRPr="00906B3E">
        <w:rPr>
          <w:spacing w:val="-3"/>
        </w:rPr>
        <w:t>between</w:t>
      </w:r>
      <w:r w:rsidRPr="00906B3E">
        <w:rPr>
          <w:spacing w:val="-27"/>
        </w:rPr>
        <w:t xml:space="preserve"> </w:t>
      </w:r>
      <w:r w:rsidRPr="00906B3E">
        <w:t>A</w:t>
      </w:r>
      <w:r w:rsidRPr="00906B3E">
        <w:rPr>
          <w:spacing w:val="-27"/>
        </w:rPr>
        <w:t xml:space="preserve"> </w:t>
      </w:r>
      <w:r w:rsidRPr="00906B3E">
        <w:t>and</w:t>
      </w:r>
      <w:r w:rsidRPr="00906B3E">
        <w:rPr>
          <w:spacing w:val="-27"/>
        </w:rPr>
        <w:t xml:space="preserve"> </w:t>
      </w:r>
      <w:r w:rsidRPr="00906B3E">
        <w:t>B</w:t>
      </w:r>
      <w:r w:rsidRPr="00906B3E">
        <w:rPr>
          <w:spacing w:val="-27"/>
        </w:rPr>
        <w:t xml:space="preserve"> </w:t>
      </w:r>
      <w:r w:rsidRPr="00906B3E">
        <w:t>(-0.05)</w:t>
      </w:r>
      <w:r w:rsidRPr="00906B3E">
        <w:rPr>
          <w:spacing w:val="-27"/>
        </w:rPr>
        <w:t xml:space="preserve"> </w:t>
      </w:r>
      <w:r w:rsidRPr="00906B3E">
        <w:t>is</w:t>
      </w:r>
      <w:r w:rsidRPr="00906B3E">
        <w:rPr>
          <w:spacing w:val="-27"/>
        </w:rPr>
        <w:t xml:space="preserve"> </w:t>
      </w:r>
      <w:r w:rsidRPr="00906B3E">
        <w:rPr>
          <w:spacing w:val="-2"/>
        </w:rPr>
        <w:t>identical</w:t>
      </w:r>
      <w:r w:rsidRPr="00906B3E">
        <w:rPr>
          <w:spacing w:val="-27"/>
        </w:rPr>
        <w:t xml:space="preserve"> </w:t>
      </w:r>
      <w:r w:rsidRPr="00906B3E">
        <w:t>to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r w:rsidRPr="00906B3E">
        <w:t>difference</w:t>
      </w:r>
      <w:r w:rsidRPr="00906B3E">
        <w:rPr>
          <w:spacing w:val="-27"/>
        </w:rPr>
        <w:t xml:space="preserve"> </w:t>
      </w:r>
      <w:r w:rsidRPr="00906B3E">
        <w:t>in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r w:rsidRPr="00906B3E">
        <w:rPr>
          <w:spacing w:val="-2"/>
        </w:rPr>
        <w:t>percentage</w:t>
      </w:r>
      <w:r w:rsidRPr="00906B3E">
        <w:rPr>
          <w:spacing w:val="51"/>
          <w:w w:val="88"/>
        </w:rPr>
        <w:t xml:space="preserve"> </w:t>
      </w:r>
      <w:r w:rsidRPr="00906B3E">
        <w:t>of</w:t>
      </w:r>
      <w:r w:rsidRPr="00906B3E">
        <w:rPr>
          <w:spacing w:val="-4"/>
        </w:rPr>
        <w:t xml:space="preserve"> </w:t>
      </w:r>
      <w:r w:rsidRPr="00906B3E">
        <w:rPr>
          <w:spacing w:val="-3"/>
        </w:rPr>
        <w:t>overlap</w:t>
      </w:r>
      <w:r w:rsidRPr="00906B3E">
        <w:rPr>
          <w:spacing w:val="-4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5"/>
        </w:rPr>
        <w:t xml:space="preserve"> </w:t>
      </w:r>
      <w:r w:rsidRPr="00906B3E">
        <w:t>C</w:t>
      </w:r>
      <w:r w:rsidRPr="00906B3E">
        <w:rPr>
          <w:spacing w:val="-4"/>
        </w:rPr>
        <w:t xml:space="preserve"> </w:t>
      </w:r>
      <w:r w:rsidRPr="00906B3E">
        <w:t>and</w:t>
      </w:r>
      <w:r w:rsidRPr="00906B3E">
        <w:rPr>
          <w:spacing w:val="-5"/>
        </w:rPr>
        <w:t xml:space="preserve"> </w:t>
      </w:r>
      <w:r w:rsidRPr="00906B3E">
        <w:t>D</w:t>
      </w:r>
      <w:r w:rsidRPr="00906B3E">
        <w:rPr>
          <w:spacing w:val="-4"/>
        </w:rPr>
        <w:t xml:space="preserve"> </w:t>
      </w:r>
      <w:r w:rsidRPr="00906B3E">
        <w:t>as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t>mean</w:t>
      </w:r>
      <w:r w:rsidRPr="00906B3E">
        <w:rPr>
          <w:spacing w:val="-4"/>
        </w:rPr>
        <w:t xml:space="preserve"> </w:t>
      </w:r>
      <w:r w:rsidRPr="00906B3E">
        <w:t>gets</w:t>
      </w:r>
      <w:r w:rsidRPr="00906B3E">
        <w:rPr>
          <w:spacing w:val="-4"/>
        </w:rPr>
        <w:t xml:space="preserve"> </w:t>
      </w:r>
      <w:r w:rsidRPr="00906B3E">
        <w:t>0.1</w:t>
      </w:r>
      <w:r w:rsidRPr="00906B3E">
        <w:rPr>
          <w:spacing w:val="-4"/>
        </w:rPr>
        <w:t xml:space="preserve"> </w:t>
      </w:r>
      <w:r w:rsidRPr="00906B3E">
        <w:t>closer</w:t>
      </w:r>
      <w:r w:rsidRPr="00906B3E">
        <w:rPr>
          <w:spacing w:val="-4"/>
        </w:rPr>
        <w:t xml:space="preserve"> </w:t>
      </w:r>
      <w:r w:rsidRPr="00906B3E">
        <w:t>to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t>test</w:t>
      </w:r>
      <w:r w:rsidRPr="00906B3E">
        <w:rPr>
          <w:spacing w:val="-5"/>
        </w:rPr>
        <w:t xml:space="preserve"> </w:t>
      </w:r>
      <w:r w:rsidRPr="00906B3E">
        <w:rPr>
          <w:spacing w:val="-4"/>
        </w:rPr>
        <w:t xml:space="preserve">value </w:t>
      </w:r>
      <w:r w:rsidRPr="00906B3E">
        <w:t>(-0.05).</w:t>
      </w:r>
      <w:r w:rsidRPr="00906B3E">
        <w:rPr>
          <w:spacing w:val="14"/>
        </w:rPr>
        <w:t xml:space="preserve"> </w:t>
      </w:r>
      <w:r w:rsidRPr="00906B3E">
        <w:t>As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29"/>
          <w:w w:val="9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2"/>
        </w:rPr>
        <w:t xml:space="preserve"> </w:t>
      </w:r>
      <w:r w:rsidRPr="00906B3E">
        <w:t>mean</w:t>
      </w:r>
      <w:r w:rsidRPr="00906B3E">
        <w:rPr>
          <w:spacing w:val="-11"/>
        </w:rPr>
        <w:t xml:space="preserve"> </w:t>
      </w:r>
      <w:r w:rsidRPr="00906B3E">
        <w:t>in</w:t>
      </w:r>
      <w:r w:rsidRPr="00906B3E">
        <w:rPr>
          <w:spacing w:val="-11"/>
        </w:rPr>
        <w:t xml:space="preserve"> </w:t>
      </w:r>
      <w:r w:rsidRPr="00906B3E">
        <w:t>a</w:t>
      </w:r>
      <w:r w:rsidRPr="00906B3E">
        <w:rPr>
          <w:spacing w:val="-11"/>
        </w:rPr>
        <w:t xml:space="preserve"> </w:t>
      </w:r>
      <w:r w:rsidRPr="00906B3E">
        <w:t>one-sample</w:t>
      </w:r>
      <w:r w:rsidRPr="00906B3E">
        <w:rPr>
          <w:spacing w:val="-12"/>
        </w:rPr>
        <w:t xml:space="preserve"> </w:t>
      </w:r>
      <w:r w:rsidRPr="00906B3E">
        <w:rPr>
          <w:i/>
          <w:spacing w:val="1"/>
        </w:rPr>
        <w:t>t</w:t>
      </w:r>
      <w:r w:rsidRPr="00906B3E">
        <w:rPr>
          <w:spacing w:val="2"/>
        </w:rPr>
        <w:t>-test</w:t>
      </w:r>
      <w:r w:rsidRPr="00906B3E">
        <w:rPr>
          <w:spacing w:val="-11"/>
        </w:rPr>
        <w:t xml:space="preserve"> </w:t>
      </w:r>
      <w:r w:rsidRPr="00906B3E">
        <w:t>lies</w:t>
      </w:r>
      <w:r w:rsidRPr="00906B3E">
        <w:rPr>
          <w:spacing w:val="-11"/>
        </w:rPr>
        <w:t xml:space="preserve"> </w:t>
      </w:r>
      <w:r w:rsidRPr="00906B3E">
        <w:t>closer</w:t>
      </w:r>
      <w:r w:rsidRPr="00906B3E">
        <w:rPr>
          <w:spacing w:val="-11"/>
        </w:rPr>
        <w:t xml:space="preserve"> </w:t>
      </w:r>
      <w:r w:rsidRPr="00906B3E">
        <w:t>to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test</w:t>
      </w:r>
      <w:r w:rsidRPr="00906B3E">
        <w:rPr>
          <w:spacing w:val="-12"/>
        </w:rPr>
        <w:t xml:space="preserve"> </w:t>
      </w:r>
      <w:r w:rsidRPr="00906B3E">
        <w:rPr>
          <w:spacing w:val="-4"/>
        </w:rPr>
        <w:t>value</w:t>
      </w:r>
      <w:r w:rsidRPr="00906B3E">
        <w:rPr>
          <w:spacing w:val="-11"/>
        </w:rPr>
        <w:t xml:space="preserve"> </w:t>
      </w:r>
      <w:r w:rsidRPr="00906B3E">
        <w:t>(in</w:t>
      </w:r>
      <w:r w:rsidRPr="00906B3E">
        <w:rPr>
          <w:spacing w:val="-12"/>
        </w:rPr>
        <w:t xml:space="preserve"> </w:t>
      </w:r>
      <w:r w:rsidRPr="00906B3E">
        <w:t>Figure</w:t>
      </w:r>
      <w:r w:rsidRPr="00906B3E">
        <w:rPr>
          <w:spacing w:val="-11"/>
        </w:rPr>
        <w:t xml:space="preserve"> </w:t>
      </w:r>
      <w:hyperlink w:anchor="_bookmark3" w:history="1">
        <w:r w:rsidRPr="00906B3E">
          <w:t>4</w:t>
        </w:r>
      </w:hyperlink>
      <w:r w:rsidRPr="00906B3E">
        <w:t>),</w:t>
      </w:r>
      <w:r w:rsidRPr="00906B3E">
        <w:rPr>
          <w:spacing w:val="-12"/>
        </w:rPr>
        <w:t xml:space="preserve"> </w:t>
      </w:r>
      <w:r w:rsidRPr="00906B3E">
        <w:t>from</w:t>
      </w:r>
      <w:r w:rsidRPr="00906B3E">
        <w:rPr>
          <w:spacing w:val="27"/>
          <w:w w:val="91"/>
        </w:rPr>
        <w:t xml:space="preserve"> </w:t>
      </w:r>
      <w:r w:rsidRPr="00906B3E">
        <w:t>situation</w:t>
      </w:r>
      <w:r w:rsidRPr="00906B3E">
        <w:rPr>
          <w:spacing w:val="-9"/>
        </w:rPr>
        <w:t xml:space="preserve"> </w:t>
      </w:r>
      <w:r w:rsidRPr="00906B3E">
        <w:t>A</w:t>
      </w:r>
      <w:r w:rsidRPr="00906B3E">
        <w:rPr>
          <w:spacing w:val="-9"/>
        </w:rPr>
        <w:t xml:space="preserve"> </w:t>
      </w:r>
      <w:r w:rsidRPr="00906B3E">
        <w:t>to</w:t>
      </w:r>
      <w:r w:rsidRPr="00906B3E">
        <w:rPr>
          <w:spacing w:val="-8"/>
        </w:rPr>
        <w:t xml:space="preserve"> </w:t>
      </w:r>
      <w:r w:rsidRPr="00906B3E">
        <w:t>D,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9"/>
        </w:rPr>
        <w:t xml:space="preserve"> </w:t>
      </w:r>
      <w:r w:rsidRPr="00906B3E">
        <w:t>mean</w:t>
      </w:r>
      <w:r w:rsidRPr="00906B3E">
        <w:rPr>
          <w:spacing w:val="-8"/>
        </w:rPr>
        <w:t xml:space="preserve"> </w:t>
      </w:r>
      <w:r w:rsidRPr="00906B3E">
        <w:t>gets</w:t>
      </w:r>
      <w:r w:rsidRPr="00906B3E">
        <w:rPr>
          <w:spacing w:val="-9"/>
        </w:rPr>
        <w:t xml:space="preserve"> </w:t>
      </w:r>
      <w:r w:rsidRPr="00906B3E">
        <w:t>closer</w:t>
      </w:r>
      <w:r w:rsidRPr="00906B3E">
        <w:rPr>
          <w:spacing w:val="-9"/>
        </w:rPr>
        <w:t xml:space="preserve"> </w:t>
      </w:r>
      <w:r w:rsidRPr="00906B3E">
        <w:t>to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test</w:t>
      </w:r>
      <w:r w:rsidRPr="00906B3E">
        <w:rPr>
          <w:spacing w:val="-9"/>
        </w:rPr>
        <w:t xml:space="preserve"> </w:t>
      </w:r>
      <w:r w:rsidRPr="00906B3E">
        <w:rPr>
          <w:spacing w:val="-4"/>
        </w:rPr>
        <w:t>value</w:t>
      </w:r>
      <w:r w:rsidRPr="00906B3E">
        <w:rPr>
          <w:spacing w:val="-9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9"/>
        </w:rPr>
        <w:t xml:space="preserve"> </w:t>
      </w:r>
      <w:r w:rsidRPr="00906B3E">
        <w:t>0.1)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9"/>
        </w:rPr>
        <w:t xml:space="preserve"> </w:t>
      </w:r>
      <w:r w:rsidRPr="00906B3E">
        <w:rPr>
          <w:spacing w:val="-2"/>
        </w:rPr>
        <w:t>difference</w:t>
      </w:r>
      <w:r w:rsidRPr="00906B3E">
        <w:rPr>
          <w:spacing w:val="-8"/>
        </w:rPr>
        <w:t xml:space="preserve"> </w:t>
      </w:r>
      <w:r w:rsidRPr="00906B3E">
        <w:t>in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9"/>
        </w:rPr>
        <w:t xml:space="preserve"> </w:t>
      </w:r>
      <w:r w:rsidRPr="00906B3E">
        <w:rPr>
          <w:spacing w:val="-4"/>
        </w:rPr>
        <w:t>overlap</w:t>
      </w:r>
      <w:r w:rsidRPr="00906B3E">
        <w:rPr>
          <w:spacing w:val="37"/>
          <w:w w:val="92"/>
        </w:rPr>
        <w:t xml:space="preserve"> </w:t>
      </w:r>
      <w:r w:rsidRPr="00906B3E">
        <w:rPr>
          <w:spacing w:val="-2"/>
        </w:rPr>
        <w:t>changes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uniformly</w:t>
      </w:r>
      <w:r w:rsidRPr="00906B3E">
        <w:rPr>
          <w:spacing w:val="-2"/>
        </w:rPr>
        <w:t xml:space="preserve">. </w:t>
      </w:r>
      <w:r w:rsidRPr="00906B3E">
        <w:t>As</w:t>
      </w:r>
      <w:r w:rsidRPr="00906B3E">
        <w:rPr>
          <w:spacing w:val="-17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17"/>
        </w:rPr>
        <w:t xml:space="preserve"> </w:t>
      </w:r>
      <w:r w:rsidRPr="00906B3E">
        <w:rPr>
          <w:spacing w:val="-5"/>
        </w:rPr>
        <w:t>move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8"/>
        </w:rPr>
        <w:t xml:space="preserve"> </w:t>
      </w:r>
      <w:r w:rsidRPr="00906B3E">
        <w:t>mean</w:t>
      </w:r>
      <w:r w:rsidRPr="00906B3E">
        <w:rPr>
          <w:spacing w:val="-16"/>
        </w:rPr>
        <w:t xml:space="preserve"> </w:t>
      </w:r>
      <w:r w:rsidRPr="00906B3E">
        <w:t>closer</w:t>
      </w:r>
      <w:r w:rsidRPr="00906B3E">
        <w:rPr>
          <w:spacing w:val="-17"/>
        </w:rPr>
        <w:t xml:space="preserve"> </w:t>
      </w:r>
      <w:r w:rsidRPr="00906B3E">
        <w:t>to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t>test</w:t>
      </w:r>
      <w:r w:rsidRPr="00906B3E">
        <w:rPr>
          <w:spacing w:val="-17"/>
        </w:rPr>
        <w:t xml:space="preserve"> </w:t>
      </w:r>
      <w:r w:rsidRPr="00906B3E">
        <w:rPr>
          <w:spacing w:val="-4"/>
        </w:rPr>
        <w:t>value</w:t>
      </w:r>
      <w:r w:rsidRPr="00906B3E">
        <w:rPr>
          <w:spacing w:val="-18"/>
        </w:rPr>
        <w:t xml:space="preserve"> </w:t>
      </w:r>
      <w:r w:rsidRPr="00906B3E">
        <w:t>in</w:t>
      </w:r>
      <w:r w:rsidRPr="00906B3E">
        <w:rPr>
          <w:spacing w:val="-17"/>
        </w:rPr>
        <w:t xml:space="preserve"> </w:t>
      </w:r>
      <w:r w:rsidRPr="00906B3E">
        <w:t>steps</w:t>
      </w:r>
      <w:r w:rsidRPr="00906B3E">
        <w:rPr>
          <w:spacing w:val="-16"/>
        </w:rPr>
        <w:t xml:space="preserve"> </w:t>
      </w:r>
      <w:r w:rsidRPr="00906B3E">
        <w:t>of</w:t>
      </w:r>
      <w:r w:rsidRPr="00906B3E">
        <w:rPr>
          <w:spacing w:val="-17"/>
        </w:rPr>
        <w:t xml:space="preserve"> </w:t>
      </w:r>
      <w:r w:rsidRPr="00906B3E">
        <w:t>0.1</w:t>
      </w:r>
      <w:r w:rsidRPr="00906B3E">
        <w:rPr>
          <w:spacing w:val="27"/>
          <w:w w:val="99"/>
        </w:rPr>
        <w:t xml:space="preserve"> </w:t>
      </w:r>
      <w:r w:rsidRPr="00906B3E">
        <w:t>across</w:t>
      </w:r>
      <w:r w:rsidRPr="00906B3E">
        <w:rPr>
          <w:spacing w:val="-21"/>
        </w:rPr>
        <w:t xml:space="preserve"> </w:t>
      </w:r>
      <w:r w:rsidRPr="00906B3E">
        <w:t>A</w:t>
      </w:r>
      <w:r w:rsidRPr="00906B3E">
        <w:rPr>
          <w:spacing w:val="-21"/>
        </w:rPr>
        <w:t xml:space="preserve"> </w:t>
      </w:r>
      <w:r w:rsidRPr="00906B3E">
        <w:t>to</w:t>
      </w:r>
      <w:r w:rsidRPr="00906B3E">
        <w:rPr>
          <w:spacing w:val="-20"/>
        </w:rPr>
        <w:t xml:space="preserve"> </w:t>
      </w:r>
      <w:proofErr w:type="spellStart"/>
      <w:r w:rsidRPr="00906B3E">
        <w:t>D</w:t>
      </w:r>
      <w:proofErr w:type="spellEnd"/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21"/>
        </w:rPr>
        <w:t xml:space="preserve"> </w:t>
      </w:r>
      <w:r w:rsidRPr="00906B3E">
        <w:t>calculated</w:t>
      </w:r>
      <w:r w:rsidRPr="00906B3E">
        <w:rPr>
          <w:spacing w:val="-20"/>
        </w:rPr>
        <w:t xml:space="preserve"> </w:t>
      </w:r>
      <w:r w:rsidRPr="00906B3E">
        <w:t>for</w:t>
      </w:r>
      <w:r w:rsidRPr="00906B3E">
        <w:rPr>
          <w:spacing w:val="-20"/>
        </w:rPr>
        <w:t xml:space="preserve"> </w:t>
      </w:r>
      <w:r w:rsidRPr="00906B3E">
        <w:t>normally</w:t>
      </w:r>
      <w:r w:rsidRPr="00906B3E">
        <w:rPr>
          <w:spacing w:val="-21"/>
        </w:rPr>
        <w:t xml:space="preserve"> </w:t>
      </w:r>
      <w:r w:rsidRPr="00906B3E">
        <w:t>distributed</w:t>
      </w:r>
      <w:r w:rsidRPr="00906B3E">
        <w:rPr>
          <w:spacing w:val="-20"/>
        </w:rPr>
        <w:t xml:space="preserve"> </w:t>
      </w:r>
      <w:r w:rsidRPr="00906B3E">
        <w:t>data</w:t>
      </w:r>
      <w:r w:rsidRPr="00906B3E">
        <w:rPr>
          <w:spacing w:val="-20"/>
        </w:rPr>
        <w:t xml:space="preserve"> </w:t>
      </w:r>
      <w:r w:rsidRPr="00906B3E">
        <w:t>is</w:t>
      </w:r>
      <w:r w:rsidRPr="00906B3E">
        <w:rPr>
          <w:spacing w:val="-21"/>
        </w:rPr>
        <w:t xml:space="preserve"> </w:t>
      </w:r>
      <w:r w:rsidRPr="00906B3E">
        <w:t>not</w:t>
      </w:r>
      <w:r w:rsidRPr="00906B3E">
        <w:rPr>
          <w:spacing w:val="-20"/>
        </w:rPr>
        <w:t xml:space="preserve"> </w:t>
      </w:r>
      <w:r w:rsidRPr="00906B3E">
        <w:t>uniformly</w:t>
      </w:r>
      <w:r w:rsidRPr="00906B3E">
        <w:rPr>
          <w:spacing w:val="20"/>
          <w:w w:val="91"/>
        </w:rPr>
        <w:t xml:space="preserve"> </w:t>
      </w:r>
      <w:r w:rsidRPr="00906B3E">
        <w:t>distributed.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probability</w:t>
      </w:r>
      <w:r w:rsidRPr="00906B3E">
        <w:rPr>
          <w:spacing w:val="-18"/>
        </w:rPr>
        <w:t xml:space="preserve"> </w:t>
      </w:r>
      <w:r w:rsidRPr="00906B3E">
        <w:t>of</w:t>
      </w:r>
      <w:r w:rsidRPr="00906B3E">
        <w:rPr>
          <w:spacing w:val="-18"/>
        </w:rPr>
        <w:t xml:space="preserve"> </w:t>
      </w:r>
      <w:r w:rsidRPr="00906B3E">
        <w:t>observing</w:t>
      </w:r>
      <w:r w:rsidRPr="00906B3E">
        <w:rPr>
          <w:spacing w:val="-18"/>
        </w:rPr>
        <w:t xml:space="preserve"> </w:t>
      </w:r>
      <w:r w:rsidRPr="00906B3E">
        <w:t>data</w:t>
      </w:r>
      <w:r w:rsidRPr="00906B3E">
        <w:rPr>
          <w:spacing w:val="-18"/>
        </w:rPr>
        <w:t xml:space="preserve"> </w:t>
      </w:r>
      <w:r w:rsidRPr="00906B3E">
        <w:t>more</w:t>
      </w:r>
      <w:r w:rsidRPr="00906B3E">
        <w:rPr>
          <w:spacing w:val="-18"/>
        </w:rPr>
        <w:t xml:space="preserve"> </w:t>
      </w:r>
      <w:r w:rsidRPr="00906B3E">
        <w:t>extreme</w:t>
      </w:r>
      <w:r w:rsidRPr="00906B3E">
        <w:rPr>
          <w:spacing w:val="-18"/>
        </w:rPr>
        <w:t xml:space="preserve"> </w:t>
      </w:r>
      <w:r w:rsidRPr="00906B3E">
        <w:t>than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18"/>
        </w:rPr>
        <w:t xml:space="preserve"> </w:t>
      </w:r>
      <w:r w:rsidRPr="00906B3E">
        <w:rPr>
          <w:spacing w:val="1"/>
        </w:rPr>
        <w:t>bound</w:t>
      </w:r>
      <w:r w:rsidRPr="00906B3E">
        <w:rPr>
          <w:spacing w:val="-19"/>
        </w:rPr>
        <w:t xml:space="preserve"> </w:t>
      </w:r>
      <w:r w:rsidRPr="00906B3E">
        <w:t>of</w:t>
      </w:r>
      <w:r w:rsidRPr="00906B3E">
        <w:rPr>
          <w:spacing w:val="-18"/>
        </w:rPr>
        <w:t xml:space="preserve"> </w:t>
      </w:r>
      <w:r w:rsidRPr="00906B3E">
        <w:t>2</w:t>
      </w:r>
      <w:r w:rsidRPr="00906B3E">
        <w:rPr>
          <w:spacing w:val="-18"/>
        </w:rPr>
        <w:t xml:space="preserve"> </w:t>
      </w:r>
      <w:r w:rsidRPr="00906B3E">
        <w:t>is</w:t>
      </w:r>
      <w:r w:rsidRPr="00906B3E">
        <w:rPr>
          <w:spacing w:val="27"/>
          <w:w w:val="91"/>
        </w:rPr>
        <w:t xml:space="preserve"> </w:t>
      </w:r>
      <w:r w:rsidRPr="00906B3E">
        <w:t>(from</w:t>
      </w:r>
      <w:r w:rsidRPr="00906B3E">
        <w:rPr>
          <w:spacing w:val="-4"/>
        </w:rPr>
        <w:t xml:space="preserve"> </w:t>
      </w:r>
      <w:r w:rsidRPr="00906B3E">
        <w:t>A</w:t>
      </w:r>
      <w:r w:rsidRPr="00906B3E">
        <w:rPr>
          <w:spacing w:val="-4"/>
        </w:rPr>
        <w:t xml:space="preserve"> </w:t>
      </w:r>
      <w:r w:rsidRPr="00906B3E">
        <w:t>to</w:t>
      </w:r>
      <w:r w:rsidRPr="00906B3E">
        <w:rPr>
          <w:spacing w:val="-3"/>
        </w:rPr>
        <w:t xml:space="preserve"> </w:t>
      </w:r>
      <w:r w:rsidRPr="00906B3E">
        <w:t>D)</w:t>
      </w:r>
      <w:r w:rsidRPr="00906B3E">
        <w:rPr>
          <w:spacing w:val="-3"/>
        </w:rPr>
        <w:t xml:space="preserve"> </w:t>
      </w:r>
      <w:r w:rsidRPr="00906B3E">
        <w:t>0.16,</w:t>
      </w:r>
      <w:r w:rsidRPr="00906B3E">
        <w:rPr>
          <w:spacing w:val="-4"/>
        </w:rPr>
        <w:t xml:space="preserve"> </w:t>
      </w:r>
      <w:r w:rsidRPr="00906B3E">
        <w:t>0.12,</w:t>
      </w:r>
      <w:r w:rsidRPr="00906B3E">
        <w:rPr>
          <w:spacing w:val="-4"/>
        </w:rPr>
        <w:t xml:space="preserve"> </w:t>
      </w:r>
      <w:r w:rsidRPr="00906B3E">
        <w:t>0.08,</w:t>
      </w:r>
      <w:r w:rsidRPr="00906B3E">
        <w:rPr>
          <w:spacing w:val="-4"/>
        </w:rPr>
        <w:t xml:space="preserve"> </w:t>
      </w:r>
      <w:r w:rsidRPr="00906B3E">
        <w:t>and</w:t>
      </w:r>
      <w:r w:rsidRPr="00906B3E">
        <w:rPr>
          <w:spacing w:val="-3"/>
        </w:rPr>
        <w:t xml:space="preserve"> </w:t>
      </w:r>
      <w:r w:rsidRPr="00906B3E">
        <w:t>0.06.</w:t>
      </w:r>
      <w:r w:rsidRPr="00906B3E">
        <w:rPr>
          <w:spacing w:val="15"/>
        </w:rPr>
        <w:t xml:space="preserve"> </w:t>
      </w:r>
      <w:r w:rsidRPr="00906B3E">
        <w:t>As</w:t>
      </w:r>
      <w:r w:rsidRPr="00906B3E">
        <w:rPr>
          <w:spacing w:val="-3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3"/>
        </w:rPr>
        <w:t xml:space="preserve"> </w:t>
      </w:r>
      <w:r w:rsidRPr="00906B3E">
        <w:t>can</w:t>
      </w:r>
      <w:r w:rsidRPr="00906B3E">
        <w:rPr>
          <w:spacing w:val="-4"/>
        </w:rPr>
        <w:t xml:space="preserve"> </w:t>
      </w:r>
      <w:r w:rsidRPr="00906B3E">
        <w:t>see,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4"/>
        </w:rPr>
        <w:t xml:space="preserve"> </w:t>
      </w:r>
      <w:r w:rsidRPr="00906B3E">
        <w:t>difference</w:t>
      </w:r>
      <w:r w:rsidRPr="00906B3E">
        <w:rPr>
          <w:spacing w:val="-3"/>
        </w:rPr>
        <w:t xml:space="preserve"> b</w:t>
      </w:r>
      <w:r w:rsidRPr="00906B3E">
        <w:rPr>
          <w:spacing w:val="-2"/>
        </w:rPr>
        <w:t>et</w:t>
      </w:r>
      <w:r w:rsidRPr="00906B3E">
        <w:rPr>
          <w:spacing w:val="-3"/>
        </w:rPr>
        <w:t xml:space="preserve">ween </w:t>
      </w:r>
      <w:r w:rsidRPr="00906B3E">
        <w:t>A</w:t>
      </w:r>
      <w:r w:rsidRPr="00906B3E">
        <w:rPr>
          <w:spacing w:val="-4"/>
        </w:rPr>
        <w:t xml:space="preserve"> </w:t>
      </w:r>
      <w:r w:rsidRPr="00906B3E">
        <w:t>and</w:t>
      </w:r>
      <w:r w:rsidRPr="00906B3E">
        <w:rPr>
          <w:spacing w:val="-4"/>
        </w:rPr>
        <w:t xml:space="preserve"> </w:t>
      </w:r>
      <w:r w:rsidRPr="00906B3E">
        <w:t>B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4"/>
          <w:szCs w:val="14"/>
        </w:rPr>
      </w:pPr>
    </w:p>
    <w:p w:rsidR="00687123" w:rsidRPr="00906B3E" w:rsidRDefault="00C62845">
      <w:pPr>
        <w:pStyle w:val="BodyText"/>
        <w:spacing w:before="69"/>
        <w:ind w:left="872"/>
        <w:rPr>
          <w:rFonts w:eastAsia="Helvetica" w:cs="Helvetica"/>
        </w:rPr>
      </w:pPr>
      <w:r w:rsidRPr="00906B3E">
        <w:pict>
          <v:group id="_x0000_s1475" style="position:absolute;left:0;text-align:left;margin-left:123.45pt;margin-top:-32.55pt;width:386.7pt;height:199.5pt;z-index:1240;mso-position-horizontal-relative:page" coordorigin="2469,-651" coordsize="7734,3990">
            <v:group id="_x0000_s1528" style="position:absolute;left:2901;top:3187;width:7014;height:2" coordorigin="2901,3187" coordsize="7014,2">
              <v:shape id="_x0000_s1529" style="position:absolute;left:2901;top:3187;width:7014;height:2" coordorigin="2901,3187" coordsize="7014,0" path="m2901,3187r7014,e" filled="f">
                <v:path arrowok="t"/>
              </v:shape>
            </v:group>
            <v:group id="_x0000_s1526" style="position:absolute;left:2901;top:3187;width:2;height:144" coordorigin="2901,3187" coordsize="2,144">
              <v:shape id="_x0000_s1527" style="position:absolute;left:2901;top:3187;width:2;height:144" coordorigin="2901,3187" coordsize="0,144" path="m2901,3187r,144e" filled="f">
                <v:path arrowok="t"/>
              </v:shape>
            </v:group>
            <v:group id="_x0000_s1524" style="position:absolute;left:4070;top:-643;width:2;height:3975" coordorigin="4070,-643" coordsize="2,3975">
              <v:shape id="_x0000_s1525" style="position:absolute;left:4070;top:-643;width:2;height:3975" coordorigin="4070,-643" coordsize="0,3975" path="m4070,-643r,3974e" filled="f">
                <v:path arrowok="t"/>
              </v:shape>
            </v:group>
            <v:group id="_x0000_s1522" style="position:absolute;left:5239;top:3187;width:2;height:144" coordorigin="5239,3187" coordsize="2,144">
              <v:shape id="_x0000_s1523" style="position:absolute;left:5239;top:3187;width:2;height:144" coordorigin="5239,3187" coordsize="0,144" path="m5239,3187r,144e" filled="f">
                <v:path arrowok="t"/>
              </v:shape>
            </v:group>
            <v:group id="_x0000_s1520" style="position:absolute;left:6408;top:3187;width:2;height:144" coordorigin="6408,3187" coordsize="2,144">
              <v:shape id="_x0000_s1521" style="position:absolute;left:6408;top:3187;width:2;height:144" coordorigin="6408,3187" coordsize="0,144" path="m6408,3187r,144e" filled="f">
                <v:path arrowok="t"/>
              </v:shape>
            </v:group>
            <v:group id="_x0000_s1518" style="position:absolute;left:7577;top:3187;width:2;height:144" coordorigin="7577,3187" coordsize="2,144">
              <v:shape id="_x0000_s1519" style="position:absolute;left:7577;top:3187;width:2;height:144" coordorigin="7577,3187" coordsize="0,144" path="m7577,3187r,144e" filled="f">
                <v:path arrowok="t"/>
              </v:shape>
            </v:group>
            <v:group id="_x0000_s1516" style="position:absolute;left:8746;top:-643;width:2;height:3975" coordorigin="8746,-643" coordsize="2,3975">
              <v:shape id="_x0000_s1517" style="position:absolute;left:8746;top:-643;width:2;height:3975" coordorigin="8746,-643" coordsize="0,3975" path="m8746,-643r,3974e" filled="f">
                <v:path arrowok="t"/>
              </v:shape>
            </v:group>
            <v:group id="_x0000_s1514" style="position:absolute;left:9915;top:3187;width:2;height:144" coordorigin="9915,3187" coordsize="2,144">
              <v:shape id="_x0000_s1515" style="position:absolute;left:9915;top:3187;width:2;height:144" coordorigin="9915,3187" coordsize="0,144" path="m9915,3187r,144e" filled="f">
                <v:path arrowok="t"/>
              </v:shape>
            </v:group>
            <v:group id="_x0000_s1512" style="position:absolute;left:2621;top:-643;width:7575;height:3831" coordorigin="2621,-643" coordsize="7575,3831">
              <v:shape id="_x0000_s1513" style="position:absolute;left:2621;top:-643;width:7575;height:3831" coordorigin="2621,-643" coordsize="7575,3831" path="m2621,3187r7574,l10195,-643r-7574,l2621,3187e" filled="f">
                <v:path arrowok="t"/>
              </v:shape>
            </v:group>
            <v:group id="_x0000_s1510" style="position:absolute;left:2621;top:208;width:2;height:2128" coordorigin="2621,208" coordsize="2,2128">
              <v:shape id="_x0000_s1511" style="position:absolute;left:2621;top:208;width:2;height:2128" coordorigin="2621,208" coordsize="0,2128" path="m2621,2336r,-2128e" filled="f">
                <v:path arrowok="t"/>
              </v:shape>
            </v:group>
            <v:group id="_x0000_s1508" style="position:absolute;left:2477;top:2336;width:144;height:2" coordorigin="2477,2336" coordsize="144,2">
              <v:shape id="_x0000_s1509" style="position:absolute;left:2477;top:2336;width:144;height:2" coordorigin="2477,2336" coordsize="144,0" path="m2621,2336r-144,e" filled="f">
                <v:path arrowok="t"/>
              </v:shape>
            </v:group>
            <v:group id="_x0000_s1506" style="position:absolute;left:2477;top:1627;width:144;height:2" coordorigin="2477,1627" coordsize="144,2">
              <v:shape id="_x0000_s1507" style="position:absolute;left:2477;top:1627;width:144;height:2" coordorigin="2477,1627" coordsize="144,0" path="m2621,1627r-144,e" filled="f">
                <v:path arrowok="t"/>
              </v:shape>
            </v:group>
            <v:group id="_x0000_s1504" style="position:absolute;left:2477;top:917;width:144;height:2" coordorigin="2477,917" coordsize="144,2">
              <v:shape id="_x0000_s1505" style="position:absolute;left:2477;top:917;width:144;height:2" coordorigin="2477,917" coordsize="144,0" path="m2621,917r-144,e" filled="f">
                <v:path arrowok="t"/>
              </v:shape>
            </v:group>
            <v:group id="_x0000_s1502" style="position:absolute;left:2477;top:208;width:144;height:2" coordorigin="2477,208" coordsize="144,2">
              <v:shape id="_x0000_s1503" style="position:absolute;left:2477;top:208;width:144;height:2" coordorigin="2477,208" coordsize="144,0" path="m2621,208r-144,e" filled="f">
                <v:path arrowok="t"/>
              </v:shape>
            </v:group>
            <v:group id="_x0000_s1500" style="position:absolute;left:6408;top:-643;width:2;height:3831" coordorigin="6408,-643" coordsize="2,3831">
              <v:shape id="_x0000_s1501" style="position:absolute;left:6408;top:-643;width:2;height:3831" coordorigin="6408,-643" coordsize="0,3831" path="m6408,3187r,-3830e" filled="f" strokecolor="#bebebe">
                <v:stroke dashstyle="dash"/>
                <v:path arrowok="t"/>
              </v:shape>
            </v:group>
            <v:group id="_x0000_s1498" style="position:absolute;left:7703;top:2228;width:216;height:216" coordorigin="7703,2228" coordsize="216,216">
              <v:shape id="_x0000_s1499" style="position:absolute;left:7703;top:2228;width:216;height:216" coordorigin="7703,2228" coordsize="216,216" path="m7703,2444r216,l7919,2228r-216,l7703,2444xe" fillcolor="black" stroked="f">
                <v:path arrowok="t"/>
              </v:shape>
            </v:group>
            <v:group id="_x0000_s1496" style="position:absolute;left:6665;top:2336;width:2291;height:2" coordorigin="6665,2336" coordsize="2291,2">
              <v:shape id="_x0000_s1497" style="position:absolute;left:6665;top:2336;width:2291;height:2" coordorigin="6665,2336" coordsize="2291,0" path="m6665,2336r2291,e" filled="f" strokeweight="2.25pt">
                <v:path arrowok="t"/>
              </v:shape>
            </v:group>
            <v:group id="_x0000_s1494" style="position:absolute;left:7820;top:1519;width:216;height:216" coordorigin="7820,1519" coordsize="216,216">
              <v:shape id="_x0000_s1495" style="position:absolute;left:7820;top:1519;width:216;height:216" coordorigin="7820,1519" coordsize="216,216" path="m7820,1735r216,l8036,1519r-216,l7820,1735xe" fillcolor="black" stroked="f">
                <v:path arrowok="t"/>
              </v:shape>
            </v:group>
            <v:group id="_x0000_s1492" style="position:absolute;left:6966;top:1627;width:1923;height:2" coordorigin="6966,1627" coordsize="1923,2">
              <v:shape id="_x0000_s1493" style="position:absolute;left:6966;top:1627;width:1923;height:2" coordorigin="6966,1627" coordsize="1923,0" path="m6966,1627r1923,e" filled="f" strokeweight="2.25pt">
                <v:path arrowok="t"/>
              </v:shape>
            </v:group>
            <v:group id="_x0000_s1490" style="position:absolute;left:7936;top:809;width:216;height:216" coordorigin="7936,809" coordsize="216,216">
              <v:shape id="_x0000_s1491" style="position:absolute;left:7936;top:809;width:216;height:216" coordorigin="7936,809" coordsize="216,216" path="m7936,1025r216,l8152,809r-216,l7936,1025xe" fillcolor="black" stroked="f">
                <v:path arrowok="t"/>
              </v:shape>
            </v:group>
            <v:group id="_x0000_s1488" style="position:absolute;left:7083;top:917;width:1923;height:2" coordorigin="7083,917" coordsize="1923,2">
              <v:shape id="_x0000_s1489" style="position:absolute;left:7083;top:917;width:1923;height:2" coordorigin="7083,917" coordsize="1923,0" path="m7083,917r1923,e" filled="f" strokeweight="2.25pt">
                <v:path arrowok="t"/>
              </v:shape>
            </v:group>
            <v:group id="_x0000_s1486" style="position:absolute;left:8053;top:100;width:216;height:216" coordorigin="8053,100" coordsize="216,216">
              <v:shape id="_x0000_s1487" style="position:absolute;left:8053;top:100;width:216;height:216" coordorigin="8053,100" coordsize="216,216" path="m8053,316r216,l8269,100r-216,l8053,316xe" fillcolor="black" stroked="f">
                <v:path arrowok="t"/>
              </v:shape>
            </v:group>
            <v:group id="_x0000_s1484" style="position:absolute;left:7200;top:208;width:1923;height:2" coordorigin="7200,208" coordsize="1923,2">
              <v:shape id="_x0000_s1485" style="position:absolute;left:7200;top:208;width:1923;height:2" coordorigin="7200,208" coordsize="1923,0" path="m7200,208r1923,e" filled="f" strokeweight="2.25pt">
                <v:path arrowok="t"/>
              </v:shape>
            </v:group>
            <v:group id="_x0000_s1482" style="position:absolute;left:6057;top:2053;width:3507;height:280" coordorigin="6057,2053" coordsize="3507,280">
              <v:shape id="_x0000_s1483" style="position:absolute;left:6057;top:2053;width:3507;height:280" coordorigin="6057,2053" coordsize="3507,280" path="m6057,2333r35,-1l6127,2332r36,-1l6198,2330r35,-1l6268,2327r35,-1l6338,2324r35,-2l6408,2320r35,-2l6478,2315r70,-6l6618,2301r71,-10l6759,2280r70,-13l6899,2252r70,-16l7039,2218r70,-20l7179,2178r36,-10l7250,2158r35,-11l7320,2137r70,-19l7460,2100r70,-16l7600,2071r70,-10l7741,2055r70,-2l7846,2054r70,4l7986,2065r70,12l8126,2091r70,17l8267,2127r35,10l8337,2147r70,21l8477,2188r70,20l8617,2227r70,17l8757,2260r71,14l8898,2286r70,10l9038,2305r70,7l9178,2318r70,4l9319,2326r35,1l9389,2329r35,1l9459,2331r35,1l9529,2332r35,1e" filled="f">
                <v:path arrowok="t"/>
              </v:shape>
            </v:group>
            <v:group id="_x0000_s1480" style="position:absolute;left:6174;top:1344;width:3507;height:280" coordorigin="6174,1344" coordsize="3507,280">
              <v:shape id="_x0000_s1481" style="position:absolute;left:6174;top:1344;width:3507;height:280" coordorigin="6174,1344" coordsize="3507,280" path="m6174,1624r70,-2l6314,1620r71,-2l6455,1615r70,-4l6595,1606r70,-7l6735,1591r70,-9l6876,1571r70,-13l7016,1543r70,-17l7156,1508r70,-19l7296,1469r35,-11l7366,1448r36,-10l7437,1428r35,-10l7542,1399r70,-17l7682,1368r70,-12l7822,1348r70,-4l7928,1344r35,l8033,1348r70,8l8173,1368r70,14l8313,1399r70,19l8454,1438r35,10l8524,1458r70,21l8664,1499r70,18l8804,1535r70,15l8944,1564r71,12l9085,1587r70,8l9225,1603r70,5l9365,1613r35,2l9435,1617r35,1l9506,1619r35,1l9576,1621r35,1l9646,1623r35,1e" filled="f">
                <v:path arrowok="t"/>
              </v:shape>
            </v:group>
            <v:group id="_x0000_s1478" style="position:absolute;left:6291;top:634;width:3507;height:280" coordorigin="6291,634" coordsize="3507,280">
              <v:shape id="_x0000_s1479" style="position:absolute;left:6291;top:634;width:3507;height:280" coordorigin="6291,634" coordsize="3507,280" path="m6291,914r35,l6361,913r35,-1l6431,911r35,-1l6502,909r70,-3l6642,901r70,-5l6782,890r70,-8l6922,873r70,-12l7063,848r70,-14l7203,817r70,-18l7343,780r70,-21l7448,749r70,-20l7589,709r70,-19l7729,673r70,-15l7869,647r70,-8l8009,635r35,-1l8080,635r70,4l8220,647r70,11l8360,673r70,17l8500,709r70,20l8606,739r70,20l8746,780r70,19l8886,817r70,17l9026,848r70,13l9167,873r70,9l9307,890r70,6l9447,901r70,5l9587,909r35,1l9658,911r35,1l9728,913r35,1l9798,914e" filled="f">
                <v:path arrowok="t"/>
              </v:shape>
            </v:group>
            <v:group id="_x0000_s1476" style="position:absolute;left:6408;top:-75;width:3507;height:280" coordorigin="6408,-75" coordsize="3507,280">
              <v:shape id="_x0000_s1477" style="position:absolute;left:6408;top:-75;width:3507;height:280" coordorigin="6408,-75" coordsize="3507,280" path="m6408,205r35,-1l6478,204r35,-1l6548,202r35,-1l6618,199r35,-1l6689,196r35,-2l6759,192r35,-2l6864,184r70,-7l7004,168r70,-10l7144,146r71,-14l7285,116r70,-17l7425,80r70,-20l7565,40r35,-10l7635,19,7670,9r35,-10l7776,-20r70,-17l7916,-51r70,-12l8056,-70r70,-4l8161,-75r35,1l8267,-70r70,7l8407,-51r70,14l8547,-20r70,19l8652,9r35,10l8722,30r35,10l8793,50r35,10l8898,80r70,19l9038,116r70,16l9178,146r70,12l9319,168r70,9l9459,184r70,6l9564,192r70,4l9704,199r35,2l9774,202r35,1l9845,204r35,l9915,205e" filled="f">
                <v:path arrowok="t"/>
              </v:shape>
            </v:group>
            <w10:wrap anchorx="page"/>
          </v:group>
        </w:pict>
      </w:r>
      <w:bookmarkStart w:id="8" w:name="_bookmark3"/>
      <w:bookmarkEnd w:id="8"/>
      <w:r w:rsidRPr="00906B3E">
        <w:t>A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203"/>
        <w:ind w:left="872"/>
        <w:rPr>
          <w:rFonts w:eastAsia="Helvetica" w:cs="Helvetica"/>
        </w:rPr>
      </w:pPr>
      <w:r w:rsidRPr="00906B3E">
        <w:t>B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203"/>
        <w:ind w:left="859"/>
        <w:rPr>
          <w:rFonts w:eastAsia="Helvetica" w:cs="Helvetica"/>
        </w:rPr>
      </w:pPr>
      <w:r w:rsidRPr="00906B3E">
        <w:t>C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203"/>
        <w:ind w:left="859"/>
        <w:rPr>
          <w:rFonts w:eastAsia="Helvetica" w:cs="Helvetica"/>
        </w:rPr>
      </w:pPr>
      <w:r w:rsidRPr="00906B3E">
        <w:t>D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7"/>
        <w:rPr>
          <w:rFonts w:ascii="Palatino Linotype" w:eastAsia="Helvetica" w:hAnsi="Palatino Linotype" w:cs="Helvetica"/>
          <w:sz w:val="21"/>
          <w:szCs w:val="21"/>
        </w:rPr>
      </w:pPr>
    </w:p>
    <w:p w:rsidR="00687123" w:rsidRPr="00906B3E" w:rsidRDefault="00C62845">
      <w:pPr>
        <w:pStyle w:val="BodyText"/>
        <w:tabs>
          <w:tab w:val="left" w:pos="2633"/>
          <w:tab w:val="left" w:pos="3802"/>
          <w:tab w:val="left" w:pos="5041"/>
          <w:tab w:val="left" w:pos="6210"/>
          <w:tab w:val="left" w:pos="7378"/>
          <w:tab w:val="left" w:pos="8547"/>
        </w:tabs>
        <w:spacing w:before="69"/>
        <w:ind w:left="1464"/>
        <w:rPr>
          <w:rFonts w:eastAsia="Helvetica" w:cs="Helvetica"/>
        </w:rPr>
      </w:pPr>
      <w:r w:rsidRPr="00906B3E">
        <w:rPr>
          <w:rFonts w:eastAsia="Helvetica" w:cs="Helvetica"/>
        </w:rPr>
        <w:t>−</w:t>
      </w:r>
      <w:r w:rsidRPr="00906B3E">
        <w:rPr>
          <w:rFonts w:eastAsia="Helvetica" w:cs="Helvetica"/>
        </w:rPr>
        <w:t>3</w:t>
      </w:r>
      <w:r w:rsidRPr="00906B3E">
        <w:rPr>
          <w:rFonts w:eastAsia="Helvetica" w:cs="Helvetica"/>
        </w:rPr>
        <w:tab/>
      </w:r>
      <w:r w:rsidRPr="00906B3E">
        <w:rPr>
          <w:rFonts w:eastAsia="Helvetica" w:cs="Helvetica"/>
          <w:w w:val="95"/>
        </w:rPr>
        <w:t>−</w:t>
      </w:r>
      <w:r w:rsidRPr="00906B3E">
        <w:rPr>
          <w:rFonts w:eastAsia="Helvetica" w:cs="Helvetica"/>
          <w:w w:val="95"/>
        </w:rPr>
        <w:t>2</w:t>
      </w:r>
      <w:r w:rsidRPr="00906B3E">
        <w:rPr>
          <w:rFonts w:eastAsia="Helvetica" w:cs="Helvetica"/>
          <w:w w:val="95"/>
        </w:rPr>
        <w:tab/>
        <w:t>−1</w:t>
      </w:r>
      <w:r w:rsidRPr="00906B3E">
        <w:rPr>
          <w:rFonts w:eastAsia="Helvetica" w:cs="Helvetica"/>
          <w:w w:val="95"/>
        </w:rPr>
        <w:tab/>
        <w:t>0</w:t>
      </w:r>
      <w:r w:rsidRPr="00906B3E">
        <w:rPr>
          <w:rFonts w:eastAsia="Helvetica" w:cs="Helvetica"/>
          <w:w w:val="95"/>
        </w:rPr>
        <w:tab/>
        <w:t>1</w:t>
      </w:r>
      <w:r w:rsidRPr="00906B3E">
        <w:rPr>
          <w:rFonts w:eastAsia="Helvetica" w:cs="Helvetica"/>
          <w:w w:val="95"/>
        </w:rPr>
        <w:tab/>
      </w:r>
      <w:r w:rsidRPr="00906B3E">
        <w:rPr>
          <w:rFonts w:eastAsia="Helvetica" w:cs="Helvetica"/>
        </w:rPr>
        <w:t>2</w:t>
      </w:r>
      <w:r w:rsidRPr="00906B3E">
        <w:rPr>
          <w:rFonts w:eastAsia="Helvetica" w:cs="Helvetica"/>
        </w:rPr>
        <w:tab/>
        <w:t>3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595"/>
        <w:jc w:val="center"/>
        <w:rPr>
          <w:rFonts w:eastAsia="Helvetica" w:cs="Helvetica"/>
        </w:rPr>
      </w:pPr>
      <w:r w:rsidRPr="00906B3E">
        <w:t xml:space="preserve">Mean </w:t>
      </w:r>
      <w:r w:rsidRPr="00906B3E">
        <w:rPr>
          <w:spacing w:val="-1"/>
        </w:rPr>
        <w:t>Difference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40" w:right="88"/>
      </w:pPr>
      <w:r w:rsidRPr="00906B3E">
        <w:rPr>
          <w:i/>
          <w:spacing w:val="-3"/>
          <w:w w:val="95"/>
        </w:rPr>
        <w:t>Figur</w:t>
      </w:r>
      <w:r w:rsidRPr="00906B3E">
        <w:rPr>
          <w:i/>
          <w:spacing w:val="-4"/>
          <w:w w:val="95"/>
        </w:rPr>
        <w:t>e</w:t>
      </w:r>
      <w:r w:rsidRPr="00906B3E">
        <w:rPr>
          <w:i/>
          <w:spacing w:val="-14"/>
          <w:w w:val="95"/>
        </w:rPr>
        <w:t xml:space="preserve"> </w:t>
      </w:r>
      <w:proofErr w:type="gramStart"/>
      <w:r w:rsidRPr="00906B3E">
        <w:rPr>
          <w:i/>
          <w:w w:val="95"/>
        </w:rPr>
        <w:t>4</w:t>
      </w:r>
      <w:r w:rsidRPr="00906B3E">
        <w:rPr>
          <w:i/>
          <w:spacing w:val="-42"/>
          <w:w w:val="95"/>
        </w:rPr>
        <w:t xml:space="preserve"> </w:t>
      </w:r>
      <w:r w:rsidRPr="00906B3E">
        <w:rPr>
          <w:w w:val="95"/>
        </w:rPr>
        <w:t>.</w:t>
      </w:r>
      <w:proofErr w:type="gramEnd"/>
      <w:r w:rsidRPr="00906B3E">
        <w:rPr>
          <w:spacing w:val="11"/>
          <w:w w:val="95"/>
        </w:rPr>
        <w:t xml:space="preserve"> </w:t>
      </w:r>
      <w:r w:rsidRPr="00906B3E">
        <w:rPr>
          <w:w w:val="95"/>
        </w:rPr>
        <w:t>Means,</w:t>
      </w:r>
      <w:r w:rsidRPr="00906B3E">
        <w:rPr>
          <w:spacing w:val="-10"/>
          <w:w w:val="95"/>
        </w:rPr>
        <w:t xml:space="preserve"> </w:t>
      </w:r>
      <w:r w:rsidRPr="00906B3E">
        <w:rPr>
          <w:w w:val="95"/>
        </w:rPr>
        <w:t>normal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distribution,</w:t>
      </w:r>
      <w:r w:rsidRPr="00906B3E">
        <w:rPr>
          <w:spacing w:val="-9"/>
          <w:w w:val="95"/>
        </w:rPr>
        <w:t xml:space="preserve"> </w:t>
      </w:r>
      <w:r w:rsidRPr="00906B3E">
        <w:rPr>
          <w:w w:val="95"/>
        </w:rPr>
        <w:t>and</w:t>
      </w:r>
      <w:r w:rsidRPr="00906B3E">
        <w:rPr>
          <w:spacing w:val="-12"/>
          <w:w w:val="95"/>
        </w:rPr>
        <w:t xml:space="preserve"> </w:t>
      </w:r>
      <w:r w:rsidRPr="00906B3E">
        <w:rPr>
          <w:w w:val="95"/>
        </w:rPr>
        <w:t>95%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CI</w:t>
      </w:r>
      <w:r w:rsidRPr="00906B3E">
        <w:rPr>
          <w:spacing w:val="-12"/>
          <w:w w:val="95"/>
        </w:rPr>
        <w:t xml:space="preserve"> </w:t>
      </w:r>
      <w:r w:rsidRPr="00906B3E">
        <w:rPr>
          <w:w w:val="95"/>
        </w:rPr>
        <w:t>for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samples</w:t>
      </w:r>
      <w:r w:rsidRPr="00906B3E">
        <w:rPr>
          <w:spacing w:val="-12"/>
          <w:w w:val="95"/>
        </w:rPr>
        <w:t xml:space="preserve"> </w:t>
      </w:r>
      <w:r w:rsidRPr="00906B3E">
        <w:rPr>
          <w:w w:val="95"/>
        </w:rPr>
        <w:t>where</w:t>
      </w:r>
      <w:r w:rsidRPr="00906B3E">
        <w:rPr>
          <w:spacing w:val="-11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11"/>
          <w:w w:val="95"/>
        </w:rPr>
        <w:t xml:space="preserve"> </w:t>
      </w:r>
      <w:r w:rsidRPr="00906B3E">
        <w:rPr>
          <w:spacing w:val="-2"/>
          <w:w w:val="95"/>
        </w:rPr>
        <w:t>observed</w:t>
      </w:r>
      <w:r w:rsidRPr="00906B3E">
        <w:rPr>
          <w:spacing w:val="-12"/>
          <w:w w:val="95"/>
        </w:rPr>
        <w:t xml:space="preserve"> </w:t>
      </w:r>
      <w:r w:rsidRPr="00906B3E">
        <w:rPr>
          <w:w w:val="95"/>
        </w:rPr>
        <w:t>population</w:t>
      </w:r>
      <w:r w:rsidRPr="00906B3E">
        <w:rPr>
          <w:spacing w:val="25"/>
          <w:w w:val="91"/>
        </w:rPr>
        <w:t xml:space="preserve"> </w:t>
      </w:r>
      <w:r w:rsidRPr="00906B3E">
        <w:t>mean</w:t>
      </w:r>
      <w:r w:rsidRPr="00906B3E">
        <w:rPr>
          <w:spacing w:val="5"/>
        </w:rPr>
        <w:t xml:space="preserve"> </w:t>
      </w:r>
      <w:r w:rsidRPr="00906B3E">
        <w:t>is</w:t>
      </w:r>
      <w:r w:rsidRPr="00906B3E">
        <w:rPr>
          <w:spacing w:val="5"/>
        </w:rPr>
        <w:t xml:space="preserve"> </w:t>
      </w:r>
      <w:r w:rsidRPr="00906B3E">
        <w:t>1.5,</w:t>
      </w:r>
      <w:r w:rsidRPr="00906B3E">
        <w:rPr>
          <w:spacing w:val="5"/>
        </w:rPr>
        <w:t xml:space="preserve"> </w:t>
      </w:r>
      <w:r w:rsidRPr="00906B3E">
        <w:t>1.4,</w:t>
      </w:r>
      <w:r w:rsidRPr="00906B3E">
        <w:rPr>
          <w:spacing w:val="5"/>
        </w:rPr>
        <w:t xml:space="preserve"> </w:t>
      </w:r>
      <w:r w:rsidRPr="00906B3E">
        <w:t>1.3,</w:t>
      </w:r>
      <w:r w:rsidRPr="00906B3E">
        <w:rPr>
          <w:spacing w:val="5"/>
        </w:rPr>
        <w:t xml:space="preserve"> </w:t>
      </w:r>
      <w:r w:rsidRPr="00906B3E">
        <w:t>and</w:t>
      </w:r>
      <w:r w:rsidRPr="00906B3E">
        <w:rPr>
          <w:spacing w:val="5"/>
        </w:rPr>
        <w:t xml:space="preserve"> </w:t>
      </w:r>
      <w:r w:rsidRPr="00906B3E">
        <w:t>1.2.</w:t>
      </w: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C62845">
      <w:pPr>
        <w:pStyle w:val="BodyText"/>
        <w:spacing w:line="354" w:lineRule="auto"/>
        <w:ind w:left="133" w:right="326" w:hanging="22"/>
      </w:pPr>
      <w:r w:rsidRPr="00906B3E">
        <w:t>(0.04)</w:t>
      </w:r>
      <w:r w:rsidRPr="00906B3E">
        <w:rPr>
          <w:spacing w:val="-11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not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same</w:t>
      </w:r>
      <w:r w:rsidRPr="00906B3E">
        <w:rPr>
          <w:spacing w:val="-9"/>
        </w:rPr>
        <w:t xml:space="preserve"> </w:t>
      </w:r>
      <w:r w:rsidRPr="00906B3E">
        <w:t>as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difference</w:t>
      </w:r>
      <w:r w:rsidRPr="00906B3E">
        <w:rPr>
          <w:spacing w:val="-9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10"/>
        </w:rPr>
        <w:t xml:space="preserve"> </w:t>
      </w:r>
      <w:r w:rsidRPr="00906B3E">
        <w:t>C</w:t>
      </w:r>
      <w:r w:rsidRPr="00906B3E">
        <w:rPr>
          <w:spacing w:val="-9"/>
        </w:rPr>
        <w:t xml:space="preserve"> </w:t>
      </w:r>
      <w:r w:rsidRPr="00906B3E">
        <w:t>and</w:t>
      </w:r>
      <w:r w:rsidRPr="00906B3E">
        <w:rPr>
          <w:spacing w:val="-11"/>
        </w:rPr>
        <w:t xml:space="preserve"> </w:t>
      </w:r>
      <w:r w:rsidRPr="00906B3E">
        <w:t>D</w:t>
      </w:r>
      <w:r w:rsidRPr="00906B3E">
        <w:rPr>
          <w:spacing w:val="-9"/>
        </w:rPr>
        <w:t xml:space="preserve"> </w:t>
      </w:r>
      <w:r w:rsidRPr="00906B3E">
        <w:t>(0.03).</w:t>
      </w:r>
      <w:r w:rsidRPr="00906B3E">
        <w:rPr>
          <w:spacing w:val="7"/>
        </w:rPr>
        <w:t xml:space="preserve"> </w:t>
      </w:r>
      <w:r w:rsidRPr="00906B3E">
        <w:t>Indeed,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difference</w:t>
      </w:r>
      <w:r w:rsidRPr="00906B3E">
        <w:rPr>
          <w:spacing w:val="-9"/>
        </w:rPr>
        <w:t xml:space="preserve"> </w:t>
      </w:r>
      <w:r w:rsidRPr="00906B3E">
        <w:t>in</w:t>
      </w:r>
      <w:r w:rsidRPr="00906B3E">
        <w:rPr>
          <w:spacing w:val="26"/>
          <w:w w:val="93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5"/>
        </w:rPr>
        <w:t xml:space="preserve"> </w:t>
      </w:r>
      <w:r w:rsidRPr="00906B3E">
        <w:t>is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4"/>
        </w:rPr>
        <w:t xml:space="preserve"> </w:t>
      </w:r>
      <w:r w:rsidRPr="00906B3E">
        <w:t>largest</w:t>
      </w:r>
      <w:r w:rsidRPr="00906B3E">
        <w:rPr>
          <w:spacing w:val="-4"/>
        </w:rPr>
        <w:t xml:space="preserve"> </w:t>
      </w:r>
      <w:r w:rsidRPr="00906B3E">
        <w:t>as</w:t>
      </w:r>
      <w:r w:rsidRPr="00906B3E">
        <w:rPr>
          <w:spacing w:val="-4"/>
        </w:rPr>
        <w:t xml:space="preserve"> you</w:t>
      </w:r>
      <w:r w:rsidRPr="00906B3E">
        <w:rPr>
          <w:spacing w:val="-5"/>
        </w:rPr>
        <w:t xml:space="preserve"> </w:t>
      </w:r>
      <w:r w:rsidRPr="00906B3E">
        <w:t>start</w:t>
      </w:r>
      <w:r w:rsidRPr="00906B3E">
        <w:rPr>
          <w:spacing w:val="-4"/>
        </w:rPr>
        <w:t xml:space="preserve"> </w:t>
      </w:r>
      <w:r w:rsidRPr="00906B3E">
        <w:t>at</w:t>
      </w:r>
      <w:r w:rsidRPr="00906B3E">
        <w:rPr>
          <w:spacing w:val="-5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6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17"/>
          <w:w w:val="120"/>
        </w:rPr>
        <w:t xml:space="preserve"> </w:t>
      </w:r>
      <w:r w:rsidRPr="00906B3E">
        <w:t>0.5</w:t>
      </w:r>
      <w:r w:rsidRPr="00906B3E">
        <w:rPr>
          <w:spacing w:val="-4"/>
        </w:rPr>
        <w:t xml:space="preserve"> </w:t>
      </w:r>
      <w:r w:rsidRPr="00906B3E">
        <w:t>(when</w:t>
      </w:r>
      <w:r w:rsidRPr="00906B3E">
        <w:rPr>
          <w:spacing w:val="-5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4"/>
        </w:rPr>
        <w:t xml:space="preserve"> </w:t>
      </w:r>
      <w:r w:rsidRPr="00906B3E">
        <w:t>mean</w:t>
      </w:r>
      <w:r w:rsidRPr="00906B3E">
        <w:rPr>
          <w:spacing w:val="-5"/>
        </w:rPr>
        <w:t xml:space="preserve"> </w:t>
      </w:r>
      <w:r w:rsidRPr="00906B3E">
        <w:t>falls</w:t>
      </w:r>
      <w:r w:rsidRPr="00906B3E">
        <w:rPr>
          <w:spacing w:val="-4"/>
        </w:rPr>
        <w:t xml:space="preserve"> </w:t>
      </w:r>
      <w:r w:rsidRPr="00906B3E">
        <w:t>on</w:t>
      </w:r>
      <w:r w:rsidRPr="00906B3E">
        <w:rPr>
          <w:spacing w:val="-5"/>
        </w:rPr>
        <w:t xml:space="preserve"> </w:t>
      </w:r>
      <w:r w:rsidRPr="00906B3E">
        <w:t>the</w:t>
      </w:r>
      <w:r w:rsidRPr="00906B3E">
        <w:rPr>
          <w:spacing w:val="-4"/>
        </w:rPr>
        <w:t xml:space="preserve"> </w:t>
      </w:r>
      <w:r w:rsidRPr="00906B3E">
        <w:t>test</w:t>
      </w:r>
      <w:r w:rsidRPr="00906B3E">
        <w:rPr>
          <w:spacing w:val="24"/>
          <w:w w:val="101"/>
        </w:rPr>
        <w:t xml:space="preserve"> </w:t>
      </w:r>
      <w:r w:rsidRPr="00906B3E">
        <w:rPr>
          <w:spacing w:val="-3"/>
        </w:rPr>
        <w:t>value)</w:t>
      </w:r>
      <w:r w:rsidRPr="00906B3E">
        <w:rPr>
          <w:spacing w:val="-2"/>
        </w:rPr>
        <w:t xml:space="preserve">, </w:t>
      </w:r>
      <w:r w:rsidRPr="00906B3E">
        <w:rPr>
          <w:spacing w:val="-3"/>
        </w:rPr>
        <w:t xml:space="preserve">which </w:t>
      </w:r>
      <w:r w:rsidRPr="00906B3E">
        <w:t>is</w:t>
      </w:r>
      <w:r w:rsidRPr="00906B3E">
        <w:rPr>
          <w:spacing w:val="-2"/>
        </w:rPr>
        <w:t xml:space="preserve"> </w:t>
      </w:r>
      <w:r w:rsidRPr="00906B3E">
        <w:rPr>
          <w:spacing w:val="-4"/>
        </w:rPr>
        <w:t>why</w:t>
      </w:r>
      <w:r w:rsidRPr="00906B3E">
        <w:rPr>
          <w:spacing w:val="-1"/>
        </w:rPr>
        <w:t xml:space="preserve"> t</w:t>
      </w:r>
      <w:r w:rsidRPr="00906B3E">
        <w:rPr>
          <w:spacing w:val="-2"/>
        </w:rPr>
        <w:t xml:space="preserve">he </w:t>
      </w:r>
      <w:r w:rsidRPr="00906B3E">
        <w:t>line</w:t>
      </w:r>
      <w:r w:rsidRPr="00906B3E">
        <w:rPr>
          <w:spacing w:val="-2"/>
        </w:rPr>
        <w:t xml:space="preserve"> </w:t>
      </w:r>
      <w:r w:rsidRPr="00906B3E">
        <w:t>in</w:t>
      </w:r>
      <w:r w:rsidRPr="00906B3E">
        <w:rPr>
          <w:spacing w:val="-2"/>
        </w:rPr>
        <w:t xml:space="preserve"> </w:t>
      </w:r>
      <w:r w:rsidRPr="00906B3E">
        <w:t>Figure</w:t>
      </w:r>
      <w:r w:rsidRPr="00906B3E">
        <w:rPr>
          <w:spacing w:val="-2"/>
        </w:rPr>
        <w:t xml:space="preserve"> </w:t>
      </w:r>
      <w:hyperlink w:anchor="_bookmark0" w:history="1">
        <w:r w:rsidRPr="00906B3E">
          <w:t>1</w:t>
        </w:r>
      </w:hyperlink>
      <w:r w:rsidRPr="00906B3E">
        <w:rPr>
          <w:spacing w:val="-1"/>
        </w:rPr>
        <w:t xml:space="preserve"> </w:t>
      </w:r>
      <w:r w:rsidRPr="00906B3E">
        <w:t>is</w:t>
      </w:r>
      <w:r w:rsidRPr="00906B3E">
        <w:rPr>
          <w:spacing w:val="-2"/>
        </w:rPr>
        <w:t xml:space="preserve"> </w:t>
      </w:r>
      <w:r w:rsidRPr="00906B3E">
        <w:t>the</w:t>
      </w:r>
      <w:r w:rsidRPr="00906B3E">
        <w:rPr>
          <w:spacing w:val="-3"/>
        </w:rPr>
        <w:t xml:space="preserve"> </w:t>
      </w:r>
      <w:r w:rsidRPr="00906B3E">
        <w:t>steepest</w:t>
      </w:r>
      <w:r w:rsidRPr="00906B3E">
        <w:rPr>
          <w:spacing w:val="-1"/>
        </w:rPr>
        <w:t xml:space="preserve"> </w:t>
      </w:r>
      <w:r w:rsidRPr="00906B3E">
        <w:t>at</w:t>
      </w:r>
      <w:r w:rsidRPr="00906B3E">
        <w:rPr>
          <w:spacing w:val="-2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4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14"/>
          <w:w w:val="120"/>
        </w:rPr>
        <w:t xml:space="preserve"> </w:t>
      </w:r>
      <w:r w:rsidRPr="00906B3E">
        <w:t>0.5.</w:t>
      </w:r>
      <w:r w:rsidRPr="00906B3E">
        <w:rPr>
          <w:spacing w:val="17"/>
        </w:rPr>
        <w:t xml:space="preserve"> </w:t>
      </w:r>
      <w:r w:rsidRPr="00906B3E">
        <w:t>Note</w:t>
      </w:r>
      <w:r w:rsidRPr="00906B3E">
        <w:rPr>
          <w:spacing w:val="-2"/>
        </w:rPr>
        <w:t xml:space="preserve"> </w:t>
      </w:r>
      <w:r w:rsidRPr="00906B3E">
        <w:t>that</w:t>
      </w:r>
      <w:r w:rsidRPr="00906B3E">
        <w:rPr>
          <w:spacing w:val="-3"/>
        </w:rPr>
        <w:t xml:space="preserve"> </w:t>
      </w:r>
      <w:r w:rsidRPr="00906B3E">
        <w:t>where</w:t>
      </w:r>
      <w:r w:rsidRPr="00906B3E">
        <w:rPr>
          <w:spacing w:val="-2"/>
        </w:rPr>
        <w:t xml:space="preserve"> </w:t>
      </w:r>
      <w:r w:rsidRPr="00906B3E">
        <w:t>the</w:t>
      </w:r>
      <w:r w:rsidRPr="00906B3E">
        <w:rPr>
          <w:spacing w:val="27"/>
          <w:w w:val="97"/>
        </w:rPr>
        <w:t xml:space="preserve"> </w:t>
      </w:r>
      <w:r w:rsidRPr="00906B3E">
        <w:t>SGPV</w:t>
      </w:r>
      <w:r w:rsidRPr="00906B3E">
        <w:rPr>
          <w:spacing w:val="-12"/>
        </w:rPr>
        <w:t xml:space="preserve"> </w:t>
      </w:r>
      <w:r w:rsidRPr="00906B3E">
        <w:rPr>
          <w:spacing w:val="-2"/>
        </w:rPr>
        <w:t>reaches</w:t>
      </w:r>
      <w:r w:rsidRPr="00906B3E">
        <w:rPr>
          <w:spacing w:val="-11"/>
        </w:rPr>
        <w:t xml:space="preserve"> </w:t>
      </w:r>
      <w:r w:rsidRPr="00906B3E">
        <w:t>1</w:t>
      </w:r>
      <w:r w:rsidRPr="00906B3E">
        <w:rPr>
          <w:spacing w:val="-11"/>
        </w:rPr>
        <w:t xml:space="preserve"> </w:t>
      </w:r>
      <w:r w:rsidRPr="00906B3E">
        <w:t>or</w:t>
      </w:r>
      <w:r w:rsidRPr="00906B3E">
        <w:rPr>
          <w:spacing w:val="-12"/>
        </w:rPr>
        <w:t xml:space="preserve"> </w:t>
      </w:r>
      <w:r w:rsidRPr="00906B3E">
        <w:t>0,</w:t>
      </w:r>
      <w:r w:rsidRPr="00906B3E">
        <w:rPr>
          <w:spacing w:val="-1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2"/>
        </w:rPr>
        <w:t xml:space="preserve"> </w:t>
      </w:r>
      <w:r w:rsidRPr="00906B3E">
        <w:t>closely</w:t>
      </w:r>
      <w:r w:rsidRPr="00906B3E">
        <w:rPr>
          <w:spacing w:val="-11"/>
        </w:rPr>
        <w:t xml:space="preserve"> </w:t>
      </w:r>
      <w:r w:rsidRPr="00906B3E">
        <w:rPr>
          <w:spacing w:val="-2"/>
        </w:rPr>
        <w:t>approximate</w:t>
      </w:r>
      <w:r w:rsidRPr="00906B3E">
        <w:rPr>
          <w:spacing w:val="-12"/>
        </w:rPr>
        <w:t xml:space="preserve"> </w:t>
      </w:r>
      <w:r w:rsidRPr="00906B3E">
        <w:t>0</w:t>
      </w:r>
      <w:r w:rsidRPr="00906B3E">
        <w:rPr>
          <w:spacing w:val="-11"/>
        </w:rPr>
        <w:t xml:space="preserve"> </w:t>
      </w:r>
      <w:r w:rsidRPr="00906B3E">
        <w:t>and</w:t>
      </w:r>
      <w:r w:rsidRPr="00906B3E">
        <w:rPr>
          <w:spacing w:val="-12"/>
        </w:rPr>
        <w:t xml:space="preserve"> </w:t>
      </w:r>
      <w:r w:rsidRPr="00906B3E">
        <w:t>1,</w:t>
      </w:r>
      <w:r w:rsidRPr="00906B3E">
        <w:rPr>
          <w:spacing w:val="-12"/>
        </w:rPr>
        <w:t xml:space="preserve"> </w:t>
      </w:r>
      <w:r w:rsidRPr="00906B3E">
        <w:t>but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never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reach</w:t>
      </w:r>
      <w:r w:rsidRPr="00906B3E">
        <w:rPr>
          <w:spacing w:val="-11"/>
        </w:rPr>
        <w:t xml:space="preserve"> </w:t>
      </w:r>
      <w:r w:rsidRPr="00906B3E">
        <w:t>these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values.</w:t>
      </w:r>
    </w:p>
    <w:p w:rsidR="00687123" w:rsidRPr="00906B3E" w:rsidRDefault="00687123">
      <w:pPr>
        <w:spacing w:before="1"/>
        <w:rPr>
          <w:rFonts w:ascii="Palatino Linotype" w:eastAsia="Palatino Linotype" w:hAnsi="Palatino Linotype" w:cs="Palatino Linotype"/>
          <w:sz w:val="21"/>
          <w:szCs w:val="21"/>
        </w:rPr>
      </w:pPr>
    </w:p>
    <w:p w:rsidR="00687123" w:rsidRPr="00906B3E" w:rsidRDefault="00C62845">
      <w:pPr>
        <w:pStyle w:val="Heading1"/>
        <w:ind w:left="139" w:right="1132"/>
        <w:rPr>
          <w:rFonts w:ascii="Palatino Linotype" w:hAnsi="Palatino Linotype"/>
          <w:b w:val="0"/>
          <w:bCs w:val="0"/>
        </w:rPr>
      </w:pPr>
      <w:bookmarkStart w:id="9" w:name="When_are_the_SGPV_and_Equivalence_Test_U"/>
      <w:bookmarkEnd w:id="9"/>
      <w:r w:rsidRPr="00906B3E">
        <w:rPr>
          <w:rFonts w:ascii="Palatino Linotype" w:hAnsi="Palatino Linotype"/>
        </w:rPr>
        <w:t>When</w:t>
      </w:r>
      <w:r w:rsidRPr="00906B3E">
        <w:rPr>
          <w:rFonts w:ascii="Palatino Linotype" w:hAnsi="Palatino Linotype"/>
          <w:spacing w:val="-14"/>
        </w:rPr>
        <w:t xml:space="preserve"> </w:t>
      </w:r>
      <w:r w:rsidRPr="00906B3E">
        <w:rPr>
          <w:rFonts w:ascii="Palatino Linotype" w:hAnsi="Palatino Linotype"/>
        </w:rPr>
        <w:t>are</w:t>
      </w:r>
      <w:r w:rsidRPr="00906B3E">
        <w:rPr>
          <w:rFonts w:ascii="Palatino Linotype" w:hAnsi="Palatino Linotype"/>
          <w:spacing w:val="-13"/>
        </w:rPr>
        <w:t xml:space="preserve"> </w:t>
      </w:r>
      <w:r w:rsidRPr="00906B3E">
        <w:rPr>
          <w:rFonts w:ascii="Palatino Linotype" w:hAnsi="Palatino Linotype"/>
        </w:rPr>
        <w:t>the</w:t>
      </w:r>
      <w:r w:rsidRPr="00906B3E">
        <w:rPr>
          <w:rFonts w:ascii="Palatino Linotype" w:hAnsi="Palatino Linotype"/>
          <w:spacing w:val="-13"/>
        </w:rPr>
        <w:t xml:space="preserve"> </w:t>
      </w:r>
      <w:r w:rsidRPr="00906B3E">
        <w:rPr>
          <w:rFonts w:ascii="Palatino Linotype" w:hAnsi="Palatino Linotype"/>
        </w:rPr>
        <w:t>SGPV</w:t>
      </w:r>
      <w:r w:rsidRPr="00906B3E">
        <w:rPr>
          <w:rFonts w:ascii="Palatino Linotype" w:hAnsi="Palatino Linotype"/>
          <w:spacing w:val="-13"/>
        </w:rPr>
        <w:t xml:space="preserve"> </w:t>
      </w:r>
      <w:r w:rsidRPr="00906B3E">
        <w:rPr>
          <w:rFonts w:ascii="Palatino Linotype" w:hAnsi="Palatino Linotype"/>
        </w:rPr>
        <w:t>and</w:t>
      </w:r>
      <w:r w:rsidRPr="00906B3E">
        <w:rPr>
          <w:rFonts w:ascii="Palatino Linotype" w:hAnsi="Palatino Linotype"/>
          <w:spacing w:val="-13"/>
        </w:rPr>
        <w:t xml:space="preserve"> </w:t>
      </w:r>
      <w:r w:rsidRPr="00906B3E">
        <w:rPr>
          <w:rFonts w:ascii="Palatino Linotype" w:hAnsi="Palatino Linotype"/>
          <w:spacing w:val="-3"/>
        </w:rPr>
        <w:t>Equivalence</w:t>
      </w:r>
      <w:r w:rsidRPr="00906B3E">
        <w:rPr>
          <w:rFonts w:ascii="Palatino Linotype" w:hAnsi="Palatino Linotype"/>
          <w:spacing w:val="-13"/>
        </w:rPr>
        <w:t xml:space="preserve"> </w:t>
      </w:r>
      <w:r w:rsidRPr="00906B3E">
        <w:rPr>
          <w:rFonts w:ascii="Palatino Linotype" w:hAnsi="Palatino Linotype"/>
          <w:spacing w:val="-6"/>
        </w:rPr>
        <w:t>T</w:t>
      </w:r>
      <w:r w:rsidRPr="00906B3E">
        <w:rPr>
          <w:rFonts w:ascii="Palatino Linotype" w:hAnsi="Palatino Linotype"/>
          <w:spacing w:val="-7"/>
        </w:rPr>
        <w:t>est</w:t>
      </w:r>
      <w:r w:rsidRPr="00906B3E">
        <w:rPr>
          <w:rFonts w:ascii="Palatino Linotype" w:hAnsi="Palatino Linotype"/>
          <w:spacing w:val="-13"/>
        </w:rPr>
        <w:t xml:space="preserve"> </w:t>
      </w:r>
      <w:r w:rsidRPr="00906B3E">
        <w:rPr>
          <w:rFonts w:ascii="Palatino Linotype" w:hAnsi="Palatino Linotype"/>
        </w:rPr>
        <w:t>Unrelated?</w:t>
      </w:r>
    </w:p>
    <w:p w:rsidR="00687123" w:rsidRPr="00906B3E" w:rsidRDefault="00687123">
      <w:pPr>
        <w:spacing w:before="7"/>
        <w:rPr>
          <w:rFonts w:ascii="Palatino Linotype" w:eastAsia="Georgia" w:hAnsi="Palatino Linotype" w:cs="Georgia"/>
          <w:b/>
          <w:bCs/>
          <w:sz w:val="28"/>
          <w:szCs w:val="28"/>
        </w:rPr>
      </w:pPr>
    </w:p>
    <w:p w:rsidR="00687123" w:rsidRPr="00906B3E" w:rsidRDefault="00C62845">
      <w:pPr>
        <w:pStyle w:val="BodyText"/>
        <w:spacing w:line="354" w:lineRule="auto"/>
        <w:ind w:left="139" w:right="202" w:firstLine="576"/>
        <w:jc w:val="both"/>
      </w:pPr>
      <w:r w:rsidRPr="00906B3E">
        <w:t>There</w:t>
      </w:r>
      <w:r w:rsidRPr="00906B3E">
        <w:rPr>
          <w:spacing w:val="-10"/>
        </w:rPr>
        <w:t xml:space="preserve"> </w:t>
      </w:r>
      <w:r w:rsidRPr="00906B3E">
        <w:t>are</w:t>
      </w:r>
      <w:r w:rsidRPr="00906B3E">
        <w:rPr>
          <w:spacing w:val="-9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hree</w:t>
      </w:r>
      <w:r w:rsidRPr="00906B3E">
        <w:rPr>
          <w:spacing w:val="-9"/>
        </w:rPr>
        <w:t xml:space="preserve"> </w:t>
      </w:r>
      <w:r w:rsidRPr="00906B3E">
        <w:t>situations</w:t>
      </w:r>
      <w:r w:rsidRPr="00906B3E">
        <w:rPr>
          <w:spacing w:val="-10"/>
        </w:rPr>
        <w:t xml:space="preserve"> </w:t>
      </w:r>
      <w:r w:rsidRPr="00906B3E">
        <w:t>where</w:t>
      </w:r>
      <w:r w:rsidRPr="00906B3E">
        <w:rPr>
          <w:spacing w:val="-9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0"/>
        </w:rPr>
        <w:t xml:space="preserve"> </w:t>
      </w:r>
      <w:r w:rsidRPr="00906B3E">
        <w:t>from</w:t>
      </w:r>
      <w:r w:rsidRPr="00906B3E">
        <w:rPr>
          <w:spacing w:val="-9"/>
        </w:rPr>
        <w:t xml:space="preserve"> </w:t>
      </w:r>
      <w:r w:rsidRPr="00906B3E">
        <w:t>TOST</w:t>
      </w:r>
      <w:r w:rsidRPr="00906B3E">
        <w:rPr>
          <w:spacing w:val="-9"/>
        </w:rPr>
        <w:t xml:space="preserve"> </w:t>
      </w:r>
      <w:r w:rsidRPr="00906B3E">
        <w:t>and</w:t>
      </w:r>
      <w:r w:rsidRPr="00906B3E">
        <w:rPr>
          <w:spacing w:val="-10"/>
        </w:rPr>
        <w:t xml:space="preserve"> </w:t>
      </w:r>
      <w:r w:rsidRPr="00906B3E">
        <w:t>SGPV</w:t>
      </w:r>
      <w:r w:rsidRPr="00906B3E">
        <w:rPr>
          <w:spacing w:val="-10"/>
        </w:rPr>
        <w:t xml:space="preserve"> </w:t>
      </w:r>
      <w:r w:rsidRPr="00906B3E">
        <w:t>are</w:t>
      </w:r>
      <w:r w:rsidRPr="00906B3E">
        <w:rPr>
          <w:spacing w:val="-9"/>
        </w:rPr>
        <w:t xml:space="preserve"> </w:t>
      </w:r>
      <w:r w:rsidRPr="00906B3E">
        <w:t>unrelated.</w:t>
      </w:r>
      <w:r w:rsidRPr="00906B3E">
        <w:rPr>
          <w:spacing w:val="8"/>
        </w:rPr>
        <w:t xml:space="preserve"> </w:t>
      </w:r>
      <w:r w:rsidRPr="00906B3E">
        <w:t>The</w:t>
      </w:r>
      <w:r w:rsidRPr="00906B3E">
        <w:rPr>
          <w:spacing w:val="25"/>
        </w:rPr>
        <w:t xml:space="preserve"> </w:t>
      </w:r>
      <w:r w:rsidRPr="00906B3E">
        <w:t>first</w:t>
      </w:r>
      <w:r w:rsidRPr="00906B3E">
        <w:rPr>
          <w:spacing w:val="-12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6"/>
        </w:rPr>
        <w:t>wo</w:t>
      </w:r>
      <w:r w:rsidRPr="00906B3E">
        <w:rPr>
          <w:spacing w:val="-11"/>
        </w:rPr>
        <w:t xml:space="preserve"> </w:t>
      </w:r>
      <w:r w:rsidRPr="00906B3E">
        <w:t>situations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were</w:t>
      </w:r>
      <w:r w:rsidRPr="00906B3E">
        <w:rPr>
          <w:spacing w:val="-11"/>
        </w:rPr>
        <w:t xml:space="preserve"> </w:t>
      </w:r>
      <w:r w:rsidRPr="00906B3E">
        <w:t>discussed</w:t>
      </w:r>
      <w:r w:rsidRPr="00906B3E">
        <w:rPr>
          <w:spacing w:val="-11"/>
        </w:rPr>
        <w:t xml:space="preserve"> </w:t>
      </w:r>
      <w:r w:rsidRPr="00906B3E">
        <w:rPr>
          <w:spacing w:val="1"/>
        </w:rPr>
        <w:t>before</w:t>
      </w:r>
      <w:r w:rsidRPr="00906B3E">
        <w:rPr>
          <w:spacing w:val="-12"/>
        </w:rPr>
        <w:t xml:space="preserve"> </w:t>
      </w:r>
      <w:r w:rsidRPr="00906B3E">
        <w:t>and</w:t>
      </w:r>
      <w:r w:rsidRPr="00906B3E">
        <w:rPr>
          <w:spacing w:val="-11"/>
        </w:rPr>
        <w:t xml:space="preserve"> </w:t>
      </w:r>
      <w:r w:rsidRPr="00906B3E">
        <w:t>can</w:t>
      </w:r>
      <w:r w:rsidRPr="00906B3E">
        <w:rPr>
          <w:spacing w:val="-11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1"/>
        </w:rPr>
        <w:t xml:space="preserve"> </w:t>
      </w:r>
      <w:r w:rsidRPr="00906B3E">
        <w:t>seen</w:t>
      </w:r>
      <w:r w:rsidRPr="00906B3E">
        <w:rPr>
          <w:spacing w:val="-12"/>
        </w:rPr>
        <w:t xml:space="preserve"> </w:t>
      </w:r>
      <w:r w:rsidRPr="00906B3E">
        <w:t>in</w:t>
      </w:r>
      <w:r w:rsidRPr="00906B3E">
        <w:rPr>
          <w:spacing w:val="-12"/>
        </w:rPr>
        <w:t xml:space="preserve"> </w:t>
      </w:r>
      <w:r w:rsidRPr="00906B3E">
        <w:t>Figure</w:t>
      </w:r>
      <w:r w:rsidRPr="00906B3E">
        <w:rPr>
          <w:spacing w:val="-11"/>
        </w:rPr>
        <w:t xml:space="preserve"> </w:t>
      </w:r>
      <w:hyperlink w:anchor="_bookmark0" w:history="1">
        <w:r w:rsidRPr="00906B3E">
          <w:t>1</w:t>
        </w:r>
      </w:hyperlink>
      <w:r w:rsidRPr="00906B3E">
        <w:t>.</w:t>
      </w:r>
      <w:r w:rsidRPr="00906B3E">
        <w:rPr>
          <w:spacing w:val="5"/>
        </w:rPr>
        <w:t xml:space="preserve"> </w:t>
      </w:r>
      <w:r w:rsidRPr="00906B3E">
        <w:t>When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SGPV</w:t>
      </w:r>
      <w:r w:rsidRPr="00906B3E">
        <w:rPr>
          <w:spacing w:val="-11"/>
        </w:rPr>
        <w:t xml:space="preserve"> </w:t>
      </w:r>
      <w:r w:rsidRPr="00906B3E">
        <w:t>is</w:t>
      </w:r>
      <w:r w:rsidRPr="00906B3E">
        <w:rPr>
          <w:spacing w:val="22"/>
          <w:w w:val="91"/>
        </w:rPr>
        <w:t xml:space="preserve"> </w:t>
      </w:r>
      <w:r w:rsidRPr="00906B3E">
        <w:t>either</w:t>
      </w:r>
      <w:r w:rsidRPr="00906B3E">
        <w:rPr>
          <w:spacing w:val="-13"/>
        </w:rPr>
        <w:t xml:space="preserve"> </w:t>
      </w:r>
      <w:r w:rsidRPr="00906B3E">
        <w:t>0</w:t>
      </w:r>
      <w:r w:rsidRPr="00906B3E">
        <w:rPr>
          <w:spacing w:val="-12"/>
        </w:rPr>
        <w:t xml:space="preserve"> </w:t>
      </w:r>
      <w:r w:rsidRPr="00906B3E">
        <w:t>or</w:t>
      </w:r>
      <w:r w:rsidRPr="00906B3E">
        <w:rPr>
          <w:spacing w:val="-13"/>
        </w:rPr>
        <w:t xml:space="preserve"> </w:t>
      </w:r>
      <w:r w:rsidRPr="00906B3E">
        <w:t>1</w:t>
      </w:r>
      <w:r w:rsidRPr="00906B3E">
        <w:rPr>
          <w:spacing w:val="-12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3"/>
        </w:rPr>
        <w:t xml:space="preserve"> </w:t>
      </w:r>
      <w:r w:rsidRPr="00906B3E">
        <w:t>from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3"/>
        </w:rPr>
        <w:t xml:space="preserve"> </w:t>
      </w:r>
      <w:r w:rsidRPr="00906B3E">
        <w:t>test</w:t>
      </w:r>
      <w:r w:rsidRPr="00906B3E">
        <w:rPr>
          <w:spacing w:val="-12"/>
        </w:rPr>
        <w:t xml:space="preserve"> </w:t>
      </w:r>
      <w:r w:rsidRPr="00906B3E">
        <w:t>fall</w:t>
      </w:r>
      <w:r w:rsidRPr="00906B3E">
        <w:rPr>
          <w:spacing w:val="-13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13"/>
        </w:rPr>
        <w:t xml:space="preserve"> </w:t>
      </w:r>
      <w:r w:rsidRPr="00906B3E">
        <w:t>0.975</w:t>
      </w:r>
      <w:r w:rsidRPr="00906B3E">
        <w:rPr>
          <w:spacing w:val="-13"/>
        </w:rPr>
        <w:t xml:space="preserve"> </w:t>
      </w:r>
      <w:r w:rsidRPr="00906B3E">
        <w:t>and</w:t>
      </w:r>
      <w:r w:rsidRPr="00906B3E">
        <w:rPr>
          <w:spacing w:val="-12"/>
        </w:rPr>
        <w:t xml:space="preserve"> </w:t>
      </w:r>
      <w:r w:rsidRPr="00906B3E">
        <w:t>1</w:t>
      </w:r>
      <w:r w:rsidRPr="00906B3E">
        <w:rPr>
          <w:spacing w:val="-13"/>
        </w:rPr>
        <w:t xml:space="preserve"> </w:t>
      </w:r>
      <w:r w:rsidRPr="00906B3E">
        <w:t>or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13"/>
        </w:rPr>
        <w:t xml:space="preserve"> </w:t>
      </w:r>
      <w:r w:rsidRPr="00906B3E">
        <w:t>0</w:t>
      </w:r>
      <w:r w:rsidRPr="00906B3E">
        <w:rPr>
          <w:spacing w:val="-12"/>
        </w:rPr>
        <w:t xml:space="preserve"> </w:t>
      </w:r>
      <w:r w:rsidRPr="00906B3E">
        <w:t>and</w:t>
      </w:r>
    </w:p>
    <w:p w:rsidR="00687123" w:rsidRPr="00906B3E" w:rsidRDefault="00C62845">
      <w:pPr>
        <w:pStyle w:val="BodyText"/>
        <w:spacing w:line="354" w:lineRule="auto"/>
        <w:ind w:left="139"/>
      </w:pPr>
      <w:r w:rsidRPr="00906B3E">
        <w:t>0.025.</w:t>
      </w:r>
      <w:r w:rsidRPr="00906B3E">
        <w:rPr>
          <w:spacing w:val="16"/>
        </w:rPr>
        <w:t xml:space="preserve"> </w:t>
      </w:r>
      <w:r w:rsidRPr="00906B3E">
        <w:t>Because</w:t>
      </w:r>
      <w:r w:rsidRPr="00906B3E">
        <w:rPr>
          <w:spacing w:val="-2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3"/>
        </w:rPr>
        <w:t xml:space="preserve"> </w:t>
      </w:r>
      <w:r w:rsidRPr="00906B3E">
        <w:rPr>
          <w:spacing w:val="-2"/>
        </w:rPr>
        <w:t xml:space="preserve">approach </w:t>
      </w:r>
      <w:r w:rsidRPr="00906B3E">
        <w:t>0</w:t>
      </w:r>
      <w:r w:rsidRPr="00906B3E">
        <w:rPr>
          <w:spacing w:val="-2"/>
        </w:rPr>
        <w:t xml:space="preserve"> </w:t>
      </w:r>
      <w:r w:rsidRPr="00906B3E">
        <w:t>or</w:t>
      </w:r>
      <w:r w:rsidRPr="00906B3E">
        <w:rPr>
          <w:spacing w:val="-2"/>
        </w:rPr>
        <w:t xml:space="preserve"> </w:t>
      </w:r>
      <w:r w:rsidRPr="00906B3E">
        <w:t>1,</w:t>
      </w:r>
      <w:r w:rsidRPr="00906B3E">
        <w:rPr>
          <w:spacing w:val="-2"/>
        </w:rPr>
        <w:t xml:space="preserve"> </w:t>
      </w:r>
      <w:r w:rsidRPr="00906B3E">
        <w:t>but</w:t>
      </w:r>
      <w:r w:rsidRPr="00906B3E">
        <w:rPr>
          <w:spacing w:val="-2"/>
        </w:rPr>
        <w:t xml:space="preserve"> </w:t>
      </w:r>
      <w:r w:rsidRPr="00906B3E">
        <w:t>are</w:t>
      </w:r>
      <w:r w:rsidRPr="00906B3E">
        <w:rPr>
          <w:spacing w:val="-2"/>
        </w:rPr>
        <w:t xml:space="preserve"> </w:t>
      </w:r>
      <w:r w:rsidRPr="00906B3E">
        <w:rPr>
          <w:spacing w:val="-3"/>
        </w:rPr>
        <w:t>never</w:t>
      </w:r>
      <w:r w:rsidRPr="00906B3E">
        <w:rPr>
          <w:spacing w:val="-1"/>
        </w:rPr>
        <w:t xml:space="preserve"> </w:t>
      </w:r>
      <w:r w:rsidRPr="00906B3E">
        <w:t>exactly</w:t>
      </w:r>
      <w:r w:rsidRPr="00906B3E">
        <w:rPr>
          <w:spacing w:val="-2"/>
        </w:rPr>
        <w:t xml:space="preserve"> </w:t>
      </w:r>
      <w:r w:rsidRPr="00906B3E">
        <w:t>0</w:t>
      </w:r>
      <w:r w:rsidRPr="00906B3E">
        <w:rPr>
          <w:spacing w:val="-2"/>
        </w:rPr>
        <w:t xml:space="preserve"> </w:t>
      </w:r>
      <w:r w:rsidRPr="00906B3E">
        <w:t>or</w:t>
      </w:r>
      <w:r w:rsidRPr="00906B3E">
        <w:rPr>
          <w:spacing w:val="-2"/>
        </w:rPr>
        <w:t xml:space="preserve"> </w:t>
      </w:r>
      <w:r w:rsidRPr="00906B3E">
        <w:t>1,</w:t>
      </w:r>
      <w:r w:rsidRPr="00906B3E">
        <w:rPr>
          <w:spacing w:val="-2"/>
        </w:rPr>
        <w:t xml:space="preserve"> </w:t>
      </w:r>
      <w:r w:rsidRPr="00906B3E">
        <w:t>and</w:t>
      </w:r>
      <w:r w:rsidRPr="00906B3E">
        <w:rPr>
          <w:spacing w:val="-2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 xml:space="preserve">he </w:t>
      </w:r>
      <w:r w:rsidRPr="00906B3E">
        <w:t>SGPV</w:t>
      </w:r>
      <w:r w:rsidRPr="00906B3E">
        <w:rPr>
          <w:spacing w:val="-1"/>
        </w:rPr>
        <w:t xml:space="preserve"> </w:t>
      </w:r>
      <w:r w:rsidRPr="00906B3E">
        <w:t>is</w:t>
      </w:r>
      <w:r w:rsidRPr="00906B3E">
        <w:rPr>
          <w:spacing w:val="27"/>
          <w:w w:val="91"/>
        </w:rPr>
        <w:t xml:space="preserve"> </w:t>
      </w:r>
      <w:r w:rsidRPr="00906B3E">
        <w:t>exactly</w:t>
      </w:r>
      <w:r w:rsidRPr="00906B3E">
        <w:rPr>
          <w:spacing w:val="-14"/>
        </w:rPr>
        <w:t xml:space="preserve"> </w:t>
      </w:r>
      <w:r w:rsidRPr="00906B3E">
        <w:t>0</w:t>
      </w:r>
      <w:r w:rsidRPr="00906B3E">
        <w:rPr>
          <w:spacing w:val="-13"/>
        </w:rPr>
        <w:t xml:space="preserve"> </w:t>
      </w:r>
      <w:r w:rsidRPr="00906B3E">
        <w:t>or</w:t>
      </w:r>
      <w:r w:rsidRPr="00906B3E">
        <w:rPr>
          <w:spacing w:val="-13"/>
        </w:rPr>
        <w:t xml:space="preserve"> </w:t>
      </w:r>
      <w:r w:rsidRPr="00906B3E">
        <w:t>1,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6"/>
        </w:rPr>
        <w:t>wo</w:t>
      </w:r>
      <w:r w:rsidRPr="00906B3E">
        <w:rPr>
          <w:spacing w:val="-13"/>
        </w:rPr>
        <w:t xml:space="preserve"> </w:t>
      </w:r>
      <w:r w:rsidRPr="00906B3E">
        <w:t>statistics</w:t>
      </w:r>
      <w:r w:rsidRPr="00906B3E">
        <w:rPr>
          <w:spacing w:val="-13"/>
        </w:rPr>
        <w:t xml:space="preserve"> </w:t>
      </w:r>
      <w:r w:rsidRPr="00906B3E">
        <w:t>are</w:t>
      </w:r>
      <w:r w:rsidRPr="00906B3E">
        <w:rPr>
          <w:spacing w:val="-14"/>
        </w:rPr>
        <w:t xml:space="preserve"> </w:t>
      </w:r>
      <w:r w:rsidRPr="00906B3E">
        <w:t>completely</w:t>
      </w:r>
      <w:r w:rsidRPr="00906B3E">
        <w:rPr>
          <w:spacing w:val="-13"/>
        </w:rPr>
        <w:t xml:space="preserve"> </w:t>
      </w:r>
      <w:r w:rsidRPr="00906B3E">
        <w:t>unrelated</w:t>
      </w:r>
      <w:r w:rsidRPr="00906B3E">
        <w:rPr>
          <w:spacing w:val="-13"/>
        </w:rPr>
        <w:t xml:space="preserve"> </w:t>
      </w:r>
      <w:r w:rsidRPr="00906B3E">
        <w:t>within</w:t>
      </w:r>
      <w:r w:rsidRPr="00906B3E">
        <w:rPr>
          <w:spacing w:val="-14"/>
        </w:rPr>
        <w:t xml:space="preserve"> </w:t>
      </w:r>
      <w:r w:rsidRPr="00906B3E">
        <w:t>these</w:t>
      </w:r>
      <w:r w:rsidRPr="00906B3E">
        <w:rPr>
          <w:spacing w:val="-14"/>
        </w:rPr>
        <w:t xml:space="preserve"> </w:t>
      </w:r>
      <w:r w:rsidRPr="00906B3E">
        <w:t>ranges.</w:t>
      </w:r>
      <w:r w:rsidRPr="00906B3E">
        <w:rPr>
          <w:spacing w:val="2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easiest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320" w:bottom="280" w:left="1300" w:header="727" w:footer="0" w:gutter="0"/>
          <w:cols w:space="708"/>
        </w:sectPr>
      </w:pPr>
    </w:p>
    <w:p w:rsidR="00687123" w:rsidRPr="00906B3E" w:rsidRDefault="00C62845">
      <w:pPr>
        <w:rPr>
          <w:rFonts w:ascii="Palatino Linotype" w:eastAsia="Palatino Linotype" w:hAnsi="Palatino Linotype" w:cs="Palatino Linotype"/>
          <w:sz w:val="20"/>
          <w:szCs w:val="20"/>
        </w:rPr>
      </w:pPr>
      <w:r w:rsidRPr="00906B3E">
        <w:rPr>
          <w:rFonts w:ascii="Palatino Linotype" w:hAnsi="Palatino Linotype"/>
        </w:rPr>
        <w:pict>
          <v:shape id="_x0000_s1474" type="#_x0000_t202" style="position:absolute;margin-left:103.05pt;margin-top:308.45pt;width:14pt;height:18.7pt;z-index:1384;mso-position-horizontal-relative:page;mso-position-vertical-relative:page" filled="f" stroked="f">
            <v:textbox style="layout-flow:vertical;mso-layout-flow-alt:bottom-to-top;mso-next-textbox:#_x0000_s1474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 w:rsidRPr="00906B3E">
        <w:rPr>
          <w:rFonts w:ascii="Palatino Linotype" w:hAnsi="Palatino Linotype"/>
        </w:rPr>
        <w:pict>
          <v:shape id="_x0000_s1473" type="#_x0000_t202" style="position:absolute;margin-left:103.05pt;margin-top:273pt;width:14pt;height:18.7pt;z-index:1408;mso-position-horizontal-relative:page;mso-position-vertical-relative:page" filled="f" stroked="f">
            <v:textbox style="layout-flow:vertical;mso-layout-flow-alt:bottom-to-top;mso-next-textbox:#_x0000_s1473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0.8</w:t>
                  </w:r>
                </w:p>
              </w:txbxContent>
            </v:textbox>
            <w10:wrap anchorx="page" anchory="page"/>
          </v:shape>
        </w:pict>
      </w: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20" w:right="224" w:hanging="9"/>
      </w:pPr>
      <w:r w:rsidRPr="00906B3E">
        <w:pict>
          <v:shape id="_x0000_s1472" type="#_x0000_t202" style="position:absolute;left:0;text-align:left;margin-left:103.05pt;margin-top:164.95pt;width:14pt;height:18.7pt;z-index:1432;mso-position-horizontal-relative:page" filled="f" stroked="f">
            <v:textbox style="layout-flow:vertical;mso-layout-flow-alt:bottom-to-top;mso-next-textbox:#_x0000_s1472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1.0</w:t>
                  </w:r>
                </w:p>
              </w:txbxContent>
            </v:textbox>
            <w10:wrap anchorx="page"/>
          </v:shape>
        </w:pict>
      </w:r>
      <w:r w:rsidRPr="00906B3E">
        <w:rPr>
          <w:spacing w:val="-7"/>
        </w:rPr>
        <w:t>w</w:t>
      </w:r>
      <w:r w:rsidRPr="00906B3E">
        <w:rPr>
          <w:spacing w:val="-6"/>
        </w:rPr>
        <w:t>ay</w:t>
      </w:r>
      <w:r w:rsidRPr="00906B3E">
        <w:rPr>
          <w:spacing w:val="-10"/>
        </w:rPr>
        <w:t xml:space="preserve"> </w:t>
      </w:r>
      <w:r w:rsidRPr="00906B3E">
        <w:t>to</w:t>
      </w:r>
      <w:r w:rsidRPr="00906B3E">
        <w:rPr>
          <w:spacing w:val="-10"/>
        </w:rPr>
        <w:t xml:space="preserve"> </w:t>
      </w:r>
      <w:r w:rsidRPr="00906B3E">
        <w:t>see</w:t>
      </w:r>
      <w:r w:rsidRPr="00906B3E">
        <w:rPr>
          <w:spacing w:val="-10"/>
        </w:rPr>
        <w:t xml:space="preserve"> </w:t>
      </w:r>
      <w:r w:rsidRPr="00906B3E">
        <w:t>this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10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10"/>
        </w:rPr>
        <w:t xml:space="preserve"> </w:t>
      </w:r>
      <w:r w:rsidRPr="00906B3E">
        <w:t>plotting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SGPV</w:t>
      </w:r>
      <w:r w:rsidRPr="00906B3E">
        <w:rPr>
          <w:spacing w:val="-10"/>
        </w:rPr>
        <w:t xml:space="preserve"> </w:t>
      </w:r>
      <w:r w:rsidRPr="00906B3E">
        <w:t>against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1"/>
        </w:rPr>
        <w:t xml:space="preserve"> </w:t>
      </w:r>
      <w:r w:rsidRPr="00906B3E">
        <w:t>from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TOST</w:t>
      </w:r>
      <w:r w:rsidRPr="00906B3E">
        <w:rPr>
          <w:spacing w:val="-10"/>
        </w:rPr>
        <w:t xml:space="preserve"> </w:t>
      </w:r>
      <w:r w:rsidRPr="00906B3E">
        <w:t>procedure.</w:t>
      </w:r>
      <w:r w:rsidRPr="00906B3E">
        <w:rPr>
          <w:spacing w:val="7"/>
        </w:rPr>
        <w:t xml:space="preserve"> </w:t>
      </w:r>
      <w:r w:rsidRPr="00906B3E">
        <w:t>The</w:t>
      </w:r>
      <w:r w:rsidRPr="00906B3E">
        <w:rPr>
          <w:spacing w:val="29"/>
          <w:w w:val="99"/>
        </w:rPr>
        <w:t xml:space="preserve"> </w:t>
      </w:r>
      <w:r w:rsidRPr="00906B3E">
        <w:t>situations</w:t>
      </w:r>
      <w:r w:rsidRPr="00906B3E">
        <w:rPr>
          <w:spacing w:val="-19"/>
        </w:rPr>
        <w:t xml:space="preserve"> </w:t>
      </w:r>
      <w:r w:rsidRPr="00906B3E">
        <w:t>where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SPGV</w:t>
      </w:r>
      <w:r w:rsidRPr="00906B3E">
        <w:rPr>
          <w:spacing w:val="-19"/>
        </w:rPr>
        <w:t xml:space="preserve"> </w:t>
      </w:r>
      <w:r w:rsidRPr="00906B3E">
        <w:t>and</w:t>
      </w:r>
      <w:r w:rsidRPr="00906B3E">
        <w:rPr>
          <w:spacing w:val="-18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20"/>
        </w:rPr>
        <w:t xml:space="preserve"> </w:t>
      </w:r>
      <w:r w:rsidRPr="00906B3E">
        <w:t>from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TOST</w:t>
      </w:r>
      <w:r w:rsidRPr="00906B3E">
        <w:rPr>
          <w:spacing w:val="-19"/>
        </w:rPr>
        <w:t xml:space="preserve"> </w:t>
      </w:r>
      <w:r w:rsidRPr="00906B3E">
        <w:t>procedure</w:t>
      </w:r>
      <w:r w:rsidRPr="00906B3E">
        <w:rPr>
          <w:spacing w:val="-18"/>
        </w:rPr>
        <w:t xml:space="preserve"> </w:t>
      </w:r>
      <w:r w:rsidRPr="00906B3E">
        <w:t>are</w:t>
      </w:r>
      <w:r w:rsidRPr="00906B3E">
        <w:rPr>
          <w:spacing w:val="-19"/>
        </w:rPr>
        <w:t xml:space="preserve"> </w:t>
      </w:r>
      <w:r w:rsidRPr="00906B3E">
        <w:t>unrelated</w:t>
      </w:r>
      <w:r w:rsidRPr="00906B3E">
        <w:rPr>
          <w:spacing w:val="-19"/>
        </w:rPr>
        <w:t xml:space="preserve"> </w:t>
      </w:r>
      <w:r w:rsidRPr="00906B3E">
        <w:t>are</w:t>
      </w:r>
      <w:r w:rsidRPr="00906B3E">
        <w:rPr>
          <w:spacing w:val="27"/>
          <w:w w:val="94"/>
        </w:rPr>
        <w:t xml:space="preserve"> </w:t>
      </w:r>
      <w:r w:rsidRPr="00906B3E">
        <w:t>indicated</w:t>
      </w:r>
      <w:r w:rsidRPr="00906B3E">
        <w:rPr>
          <w:spacing w:val="-13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parts</w:t>
      </w:r>
      <w:r w:rsidRPr="00906B3E">
        <w:rPr>
          <w:spacing w:val="-13"/>
        </w:rPr>
        <w:t xml:space="preserve"> </w:t>
      </w:r>
      <w:r w:rsidRPr="00906B3E">
        <w:t>of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rPr>
          <w:spacing w:val="-3"/>
        </w:rPr>
        <w:t>curve</w:t>
      </w:r>
      <w:r w:rsidRPr="00906B3E">
        <w:rPr>
          <w:spacing w:val="-13"/>
        </w:rPr>
        <w:t xml:space="preserve"> </w:t>
      </w:r>
      <w:r w:rsidRPr="00906B3E">
        <w:t>where</w:t>
      </w:r>
      <w:r w:rsidRPr="00906B3E">
        <w:rPr>
          <w:spacing w:val="-13"/>
        </w:rPr>
        <w:t xml:space="preserve"> </w:t>
      </w:r>
      <w:r w:rsidRPr="00906B3E">
        <w:t>there</w:t>
      </w:r>
      <w:r w:rsidRPr="00906B3E">
        <w:rPr>
          <w:spacing w:val="-14"/>
        </w:rPr>
        <w:t xml:space="preserve"> </w:t>
      </w:r>
      <w:r w:rsidRPr="00906B3E">
        <w:t>are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vertical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straigh</w:t>
      </w:r>
      <w:r w:rsidRPr="00906B3E">
        <w:rPr>
          <w:spacing w:val="-1"/>
        </w:rPr>
        <w:t>t</w:t>
      </w:r>
      <w:r w:rsidRPr="00906B3E">
        <w:rPr>
          <w:spacing w:val="-13"/>
        </w:rPr>
        <w:t xml:space="preserve"> </w:t>
      </w:r>
      <w:r w:rsidRPr="00906B3E">
        <w:t>lines</w:t>
      </w:r>
      <w:r w:rsidRPr="00906B3E">
        <w:rPr>
          <w:spacing w:val="-13"/>
        </w:rPr>
        <w:t xml:space="preserve"> </w:t>
      </w:r>
      <w:r w:rsidRPr="00906B3E">
        <w:t>at</w:t>
      </w:r>
      <w:r w:rsidRPr="00906B3E">
        <w:rPr>
          <w:spacing w:val="-12"/>
        </w:rPr>
        <w:t xml:space="preserve"> </w:t>
      </w:r>
      <w:r w:rsidRPr="00906B3E">
        <w:rPr>
          <w:spacing w:val="-2"/>
        </w:rPr>
        <w:t>second</w:t>
      </w:r>
      <w:r w:rsidRPr="00906B3E">
        <w:rPr>
          <w:spacing w:val="23"/>
          <w:w w:val="91"/>
        </w:rPr>
        <w:t xml:space="preserve"> </w:t>
      </w:r>
      <w:r w:rsidRPr="00906B3E">
        <w:t>generation</w:t>
      </w:r>
      <w:r w:rsidRPr="00906B3E">
        <w:rPr>
          <w:spacing w:val="-24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23"/>
        </w:rPr>
        <w:t xml:space="preserve"> </w:t>
      </w:r>
      <w:r w:rsidRPr="00906B3E">
        <w:t>of</w:t>
      </w:r>
      <w:r w:rsidRPr="00906B3E">
        <w:rPr>
          <w:spacing w:val="-23"/>
        </w:rPr>
        <w:t xml:space="preserve"> </w:t>
      </w:r>
      <w:r w:rsidRPr="00906B3E">
        <w:t>0</w:t>
      </w:r>
      <w:r w:rsidRPr="00906B3E">
        <w:rPr>
          <w:spacing w:val="-23"/>
        </w:rPr>
        <w:t xml:space="preserve"> </w:t>
      </w:r>
      <w:r w:rsidRPr="00906B3E">
        <w:t>and</w:t>
      </w:r>
      <w:r w:rsidRPr="00906B3E">
        <w:rPr>
          <w:spacing w:val="-23"/>
        </w:rPr>
        <w:t xml:space="preserve"> </w:t>
      </w:r>
      <w:r w:rsidRPr="00906B3E">
        <w:t>1.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8"/>
        <w:rPr>
          <w:rFonts w:ascii="Palatino Linotype" w:eastAsia="Palatino Linotype" w:hAnsi="Palatino Linotype" w:cs="Palatino Linotype"/>
        </w:rPr>
      </w:pPr>
    </w:p>
    <w:p w:rsidR="00687123" w:rsidRPr="00906B3E" w:rsidRDefault="00C62845">
      <w:pPr>
        <w:spacing w:line="200" w:lineRule="atLeast"/>
        <w:ind w:left="1149"/>
        <w:rPr>
          <w:rFonts w:ascii="Palatino Linotype" w:eastAsia="Palatino Linotype" w:hAnsi="Palatino Linotype" w:cs="Palatino Linotype"/>
          <w:sz w:val="20"/>
          <w:szCs w:val="20"/>
        </w:rPr>
      </w:pPr>
      <w:r w:rsidRPr="00906B3E">
        <w:rPr>
          <w:rFonts w:ascii="Palatino Linotype" w:eastAsia="Palatino Linotype" w:hAnsi="Palatino Linotype" w:cs="Palatino Linotype"/>
          <w:sz w:val="20"/>
          <w:szCs w:val="20"/>
        </w:rPr>
      </w:r>
      <w:r w:rsidRPr="00906B3E">
        <w:rPr>
          <w:rFonts w:ascii="Palatino Linotype" w:eastAsia="Palatino Linotype" w:hAnsi="Palatino Linotype" w:cs="Palatino Linotype"/>
          <w:sz w:val="20"/>
          <w:szCs w:val="20"/>
        </w:rPr>
        <w:pict>
          <v:group id="_x0000_s1439" style="width:386.7pt;height:199.5pt;mso-position-horizontal-relative:char;mso-position-vertical-relative:line" coordsize="7734,3990">
            <v:group id="_x0000_s1470" style="position:absolute;left:432;top:149;width:7014;height:3547" coordorigin="432,149" coordsize="7014,3547">
              <v:shape id="_x0000_s1471" style="position:absolute;left:432;top:149;width:7014;height:3547" coordorigin="432,149" coordsize="7014,3547" path="m432,149r,1l432,150r,l432,151r,l432,237r32,5l558,253r94,12l746,278r94,15l933,309r94,18l1121,347r94,21l1309,391r94,24l1497,442r94,29l1685,502r94,34l1873,571r93,39l2060,650r94,43l2248,739r94,48l2436,838r94,53l2624,946r94,58l2812,1065r94,63l2999,1192r94,67l3187,1328r94,70l3375,1470r94,74l3563,1618r47,38l3657,1693r47,38l3751,1769r47,39l3845,1846r47,38l3939,1923r47,38l4033,2000r46,38l4126,2076r47,38l4220,2152r47,38l4314,2228r47,37l4455,2339r94,73l4643,2483r94,69l4831,2620r94,66l5019,2750r93,61l5206,2870r94,57l5394,2982r94,52l5582,3083r94,47l5770,3174r94,42l5958,3255r94,37l6145,3327r94,32l6333,3389r94,28l6521,3443r94,24l6709,3489r94,20l6897,3527r94,17l7085,3560r94,14l7272,3587r94,12l7413,3604r32,5l7445,3694r,1l7445,3695r,l7445,3696r,l7445,3696r,l7445,3609r-32,-5l7319,3593r-94,-12l7132,3567r-94,-15l6944,3536r-94,-18l6756,3499r-94,-21l6568,3455r-94,-25l6380,3403r-94,-29l6192,3343r-93,-33l6005,3274r-94,-38l5817,3195r-94,-43l5629,3107r-94,-48l5441,3008r-94,-53l5253,2899r-94,-58l5066,2781r-94,-63l4878,2653r-94,-67l4690,2518r-94,-71l4502,2375r-94,-73l4314,2228r-47,-38l4220,2152r-47,-38l4126,2076r-47,-38l4033,2000r-47,-39l3939,1923r-47,-39l3845,1846r-47,-38l3751,1769r-47,-38l3657,1693r-47,-37l3563,1618r-47,-37l3422,1507r-94,-73l3234,1363r-94,-70l3046,1225r-93,-65l2859,1096r-94,-62l2671,975r-94,-57l2483,864r-94,-52l2295,763r-94,-47l2107,671r-94,-41l1920,590r-94,-37l1732,519r-94,-33l1544,456r-94,-27l1356,403r-94,-24l1168,357r-94,-20l980,318,887,301,793,286,699,272,605,259,511,247r-47,-5l432,237r,-88e" filled="f" strokeweight="2.25pt">
                <v:path arrowok="t"/>
              </v:shape>
            </v:group>
            <v:group id="_x0000_s1468" style="position:absolute;left:432;top:3838;width:7014;height:2" coordorigin="432,3838" coordsize="7014,2">
              <v:shape id="_x0000_s1469" style="position:absolute;left:432;top:3838;width:7014;height:2" coordorigin="432,3838" coordsize="7014,0" path="m432,3838r7013,e" filled="f">
                <v:path arrowok="t"/>
              </v:shape>
            </v:group>
            <v:group id="_x0000_s1466" style="position:absolute;left:432;top:3838;width:2;height:144" coordorigin="432,3838" coordsize="2,144">
              <v:shape id="_x0000_s1467" style="position:absolute;left:432;top:3838;width:2;height:144" coordorigin="432,3838" coordsize="0,144" path="m432,3838r,144e" filled="f">
                <v:path arrowok="t"/>
              </v:shape>
            </v:group>
            <v:group id="_x0000_s1464" style="position:absolute;left:1835;top:3838;width:2;height:144" coordorigin="1835,3838" coordsize="2,144">
              <v:shape id="_x0000_s1465" style="position:absolute;left:1835;top:3838;width:2;height:144" coordorigin="1835,3838" coordsize="0,144" path="m1835,3838r,144e" filled="f">
                <v:path arrowok="t"/>
              </v:shape>
            </v:group>
            <v:group id="_x0000_s1462" style="position:absolute;left:3237;top:3838;width:2;height:144" coordorigin="3237,3838" coordsize="2,144">
              <v:shape id="_x0000_s1463" style="position:absolute;left:3237;top:3838;width:2;height:144" coordorigin="3237,3838" coordsize="0,144" path="m3237,3838r,144e" filled="f">
                <v:path arrowok="t"/>
              </v:shape>
            </v:group>
            <v:group id="_x0000_s1460" style="position:absolute;left:4640;top:3838;width:2;height:144" coordorigin="4640,3838" coordsize="2,144">
              <v:shape id="_x0000_s1461" style="position:absolute;left:4640;top:3838;width:2;height:144" coordorigin="4640,3838" coordsize="0,144" path="m4640,3838r,144e" filled="f">
                <v:path arrowok="t"/>
              </v:shape>
            </v:group>
            <v:group id="_x0000_s1458" style="position:absolute;left:6043;top:3838;width:2;height:144" coordorigin="6043,3838" coordsize="2,144">
              <v:shape id="_x0000_s1459" style="position:absolute;left:6043;top:3838;width:2;height:144" coordorigin="6043,3838" coordsize="0,144" path="m6043,3838r,144e" filled="f">
                <v:path arrowok="t"/>
              </v:shape>
            </v:group>
            <v:group id="_x0000_s1456" style="position:absolute;left:7445;top:3838;width:2;height:144" coordorigin="7445,3838" coordsize="2,144">
              <v:shape id="_x0000_s1457" style="position:absolute;left:7445;top:3838;width:2;height:144" coordorigin="7445,3838" coordsize="0,144" path="m7445,3838r,144e" filled="f">
                <v:path arrowok="t"/>
              </v:shape>
            </v:group>
            <v:group id="_x0000_s1454" style="position:absolute;left:151;top:149;width:2;height:3547" coordorigin="151,149" coordsize="2,3547">
              <v:shape id="_x0000_s1455" style="position:absolute;left:151;top:149;width:2;height:3547" coordorigin="151,149" coordsize="0,3547" path="m151,3696r,-3547e" filled="f">
                <v:path arrowok="t"/>
              </v:shape>
            </v:group>
            <v:group id="_x0000_s1452" style="position:absolute;left:8;top:3696;width:144;height:2" coordorigin="8,3696" coordsize="144,2">
              <v:shape id="_x0000_s1453" style="position:absolute;left:8;top:3696;width:144;height:2" coordorigin="8,3696" coordsize="144,0" path="m151,3696r-143,e" filled="f">
                <v:path arrowok="t"/>
              </v:shape>
            </v:group>
            <v:group id="_x0000_s1450" style="position:absolute;left:8;top:2987;width:144;height:2" coordorigin="8,2987" coordsize="144,2">
              <v:shape id="_x0000_s1451" style="position:absolute;left:8;top:2987;width:144;height:2" coordorigin="8,2987" coordsize="144,0" path="m151,2987r-143,e" filled="f">
                <v:path arrowok="t"/>
              </v:shape>
            </v:group>
            <v:group id="_x0000_s1448" style="position:absolute;left:8;top:2277;width:144;height:2" coordorigin="8,2277" coordsize="144,2">
              <v:shape id="_x0000_s1449" style="position:absolute;left:8;top:2277;width:144;height:2" coordorigin="8,2277" coordsize="144,0" path="m151,2277r-143,e" filled="f">
                <v:path arrowok="t"/>
              </v:shape>
            </v:group>
            <v:group id="_x0000_s1446" style="position:absolute;left:8;top:1568;width:144;height:2" coordorigin="8,1568" coordsize="144,2">
              <v:shape id="_x0000_s1447" style="position:absolute;left:8;top:1568;width:144;height:2" coordorigin="8,1568" coordsize="144,0" path="m151,1568r-143,e" filled="f">
                <v:path arrowok="t"/>
              </v:shape>
            </v:group>
            <v:group id="_x0000_s1444" style="position:absolute;left:8;top:859;width:144;height:2" coordorigin="8,859" coordsize="144,2">
              <v:shape id="_x0000_s1445" style="position:absolute;left:8;top:859;width:144;height:2" coordorigin="8,859" coordsize="144,0" path="m151,859l8,859e" filled="f">
                <v:path arrowok="t"/>
              </v:shape>
            </v:group>
            <v:group id="_x0000_s1442" style="position:absolute;left:8;top:149;width:144;height:2" coordorigin="8,149" coordsize="144,2">
              <v:shape id="_x0000_s1443" style="position:absolute;left:8;top:149;width:144;height:2" coordorigin="8,149" coordsize="144,0" path="m151,149l8,149e" filled="f">
                <v:path arrowok="t"/>
              </v:shape>
            </v:group>
            <v:group id="_x0000_s1440" style="position:absolute;left:151;top:8;width:7575;height:3831" coordorigin="151,8" coordsize="7575,3831">
              <v:shape id="_x0000_s1441" style="position:absolute;left:151;top:8;width:7575;height:3831" coordorigin="151,8" coordsize="7575,3831" path="m151,3838r7575,l7726,8,151,8r,3830e" filled="f">
                <v:path arrowok="t"/>
              </v:shape>
            </v:group>
            <w10:anchorlock/>
          </v:group>
        </w:pict>
      </w: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5"/>
          <w:szCs w:val="5"/>
        </w:rPr>
      </w:pPr>
    </w:p>
    <w:p w:rsidR="00687123" w:rsidRPr="00906B3E" w:rsidRDefault="00C62845">
      <w:pPr>
        <w:pStyle w:val="BodyText"/>
        <w:tabs>
          <w:tab w:val="left" w:pos="2817"/>
          <w:tab w:val="left" w:pos="4219"/>
          <w:tab w:val="left" w:pos="5622"/>
          <w:tab w:val="left" w:pos="7025"/>
          <w:tab w:val="left" w:pos="8427"/>
        </w:tabs>
        <w:spacing w:before="69"/>
        <w:ind w:left="1414"/>
        <w:rPr>
          <w:rFonts w:eastAsia="Helvetica" w:cs="Helvetica"/>
        </w:rPr>
      </w:pPr>
      <w:r w:rsidRPr="00906B3E">
        <w:pict>
          <v:shape id="_x0000_s1438" type="#_x0000_t202" style="position:absolute;left:0;text-align:left;margin-left:74.25pt;margin-top:-146.45pt;width:14pt;height:78.95pt;z-index:1288;mso-position-horizontal-relative:page" filled="f" stroked="f">
            <v:textbox style="layout-flow:vertical;mso-layout-flow-alt:bottom-to-top;mso-next-textbox:#_x0000_s1438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</w:p>
              </w:txbxContent>
            </v:textbox>
            <w10:wrap anchorx="page"/>
          </v:shape>
        </w:pict>
      </w:r>
      <w:r w:rsidRPr="00906B3E">
        <w:pict>
          <v:shape id="_x0000_s1437" type="#_x0000_t202" style="position:absolute;left:0;text-align:left;margin-left:103.05pt;margin-top:-27.65pt;width:14pt;height:18.7pt;z-index:1312;mso-position-horizontal-relative:page" filled="f" stroked="f">
            <v:textbox style="layout-flow:vertical;mso-layout-flow-alt:bottom-to-top;mso-next-textbox:#_x0000_s1437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0.0</w:t>
                  </w:r>
                </w:p>
              </w:txbxContent>
            </v:textbox>
            <w10:wrap anchorx="page"/>
          </v:shape>
        </w:pict>
      </w:r>
      <w:r w:rsidRPr="00906B3E">
        <w:pict>
          <v:shape id="_x0000_s1436" type="#_x0000_t202" style="position:absolute;left:0;text-align:left;margin-left:103.05pt;margin-top:-63.1pt;width:14pt;height:18.7pt;z-index:1336;mso-position-horizontal-relative:page" filled="f" stroked="f">
            <v:textbox style="layout-flow:vertical;mso-layout-flow-alt:bottom-to-top;mso-next-textbox:#_x0000_s1436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0.2</w:t>
                  </w:r>
                </w:p>
              </w:txbxContent>
            </v:textbox>
            <w10:wrap anchorx="page"/>
          </v:shape>
        </w:pict>
      </w:r>
      <w:r w:rsidRPr="00906B3E">
        <w:pict>
          <v:shape id="_x0000_s1435" type="#_x0000_t202" style="position:absolute;left:0;text-align:left;margin-left:103.05pt;margin-top:-98.6pt;width:14pt;height:18.7pt;z-index:1360;mso-position-horizontal-relative:page" filled="f" stroked="f">
            <v:textbox style="layout-flow:vertical;mso-layout-flow-alt:bottom-to-top;mso-next-textbox:#_x0000_s1435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0.4</w:t>
                  </w:r>
                </w:p>
              </w:txbxContent>
            </v:textbox>
            <w10:wrap anchorx="page"/>
          </v:shape>
        </w:pict>
      </w:r>
      <w:r w:rsidRPr="00906B3E">
        <w:t>0.0</w:t>
      </w:r>
      <w:r w:rsidRPr="00906B3E">
        <w:tab/>
      </w:r>
      <w:r w:rsidRPr="00906B3E">
        <w:rPr>
          <w:w w:val="95"/>
        </w:rPr>
        <w:t>0.2</w:t>
      </w:r>
      <w:r w:rsidRPr="00906B3E">
        <w:rPr>
          <w:w w:val="95"/>
        </w:rPr>
        <w:tab/>
      </w:r>
      <w:r w:rsidRPr="00906B3E">
        <w:t>0.4</w:t>
      </w:r>
      <w:r w:rsidRPr="00906B3E">
        <w:tab/>
        <w:t>0.6</w:t>
      </w:r>
      <w:r w:rsidRPr="00906B3E">
        <w:tab/>
        <w:t>0.8</w:t>
      </w:r>
      <w:r w:rsidRPr="00906B3E">
        <w:tab/>
        <w:t>1.0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296"/>
        <w:jc w:val="center"/>
        <w:rPr>
          <w:rFonts w:eastAsia="Helvetica" w:cs="Helvetica"/>
        </w:rPr>
      </w:pPr>
      <w:r w:rsidRPr="00906B3E">
        <w:t>SGPV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20" w:right="224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-7"/>
        </w:rPr>
        <w:t xml:space="preserve"> </w:t>
      </w:r>
      <w:proofErr w:type="gramStart"/>
      <w:r w:rsidRPr="00906B3E">
        <w:rPr>
          <w:i/>
        </w:rPr>
        <w:t>5</w:t>
      </w:r>
      <w:r w:rsidRPr="00906B3E">
        <w:rPr>
          <w:i/>
          <w:spacing w:val="-44"/>
        </w:rPr>
        <w:t xml:space="preserve"> </w:t>
      </w:r>
      <w:r w:rsidRPr="00906B3E">
        <w:t>.</w:t>
      </w:r>
      <w:proofErr w:type="gramEnd"/>
      <w:r w:rsidRPr="00906B3E">
        <w:rPr>
          <w:spacing w:val="15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t>relationship</w:t>
      </w:r>
      <w:r w:rsidRPr="00906B3E">
        <w:rPr>
          <w:spacing w:val="-5"/>
        </w:rPr>
        <w:t xml:space="preserve"> </w:t>
      </w:r>
      <w:r w:rsidRPr="00906B3E">
        <w:rPr>
          <w:spacing w:val="-2"/>
        </w:rPr>
        <w:t>bet</w:t>
      </w:r>
      <w:r w:rsidRPr="00906B3E">
        <w:rPr>
          <w:spacing w:val="-3"/>
        </w:rPr>
        <w:t>ween</w:t>
      </w:r>
      <w:r w:rsidRPr="00906B3E">
        <w:rPr>
          <w:spacing w:val="-4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5"/>
        </w:rPr>
        <w:t xml:space="preserve"> </w:t>
      </w:r>
      <w:r w:rsidRPr="00906B3E">
        <w:t>from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rPr>
          <w:spacing w:val="-1"/>
        </w:rPr>
        <w:t>TOST</w:t>
      </w:r>
      <w:r w:rsidRPr="00906B3E">
        <w:rPr>
          <w:spacing w:val="-4"/>
        </w:rPr>
        <w:t xml:space="preserve"> </w:t>
      </w:r>
      <w:r w:rsidRPr="00906B3E">
        <w:t>procedure</w:t>
      </w:r>
      <w:r w:rsidRPr="00906B3E">
        <w:rPr>
          <w:spacing w:val="-4"/>
        </w:rPr>
        <w:t xml:space="preserve"> </w:t>
      </w:r>
      <w:r w:rsidRPr="00906B3E">
        <w:t>and</w:t>
      </w:r>
      <w:r w:rsidRPr="00906B3E">
        <w:rPr>
          <w:spacing w:val="-5"/>
        </w:rPr>
        <w:t xml:space="preserve"> </w:t>
      </w:r>
      <w:r w:rsidRPr="00906B3E">
        <w:t>the</w:t>
      </w:r>
      <w:r w:rsidRPr="00906B3E">
        <w:rPr>
          <w:spacing w:val="-4"/>
        </w:rPr>
        <w:t xml:space="preserve"> </w:t>
      </w:r>
      <w:r w:rsidRPr="00906B3E">
        <w:t>SGPV</w:t>
      </w:r>
      <w:r w:rsidRPr="00906B3E">
        <w:rPr>
          <w:spacing w:val="-5"/>
        </w:rPr>
        <w:t xml:space="preserve"> </w:t>
      </w:r>
      <w:r w:rsidRPr="00906B3E">
        <w:t>for</w:t>
      </w:r>
      <w:r w:rsidRPr="00906B3E">
        <w:rPr>
          <w:spacing w:val="41"/>
          <w:w w:val="92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same</w:t>
      </w:r>
      <w:r w:rsidRPr="00906B3E">
        <w:rPr>
          <w:spacing w:val="-11"/>
        </w:rPr>
        <w:t xml:space="preserve"> </w:t>
      </w:r>
      <w:r w:rsidRPr="00906B3E">
        <w:t>scenario</w:t>
      </w:r>
      <w:r w:rsidRPr="00906B3E">
        <w:rPr>
          <w:spacing w:val="-12"/>
        </w:rPr>
        <w:t xml:space="preserve"> </w:t>
      </w:r>
      <w:r w:rsidRPr="00906B3E">
        <w:t>as</w:t>
      </w:r>
      <w:r w:rsidRPr="00906B3E">
        <w:rPr>
          <w:spacing w:val="-11"/>
        </w:rPr>
        <w:t xml:space="preserve"> </w:t>
      </w:r>
      <w:r w:rsidRPr="00906B3E">
        <w:t>in</w:t>
      </w:r>
      <w:r w:rsidRPr="00906B3E">
        <w:rPr>
          <w:spacing w:val="-12"/>
        </w:rPr>
        <w:t xml:space="preserve"> </w:t>
      </w:r>
      <w:r w:rsidRPr="00906B3E">
        <w:t>Figure</w:t>
      </w:r>
      <w:r w:rsidRPr="00906B3E">
        <w:rPr>
          <w:spacing w:val="-11"/>
        </w:rPr>
        <w:t xml:space="preserve"> </w:t>
      </w:r>
      <w:hyperlink w:anchor="_bookmark0" w:history="1">
        <w:r w:rsidRPr="00906B3E">
          <w:t>1</w:t>
        </w:r>
      </w:hyperlink>
      <w:r w:rsidRPr="00906B3E">
        <w:t>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C62845">
      <w:pPr>
        <w:pStyle w:val="BodyText"/>
        <w:spacing w:before="164" w:line="354" w:lineRule="auto"/>
        <w:ind w:left="120" w:right="224" w:firstLine="576"/>
      </w:pPr>
      <w:r w:rsidRPr="00906B3E">
        <w:t>A</w:t>
      </w:r>
      <w:r w:rsidRPr="00906B3E">
        <w:rPr>
          <w:spacing w:val="-18"/>
        </w:rPr>
        <w:t xml:space="preserve"> </w:t>
      </w:r>
      <w:r w:rsidRPr="00906B3E">
        <w:t>third</w:t>
      </w:r>
      <w:r w:rsidRPr="00906B3E">
        <w:rPr>
          <w:spacing w:val="-18"/>
        </w:rPr>
        <w:t xml:space="preserve"> </w:t>
      </w:r>
      <w:r w:rsidRPr="00906B3E">
        <w:t>situation</w:t>
      </w:r>
      <w:r w:rsidRPr="00906B3E">
        <w:rPr>
          <w:spacing w:val="-17"/>
        </w:rPr>
        <w:t xml:space="preserve"> </w:t>
      </w:r>
      <w:r w:rsidRPr="00906B3E">
        <w:t>in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which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t>SGPV</w:t>
      </w:r>
      <w:r w:rsidRPr="00906B3E">
        <w:rPr>
          <w:spacing w:val="-17"/>
        </w:rPr>
        <w:t xml:space="preserve"> </w:t>
      </w:r>
      <w:r w:rsidRPr="00906B3E">
        <w:t>deviates</w:t>
      </w:r>
      <w:r w:rsidRPr="00906B3E">
        <w:rPr>
          <w:spacing w:val="-17"/>
        </w:rPr>
        <w:t xml:space="preserve"> </w:t>
      </w:r>
      <w:r w:rsidRPr="00906B3E">
        <w:t>from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t>TOST</w:t>
      </w:r>
      <w:r w:rsidRPr="00906B3E">
        <w:rPr>
          <w:spacing w:val="-17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8"/>
        </w:rPr>
        <w:t xml:space="preserve"> </w:t>
      </w:r>
      <w:r w:rsidRPr="00906B3E">
        <w:t>is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whenever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24"/>
          <w:w w:val="96"/>
        </w:rPr>
        <w:t xml:space="preserve"> </w:t>
      </w:r>
      <w:r w:rsidRPr="00906B3E">
        <w:t>CI</w:t>
      </w:r>
      <w:r w:rsidRPr="00906B3E">
        <w:rPr>
          <w:spacing w:val="-19"/>
        </w:rPr>
        <w:t xml:space="preserve"> </w:t>
      </w:r>
      <w:r w:rsidRPr="00906B3E">
        <w:t>is</w:t>
      </w:r>
      <w:r w:rsidRPr="00906B3E">
        <w:rPr>
          <w:spacing w:val="-18"/>
        </w:rPr>
        <w:t xml:space="preserve"> </w:t>
      </w:r>
      <w:r w:rsidRPr="00906B3E">
        <w:t>wider</w:t>
      </w:r>
      <w:r w:rsidRPr="00906B3E">
        <w:rPr>
          <w:spacing w:val="-18"/>
        </w:rPr>
        <w:t xml:space="preserve"> </w:t>
      </w:r>
      <w:r w:rsidRPr="00906B3E">
        <w:t>than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8"/>
        </w:rPr>
        <w:t xml:space="preserve"> </w:t>
      </w:r>
      <w:r w:rsidRPr="00906B3E">
        <w:rPr>
          <w:spacing w:val="-2"/>
        </w:rPr>
        <w:t>range,</w:t>
      </w:r>
      <w:r w:rsidRPr="00906B3E">
        <w:rPr>
          <w:spacing w:val="-19"/>
        </w:rPr>
        <w:t xml:space="preserve"> </w:t>
      </w:r>
      <w:r w:rsidRPr="00906B3E">
        <w:t>and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rPr>
          <w:spacing w:val="-1"/>
        </w:rPr>
        <w:t>CI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19"/>
        </w:rPr>
        <w:t xml:space="preserve"> </w:t>
      </w:r>
      <w:r w:rsidRPr="00906B3E">
        <w:t>with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19"/>
        </w:rPr>
        <w:t xml:space="preserve"> </w:t>
      </w:r>
      <w:r w:rsidRPr="00906B3E">
        <w:rPr>
          <w:rFonts w:eastAsia="Arial" w:cs="Arial"/>
          <w:i/>
        </w:rPr>
        <w:t>and</w:t>
      </w:r>
      <w:r w:rsidRPr="00906B3E">
        <w:rPr>
          <w:rFonts w:eastAsia="Arial" w:cs="Arial"/>
          <w:i/>
          <w:spacing w:val="-14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37"/>
          <w:w w:val="95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3"/>
        </w:rPr>
        <w:t xml:space="preserve"> </w:t>
      </w:r>
      <w:r w:rsidRPr="00906B3E">
        <w:rPr>
          <w:spacing w:val="1"/>
        </w:rPr>
        <w:t>bound.</w:t>
      </w:r>
      <w:r w:rsidRPr="00906B3E">
        <w:rPr>
          <w:spacing w:val="-11"/>
        </w:rPr>
        <w:t xml:space="preserve"> </w:t>
      </w:r>
      <w:r w:rsidRPr="00906B3E">
        <w:t>When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confidence</w:t>
      </w:r>
      <w:r w:rsidRPr="00906B3E">
        <w:rPr>
          <w:spacing w:val="-23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3"/>
        </w:rPr>
        <w:t xml:space="preserve"> </w:t>
      </w:r>
      <w:r w:rsidRPr="00906B3E">
        <w:t>is</w:t>
      </w:r>
      <w:r w:rsidRPr="00906B3E">
        <w:rPr>
          <w:spacing w:val="-23"/>
        </w:rPr>
        <w:t xml:space="preserve"> </w:t>
      </w:r>
      <w:r w:rsidRPr="00906B3E">
        <w:t>more</w:t>
      </w:r>
      <w:r w:rsidRPr="00906B3E">
        <w:rPr>
          <w:spacing w:val="-23"/>
        </w:rPr>
        <w:t xml:space="preserve"> </w:t>
      </w:r>
      <w:r w:rsidRPr="00906B3E">
        <w:t>than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t</w:t>
      </w:r>
      <w:r w:rsidRPr="00906B3E">
        <w:rPr>
          <w:spacing w:val="-3"/>
        </w:rPr>
        <w:t>wice</w:t>
      </w:r>
      <w:r w:rsidRPr="00906B3E">
        <w:rPr>
          <w:spacing w:val="-23"/>
        </w:rPr>
        <w:t xml:space="preserve"> </w:t>
      </w:r>
      <w:r w:rsidRPr="00906B3E">
        <w:t>as</w:t>
      </w:r>
      <w:r w:rsidRPr="00906B3E">
        <w:rPr>
          <w:spacing w:val="-23"/>
        </w:rPr>
        <w:t xml:space="preserve"> </w:t>
      </w:r>
      <w:r w:rsidRPr="00906B3E">
        <w:t>wide</w:t>
      </w:r>
      <w:r w:rsidRPr="00906B3E">
        <w:rPr>
          <w:spacing w:val="-23"/>
        </w:rPr>
        <w:t xml:space="preserve"> </w:t>
      </w:r>
      <w:r w:rsidRPr="00906B3E">
        <w:t>as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27"/>
          <w:w w:val="97"/>
        </w:rPr>
        <w:t xml:space="preserve"> </w:t>
      </w:r>
      <w:r w:rsidRPr="00906B3E">
        <w:rPr>
          <w:spacing w:val="-3"/>
        </w:rPr>
        <w:t xml:space="preserve">equivalence </w:t>
      </w:r>
      <w:r w:rsidRPr="00906B3E">
        <w:t>range</w:t>
      </w:r>
      <w:r w:rsidRPr="00906B3E">
        <w:rPr>
          <w:spacing w:val="-3"/>
        </w:rPr>
        <w:t xml:space="preserve"> </w:t>
      </w:r>
      <w:r w:rsidRPr="00906B3E">
        <w:t>the</w:t>
      </w:r>
      <w:r w:rsidRPr="00906B3E">
        <w:rPr>
          <w:spacing w:val="-4"/>
        </w:rPr>
        <w:t xml:space="preserve"> </w:t>
      </w:r>
      <w:r w:rsidRPr="00906B3E">
        <w:t>SGPV</w:t>
      </w:r>
      <w:r w:rsidRPr="00906B3E">
        <w:rPr>
          <w:spacing w:val="-2"/>
        </w:rPr>
        <w:t xml:space="preserve"> </w:t>
      </w:r>
      <w:r w:rsidRPr="00906B3E">
        <w:t>is</w:t>
      </w:r>
      <w:r w:rsidRPr="00906B3E">
        <w:rPr>
          <w:spacing w:val="-3"/>
        </w:rPr>
        <w:t xml:space="preserve"> </w:t>
      </w:r>
      <w:r w:rsidRPr="00906B3E">
        <w:t>set</w:t>
      </w:r>
      <w:r w:rsidRPr="00906B3E">
        <w:rPr>
          <w:spacing w:val="-3"/>
        </w:rPr>
        <w:t xml:space="preserve"> </w:t>
      </w:r>
      <w:r w:rsidRPr="00906B3E">
        <w:t>to</w:t>
      </w:r>
      <w:r w:rsidRPr="00906B3E">
        <w:rPr>
          <w:spacing w:val="-2"/>
        </w:rPr>
        <w:t xml:space="preserve"> </w:t>
      </w:r>
      <w:r w:rsidRPr="00906B3E">
        <w:t>0.5.</w:t>
      </w:r>
      <w:r w:rsidRPr="00906B3E">
        <w:rPr>
          <w:spacing w:val="16"/>
        </w:rPr>
        <w:t xml:space="preserve"> </w:t>
      </w:r>
      <w:r w:rsidRPr="00906B3E">
        <w:t>Blume</w:t>
      </w:r>
      <w:r w:rsidRPr="00906B3E">
        <w:rPr>
          <w:spacing w:val="-4"/>
        </w:rPr>
        <w:t xml:space="preserve"> </w:t>
      </w:r>
      <w:r w:rsidRPr="00906B3E">
        <w:t>et</w:t>
      </w:r>
      <w:r w:rsidRPr="00906B3E">
        <w:rPr>
          <w:spacing w:val="-2"/>
        </w:rPr>
        <w:t xml:space="preserve"> </w:t>
      </w:r>
      <w:r w:rsidRPr="00906B3E">
        <w:t>al.</w:t>
      </w:r>
      <w:r w:rsidRPr="00906B3E">
        <w:rPr>
          <w:spacing w:val="15"/>
        </w:rPr>
        <w:t xml:space="preserve"> </w:t>
      </w:r>
      <w:r w:rsidRPr="00906B3E">
        <w:t>(2018)</w:t>
      </w:r>
      <w:r w:rsidRPr="00906B3E">
        <w:rPr>
          <w:spacing w:val="-3"/>
        </w:rPr>
        <w:t xml:space="preserve"> </w:t>
      </w:r>
      <w:r w:rsidRPr="00906B3E">
        <w:t>call</w:t>
      </w:r>
      <w:r w:rsidRPr="00906B3E">
        <w:rPr>
          <w:spacing w:val="-3"/>
        </w:rPr>
        <w:t xml:space="preserve"> </w:t>
      </w:r>
      <w:r w:rsidRPr="00906B3E">
        <w:t>this</w:t>
      </w:r>
      <w:r w:rsidRPr="00906B3E">
        <w:rPr>
          <w:spacing w:val="-3"/>
        </w:rPr>
        <w:t xml:space="preserve"> </w:t>
      </w:r>
      <w:r w:rsidRPr="00906B3E">
        <w:t>the</w:t>
      </w:r>
      <w:r w:rsidRPr="00906B3E">
        <w:rPr>
          <w:spacing w:val="-3"/>
        </w:rPr>
        <w:t xml:space="preserve"> </w:t>
      </w:r>
      <w:r w:rsidRPr="00906B3E">
        <w:t>“small</w:t>
      </w:r>
      <w:r w:rsidRPr="00906B3E">
        <w:rPr>
          <w:spacing w:val="-4"/>
        </w:rPr>
        <w:t xml:space="preserve"> </w:t>
      </w:r>
      <w:r w:rsidRPr="00906B3E">
        <w:t>sample</w:t>
      </w:r>
      <w:r w:rsidRPr="00906B3E">
        <w:rPr>
          <w:spacing w:val="28"/>
          <w:w w:val="92"/>
        </w:rPr>
        <w:t xml:space="preserve"> </w:t>
      </w:r>
      <w:r w:rsidRPr="00906B3E">
        <w:t>correction</w:t>
      </w:r>
      <w:r w:rsidRPr="00906B3E">
        <w:rPr>
          <w:spacing w:val="-16"/>
        </w:rPr>
        <w:t xml:space="preserve"> </w:t>
      </w:r>
      <w:r w:rsidRPr="00906B3E">
        <w:t>factor</w:t>
      </w:r>
      <w:r w:rsidRPr="00906B3E">
        <w:rPr>
          <w:spacing w:val="-37"/>
        </w:rPr>
        <w:t>”</w:t>
      </w:r>
      <w:r w:rsidRPr="00906B3E">
        <w:t>.</w:t>
      </w:r>
      <w:r w:rsidRPr="00906B3E">
        <w:rPr>
          <w:spacing w:val="-1"/>
        </w:rPr>
        <w:t xml:space="preserve"> </w:t>
      </w:r>
      <w:r w:rsidRPr="00906B3E">
        <w:t>H</w:t>
      </w:r>
      <w:r w:rsidRPr="00906B3E">
        <w:rPr>
          <w:spacing w:val="-8"/>
        </w:rPr>
        <w:t>o</w:t>
      </w:r>
      <w:r w:rsidRPr="00906B3E">
        <w:rPr>
          <w:spacing w:val="-9"/>
        </w:rPr>
        <w:t>w</w:t>
      </w:r>
      <w:r w:rsidRPr="00906B3E">
        <w:t>e</w:t>
      </w:r>
      <w:r w:rsidRPr="00906B3E">
        <w:rPr>
          <w:spacing w:val="-8"/>
        </w:rPr>
        <w:t>v</w:t>
      </w:r>
      <w:r w:rsidRPr="00906B3E">
        <w:t>er,</w:t>
      </w:r>
      <w:r w:rsidRPr="00906B3E">
        <w:rPr>
          <w:spacing w:val="-15"/>
        </w:rPr>
        <w:t xml:space="preserve"> </w:t>
      </w:r>
      <w:r w:rsidRPr="00906B3E">
        <w:t>it</w:t>
      </w:r>
      <w:r w:rsidRPr="00906B3E">
        <w:rPr>
          <w:spacing w:val="-15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t>not</w:t>
      </w:r>
      <w:r w:rsidRPr="00906B3E">
        <w:rPr>
          <w:spacing w:val="-15"/>
        </w:rPr>
        <w:t xml:space="preserve"> </w:t>
      </w:r>
      <w:r w:rsidRPr="00906B3E">
        <w:t>a</w:t>
      </w:r>
      <w:r w:rsidRPr="00906B3E">
        <w:rPr>
          <w:spacing w:val="-15"/>
        </w:rPr>
        <w:t xml:space="preserve"> </w:t>
      </w:r>
      <w:r w:rsidRPr="00906B3E">
        <w:t>correction</w:t>
      </w:r>
      <w:r w:rsidRPr="00906B3E">
        <w:rPr>
          <w:spacing w:val="-15"/>
        </w:rPr>
        <w:t xml:space="preserve"> </w:t>
      </w:r>
      <w:r w:rsidRPr="00906B3E">
        <w:t>in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spacing w:val="-7"/>
        </w:rPr>
        <w:t>t</w:t>
      </w:r>
      <w:r w:rsidRPr="00906B3E">
        <w:t>ypical</w:t>
      </w:r>
      <w:r w:rsidRPr="00906B3E">
        <w:rPr>
          <w:spacing w:val="-16"/>
        </w:rPr>
        <w:t xml:space="preserve"> </w:t>
      </w:r>
      <w:r w:rsidRPr="00906B3E">
        <w:t>sense</w:t>
      </w:r>
      <w:r w:rsidRPr="00906B3E">
        <w:rPr>
          <w:spacing w:val="-15"/>
        </w:rPr>
        <w:t xml:space="preserve"> </w:t>
      </w:r>
      <w:r w:rsidRPr="00906B3E">
        <w:t>of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rPr>
          <w:spacing w:val="-9"/>
        </w:rPr>
        <w:t>w</w:t>
      </w:r>
      <w:r w:rsidRPr="00906B3E">
        <w:t>ord,</w:t>
      </w:r>
      <w:r w:rsidRPr="00906B3E">
        <w:rPr>
          <w:spacing w:val="-16"/>
        </w:rPr>
        <w:t xml:space="preserve"> </w:t>
      </w:r>
      <w:r w:rsidRPr="00906B3E">
        <w:t>since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w w:val="97"/>
        </w:rPr>
        <w:t xml:space="preserve"> </w:t>
      </w:r>
      <w:r w:rsidRPr="00906B3E">
        <w:t>SGPV</w:t>
      </w:r>
      <w:r w:rsidRPr="00906B3E">
        <w:rPr>
          <w:spacing w:val="-13"/>
        </w:rPr>
        <w:t xml:space="preserve"> </w:t>
      </w:r>
      <w:r w:rsidRPr="00906B3E">
        <w:t>is</w:t>
      </w:r>
      <w:r w:rsidRPr="00906B3E">
        <w:rPr>
          <w:spacing w:val="-13"/>
        </w:rPr>
        <w:t xml:space="preserve"> </w:t>
      </w:r>
      <w:r w:rsidRPr="00906B3E">
        <w:t>not</w:t>
      </w:r>
      <w:r w:rsidRPr="00906B3E">
        <w:rPr>
          <w:spacing w:val="-13"/>
        </w:rPr>
        <w:t xml:space="preserve"> </w:t>
      </w:r>
      <w:r w:rsidRPr="00906B3E">
        <w:t>adjusted</w:t>
      </w:r>
      <w:r w:rsidRPr="00906B3E">
        <w:rPr>
          <w:spacing w:val="-13"/>
        </w:rPr>
        <w:t xml:space="preserve"> </w:t>
      </w:r>
      <w:r w:rsidRPr="00906B3E">
        <w:t>to</w:t>
      </w:r>
      <w:r w:rsidRPr="00906B3E">
        <w:rPr>
          <w:spacing w:val="-13"/>
        </w:rPr>
        <w:t xml:space="preserve"> </w:t>
      </w:r>
      <w:r w:rsidRPr="00906B3E">
        <w:rPr>
          <w:spacing w:val="-4"/>
        </w:rPr>
        <w:t>any</w:t>
      </w:r>
      <w:r w:rsidRPr="00906B3E">
        <w:rPr>
          <w:spacing w:val="-13"/>
        </w:rPr>
        <w:t xml:space="preserve"> </w:t>
      </w:r>
      <w:r w:rsidRPr="00906B3E">
        <w:t>“correct”</w:t>
      </w:r>
      <w:r w:rsidRPr="00906B3E">
        <w:rPr>
          <w:spacing w:val="-13"/>
        </w:rPr>
        <w:t xml:space="preserve"> </w:t>
      </w:r>
      <w:r w:rsidRPr="00906B3E">
        <w:rPr>
          <w:spacing w:val="-4"/>
        </w:rPr>
        <w:t>value.</w:t>
      </w:r>
      <w:r w:rsidRPr="00906B3E">
        <w:rPr>
          <w:spacing w:val="2"/>
        </w:rPr>
        <w:t xml:space="preserve"> </w:t>
      </w:r>
      <w:r w:rsidRPr="00906B3E">
        <w:t>When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normal</w:t>
      </w:r>
      <w:r w:rsidRPr="00906B3E">
        <w:rPr>
          <w:spacing w:val="-14"/>
        </w:rPr>
        <w:t xml:space="preserve"> </w:t>
      </w:r>
      <w:r w:rsidRPr="00906B3E">
        <w:t>calculation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would</w:t>
      </w:r>
      <w:r w:rsidRPr="00906B3E">
        <w:rPr>
          <w:spacing w:val="-14"/>
        </w:rPr>
        <w:t xml:space="preserve"> </w:t>
      </w:r>
      <w:r w:rsidRPr="00906B3E">
        <w:rPr>
          <w:spacing w:val="3"/>
        </w:rPr>
        <w:t>be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040" w:bottom="280" w:left="132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31" w:right="69" w:hanging="25"/>
      </w:pPr>
      <w:r w:rsidRPr="00906B3E">
        <w:t>“misleading”</w:t>
      </w:r>
      <w:r w:rsidRPr="00906B3E">
        <w:rPr>
          <w:spacing w:val="-34"/>
        </w:rPr>
        <w:t xml:space="preserve"> </w:t>
      </w:r>
      <w:r w:rsidRPr="00906B3E">
        <w:t>(i.e.,</w:t>
      </w:r>
      <w:r w:rsidRPr="00906B3E">
        <w:rPr>
          <w:spacing w:val="-33"/>
        </w:rPr>
        <w:t xml:space="preserve"> </w:t>
      </w:r>
      <w:r w:rsidRPr="00906B3E">
        <w:t>the</w:t>
      </w:r>
      <w:r w:rsidRPr="00906B3E">
        <w:rPr>
          <w:spacing w:val="-33"/>
        </w:rPr>
        <w:t xml:space="preserve"> </w:t>
      </w:r>
      <w:r w:rsidRPr="00906B3E">
        <w:t>SGPV</w:t>
      </w:r>
      <w:r w:rsidRPr="00906B3E">
        <w:rPr>
          <w:spacing w:val="-33"/>
        </w:rPr>
        <w:t xml:space="preserve"> </w:t>
      </w:r>
      <w:r w:rsidRPr="00906B3E">
        <w:rPr>
          <w:spacing w:val="-3"/>
        </w:rPr>
        <w:t>would</w:t>
      </w:r>
      <w:r w:rsidRPr="00906B3E">
        <w:rPr>
          <w:spacing w:val="-33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33"/>
        </w:rPr>
        <w:t xml:space="preserve"> </w:t>
      </w:r>
      <w:r w:rsidRPr="00906B3E">
        <w:t>small,</w:t>
      </w:r>
      <w:r w:rsidRPr="00906B3E">
        <w:rPr>
          <w:spacing w:val="-33"/>
        </w:rPr>
        <w:t xml:space="preserve"> </w:t>
      </w:r>
      <w:r w:rsidRPr="00906B3E">
        <w:rPr>
          <w:spacing w:val="-3"/>
        </w:rPr>
        <w:t>which</w:t>
      </w:r>
      <w:r w:rsidRPr="00906B3E">
        <w:rPr>
          <w:spacing w:val="-34"/>
        </w:rPr>
        <w:t xml:space="preserve"> </w:t>
      </w:r>
      <w:r w:rsidRPr="00906B3E">
        <w:t>normally</w:t>
      </w:r>
      <w:r w:rsidRPr="00906B3E">
        <w:rPr>
          <w:spacing w:val="-32"/>
        </w:rPr>
        <w:t xml:space="preserve"> </w:t>
      </w:r>
      <w:r w:rsidRPr="00906B3E">
        <w:rPr>
          <w:spacing w:val="-3"/>
        </w:rPr>
        <w:t>would</w:t>
      </w:r>
      <w:r w:rsidRPr="00906B3E">
        <w:rPr>
          <w:spacing w:val="-33"/>
        </w:rPr>
        <w:t xml:space="preserve"> </w:t>
      </w:r>
      <w:r w:rsidRPr="00906B3E">
        <w:t>suggest</w:t>
      </w:r>
      <w:r w:rsidRPr="00906B3E">
        <w:rPr>
          <w:spacing w:val="-33"/>
        </w:rPr>
        <w:t xml:space="preserve"> </w:t>
      </w:r>
      <w:r w:rsidRPr="00906B3E">
        <w:t>support</w:t>
      </w:r>
      <w:r w:rsidRPr="00906B3E">
        <w:rPr>
          <w:spacing w:val="-33"/>
        </w:rPr>
        <w:t xml:space="preserve"> </w:t>
      </w:r>
      <w:r w:rsidRPr="00906B3E">
        <w:t>for</w:t>
      </w:r>
      <w:r w:rsidRPr="00906B3E">
        <w:rPr>
          <w:spacing w:val="-33"/>
        </w:rPr>
        <w:t xml:space="preserve"> </w:t>
      </w:r>
      <w:r w:rsidRPr="00906B3E">
        <w:t>the</w:t>
      </w:r>
      <w:r w:rsidRPr="00906B3E">
        <w:rPr>
          <w:spacing w:val="31"/>
          <w:w w:val="97"/>
        </w:rPr>
        <w:t xml:space="preserve"> </w:t>
      </w:r>
      <w:r w:rsidRPr="00906B3E">
        <w:rPr>
          <w:spacing w:val="-2"/>
        </w:rPr>
        <w:t>alternative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hypothesis,</w:t>
      </w:r>
      <w:r w:rsidRPr="00906B3E">
        <w:rPr>
          <w:spacing w:val="-15"/>
        </w:rPr>
        <w:t xml:space="preserve"> </w:t>
      </w:r>
      <w:r w:rsidRPr="00906B3E">
        <w:t>but</w:t>
      </w:r>
      <w:r w:rsidRPr="00906B3E">
        <w:rPr>
          <w:spacing w:val="-15"/>
        </w:rPr>
        <w:t xml:space="preserve"> </w:t>
      </w:r>
      <w:r w:rsidRPr="00906B3E">
        <w:t>at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same</w:t>
      </w:r>
      <w:r w:rsidRPr="00906B3E">
        <w:rPr>
          <w:spacing w:val="-15"/>
        </w:rPr>
        <w:t xml:space="preserve"> </w:t>
      </w:r>
      <w:r w:rsidRPr="00906B3E">
        <w:t>time</w:t>
      </w:r>
      <w:r w:rsidRPr="00906B3E">
        <w:rPr>
          <w:spacing w:val="-15"/>
        </w:rPr>
        <w:t xml:space="preserve"> </w:t>
      </w:r>
      <w:r w:rsidRPr="00906B3E">
        <w:t>all</w:t>
      </w:r>
      <w:r w:rsidRPr="00906B3E">
        <w:rPr>
          <w:spacing w:val="-16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16"/>
        </w:rPr>
        <w:t xml:space="preserve"> </w:t>
      </w:r>
      <w:r w:rsidRPr="00906B3E">
        <w:t>in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5"/>
        </w:rPr>
        <w:t xml:space="preserve"> </w:t>
      </w:r>
      <w:r w:rsidRPr="00906B3E">
        <w:t>range</w:t>
      </w:r>
      <w:r w:rsidRPr="00906B3E">
        <w:rPr>
          <w:spacing w:val="-16"/>
        </w:rPr>
        <w:t xml:space="preserve"> </w:t>
      </w:r>
      <w:r w:rsidRPr="00906B3E">
        <w:t>are</w:t>
      </w:r>
      <w:r w:rsidRPr="00906B3E">
        <w:rPr>
          <w:spacing w:val="55"/>
          <w:w w:val="94"/>
        </w:rPr>
        <w:t xml:space="preserve"> </w:t>
      </w:r>
      <w:r w:rsidRPr="00906B3E">
        <w:t>supported),</w:t>
      </w:r>
      <w:r w:rsidRPr="00906B3E">
        <w:rPr>
          <w:spacing w:val="-25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he</w:t>
      </w:r>
      <w:r w:rsidRPr="00906B3E">
        <w:rPr>
          <w:spacing w:val="-25"/>
        </w:rPr>
        <w:t xml:space="preserve"> </w:t>
      </w:r>
      <w:r w:rsidRPr="00906B3E">
        <w:t>SGPV</w:t>
      </w:r>
      <w:r w:rsidRPr="00906B3E">
        <w:rPr>
          <w:spacing w:val="-25"/>
        </w:rPr>
        <w:t xml:space="preserve"> </w:t>
      </w:r>
      <w:r w:rsidRPr="00906B3E">
        <w:t>is</w:t>
      </w:r>
      <w:r w:rsidRPr="00906B3E">
        <w:rPr>
          <w:spacing w:val="-25"/>
        </w:rPr>
        <w:t xml:space="preserve"> </w:t>
      </w:r>
      <w:r w:rsidRPr="00906B3E">
        <w:t>set</w:t>
      </w:r>
      <w:r w:rsidRPr="00906B3E">
        <w:rPr>
          <w:spacing w:val="-24"/>
        </w:rPr>
        <w:t xml:space="preserve"> </w:t>
      </w:r>
      <w:r w:rsidRPr="00906B3E">
        <w:t>to</w:t>
      </w:r>
      <w:r w:rsidRPr="00906B3E">
        <w:rPr>
          <w:spacing w:val="-25"/>
        </w:rPr>
        <w:t xml:space="preserve"> </w:t>
      </w:r>
      <w:r w:rsidRPr="00906B3E">
        <w:t>0.5</w:t>
      </w:r>
      <w:r w:rsidRPr="00906B3E">
        <w:rPr>
          <w:spacing w:val="-25"/>
        </w:rPr>
        <w:t xml:space="preserve"> </w:t>
      </w:r>
      <w:r w:rsidRPr="00906B3E">
        <w:rPr>
          <w:spacing w:val="-3"/>
        </w:rPr>
        <w:t>which</w:t>
      </w:r>
      <w:r w:rsidRPr="00906B3E">
        <w:rPr>
          <w:spacing w:val="-25"/>
        </w:rPr>
        <w:t xml:space="preserve"> </w:t>
      </w:r>
      <w:r w:rsidRPr="00906B3E">
        <w:t>according</w:t>
      </w:r>
      <w:r w:rsidRPr="00906B3E">
        <w:rPr>
          <w:spacing w:val="-25"/>
        </w:rPr>
        <w:t xml:space="preserve"> </w:t>
      </w:r>
      <w:r w:rsidRPr="00906B3E">
        <w:t>to</w:t>
      </w:r>
      <w:r w:rsidRPr="00906B3E">
        <w:rPr>
          <w:spacing w:val="-25"/>
        </w:rPr>
        <w:t xml:space="preserve"> </w:t>
      </w:r>
      <w:r w:rsidRPr="00906B3E">
        <w:t>Blume</w:t>
      </w:r>
      <w:r w:rsidRPr="00906B3E">
        <w:rPr>
          <w:spacing w:val="-25"/>
        </w:rPr>
        <w:t xml:space="preserve"> </w:t>
      </w:r>
      <w:r w:rsidRPr="00906B3E">
        <w:t>and</w:t>
      </w:r>
      <w:r w:rsidRPr="00906B3E">
        <w:rPr>
          <w:spacing w:val="-25"/>
        </w:rPr>
        <w:t xml:space="preserve"> </w:t>
      </w:r>
      <w:r w:rsidRPr="00906B3E">
        <w:t>colleagues</w:t>
      </w:r>
      <w:r w:rsidRPr="00906B3E">
        <w:rPr>
          <w:spacing w:val="-24"/>
        </w:rPr>
        <w:t xml:space="preserve"> </w:t>
      </w:r>
      <w:r w:rsidRPr="00906B3E">
        <w:t>signals</w:t>
      </w:r>
      <w:r w:rsidRPr="00906B3E">
        <w:rPr>
          <w:spacing w:val="-25"/>
        </w:rPr>
        <w:t xml:space="preserve"> </w:t>
      </w:r>
      <w:r w:rsidRPr="00906B3E">
        <w:t>that</w:t>
      </w:r>
      <w:r w:rsidRPr="00906B3E">
        <w:rPr>
          <w:spacing w:val="-25"/>
        </w:rPr>
        <w:t xml:space="preserve"> </w:t>
      </w:r>
      <w:r w:rsidRPr="00906B3E">
        <w:t>the</w:t>
      </w:r>
      <w:r w:rsidRPr="00906B3E">
        <w:rPr>
          <w:spacing w:val="22"/>
          <w:w w:val="95"/>
        </w:rPr>
        <w:t xml:space="preserve"> </w:t>
      </w:r>
      <w:r w:rsidRPr="00906B3E">
        <w:t>SGPV</w:t>
      </w:r>
      <w:r w:rsidRPr="00906B3E">
        <w:rPr>
          <w:spacing w:val="-13"/>
        </w:rPr>
        <w:t xml:space="preserve"> </w:t>
      </w:r>
      <w:r w:rsidRPr="00906B3E">
        <w:t>is</w:t>
      </w:r>
      <w:r w:rsidRPr="00906B3E">
        <w:rPr>
          <w:spacing w:val="-13"/>
        </w:rPr>
        <w:t xml:space="preserve"> </w:t>
      </w:r>
      <w:r w:rsidRPr="00906B3E">
        <w:t>“uninformati</w:t>
      </w:r>
      <w:r w:rsidRPr="00906B3E">
        <w:rPr>
          <w:spacing w:val="-9"/>
        </w:rPr>
        <w:t>v</w:t>
      </w:r>
      <w:r w:rsidRPr="00906B3E">
        <w:rPr>
          <w:spacing w:val="-2"/>
        </w:rPr>
        <w:t>e</w:t>
      </w:r>
      <w:r w:rsidRPr="00906B3E">
        <w:rPr>
          <w:spacing w:val="-37"/>
        </w:rPr>
        <w:t>”</w:t>
      </w:r>
      <w:r w:rsidRPr="00906B3E">
        <w:t>.</w:t>
      </w:r>
      <w:r w:rsidRPr="00906B3E">
        <w:rPr>
          <w:spacing w:val="3"/>
        </w:rPr>
        <w:t xml:space="preserve"> </w:t>
      </w:r>
      <w:r w:rsidRPr="00906B3E">
        <w:t>Note</w:t>
      </w:r>
      <w:r w:rsidRPr="00906B3E">
        <w:rPr>
          <w:spacing w:val="-13"/>
        </w:rPr>
        <w:t xml:space="preserve"> </w:t>
      </w:r>
      <w:r w:rsidRPr="00906B3E">
        <w:t>that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CI</w:t>
      </w:r>
      <w:r w:rsidRPr="00906B3E">
        <w:rPr>
          <w:spacing w:val="-13"/>
        </w:rPr>
        <w:t xml:space="preserve"> </w:t>
      </w:r>
      <w:r w:rsidRPr="00906B3E">
        <w:t>can</w:t>
      </w:r>
      <w:r w:rsidRPr="00906B3E">
        <w:rPr>
          <w:spacing w:val="-13"/>
        </w:rPr>
        <w:t xml:space="preserve"> </w:t>
      </w:r>
      <w:r w:rsidRPr="00906B3E">
        <w:rPr>
          <w:spacing w:val="6"/>
        </w:rPr>
        <w:t>b</w:t>
      </w:r>
      <w:r w:rsidRPr="00906B3E">
        <w:t>e</w:t>
      </w:r>
      <w:r w:rsidRPr="00906B3E">
        <w:rPr>
          <w:spacing w:val="-13"/>
        </w:rPr>
        <w:t xml:space="preserve"> </w:t>
      </w:r>
      <w:r w:rsidRPr="00906B3E">
        <w:rPr>
          <w:spacing w:val="-7"/>
        </w:rPr>
        <w:t>t</w:t>
      </w:r>
      <w:r w:rsidRPr="00906B3E">
        <w:t>wice</w:t>
      </w:r>
      <w:r w:rsidRPr="00906B3E">
        <w:rPr>
          <w:spacing w:val="-13"/>
        </w:rPr>
        <w:t xml:space="preserve"> </w:t>
      </w:r>
      <w:r w:rsidRPr="00906B3E">
        <w:t>as</w:t>
      </w:r>
      <w:r w:rsidRPr="00906B3E">
        <w:rPr>
          <w:spacing w:val="-13"/>
        </w:rPr>
        <w:t xml:space="preserve"> </w:t>
      </w:r>
      <w:r w:rsidRPr="00906B3E">
        <w:t>wide</w:t>
      </w:r>
      <w:r w:rsidRPr="00906B3E">
        <w:rPr>
          <w:spacing w:val="-13"/>
        </w:rPr>
        <w:t xml:space="preserve"> </w:t>
      </w:r>
      <w:r w:rsidRPr="00906B3E">
        <w:t>as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equi</w:t>
      </w:r>
      <w:r w:rsidRPr="00906B3E">
        <w:rPr>
          <w:spacing w:val="-15"/>
        </w:rPr>
        <w:t>v</w:t>
      </w:r>
      <w:r w:rsidRPr="00906B3E">
        <w:t>alence</w:t>
      </w:r>
      <w:r w:rsidRPr="00906B3E">
        <w:rPr>
          <w:spacing w:val="-13"/>
        </w:rPr>
        <w:t xml:space="preserve"> </w:t>
      </w:r>
      <w:r w:rsidRPr="00906B3E">
        <w:t>range</w:t>
      </w:r>
      <w:r w:rsidRPr="00906B3E">
        <w:rPr>
          <w:w w:val="92"/>
        </w:rPr>
        <w:t xml:space="preserve"> </w:t>
      </w:r>
      <w:r w:rsidRPr="00906B3E">
        <w:rPr>
          <w:spacing w:val="-2"/>
        </w:rPr>
        <w:t>whenever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sample</w:t>
      </w:r>
      <w:r w:rsidRPr="00906B3E">
        <w:rPr>
          <w:spacing w:val="-23"/>
        </w:rPr>
        <w:t xml:space="preserve"> </w:t>
      </w:r>
      <w:r w:rsidRPr="00906B3E">
        <w:t>size</w:t>
      </w:r>
      <w:r w:rsidRPr="00906B3E">
        <w:rPr>
          <w:spacing w:val="-24"/>
        </w:rPr>
        <w:t xml:space="preserve"> </w:t>
      </w:r>
      <w:r w:rsidRPr="00906B3E">
        <w:t>is</w:t>
      </w:r>
      <w:r w:rsidRPr="00906B3E">
        <w:rPr>
          <w:spacing w:val="-22"/>
        </w:rPr>
        <w:t xml:space="preserve"> </w:t>
      </w:r>
      <w:r w:rsidRPr="00906B3E">
        <w:t>small</w:t>
      </w:r>
      <w:r w:rsidRPr="00906B3E">
        <w:rPr>
          <w:spacing w:val="-23"/>
        </w:rPr>
        <w:t xml:space="preserve"> </w:t>
      </w:r>
      <w:r w:rsidRPr="00906B3E">
        <w:t>(and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confidence</w:t>
      </w:r>
      <w:r w:rsidRPr="00906B3E">
        <w:rPr>
          <w:spacing w:val="-23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3"/>
        </w:rPr>
        <w:t xml:space="preserve"> </w:t>
      </w:r>
      <w:r w:rsidRPr="00906B3E">
        <w:t>width</w:t>
      </w:r>
      <w:r w:rsidRPr="00906B3E">
        <w:rPr>
          <w:spacing w:val="-23"/>
        </w:rPr>
        <w:t xml:space="preserve"> </w:t>
      </w:r>
      <w:r w:rsidRPr="00906B3E">
        <w:t>is</w:t>
      </w:r>
      <w:r w:rsidRPr="00906B3E">
        <w:rPr>
          <w:spacing w:val="-23"/>
        </w:rPr>
        <w:t xml:space="preserve"> </w:t>
      </w:r>
      <w:r w:rsidRPr="00906B3E">
        <w:t>large)</w:t>
      </w:r>
      <w:r w:rsidRPr="00906B3E">
        <w:rPr>
          <w:spacing w:val="-23"/>
        </w:rPr>
        <w:t xml:space="preserve"> </w:t>
      </w:r>
      <w:r w:rsidRPr="00906B3E">
        <w:rPr>
          <w:rFonts w:eastAsia="Arial" w:cs="Arial"/>
          <w:i/>
        </w:rPr>
        <w:t>or</w:t>
      </w:r>
      <w:r w:rsidRPr="00906B3E">
        <w:rPr>
          <w:rFonts w:eastAsia="Arial" w:cs="Arial"/>
          <w:i/>
          <w:spacing w:val="-19"/>
        </w:rPr>
        <w:t xml:space="preserve"> </w:t>
      </w:r>
      <w:r w:rsidRPr="00906B3E">
        <w:t>when</w:t>
      </w:r>
      <w:r w:rsidRPr="00906B3E">
        <w:rPr>
          <w:spacing w:val="-23"/>
        </w:rPr>
        <w:t xml:space="preserve"> </w:t>
      </w:r>
      <w:r w:rsidRPr="00906B3E">
        <w:t>then</w:t>
      </w:r>
      <w:r w:rsidRPr="00906B3E">
        <w:rPr>
          <w:spacing w:val="26"/>
          <w:w w:val="9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9"/>
        </w:rPr>
        <w:t xml:space="preserve"> </w:t>
      </w:r>
      <w:r w:rsidRPr="00906B3E">
        <w:t>range</w:t>
      </w:r>
      <w:r w:rsidRPr="00906B3E">
        <w:rPr>
          <w:spacing w:val="-18"/>
        </w:rPr>
        <w:t xml:space="preserve"> </w:t>
      </w:r>
      <w:r w:rsidRPr="00906B3E">
        <w:t>is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narrow.</w:t>
      </w:r>
      <w:r w:rsidRPr="00906B3E">
        <w:rPr>
          <w:spacing w:val="-4"/>
        </w:rPr>
        <w:t xml:space="preserve"> </w:t>
      </w:r>
      <w:r w:rsidRPr="00906B3E">
        <w:t>It</w:t>
      </w:r>
      <w:r w:rsidRPr="00906B3E">
        <w:rPr>
          <w:spacing w:val="-18"/>
        </w:rPr>
        <w:t xml:space="preserve"> </w:t>
      </w:r>
      <w:r w:rsidRPr="00906B3E">
        <w:t>is</w:t>
      </w:r>
      <w:r w:rsidRPr="00906B3E">
        <w:rPr>
          <w:spacing w:val="-18"/>
        </w:rPr>
        <w:t xml:space="preserve"> </w:t>
      </w:r>
      <w:r w:rsidRPr="00906B3E">
        <w:t>therefore</w:t>
      </w:r>
      <w:r w:rsidRPr="00906B3E">
        <w:rPr>
          <w:spacing w:val="-18"/>
        </w:rPr>
        <w:t xml:space="preserve"> </w:t>
      </w:r>
      <w:r w:rsidRPr="00906B3E">
        <w:t>not</w:t>
      </w:r>
      <w:r w:rsidRPr="00906B3E">
        <w:rPr>
          <w:spacing w:val="-18"/>
        </w:rPr>
        <w:t xml:space="preserve"> </w:t>
      </w:r>
      <w:r w:rsidRPr="00906B3E">
        <w:t>so</w:t>
      </w:r>
      <w:r w:rsidRPr="00906B3E">
        <w:rPr>
          <w:spacing w:val="-18"/>
        </w:rPr>
        <w:t xml:space="preserve"> </w:t>
      </w:r>
      <w:r w:rsidRPr="00906B3E">
        <w:rPr>
          <w:spacing w:val="-5"/>
        </w:rPr>
        <w:t>much</w:t>
      </w:r>
      <w:r w:rsidRPr="00906B3E">
        <w:rPr>
          <w:spacing w:val="-18"/>
        </w:rPr>
        <w:t xml:space="preserve"> </w:t>
      </w:r>
      <w:r w:rsidRPr="00906B3E">
        <w:t>a</w:t>
      </w:r>
      <w:r w:rsidRPr="00906B3E">
        <w:rPr>
          <w:spacing w:val="-18"/>
        </w:rPr>
        <w:t xml:space="preserve"> </w:t>
      </w:r>
      <w:r w:rsidRPr="00906B3E">
        <w:t>“small</w:t>
      </w:r>
      <w:r w:rsidRPr="00906B3E">
        <w:rPr>
          <w:spacing w:val="-19"/>
        </w:rPr>
        <w:t xml:space="preserve"> </w:t>
      </w:r>
      <w:r w:rsidRPr="00906B3E">
        <w:t>sample</w:t>
      </w:r>
      <w:r w:rsidRPr="00906B3E">
        <w:rPr>
          <w:spacing w:val="-18"/>
        </w:rPr>
        <w:t xml:space="preserve"> </w:t>
      </w:r>
      <w:r w:rsidRPr="00906B3E">
        <w:t>correction”</w:t>
      </w:r>
      <w:r w:rsidRPr="00906B3E">
        <w:rPr>
          <w:spacing w:val="-18"/>
        </w:rPr>
        <w:t xml:space="preserve"> </w:t>
      </w:r>
      <w:r w:rsidRPr="00906B3E">
        <w:t>as</w:t>
      </w:r>
      <w:r w:rsidRPr="00906B3E">
        <w:rPr>
          <w:spacing w:val="-19"/>
        </w:rPr>
        <w:t xml:space="preserve"> </w:t>
      </w:r>
      <w:r w:rsidRPr="00906B3E">
        <w:t>it</w:t>
      </w:r>
      <w:r w:rsidRPr="00906B3E">
        <w:rPr>
          <w:spacing w:val="-18"/>
        </w:rPr>
        <w:t xml:space="preserve"> </w:t>
      </w:r>
      <w:r w:rsidRPr="00906B3E">
        <w:t>is</w:t>
      </w:r>
      <w:r w:rsidRPr="00906B3E">
        <w:rPr>
          <w:spacing w:val="25"/>
          <w:w w:val="91"/>
        </w:rPr>
        <w:t xml:space="preserve"> </w:t>
      </w:r>
      <w:r w:rsidRPr="00906B3E">
        <w:t>an</w:t>
      </w:r>
      <w:r w:rsidRPr="00906B3E">
        <w:rPr>
          <w:spacing w:val="-15"/>
        </w:rPr>
        <w:t xml:space="preserve"> </w:t>
      </w:r>
      <w:r w:rsidRPr="00906B3E">
        <w:t>exception</w:t>
      </w:r>
      <w:r w:rsidRPr="00906B3E">
        <w:rPr>
          <w:spacing w:val="-13"/>
        </w:rPr>
        <w:t xml:space="preserve"> </w:t>
      </w:r>
      <w:r w:rsidRPr="00906B3E">
        <w:t>to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ypical</w:t>
      </w:r>
      <w:r w:rsidRPr="00906B3E">
        <w:rPr>
          <w:spacing w:val="-14"/>
        </w:rPr>
        <w:t xml:space="preserve"> </w:t>
      </w:r>
      <w:r w:rsidRPr="00906B3E">
        <w:t>calculation</w:t>
      </w:r>
      <w:r w:rsidRPr="00906B3E">
        <w:rPr>
          <w:spacing w:val="-14"/>
        </w:rPr>
        <w:t xml:space="preserve"> </w:t>
      </w:r>
      <w:r w:rsidRPr="00906B3E">
        <w:t>of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SGPV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whenever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ratio</w:t>
      </w:r>
      <w:r w:rsidRPr="00906B3E">
        <w:rPr>
          <w:spacing w:val="-15"/>
        </w:rPr>
        <w:t xml:space="preserve"> </w:t>
      </w:r>
      <w:r w:rsidRPr="00906B3E">
        <w:t>of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confidence</w:t>
      </w:r>
      <w:r w:rsidRPr="00906B3E">
        <w:rPr>
          <w:spacing w:val="21"/>
          <w:w w:val="91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0"/>
        </w:rPr>
        <w:t xml:space="preserve"> </w:t>
      </w:r>
      <w:r w:rsidRPr="00906B3E">
        <w:t>width</w:t>
      </w:r>
      <w:r w:rsidRPr="00906B3E">
        <w:rPr>
          <w:spacing w:val="-20"/>
        </w:rPr>
        <w:t xml:space="preserve"> </w:t>
      </w:r>
      <w:r w:rsidRPr="00906B3E">
        <w:t>to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0"/>
        </w:rPr>
        <w:t xml:space="preserve"> </w:t>
      </w:r>
      <w:r w:rsidRPr="00906B3E">
        <w:t>range</w:t>
      </w:r>
      <w:r w:rsidRPr="00906B3E">
        <w:rPr>
          <w:spacing w:val="-21"/>
        </w:rPr>
        <w:t xml:space="preserve"> </w:t>
      </w:r>
      <w:r w:rsidRPr="00906B3E">
        <w:rPr>
          <w:spacing w:val="-2"/>
        </w:rPr>
        <w:t>exceeds</w:t>
      </w:r>
      <w:r w:rsidRPr="00906B3E">
        <w:rPr>
          <w:spacing w:val="-19"/>
        </w:rPr>
        <w:t xml:space="preserve"> </w:t>
      </w:r>
      <w:r w:rsidRPr="00906B3E">
        <w:t>2:1</w:t>
      </w:r>
      <w:r w:rsidRPr="00906B3E">
        <w:rPr>
          <w:spacing w:val="-20"/>
        </w:rPr>
        <w:t xml:space="preserve"> </w:t>
      </w:r>
      <w:r w:rsidRPr="00906B3E">
        <w:t>and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t>CI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20"/>
        </w:rPr>
        <w:t xml:space="preserve"> </w:t>
      </w:r>
      <w:r w:rsidRPr="00906B3E">
        <w:t>with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19"/>
        </w:rPr>
        <w:t xml:space="preserve"> </w:t>
      </w:r>
      <w:r w:rsidRPr="00906B3E">
        <w:t>and</w:t>
      </w:r>
      <w:r w:rsidRPr="00906B3E">
        <w:rPr>
          <w:spacing w:val="43"/>
          <w:w w:val="92"/>
        </w:rPr>
        <w:t xml:space="preserve"> </w:t>
      </w:r>
      <w:r w:rsidRPr="00906B3E">
        <w:rPr>
          <w:spacing w:val="-3"/>
          <w:w w:val="90"/>
        </w:rPr>
        <w:t>lo</w:t>
      </w:r>
      <w:r w:rsidRPr="00906B3E">
        <w:rPr>
          <w:spacing w:val="-4"/>
          <w:w w:val="90"/>
        </w:rPr>
        <w:t>w</w:t>
      </w:r>
      <w:r w:rsidRPr="00906B3E">
        <w:rPr>
          <w:spacing w:val="-3"/>
          <w:w w:val="90"/>
        </w:rPr>
        <w:t>er</w:t>
      </w:r>
      <w:r w:rsidRPr="00906B3E">
        <w:rPr>
          <w:spacing w:val="35"/>
          <w:w w:val="90"/>
        </w:rPr>
        <w:t xml:space="preserve"> </w:t>
      </w:r>
      <w:r w:rsidRPr="00906B3E">
        <w:rPr>
          <w:w w:val="90"/>
        </w:rPr>
        <w:t>bounds.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28"/>
          <w:szCs w:val="28"/>
        </w:rPr>
      </w:pPr>
    </w:p>
    <w:p w:rsidR="00687123" w:rsidRPr="00906B3E" w:rsidRDefault="00C62845">
      <w:pPr>
        <w:pStyle w:val="BodyText"/>
        <w:spacing w:before="69"/>
        <w:ind w:left="899"/>
        <w:rPr>
          <w:rFonts w:eastAsia="Helvetica" w:cs="Helvetica"/>
        </w:rPr>
      </w:pPr>
      <w:r w:rsidRPr="00906B3E">
        <w:pict>
          <v:group id="_x0000_s1386" style="position:absolute;left:0;text-align:left;margin-left:123.45pt;margin-top:2.95pt;width:386.7pt;height:199.5pt;z-index:1456;mso-position-horizontal-relative:page" coordorigin="2469,59" coordsize="7734,3990">
            <v:group id="_x0000_s1433" style="position:absolute;left:2621;top:66;width:7575;height:3831" coordorigin="2621,66" coordsize="7575,3831">
              <v:shape id="_x0000_s1434" style="position:absolute;left:2621;top:66;width:7575;height:3831" coordorigin="2621,66" coordsize="7575,3831" path="m2621,3897r7574,l10195,66r-7574,l2621,3897e" filled="f">
                <v:path arrowok="t"/>
              </v:shape>
            </v:group>
            <v:group id="_x0000_s1431" style="position:absolute;left:2901;top:3897;width:7014;height:2" coordorigin="2901,3897" coordsize="7014,2">
              <v:shape id="_x0000_s1432" style="position:absolute;left:2901;top:3897;width:7014;height:2" coordorigin="2901,3897" coordsize="7014,0" path="m2901,3897r7014,e" filled="f">
                <v:path arrowok="t"/>
              </v:shape>
            </v:group>
            <v:group id="_x0000_s1429" style="position:absolute;left:2901;top:3897;width:2;height:144" coordorigin="2901,3897" coordsize="2,144">
              <v:shape id="_x0000_s1430" style="position:absolute;left:2901;top:3897;width:2;height:144" coordorigin="2901,3897" coordsize="0,144" path="m2901,3897r,144e" filled="f">
                <v:path arrowok="t"/>
              </v:shape>
            </v:group>
            <v:group id="_x0000_s1427" style="position:absolute;left:4070;top:3897;width:2;height:144" coordorigin="4070,3897" coordsize="2,144">
              <v:shape id="_x0000_s1428" style="position:absolute;left:4070;top:3897;width:2;height:144" coordorigin="4070,3897" coordsize="0,144" path="m4070,3897r,144e" filled="f">
                <v:path arrowok="t"/>
              </v:shape>
            </v:group>
            <v:group id="_x0000_s1425" style="position:absolute;left:5239;top:3897;width:2;height:144" coordorigin="5239,3897" coordsize="2,144">
              <v:shape id="_x0000_s1426" style="position:absolute;left:5239;top:3897;width:2;height:144" coordorigin="5239,3897" coordsize="0,144" path="m5239,3897r,144e" filled="f">
                <v:path arrowok="t"/>
              </v:shape>
            </v:group>
            <v:group id="_x0000_s1423" style="position:absolute;left:6408;top:3897;width:2;height:144" coordorigin="6408,3897" coordsize="2,144">
              <v:shape id="_x0000_s1424" style="position:absolute;left:6408;top:3897;width:2;height:144" coordorigin="6408,3897" coordsize="0,144" path="m6408,3897r,144e" filled="f">
                <v:path arrowok="t"/>
              </v:shape>
            </v:group>
            <v:group id="_x0000_s1421" style="position:absolute;left:7577;top:3897;width:2;height:144" coordorigin="7577,3897" coordsize="2,144">
              <v:shape id="_x0000_s1422" style="position:absolute;left:7577;top:3897;width:2;height:144" coordorigin="7577,3897" coordsize="0,144" path="m7577,3897r,144e" filled="f">
                <v:path arrowok="t"/>
              </v:shape>
            </v:group>
            <v:group id="_x0000_s1419" style="position:absolute;left:8746;top:3897;width:2;height:144" coordorigin="8746,3897" coordsize="2,144">
              <v:shape id="_x0000_s1420" style="position:absolute;left:8746;top:3897;width:2;height:144" coordorigin="8746,3897" coordsize="0,144" path="m8746,3897r,144e" filled="f">
                <v:path arrowok="t"/>
              </v:shape>
            </v:group>
            <v:group id="_x0000_s1417" style="position:absolute;left:9915;top:3897;width:2;height:144" coordorigin="9915,3897" coordsize="2,144">
              <v:shape id="_x0000_s1418" style="position:absolute;left:9915;top:3897;width:2;height:144" coordorigin="9915,3897" coordsize="0,144" path="m9915,3897r,144e" filled="f">
                <v:path arrowok="t"/>
              </v:shape>
            </v:group>
            <v:group id="_x0000_s1415" style="position:absolute;left:2621;top:208;width:2;height:3547" coordorigin="2621,208" coordsize="2,3547">
              <v:shape id="_x0000_s1416" style="position:absolute;left:2621;top:208;width:2;height:3547" coordorigin="2621,208" coordsize="0,3547" path="m2621,3755r,-3547e" filled="f">
                <v:path arrowok="t"/>
              </v:shape>
            </v:group>
            <v:group id="_x0000_s1413" style="position:absolute;left:2477;top:3755;width:144;height:2" coordorigin="2477,3755" coordsize="144,2">
              <v:shape id="_x0000_s1414" style="position:absolute;left:2477;top:3755;width:144;height:2" coordorigin="2477,3755" coordsize="144,0" path="m2621,3755r-144,e" filled="f">
                <v:path arrowok="t"/>
              </v:shape>
            </v:group>
            <v:group id="_x0000_s1411" style="position:absolute;left:2477;top:3400;width:144;height:2" coordorigin="2477,3400" coordsize="144,2">
              <v:shape id="_x0000_s1412" style="position:absolute;left:2477;top:3400;width:144;height:2" coordorigin="2477,3400" coordsize="144,0" path="m2621,3400r-144,e" filled="f">
                <v:path arrowok="t"/>
              </v:shape>
            </v:group>
            <v:group id="_x0000_s1409" style="position:absolute;left:2477;top:3045;width:144;height:2" coordorigin="2477,3045" coordsize="144,2">
              <v:shape id="_x0000_s1410" style="position:absolute;left:2477;top:3045;width:144;height:2" coordorigin="2477,3045" coordsize="144,0" path="m2621,3045r-144,e" filled="f">
                <v:path arrowok="t"/>
              </v:shape>
            </v:group>
            <v:group id="_x0000_s1407" style="position:absolute;left:2477;top:2691;width:144;height:2" coordorigin="2477,2691" coordsize="144,2">
              <v:shape id="_x0000_s1408" style="position:absolute;left:2477;top:2691;width:144;height:2" coordorigin="2477,2691" coordsize="144,0" path="m2621,2691r-144,e" filled="f">
                <v:path arrowok="t"/>
              </v:shape>
            </v:group>
            <v:group id="_x0000_s1405" style="position:absolute;left:2477;top:2336;width:144;height:2" coordorigin="2477,2336" coordsize="144,2">
              <v:shape id="_x0000_s1406" style="position:absolute;left:2477;top:2336;width:144;height:2" coordorigin="2477,2336" coordsize="144,0" path="m2621,2336r-144,e" filled="f">
                <v:path arrowok="t"/>
              </v:shape>
            </v:group>
            <v:group id="_x0000_s1403" style="position:absolute;left:2477;top:1981;width:144;height:2" coordorigin="2477,1981" coordsize="144,2">
              <v:shape id="_x0000_s1404" style="position:absolute;left:2477;top:1981;width:144;height:2" coordorigin="2477,1981" coordsize="144,0" path="m2621,1981r-144,e" filled="f">
                <v:path arrowok="t"/>
              </v:shape>
            </v:group>
            <v:group id="_x0000_s1401" style="position:absolute;left:2477;top:1627;width:144;height:2" coordorigin="2477,1627" coordsize="144,2">
              <v:shape id="_x0000_s1402" style="position:absolute;left:2477;top:1627;width:144;height:2" coordorigin="2477,1627" coordsize="144,0" path="m2621,1627r-144,e" filled="f">
                <v:path arrowok="t"/>
              </v:shape>
            </v:group>
            <v:group id="_x0000_s1399" style="position:absolute;left:2477;top:1272;width:144;height:2" coordorigin="2477,1272" coordsize="144,2">
              <v:shape id="_x0000_s1400" style="position:absolute;left:2477;top:1272;width:144;height:2" coordorigin="2477,1272" coordsize="144,0" path="m2621,1272r-144,e" filled="f">
                <v:path arrowok="t"/>
              </v:shape>
            </v:group>
            <v:group id="_x0000_s1397" style="position:absolute;left:2477;top:917;width:144;height:2" coordorigin="2477,917" coordsize="144,2">
              <v:shape id="_x0000_s1398" style="position:absolute;left:2477;top:917;width:144;height:2" coordorigin="2477,917" coordsize="144,0" path="m2621,917r-144,e" filled="f">
                <v:path arrowok="t"/>
              </v:shape>
            </v:group>
            <v:group id="_x0000_s1395" style="position:absolute;left:2477;top:563;width:144;height:2" coordorigin="2477,563" coordsize="144,2">
              <v:shape id="_x0000_s1396" style="position:absolute;left:2477;top:563;width:144;height:2" coordorigin="2477,563" coordsize="144,0" path="m2621,563r-144,e" filled="f">
                <v:path arrowok="t"/>
              </v:shape>
            </v:group>
            <v:group id="_x0000_s1393" style="position:absolute;left:2477;top:208;width:144;height:2" coordorigin="2477,208" coordsize="144,2">
              <v:shape id="_x0000_s1394" style="position:absolute;left:2477;top:208;width:144;height:2" coordorigin="2477,208" coordsize="144,0" path="m2621,208r-144,e" filled="f">
                <v:path arrowok="t"/>
              </v:shape>
            </v:group>
            <v:group id="_x0000_s1391" style="position:absolute;left:2913;top:1981;width:7014;height:1774" coordorigin="2913,1981" coordsize="7014,1774">
              <v:shape id="_x0000_s1392" style="position:absolute;left:2913;top:1981;width:7014;height:1774" coordorigin="2913,1981" coordsize="7014,1774" path="m2913,3755r,l4269,3755r12,-2l4292,3731r12,-22l4316,3687r11,-23l4339,3642r12,-22l4362,3598r12,-22l4386,3554r12,-23l4409,3509r12,-22l4433,3465r11,-22l4456,3421r12,-23l4479,3376r12,-22l4503,3332r11,-22l4526,3288r12,-23l4549,3243r12,-22l4573,3199r12,-22l4596,3155r12,-23l4620,3110r11,-22l4643,3066r12,-22l4666,3022r12,-23l4690,2977r11,-22l4713,2933r12,-22l4736,2889r12,-23l4760,2844r12,-22l4783,2800r12,-22l4807,2756r11,-23l4830,2711r12,-22l4853,2667r12,-22l4877,2623r11,-23l4900,2578r12,-22l4924,2534r11,-22l4947,2490r12,-23l4970,2445r12,-22l4994,2401r11,-22l5017,2357r12,-23l5040,2312r12,-22l5064,2268r11,-22l5087,2224r12,-23l5111,2179r11,-22l5134,2135r12,-22l5157,2091r12,-23l5181,2046r11,-22l5204,2002r12,-21l7624,1981r11,21l7647,2024r12,22l7670,2068r12,23l7694,2113r11,22l7717,2157r12,22l7741,2201r11,23l7764,2246r12,22l7787,2290r12,22l7811,2334r11,23l7834,2379r12,22l7857,2423r12,22l7881,2467r11,23l7904,2512r12,22l7928,2556r11,22l7951,2600r12,23l7974,2645r12,22l7998,2689r11,22l8021,2733r12,23l8044,2778r12,22l8068,2822r12,22l8091,2866r12,23l8115,2911r11,22l8138,2955r12,22l8161,2999r12,23l8185,3044r11,22l8208,3088r12,22l8231,3132r12,23l8255,3177r12,22l8278,3221r12,22l8302,3265r11,23l8325,3310r12,22l8348,3354r12,22l8372,3398r11,23l8395,3443r12,22l8418,3487r12,22l8442,3531r12,23l8465,3576r12,22l8489,3620r11,22l8512,3664r12,23l8535,3709r12,22l8559,3753r11,2l8582,3755r12,l9915,3755r11,e" filled="f" strokecolor="#a9a9a9" strokeweight="2.25pt">
                <v:stroke dashstyle="longDash"/>
                <v:path arrowok="t"/>
              </v:shape>
            </v:group>
            <v:group id="_x0000_s1389" style="position:absolute;left:2913;top:213;width:7014;height:2580" coordorigin="2913,213" coordsize="7014,2580">
              <v:shape id="_x0000_s1390" style="position:absolute;left:2913;top:213;width:7014;height:2580" coordorigin="2913,213" coordsize="7014,2580" path="m2913,213r12,l2936,213r12,l2960,213r11,l2983,213r12,1l3007,214r11,l3030,214r12,l3053,214r12,l3077,215r11,l3100,215r12,l3123,215r12,l3147,216r11,l3170,216r12,l3194,216r11,1l3217,217r12,l3240,217r12,l3264,218r11,l3287,218r12,l3310,219r12,l3334,219r12,1l3357,220r12,l3381,220r11,1l3404,221r12,l3427,222r12,l3451,222r11,1l3474,223r12,1l3497,224r12,l3521,225r12,l3544,226r12,l3568,227r11,l3591,227r12,1l3614,228r12,1l3638,230r11,l3661,231r12,l3684,232r12,l3708,233r12,1l3731,234r12,1l3755,236r11,1l3778,237r12,1l3801,239r12,1l3825,240r11,1l3848,242r12,1l3872,244r11,1l3895,246r12,1l3918,248r12,1l3942,250r11,1l3965,252r12,1l3988,255r12,1l4012,257r11,1l4035,260r12,1l4059,262r11,2l4082,265r12,2l4105,268r12,2l4129,271r11,2l4152,275r12,2l4175,278r12,2l4199,282r11,2l4222,286r12,2l4246,290r11,2l4269,295r12,2l4292,299r12,3l4316,304r11,3l4339,309r12,3l4409,326r35,9l4456,339r12,3l4479,346r12,3l4503,353r11,3l4526,360r12,4l4549,368r12,4l4573,376r12,5l4596,385r12,5l4620,394r11,5l4643,404r12,5l4666,414r12,5l4690,424r58,29l4807,484r11,7l4830,498r12,7l4853,512r12,7l4877,527r11,7l4947,575r12,9l5017,630r12,9l5075,680r47,44l5134,735r12,11l5157,758r12,12l5181,782r11,13l5204,807r12,13l5227,833r12,13l5251,860r11,13l5274,887r12,14l5298,916r11,14l5321,945r12,14l5344,975r12,15l5368,1005r11,16l5391,1037r12,16l5414,1069r12,17l5438,1102r12,17l5461,1136r12,17l5485,1171r11,17l5508,1206r12,18l5555,1279r23,37l5590,1335r11,20l5613,1374r12,19l5637,1413r11,20l5660,1453r12,20l5683,1493r12,20l5707,1534r11,20l5730,1575r12,20l5753,1616r12,21l5777,1658r11,21l5800,1701r12,21l5824,1743r11,22l5847,1786r12,22l5870,1829r12,22l5894,1873r11,21l5917,1916r12,22l5940,1960r12,21l5964,2003r12,22l5987,2047r12,21l6011,2090r11,22l6034,2133r12,22l6057,2177r12,21l6081,2219r35,64l6139,2325r12,21l6186,2409r35,61l6233,2490r11,20l6256,2530r12,20l6279,2569r12,20l6303,2608r11,19l6326,2646r12,19l6350,2684r11,18l6373,2721r12,18l6396,2757r12,18l6420,2792r11,-17l6443,2757r12,-18l6466,2721r12,-19l6490,2684r12,-19l6513,2646r12,-19l6537,2608r11,-19l6560,2569r12,-19l6583,2530r12,-20l6607,2490r11,-20l6630,2450r12,-21l6677,2367r23,-42l6712,2304r12,-21l6735,2262r12,-21l6759,2219r11,-21l6782,2177r12,-22l6805,2133r12,-21l6829,2090r11,-22l6852,2047r12,-22l6876,2003r11,-22l6899,1960r12,-22l6922,1916r12,-22l6946,1873r11,-22l6969,1829r12,-21l6992,1786r12,-21l7016,1743r12,-21l7039,1701r12,-22l7063,1658r11,-21l7086,1616r12,-21l7109,1575r12,-21l7133,1534r11,-21l7156,1493r12,-20l7179,1453r12,-20l7203,1413r12,-20l7226,1374r12,-19l7250,1335r11,-19l7273,1298r12,-19l7296,1260r12,-18l7320,1224r11,-18l7343,1188r12,-17l7366,1153r12,-17l7390,1119r12,-17l7413,1086r12,-17l7437,1053r11,-16l7460,1021r12,-16l7483,990r12,-15l7507,959r11,-14l7530,930r12,-14l7554,901r11,-14l7577,873r12,-13l7600,846r12,-13l7624,820r11,-13l7647,795r12,-13l7670,770r12,-12l7694,746r11,-11l7717,724r47,-44l7799,649r12,-10l7822,630r12,-10l7846,611r58,-44l7963,527r11,-8l7986,512r12,-7l8009,498r12,-7l8033,484r11,-6l8056,471r59,-30l8161,419r12,-5l8231,390r12,-5l8255,381r12,-5l8278,372r12,-4l8302,364r11,-4l8325,356r12,-3l8348,349r12,-3l8372,342r11,-3l8395,335r12,-3l8418,329r12,-3l8442,323r12,-3l8465,317r12,-3l8489,312r11,-3l8512,307r12,-3l8535,302r12,-3l8559,297r11,-2l8582,292r12,-2l8606,288r11,-2l8629,284r12,-2l8652,280r12,-2l8676,277r11,-2l8699,273r12,-2l8722,270r12,-2l8746,267r11,-2l8769,264r12,-2l8793,261r11,-1l8816,258r12,-1l8839,256r12,-1l8863,253r11,-1l8886,251r12,-1l8909,249r12,-1l8933,247r11,-1l8956,245r12,-1l8980,243r11,-1l9003,241r12,-1l9026,240r12,-1l9050,238r11,-1l9073,237r12,-1l9096,235r12,-1l9120,234r12,-1l9143,232r12,l9167,231r11,l9190,230r12,l9213,229r12,-1l9237,228r11,-1l9260,227r12,l9283,226r12,l9307,225r12,l9330,224r12,l9354,224r11,-1l9377,223r12,-1l9400,222r12,l9424,221r11,l9447,221r12,-1l9470,220r12,l9494,220r12,-1l9517,219r12,l9541,218r11,l9564,218r12,l9587,217r12,l9611,217r11,l9634,217r12,-1l9658,216r11,l9681,216r12,l9704,215r12,l9728,215r11,l9751,215r12,l9774,214r12,l9798,214r11,l9821,214r12,l9845,214r11,-1l9868,213r12,l9891,213r12,l9915,213r11,e" filled="f" strokeweight="2.25pt">
                <v:path arrowok="t"/>
              </v:shape>
            </v:group>
            <v:group id="_x0000_s1387" style="position:absolute;left:2621;top:1981;width:7575;height:2" coordorigin="2621,1981" coordsize="7575,2">
              <v:shape id="_x0000_s1388" style="position:absolute;left:2621;top:1981;width:7575;height:2" coordorigin="2621,1981" coordsize="7575,0" path="m2621,1981r7574,e" filled="f" strokecolor="#d3d3d3">
                <v:stroke dashstyle="dash"/>
                <v:path arrowok="t"/>
              </v:shape>
            </v:group>
            <w10:wrap anchorx="page"/>
          </v:group>
        </w:pict>
      </w:r>
      <w:bookmarkStart w:id="10" w:name="_bookmark4"/>
      <w:bookmarkEnd w:id="10"/>
      <w:r w:rsidRPr="00906B3E">
        <w:t>1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pict>
          <v:shape id="_x0000_s1385" type="#_x0000_t202" style="position:absolute;left:0;text-align:left;margin-left:74.25pt;margin-top:3.15pt;width:14pt;height:157.3pt;z-index:1480;mso-position-horizontal-relative:page" filled="f" stroked="f">
            <v:textbox style="layout-flow:vertical;mso-layout-flow-alt:bottom-to-top;mso-next-textbox:#_x0000_s1385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for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and SGPV</w:t>
                  </w:r>
                </w:p>
              </w:txbxContent>
            </v:textbox>
            <w10:wrap anchorx="page"/>
          </v:shape>
        </w:pict>
      </w:r>
      <w:r w:rsidRPr="00906B3E">
        <w:t>0.9</w:t>
      </w:r>
    </w:p>
    <w:p w:rsidR="00687123" w:rsidRPr="00906B3E" w:rsidRDefault="00C62845">
      <w:pPr>
        <w:pStyle w:val="BodyText"/>
        <w:spacing w:before="79"/>
        <w:ind w:left="699"/>
        <w:rPr>
          <w:rFonts w:eastAsia="Helvetica" w:cs="Helvetica"/>
        </w:rPr>
      </w:pPr>
      <w:r w:rsidRPr="00906B3E">
        <w:t>0.8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0.7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0.6</w:t>
      </w:r>
    </w:p>
    <w:p w:rsidR="00687123" w:rsidRPr="00906B3E" w:rsidRDefault="00C62845">
      <w:pPr>
        <w:pStyle w:val="BodyText"/>
        <w:spacing w:before="79"/>
        <w:ind w:left="699"/>
        <w:rPr>
          <w:rFonts w:eastAsia="Helvetica" w:cs="Helvetica"/>
        </w:rPr>
      </w:pPr>
      <w:r w:rsidRPr="00906B3E">
        <w:t>0.5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0.4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0.3</w:t>
      </w:r>
    </w:p>
    <w:p w:rsidR="00687123" w:rsidRPr="00906B3E" w:rsidRDefault="00C62845">
      <w:pPr>
        <w:pStyle w:val="BodyText"/>
        <w:spacing w:before="79"/>
        <w:ind w:left="699"/>
        <w:rPr>
          <w:rFonts w:eastAsia="Helvetica" w:cs="Helvetica"/>
        </w:rPr>
      </w:pPr>
      <w:r w:rsidRPr="00906B3E">
        <w:t>0.2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0.1</w:t>
      </w:r>
    </w:p>
    <w:p w:rsidR="00687123" w:rsidRPr="00906B3E" w:rsidRDefault="00C62845">
      <w:pPr>
        <w:pStyle w:val="BodyText"/>
        <w:spacing w:before="78"/>
        <w:ind w:left="899"/>
        <w:rPr>
          <w:rFonts w:eastAsia="Helvetica" w:cs="Helvetica"/>
        </w:rPr>
      </w:pPr>
      <w:r w:rsidRPr="00906B3E">
        <w:t>0</w:t>
      </w:r>
    </w:p>
    <w:p w:rsidR="00687123" w:rsidRPr="00906B3E" w:rsidRDefault="00687123">
      <w:pPr>
        <w:spacing w:before="10"/>
        <w:rPr>
          <w:rFonts w:ascii="Palatino Linotype" w:eastAsia="Helvetica" w:hAnsi="Palatino Linotype" w:cs="Helvetica"/>
          <w:sz w:val="19"/>
          <w:szCs w:val="19"/>
        </w:rPr>
      </w:pPr>
    </w:p>
    <w:p w:rsidR="00687123" w:rsidRPr="00906B3E" w:rsidRDefault="00C62845">
      <w:pPr>
        <w:pStyle w:val="BodyText"/>
        <w:tabs>
          <w:tab w:val="left" w:pos="2633"/>
          <w:tab w:val="left" w:pos="3802"/>
          <w:tab w:val="left" w:pos="5041"/>
          <w:tab w:val="left" w:pos="6210"/>
          <w:tab w:val="left" w:pos="7378"/>
          <w:tab w:val="left" w:pos="8547"/>
        </w:tabs>
        <w:spacing w:before="69"/>
        <w:ind w:left="1464"/>
        <w:rPr>
          <w:rFonts w:eastAsia="Helvetica" w:cs="Helvetica"/>
        </w:rPr>
      </w:pPr>
      <w:r w:rsidRPr="00906B3E">
        <w:rPr>
          <w:rFonts w:eastAsia="Helvetica" w:cs="Helvetica"/>
        </w:rPr>
        <w:t>−</w:t>
      </w:r>
      <w:r w:rsidRPr="00906B3E">
        <w:rPr>
          <w:rFonts w:eastAsia="Helvetica" w:cs="Helvetica"/>
        </w:rPr>
        <w:t>3</w:t>
      </w:r>
      <w:r w:rsidRPr="00906B3E">
        <w:rPr>
          <w:rFonts w:eastAsia="Helvetica" w:cs="Helvetica"/>
        </w:rPr>
        <w:tab/>
      </w:r>
      <w:r w:rsidRPr="00906B3E">
        <w:rPr>
          <w:rFonts w:eastAsia="Helvetica" w:cs="Helvetica"/>
          <w:w w:val="95"/>
        </w:rPr>
        <w:t>−</w:t>
      </w:r>
      <w:r w:rsidRPr="00906B3E">
        <w:rPr>
          <w:rFonts w:eastAsia="Helvetica" w:cs="Helvetica"/>
          <w:w w:val="95"/>
        </w:rPr>
        <w:t>2</w:t>
      </w:r>
      <w:r w:rsidRPr="00906B3E">
        <w:rPr>
          <w:rFonts w:eastAsia="Helvetica" w:cs="Helvetica"/>
          <w:w w:val="95"/>
        </w:rPr>
        <w:tab/>
        <w:t>−1</w:t>
      </w:r>
      <w:r w:rsidRPr="00906B3E">
        <w:rPr>
          <w:rFonts w:eastAsia="Helvetica" w:cs="Helvetica"/>
          <w:w w:val="95"/>
        </w:rPr>
        <w:tab/>
        <w:t>0</w:t>
      </w:r>
      <w:r w:rsidRPr="00906B3E">
        <w:rPr>
          <w:rFonts w:eastAsia="Helvetica" w:cs="Helvetica"/>
          <w:w w:val="95"/>
        </w:rPr>
        <w:tab/>
        <w:t>1</w:t>
      </w:r>
      <w:r w:rsidRPr="00906B3E">
        <w:rPr>
          <w:rFonts w:eastAsia="Helvetica" w:cs="Helvetica"/>
          <w:w w:val="95"/>
        </w:rPr>
        <w:tab/>
      </w:r>
      <w:r w:rsidRPr="00906B3E">
        <w:rPr>
          <w:rFonts w:eastAsia="Helvetica" w:cs="Helvetica"/>
        </w:rPr>
        <w:t>2</w:t>
      </w:r>
      <w:r w:rsidRPr="00906B3E">
        <w:rPr>
          <w:rFonts w:eastAsia="Helvetica" w:cs="Helvetica"/>
        </w:rPr>
        <w:tab/>
        <w:t>3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4214" w:right="3638"/>
        <w:jc w:val="center"/>
        <w:rPr>
          <w:rFonts w:eastAsia="Helvetica" w:cs="Helvetica"/>
        </w:rPr>
      </w:pPr>
      <w:r w:rsidRPr="00906B3E">
        <w:t>Observed Mean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40" w:right="110"/>
        <w:jc w:val="both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14"/>
        </w:rPr>
        <w:t xml:space="preserve"> </w:t>
      </w:r>
      <w:proofErr w:type="gramStart"/>
      <w:r w:rsidRPr="00906B3E">
        <w:rPr>
          <w:i/>
        </w:rPr>
        <w:t>6</w:t>
      </w:r>
      <w:r w:rsidRPr="00906B3E">
        <w:rPr>
          <w:i/>
          <w:spacing w:val="-40"/>
        </w:rPr>
        <w:t xml:space="preserve"> </w:t>
      </w:r>
      <w:r w:rsidRPr="00906B3E">
        <w:t>.</w:t>
      </w:r>
      <w:proofErr w:type="gramEnd"/>
      <w:r w:rsidRPr="00906B3E">
        <w:rPr>
          <w:spacing w:val="2"/>
        </w:rPr>
        <w:t xml:space="preserve"> </w:t>
      </w:r>
      <w:r w:rsidRPr="00906B3E">
        <w:t>Comparison</w:t>
      </w:r>
      <w:r w:rsidRPr="00906B3E">
        <w:rPr>
          <w:spacing w:val="17"/>
        </w:rPr>
        <w:t xml:space="preserve"> </w:t>
      </w:r>
      <w:r w:rsidRPr="00906B3E">
        <w:t>of</w:t>
      </w:r>
      <w:r w:rsidRPr="00906B3E">
        <w:rPr>
          <w:spacing w:val="16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17"/>
        </w:rPr>
        <w:t xml:space="preserve"> </w:t>
      </w:r>
      <w:r w:rsidRPr="00906B3E">
        <w:t>from</w:t>
      </w:r>
      <w:r w:rsidRPr="00906B3E">
        <w:rPr>
          <w:spacing w:val="17"/>
        </w:rPr>
        <w:t xml:space="preserve"> </w:t>
      </w:r>
      <w:r w:rsidRPr="00906B3E">
        <w:t>TOST</w:t>
      </w:r>
      <w:r w:rsidRPr="00906B3E">
        <w:rPr>
          <w:spacing w:val="17"/>
        </w:rPr>
        <w:t xml:space="preserve"> </w:t>
      </w:r>
      <w:r w:rsidRPr="00906B3E">
        <w:rPr>
          <w:spacing w:val="-2"/>
        </w:rPr>
        <w:t>(blac</w:t>
      </w:r>
      <w:r w:rsidRPr="00906B3E">
        <w:rPr>
          <w:spacing w:val="-3"/>
        </w:rPr>
        <w:t>k</w:t>
      </w:r>
      <w:r w:rsidRPr="00906B3E">
        <w:rPr>
          <w:spacing w:val="17"/>
        </w:rPr>
        <w:t xml:space="preserve"> </w:t>
      </w:r>
      <w:r w:rsidRPr="00906B3E">
        <w:t>line)</w:t>
      </w:r>
      <w:r w:rsidRPr="00906B3E">
        <w:rPr>
          <w:spacing w:val="17"/>
        </w:rPr>
        <w:t xml:space="preserve"> </w:t>
      </w:r>
      <w:r w:rsidRPr="00906B3E">
        <w:t>and</w:t>
      </w:r>
      <w:r w:rsidRPr="00906B3E">
        <w:rPr>
          <w:spacing w:val="17"/>
        </w:rPr>
        <w:t xml:space="preserve"> </w:t>
      </w:r>
      <w:r w:rsidRPr="00906B3E">
        <w:t>SGPV</w:t>
      </w:r>
      <w:r w:rsidRPr="00906B3E">
        <w:rPr>
          <w:spacing w:val="17"/>
        </w:rPr>
        <w:t xml:space="preserve"> </w:t>
      </w:r>
      <w:r w:rsidRPr="00906B3E">
        <w:t>(dotted</w:t>
      </w:r>
      <w:r w:rsidRPr="00906B3E">
        <w:rPr>
          <w:spacing w:val="17"/>
        </w:rPr>
        <w:t xml:space="preserve"> </w:t>
      </w:r>
      <w:r w:rsidRPr="00906B3E">
        <w:rPr>
          <w:spacing w:val="-2"/>
        </w:rPr>
        <w:t>grey</w:t>
      </w:r>
      <w:r w:rsidRPr="00906B3E">
        <w:rPr>
          <w:spacing w:val="17"/>
        </w:rPr>
        <w:t xml:space="preserve"> </w:t>
      </w:r>
      <w:r w:rsidRPr="00906B3E">
        <w:t>line)</w:t>
      </w:r>
      <w:r w:rsidRPr="00906B3E">
        <w:rPr>
          <w:spacing w:val="29"/>
          <w:w w:val="97"/>
        </w:rPr>
        <w:t xml:space="preserve"> </w:t>
      </w:r>
      <w:r w:rsidRPr="00906B3E">
        <w:t>across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-15"/>
        </w:rPr>
        <w:t xml:space="preserve"> </w:t>
      </w:r>
      <w:r w:rsidRPr="00906B3E">
        <w:t>range</w:t>
      </w:r>
      <w:r w:rsidRPr="00906B3E">
        <w:rPr>
          <w:spacing w:val="-15"/>
        </w:rPr>
        <w:t xml:space="preserve"> </w:t>
      </w:r>
      <w:r w:rsidRPr="00906B3E">
        <w:t>of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5"/>
        </w:rPr>
        <w:t xml:space="preserve"> </w:t>
      </w:r>
      <w:r w:rsidRPr="00906B3E">
        <w:t>sample</w:t>
      </w:r>
      <w:r w:rsidRPr="00906B3E">
        <w:rPr>
          <w:spacing w:val="-15"/>
        </w:rPr>
        <w:t xml:space="preserve"> </w:t>
      </w:r>
      <w:r w:rsidRPr="00906B3E">
        <w:t>means</w:t>
      </w:r>
      <w:r w:rsidRPr="00906B3E">
        <w:rPr>
          <w:spacing w:val="-15"/>
        </w:rPr>
        <w:t xml:space="preserve"> </w:t>
      </w:r>
      <w:r w:rsidRPr="00906B3E">
        <w:t>(x-axis).</w:t>
      </w:r>
      <w:r w:rsidRPr="00906B3E">
        <w:rPr>
          <w:spacing w:val="-1"/>
        </w:rPr>
        <w:t xml:space="preserve"> </w:t>
      </w:r>
      <w:r w:rsidRPr="00906B3E">
        <w:t>Because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sample</w:t>
      </w:r>
      <w:r w:rsidRPr="00906B3E">
        <w:rPr>
          <w:spacing w:val="-15"/>
        </w:rPr>
        <w:t xml:space="preserve"> </w:t>
      </w:r>
      <w:r w:rsidRPr="00906B3E">
        <w:t>size</w:t>
      </w:r>
      <w:r w:rsidRPr="00906B3E">
        <w:rPr>
          <w:spacing w:val="-15"/>
        </w:rPr>
        <w:t xml:space="preserve"> </w:t>
      </w:r>
      <w:r w:rsidRPr="00906B3E">
        <w:t>is</w:t>
      </w:r>
      <w:r w:rsidRPr="00906B3E">
        <w:rPr>
          <w:spacing w:val="-15"/>
        </w:rPr>
        <w:t xml:space="preserve"> </w:t>
      </w:r>
      <w:r w:rsidRPr="00906B3E">
        <w:t>small</w:t>
      </w:r>
      <w:r w:rsidRPr="00906B3E">
        <w:rPr>
          <w:spacing w:val="-16"/>
        </w:rPr>
        <w:t xml:space="preserve"> </w:t>
      </w:r>
      <w:r w:rsidRPr="00906B3E">
        <w:t>(n</w:t>
      </w:r>
      <w:r w:rsidRPr="00906B3E">
        <w:rPr>
          <w:spacing w:val="-14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27"/>
          <w:w w:val="120"/>
        </w:rPr>
        <w:t xml:space="preserve"> </w:t>
      </w:r>
      <w:r w:rsidRPr="00906B3E">
        <w:t>10)</w:t>
      </w:r>
      <w:r w:rsidRPr="00906B3E">
        <w:rPr>
          <w:spacing w:val="21"/>
        </w:rPr>
        <w:t xml:space="preserve"> </w:t>
      </w:r>
      <w:r w:rsidRPr="00906B3E">
        <w:t>and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CI</w:t>
      </w:r>
      <w:r w:rsidRPr="00906B3E">
        <w:rPr>
          <w:spacing w:val="-15"/>
        </w:rPr>
        <w:t xml:space="preserve"> </w:t>
      </w:r>
      <w:r w:rsidRPr="00906B3E">
        <w:t>is</w:t>
      </w:r>
      <w:r w:rsidRPr="00906B3E">
        <w:rPr>
          <w:spacing w:val="-14"/>
        </w:rPr>
        <w:t xml:space="preserve"> </w:t>
      </w:r>
      <w:r w:rsidRPr="00906B3E">
        <w:t>more</w:t>
      </w:r>
      <w:r w:rsidRPr="00906B3E">
        <w:rPr>
          <w:spacing w:val="-14"/>
        </w:rPr>
        <w:t xml:space="preserve"> </w:t>
      </w:r>
      <w:r w:rsidRPr="00906B3E">
        <w:t>than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t</w:t>
      </w:r>
      <w:r w:rsidRPr="00906B3E">
        <w:rPr>
          <w:spacing w:val="-3"/>
        </w:rPr>
        <w:t>wice</w:t>
      </w:r>
      <w:r w:rsidRPr="00906B3E">
        <w:rPr>
          <w:spacing w:val="-15"/>
        </w:rPr>
        <w:t xml:space="preserve"> </w:t>
      </w:r>
      <w:r w:rsidRPr="00906B3E">
        <w:t>as</w:t>
      </w:r>
      <w:r w:rsidRPr="00906B3E">
        <w:rPr>
          <w:spacing w:val="-14"/>
        </w:rPr>
        <w:t xml:space="preserve"> </w:t>
      </w:r>
      <w:r w:rsidRPr="00906B3E">
        <w:t>wide</w:t>
      </w:r>
      <w:r w:rsidRPr="00906B3E">
        <w:rPr>
          <w:spacing w:val="-15"/>
        </w:rPr>
        <w:t xml:space="preserve"> </w:t>
      </w:r>
      <w:r w:rsidRPr="00906B3E">
        <w:t>as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5"/>
        </w:rPr>
        <w:t xml:space="preserve"> </w:t>
      </w:r>
      <w:r w:rsidRPr="00906B3E">
        <w:t>range</w:t>
      </w:r>
      <w:r w:rsidRPr="00906B3E">
        <w:rPr>
          <w:spacing w:val="-14"/>
        </w:rPr>
        <w:t xml:space="preserve"> </w:t>
      </w:r>
      <w:r w:rsidRPr="00906B3E">
        <w:t>(set</w:t>
      </w:r>
      <w:r w:rsidRPr="00906B3E">
        <w:rPr>
          <w:spacing w:val="-15"/>
        </w:rPr>
        <w:t xml:space="preserve"> </w:t>
      </w:r>
      <w:r w:rsidRPr="00906B3E">
        <w:t>to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-0.4</w:t>
      </w:r>
      <w:r w:rsidRPr="00906B3E">
        <w:rPr>
          <w:spacing w:val="-13"/>
        </w:rPr>
        <w:t xml:space="preserve"> </w:t>
      </w:r>
      <w:r w:rsidRPr="00906B3E">
        <w:t>to</w:t>
      </w:r>
      <w:r w:rsidRPr="00906B3E">
        <w:rPr>
          <w:spacing w:val="-14"/>
        </w:rPr>
        <w:t xml:space="preserve"> </w:t>
      </w:r>
      <w:r w:rsidRPr="00906B3E">
        <w:t>0.4),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t>SGPV</w:t>
      </w:r>
      <w:r w:rsidRPr="00906B3E">
        <w:rPr>
          <w:spacing w:val="31"/>
          <w:w w:val="101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t>set</w:t>
      </w:r>
      <w:r w:rsidRPr="00906B3E">
        <w:rPr>
          <w:spacing w:val="-16"/>
        </w:rPr>
        <w:t xml:space="preserve"> </w:t>
      </w:r>
      <w:r w:rsidRPr="00906B3E">
        <w:t>to</w:t>
      </w:r>
      <w:r w:rsidRPr="00906B3E">
        <w:rPr>
          <w:spacing w:val="-16"/>
        </w:rPr>
        <w:t xml:space="preserve"> </w:t>
      </w:r>
      <w:r w:rsidRPr="00906B3E">
        <w:t>0.5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(horizon</w:t>
      </w:r>
      <w:r w:rsidRPr="00906B3E">
        <w:rPr>
          <w:spacing w:val="-1"/>
        </w:rPr>
        <w:t>tal</w:t>
      </w:r>
      <w:r w:rsidRPr="00906B3E">
        <w:rPr>
          <w:spacing w:val="-16"/>
        </w:rPr>
        <w:t xml:space="preserve"> </w:t>
      </w:r>
      <w:proofErr w:type="spellStart"/>
      <w:r w:rsidRPr="00906B3E">
        <w:rPr>
          <w:spacing w:val="-2"/>
        </w:rPr>
        <w:t>lightgrey</w:t>
      </w:r>
      <w:proofErr w:type="spellEnd"/>
      <w:r w:rsidRPr="00906B3E">
        <w:rPr>
          <w:spacing w:val="-17"/>
        </w:rPr>
        <w:t xml:space="preserve"> </w:t>
      </w:r>
      <w:r w:rsidRPr="00906B3E">
        <w:t>line)</w:t>
      </w:r>
      <w:r w:rsidRPr="00906B3E">
        <w:rPr>
          <w:spacing w:val="-15"/>
        </w:rPr>
        <w:t xml:space="preserve"> </w:t>
      </w:r>
      <w:r w:rsidRPr="00906B3E">
        <w:t>across</w:t>
      </w:r>
      <w:r w:rsidRPr="00906B3E">
        <w:rPr>
          <w:spacing w:val="-17"/>
        </w:rPr>
        <w:t xml:space="preserve"> </w:t>
      </w:r>
      <w:r w:rsidRPr="00906B3E">
        <w:t>a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range</w:t>
      </w:r>
      <w:r w:rsidRPr="00906B3E">
        <w:rPr>
          <w:spacing w:val="-15"/>
        </w:rPr>
        <w:t xml:space="preserve"> </w:t>
      </w:r>
      <w:r w:rsidRPr="00906B3E">
        <w:t>of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6"/>
        </w:rPr>
        <w:t xml:space="preserve"> </w:t>
      </w:r>
      <w:r w:rsidRPr="00906B3E">
        <w:t>means.</w:t>
      </w:r>
    </w:p>
    <w:p w:rsidR="00687123" w:rsidRPr="00906B3E" w:rsidRDefault="00687123">
      <w:pPr>
        <w:spacing w:line="354" w:lineRule="auto"/>
        <w:jc w:val="both"/>
        <w:rPr>
          <w:rFonts w:ascii="Palatino Linotype" w:hAnsi="Palatino Linotype"/>
        </w:rPr>
        <w:sectPr w:rsidR="00687123" w:rsidRPr="00906B3E">
          <w:pgSz w:w="12240" w:h="15840"/>
          <w:pgMar w:top="960" w:right="130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20" w:right="88" w:firstLine="576"/>
      </w:pPr>
      <w:r w:rsidRPr="00906B3E">
        <w:rPr>
          <w:spacing w:val="-11"/>
        </w:rPr>
        <w:t>W</w:t>
      </w:r>
      <w:r w:rsidRPr="00906B3E">
        <w:rPr>
          <w:spacing w:val="-12"/>
        </w:rPr>
        <w:t>e</w:t>
      </w:r>
      <w:r w:rsidRPr="00906B3E">
        <w:rPr>
          <w:spacing w:val="-16"/>
        </w:rPr>
        <w:t xml:space="preserve"> </w:t>
      </w:r>
      <w:r w:rsidRPr="00906B3E">
        <w:t>can</w:t>
      </w:r>
      <w:r w:rsidRPr="00906B3E">
        <w:rPr>
          <w:spacing w:val="-15"/>
        </w:rPr>
        <w:t xml:space="preserve"> </w:t>
      </w:r>
      <w:r w:rsidRPr="00906B3E">
        <w:t>examine</w:t>
      </w:r>
      <w:r w:rsidRPr="00906B3E">
        <w:rPr>
          <w:spacing w:val="-15"/>
        </w:rPr>
        <w:t xml:space="preserve"> </w:t>
      </w:r>
      <w:r w:rsidRPr="00906B3E">
        <w:t>this</w:t>
      </w:r>
      <w:r w:rsidRPr="00906B3E">
        <w:rPr>
          <w:spacing w:val="-16"/>
        </w:rPr>
        <w:t xml:space="preserve"> </w:t>
      </w:r>
      <w:r w:rsidRPr="00906B3E">
        <w:t>situation</w:t>
      </w:r>
      <w:r w:rsidRPr="00906B3E">
        <w:rPr>
          <w:spacing w:val="-15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15"/>
        </w:rPr>
        <w:t xml:space="preserve"> </w:t>
      </w:r>
      <w:r w:rsidRPr="00906B3E">
        <w:t>calculating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t>SGPV</w:t>
      </w:r>
      <w:r w:rsidRPr="00906B3E">
        <w:rPr>
          <w:spacing w:val="-16"/>
        </w:rPr>
        <w:t xml:space="preserve"> </w:t>
      </w:r>
      <w:r w:rsidRPr="00906B3E">
        <w:t>and</w:t>
      </w:r>
      <w:r w:rsidRPr="00906B3E">
        <w:rPr>
          <w:spacing w:val="-16"/>
        </w:rPr>
        <w:t xml:space="preserve"> </w:t>
      </w:r>
      <w:r w:rsidRPr="00906B3E">
        <w:t>performing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TOST</w:t>
      </w:r>
      <w:r w:rsidRPr="00906B3E">
        <w:rPr>
          <w:spacing w:val="-15"/>
        </w:rPr>
        <w:t xml:space="preserve"> </w:t>
      </w:r>
      <w:r w:rsidRPr="00906B3E">
        <w:t>for</w:t>
      </w:r>
      <w:r w:rsidRPr="00906B3E">
        <w:rPr>
          <w:spacing w:val="27"/>
          <w:w w:val="90"/>
        </w:rPr>
        <w:t xml:space="preserve"> </w:t>
      </w:r>
      <w:r w:rsidRPr="00906B3E">
        <w:t>a</w:t>
      </w:r>
      <w:r w:rsidRPr="00906B3E">
        <w:rPr>
          <w:spacing w:val="-21"/>
        </w:rPr>
        <w:t xml:space="preserve"> </w:t>
      </w:r>
      <w:r w:rsidRPr="00906B3E">
        <w:t>situation</w:t>
      </w:r>
      <w:r w:rsidRPr="00906B3E">
        <w:rPr>
          <w:spacing w:val="-20"/>
        </w:rPr>
        <w:t xml:space="preserve"> </w:t>
      </w:r>
      <w:r w:rsidRPr="00906B3E">
        <w:t>where</w:t>
      </w:r>
      <w:r w:rsidRPr="00906B3E">
        <w:rPr>
          <w:spacing w:val="-20"/>
        </w:rPr>
        <w:t xml:space="preserve"> </w:t>
      </w:r>
      <w:r w:rsidRPr="00906B3E">
        <w:t>sample</w:t>
      </w:r>
      <w:r w:rsidRPr="00906B3E">
        <w:rPr>
          <w:spacing w:val="-21"/>
        </w:rPr>
        <w:t xml:space="preserve"> </w:t>
      </w:r>
      <w:r w:rsidRPr="00906B3E">
        <w:t>sizes</w:t>
      </w:r>
      <w:r w:rsidRPr="00906B3E">
        <w:rPr>
          <w:spacing w:val="-20"/>
        </w:rPr>
        <w:t xml:space="preserve"> </w:t>
      </w:r>
      <w:r w:rsidRPr="00906B3E">
        <w:t>are</w:t>
      </w:r>
      <w:r w:rsidRPr="00906B3E">
        <w:rPr>
          <w:spacing w:val="-20"/>
        </w:rPr>
        <w:t xml:space="preserve"> </w:t>
      </w:r>
      <w:proofErr w:type="gramStart"/>
      <w:r w:rsidRPr="00906B3E">
        <w:t>small</w:t>
      </w:r>
      <w:proofErr w:type="gramEnd"/>
      <w:r w:rsidRPr="00906B3E">
        <w:rPr>
          <w:spacing w:val="-20"/>
        </w:rPr>
        <w:t xml:space="preserve"> </w:t>
      </w:r>
      <w:r w:rsidRPr="00906B3E">
        <w:t>and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0"/>
        </w:rPr>
        <w:t xml:space="preserve"> </w:t>
      </w:r>
      <w:r w:rsidRPr="00906B3E">
        <w:t>range</w:t>
      </w:r>
      <w:r w:rsidRPr="00906B3E">
        <w:rPr>
          <w:spacing w:val="-21"/>
        </w:rPr>
        <w:t xml:space="preserve"> </w:t>
      </w:r>
      <w:r w:rsidRPr="00906B3E">
        <w:t>is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narrow,</w:t>
      </w:r>
      <w:r w:rsidRPr="00906B3E">
        <w:rPr>
          <w:spacing w:val="-20"/>
        </w:rPr>
        <w:t xml:space="preserve"> </w:t>
      </w:r>
      <w:r w:rsidRPr="00906B3E">
        <w:rPr>
          <w:spacing w:val="-3"/>
        </w:rPr>
        <w:t>such</w:t>
      </w:r>
      <w:r w:rsidRPr="00906B3E">
        <w:rPr>
          <w:spacing w:val="-20"/>
        </w:rPr>
        <w:t xml:space="preserve"> </w:t>
      </w:r>
      <w:r w:rsidRPr="00906B3E">
        <w:t>that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21"/>
          <w:w w:val="97"/>
        </w:rPr>
        <w:t xml:space="preserve"> </w:t>
      </w:r>
      <w:r w:rsidRPr="00906B3E">
        <w:t>CI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10"/>
        </w:rPr>
        <w:t xml:space="preserve"> </w:t>
      </w:r>
      <w:r w:rsidRPr="00906B3E">
        <w:t>more</w:t>
      </w:r>
      <w:r w:rsidRPr="00906B3E">
        <w:rPr>
          <w:spacing w:val="-10"/>
        </w:rPr>
        <w:t xml:space="preserve"> </w:t>
      </w:r>
      <w:r w:rsidRPr="00906B3E">
        <w:t>than</w:t>
      </w:r>
      <w:r w:rsidRPr="00906B3E">
        <w:rPr>
          <w:spacing w:val="-10"/>
        </w:rPr>
        <w:t xml:space="preserve"> </w:t>
      </w:r>
      <w:r w:rsidRPr="00906B3E">
        <w:rPr>
          <w:spacing w:val="-2"/>
        </w:rPr>
        <w:t>t</w:t>
      </w:r>
      <w:r w:rsidRPr="00906B3E">
        <w:rPr>
          <w:spacing w:val="-3"/>
        </w:rPr>
        <w:t>wice</w:t>
      </w:r>
      <w:r w:rsidRPr="00906B3E">
        <w:rPr>
          <w:spacing w:val="-11"/>
        </w:rPr>
        <w:t xml:space="preserve"> </w:t>
      </w:r>
      <w:r w:rsidRPr="00906B3E">
        <w:t>as</w:t>
      </w:r>
      <w:r w:rsidRPr="00906B3E">
        <w:rPr>
          <w:spacing w:val="-9"/>
        </w:rPr>
        <w:t xml:space="preserve"> </w:t>
      </w:r>
      <w:r w:rsidRPr="00906B3E">
        <w:t>large</w:t>
      </w:r>
      <w:r w:rsidRPr="00906B3E">
        <w:rPr>
          <w:spacing w:val="-10"/>
        </w:rPr>
        <w:t xml:space="preserve"> </w:t>
      </w:r>
      <w:r w:rsidRPr="00906B3E">
        <w:t>as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1"/>
        </w:rPr>
        <w:t xml:space="preserve"> </w:t>
      </w:r>
      <w:r w:rsidRPr="00906B3E">
        <w:t>range</w:t>
      </w:r>
      <w:r w:rsidRPr="00906B3E">
        <w:rPr>
          <w:spacing w:val="-10"/>
        </w:rPr>
        <w:t xml:space="preserve"> </w:t>
      </w:r>
      <w:r w:rsidRPr="00906B3E">
        <w:t>(see</w:t>
      </w:r>
      <w:r w:rsidRPr="00906B3E">
        <w:rPr>
          <w:spacing w:val="-11"/>
        </w:rPr>
        <w:t xml:space="preserve"> </w:t>
      </w:r>
      <w:r w:rsidRPr="00906B3E">
        <w:t>Figure</w:t>
      </w:r>
      <w:r w:rsidRPr="00906B3E">
        <w:rPr>
          <w:spacing w:val="-9"/>
        </w:rPr>
        <w:t xml:space="preserve"> </w:t>
      </w:r>
      <w:hyperlink w:anchor="_bookmark4" w:history="1">
        <w:r w:rsidRPr="00906B3E">
          <w:t>6</w:t>
        </w:r>
      </w:hyperlink>
      <w:r w:rsidRPr="00906B3E">
        <w:t>).</w:t>
      </w:r>
      <w:r w:rsidRPr="00906B3E">
        <w:rPr>
          <w:spacing w:val="7"/>
        </w:rPr>
        <w:t xml:space="preserve"> </w:t>
      </w:r>
      <w:r w:rsidRPr="00906B3E">
        <w:t>When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6"/>
        </w:rPr>
        <w:t>wo</w:t>
      </w:r>
      <w:r w:rsidRPr="00906B3E">
        <w:rPr>
          <w:spacing w:val="27"/>
          <w:w w:val="89"/>
        </w:rPr>
        <w:t xml:space="preserve"> </w:t>
      </w:r>
      <w:r w:rsidRPr="00906B3E">
        <w:t>statistics</w:t>
      </w:r>
      <w:r w:rsidRPr="00906B3E">
        <w:rPr>
          <w:spacing w:val="-18"/>
        </w:rPr>
        <w:t xml:space="preserve"> </w:t>
      </w:r>
      <w:r w:rsidRPr="00906B3E">
        <w:t>are</w:t>
      </w:r>
      <w:r w:rsidRPr="00906B3E">
        <w:rPr>
          <w:spacing w:val="-18"/>
        </w:rPr>
        <w:t xml:space="preserve"> </w:t>
      </w:r>
      <w:r w:rsidRPr="00906B3E">
        <w:t>plotted</w:t>
      </w:r>
      <w:r w:rsidRPr="00906B3E">
        <w:rPr>
          <w:spacing w:val="-17"/>
        </w:rPr>
        <w:t xml:space="preserve"> </w:t>
      </w:r>
      <w:r w:rsidRPr="00906B3E">
        <w:t>against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each</w:t>
      </w:r>
      <w:r w:rsidRPr="00906B3E">
        <w:rPr>
          <w:spacing w:val="-18"/>
        </w:rPr>
        <w:t xml:space="preserve"> </w:t>
      </w:r>
      <w:r w:rsidRPr="00906B3E">
        <w:t>other</w:t>
      </w:r>
      <w:r w:rsidRPr="00906B3E">
        <w:rPr>
          <w:spacing w:val="-17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18"/>
        </w:rPr>
        <w:t xml:space="preserve"> </w:t>
      </w:r>
      <w:r w:rsidRPr="00906B3E">
        <w:t>can</w:t>
      </w:r>
      <w:r w:rsidRPr="00906B3E">
        <w:rPr>
          <w:spacing w:val="-18"/>
        </w:rPr>
        <w:t xml:space="preserve"> </w:t>
      </w:r>
      <w:r w:rsidRPr="00906B3E">
        <w:t>see</w:t>
      </w:r>
      <w:r w:rsidRPr="00906B3E">
        <w:rPr>
          <w:spacing w:val="-17"/>
        </w:rPr>
        <w:t xml:space="preserve"> </w:t>
      </w:r>
      <w:r w:rsidRPr="00906B3E">
        <w:t>where</w:t>
      </w:r>
      <w:r w:rsidRPr="00906B3E">
        <w:rPr>
          <w:spacing w:val="-18"/>
        </w:rPr>
        <w:t xml:space="preserve"> </w:t>
      </w:r>
      <w:r w:rsidRPr="00906B3E">
        <w:t>they</w:t>
      </w:r>
      <w:r w:rsidRPr="00906B3E">
        <w:rPr>
          <w:spacing w:val="-18"/>
        </w:rPr>
        <w:t xml:space="preserve"> </w:t>
      </w:r>
      <w:r w:rsidRPr="00906B3E">
        <w:t>are</w:t>
      </w:r>
      <w:r w:rsidRPr="00906B3E">
        <w:rPr>
          <w:spacing w:val="-18"/>
        </w:rPr>
        <w:t xml:space="preserve"> </w:t>
      </w:r>
      <w:r w:rsidRPr="00906B3E">
        <w:t>unrelated</w:t>
      </w:r>
      <w:r w:rsidRPr="00906B3E">
        <w:rPr>
          <w:spacing w:val="-17"/>
        </w:rPr>
        <w:t xml:space="preserve"> </w:t>
      </w:r>
      <w:r w:rsidRPr="00906B3E">
        <w:t>(indicated</w:t>
      </w:r>
      <w:r w:rsidRPr="00906B3E">
        <w:rPr>
          <w:spacing w:val="-19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24"/>
          <w:w w:val="92"/>
        </w:rPr>
        <w:t xml:space="preserve"> </w:t>
      </w:r>
      <w:r w:rsidRPr="00906B3E">
        <w:rPr>
          <w:spacing w:val="-2"/>
        </w:rPr>
        <w:t>straigh</w:t>
      </w:r>
      <w:r w:rsidRPr="00906B3E">
        <w:rPr>
          <w:spacing w:val="-1"/>
        </w:rPr>
        <w:t>t</w:t>
      </w:r>
      <w:r w:rsidRPr="00906B3E">
        <w:rPr>
          <w:spacing w:val="-5"/>
        </w:rPr>
        <w:t xml:space="preserve"> </w:t>
      </w:r>
      <w:r w:rsidRPr="00906B3E">
        <w:t>lines</w:t>
      </w:r>
      <w:r w:rsidRPr="00906B3E">
        <w:rPr>
          <w:spacing w:val="-4"/>
        </w:rPr>
        <w:t xml:space="preserve"> </w:t>
      </w:r>
      <w:r w:rsidRPr="00906B3E">
        <w:t>in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rPr>
          <w:spacing w:val="-3"/>
        </w:rPr>
        <w:t>curve,</w:t>
      </w:r>
      <w:r w:rsidRPr="00906B3E">
        <w:rPr>
          <w:spacing w:val="-5"/>
        </w:rPr>
        <w:t xml:space="preserve"> </w:t>
      </w:r>
      <w:r w:rsidRPr="00906B3E">
        <w:t>see</w:t>
      </w:r>
      <w:r w:rsidRPr="00906B3E">
        <w:rPr>
          <w:spacing w:val="-4"/>
        </w:rPr>
        <w:t xml:space="preserve"> </w:t>
      </w:r>
      <w:r w:rsidRPr="00906B3E">
        <w:t>Figure</w:t>
      </w:r>
      <w:r w:rsidRPr="00906B3E">
        <w:rPr>
          <w:spacing w:val="-4"/>
        </w:rPr>
        <w:t xml:space="preserve"> </w:t>
      </w:r>
      <w:hyperlink w:anchor="_bookmark5" w:history="1">
        <w:r w:rsidRPr="00906B3E">
          <w:t>7</w:t>
        </w:r>
      </w:hyperlink>
      <w:r w:rsidRPr="00906B3E">
        <w:t>).</w:t>
      </w:r>
      <w:r w:rsidRPr="00906B3E">
        <w:rPr>
          <w:spacing w:val="15"/>
        </w:rPr>
        <w:t xml:space="preserve"> </w:t>
      </w: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-5"/>
        </w:rPr>
        <w:t xml:space="preserve"> </w:t>
      </w:r>
      <w:r w:rsidRPr="00906B3E">
        <w:t>see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t>SGPV</w:t>
      </w:r>
      <w:r w:rsidRPr="00906B3E">
        <w:rPr>
          <w:spacing w:val="-4"/>
        </w:rPr>
        <w:t xml:space="preserve"> </w:t>
      </w:r>
      <w:r w:rsidRPr="00906B3E">
        <w:t>is</w:t>
      </w:r>
      <w:r w:rsidRPr="00906B3E">
        <w:rPr>
          <w:spacing w:val="-4"/>
        </w:rPr>
        <w:t xml:space="preserve"> </w:t>
      </w:r>
      <w:r w:rsidRPr="00906B3E">
        <w:t>0.5</w:t>
      </w:r>
      <w:r w:rsidRPr="00906B3E">
        <w:rPr>
          <w:spacing w:val="-4"/>
        </w:rPr>
        <w:t xml:space="preserve"> </w:t>
      </w:r>
      <w:r w:rsidRPr="00906B3E">
        <w:t>for</w:t>
      </w:r>
      <w:r w:rsidRPr="00906B3E">
        <w:rPr>
          <w:spacing w:val="-4"/>
        </w:rPr>
        <w:t xml:space="preserve"> </w:t>
      </w:r>
      <w:r w:rsidRPr="00906B3E">
        <w:t>a</w:t>
      </w:r>
      <w:r w:rsidRPr="00906B3E">
        <w:rPr>
          <w:spacing w:val="-4"/>
        </w:rPr>
        <w:t xml:space="preserve"> </w:t>
      </w:r>
      <w:r w:rsidRPr="00906B3E">
        <w:t>range</w:t>
      </w:r>
      <w:r w:rsidRPr="00906B3E">
        <w:rPr>
          <w:spacing w:val="-5"/>
        </w:rPr>
        <w:t xml:space="preserve"> </w:t>
      </w:r>
      <w:r w:rsidRPr="00906B3E">
        <w:t>of</w:t>
      </w:r>
      <w:r w:rsidRPr="00906B3E">
        <w:rPr>
          <w:spacing w:val="-4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28"/>
          <w:w w:val="89"/>
        </w:rPr>
        <w:t xml:space="preserve"> </w:t>
      </w:r>
      <w:r w:rsidRPr="00906B3E">
        <w:t>means</w:t>
      </w:r>
      <w:r w:rsidRPr="00906B3E">
        <w:rPr>
          <w:spacing w:val="-15"/>
        </w:rPr>
        <w:t xml:space="preserve"> </w:t>
      </w:r>
      <w:r w:rsidRPr="00906B3E">
        <w:t>where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5"/>
        </w:rPr>
        <w:t xml:space="preserve"> </w:t>
      </w:r>
      <w:r w:rsidRPr="00906B3E">
        <w:t>from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5"/>
        </w:rPr>
        <w:t xml:space="preserve"> </w:t>
      </w:r>
      <w:r w:rsidRPr="00906B3E">
        <w:t>test</w:t>
      </w:r>
      <w:r w:rsidRPr="00906B3E">
        <w:rPr>
          <w:spacing w:val="-15"/>
        </w:rPr>
        <w:t xml:space="preserve"> </w:t>
      </w:r>
      <w:r w:rsidRPr="00906B3E">
        <w:t>still</w:t>
      </w:r>
      <w:r w:rsidRPr="00906B3E">
        <w:rPr>
          <w:spacing w:val="-15"/>
        </w:rPr>
        <w:t xml:space="preserve"> </w:t>
      </w:r>
      <w:r w:rsidRPr="00906B3E">
        <w:rPr>
          <w:spacing w:val="-3"/>
        </w:rPr>
        <w:t>varies.</w:t>
      </w:r>
      <w:r w:rsidRPr="00906B3E">
        <w:t xml:space="preserve"> It</w:t>
      </w:r>
      <w:r w:rsidRPr="00906B3E">
        <w:rPr>
          <w:spacing w:val="-15"/>
        </w:rPr>
        <w:t xml:space="preserve"> </w:t>
      </w:r>
      <w:r w:rsidRPr="00906B3E">
        <w:t>should</w:t>
      </w:r>
      <w:r w:rsidRPr="00906B3E">
        <w:rPr>
          <w:spacing w:val="-15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5"/>
        </w:rPr>
        <w:t xml:space="preserve"> </w:t>
      </w:r>
      <w:r w:rsidRPr="00906B3E">
        <w:t>noted</w:t>
      </w:r>
      <w:r w:rsidRPr="00906B3E">
        <w:rPr>
          <w:spacing w:val="-15"/>
        </w:rPr>
        <w:t xml:space="preserve"> </w:t>
      </w:r>
      <w:r w:rsidRPr="00906B3E">
        <w:t>that</w:t>
      </w:r>
      <w:r w:rsidRPr="00906B3E">
        <w:rPr>
          <w:spacing w:val="-15"/>
        </w:rPr>
        <w:t xml:space="preserve"> </w:t>
      </w:r>
      <w:r w:rsidRPr="00906B3E">
        <w:t>in</w:t>
      </w:r>
      <w:r w:rsidRPr="00906B3E">
        <w:rPr>
          <w:spacing w:val="21"/>
          <w:w w:val="93"/>
        </w:rPr>
        <w:t xml:space="preserve"> </w:t>
      </w:r>
      <w:r w:rsidRPr="00906B3E">
        <w:t>these</w:t>
      </w:r>
      <w:r w:rsidRPr="00906B3E">
        <w:rPr>
          <w:spacing w:val="-14"/>
        </w:rPr>
        <w:t xml:space="preserve"> </w:t>
      </w:r>
      <w:r w:rsidRPr="00906B3E">
        <w:t>calculations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3"/>
        </w:rPr>
        <w:t xml:space="preserve"> </w:t>
      </w:r>
      <w:r w:rsidRPr="00906B3E">
        <w:t>for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t>TOST</w:t>
      </w:r>
      <w:r w:rsidRPr="00906B3E">
        <w:rPr>
          <w:spacing w:val="-13"/>
        </w:rPr>
        <w:t xml:space="preserve"> </w:t>
      </w:r>
      <w:r w:rsidRPr="00906B3E">
        <w:t>procedure</w:t>
      </w:r>
      <w:r w:rsidRPr="00906B3E">
        <w:rPr>
          <w:spacing w:val="-12"/>
        </w:rPr>
        <w:t xml:space="preserve"> </w:t>
      </w:r>
      <w:r w:rsidRPr="00906B3E">
        <w:t>are</w:t>
      </w:r>
      <w:r w:rsidRPr="00906B3E">
        <w:rPr>
          <w:spacing w:val="-13"/>
        </w:rPr>
        <w:t xml:space="preserve"> </w:t>
      </w:r>
      <w:r w:rsidRPr="00906B3E">
        <w:rPr>
          <w:rFonts w:eastAsia="Arial" w:cs="Arial"/>
          <w:i/>
        </w:rPr>
        <w:t>never</w:t>
      </w:r>
      <w:r w:rsidRPr="00906B3E">
        <w:rPr>
          <w:rFonts w:eastAsia="Arial" w:cs="Arial"/>
          <w:i/>
          <w:spacing w:val="-5"/>
        </w:rPr>
        <w:t xml:space="preserve"> </w:t>
      </w:r>
      <w:r w:rsidRPr="00906B3E">
        <w:t>smaller</w:t>
      </w:r>
      <w:r w:rsidRPr="00906B3E">
        <w:rPr>
          <w:spacing w:val="-13"/>
        </w:rPr>
        <w:t xml:space="preserve"> </w:t>
      </w:r>
      <w:r w:rsidRPr="00906B3E">
        <w:t>than</w:t>
      </w:r>
      <w:r w:rsidRPr="00906B3E">
        <w:rPr>
          <w:spacing w:val="-13"/>
        </w:rPr>
        <w:t xml:space="preserve"> </w:t>
      </w:r>
      <w:r w:rsidRPr="00906B3E">
        <w:t>0.05</w:t>
      </w:r>
      <w:r w:rsidRPr="00906B3E">
        <w:rPr>
          <w:spacing w:val="-13"/>
        </w:rPr>
        <w:t xml:space="preserve"> </w:t>
      </w:r>
      <w:r w:rsidRPr="00906B3E">
        <w:t>(i.e.,</w:t>
      </w:r>
      <w:r w:rsidRPr="00906B3E">
        <w:rPr>
          <w:spacing w:val="27"/>
          <w:w w:val="102"/>
        </w:rPr>
        <w:t xml:space="preserve"> </w:t>
      </w:r>
      <w:r w:rsidRPr="00906B3E">
        <w:t>they</w:t>
      </w:r>
      <w:r w:rsidRPr="00906B3E">
        <w:rPr>
          <w:spacing w:val="-18"/>
        </w:rPr>
        <w:t xml:space="preserve"> </w:t>
      </w:r>
      <w:r w:rsidRPr="00906B3E">
        <w:t>do</w:t>
      </w:r>
      <w:r w:rsidRPr="00906B3E">
        <w:rPr>
          <w:spacing w:val="-18"/>
        </w:rPr>
        <w:t xml:space="preserve"> </w:t>
      </w:r>
      <w:r w:rsidRPr="00906B3E">
        <w:t>not</w:t>
      </w:r>
      <w:r w:rsidRPr="00906B3E">
        <w:rPr>
          <w:spacing w:val="-17"/>
        </w:rPr>
        <w:t xml:space="preserve"> </w:t>
      </w:r>
      <w:r w:rsidRPr="00906B3E">
        <w:t>get</w:t>
      </w:r>
      <w:r w:rsidRPr="00906B3E">
        <w:rPr>
          <w:spacing w:val="-17"/>
        </w:rPr>
        <w:t xml:space="preserve"> </w:t>
      </w:r>
      <w:r w:rsidRPr="00906B3E">
        <w:rPr>
          <w:spacing w:val="-1"/>
        </w:rPr>
        <w:t>b</w:t>
      </w:r>
      <w:r w:rsidRPr="00906B3E">
        <w:rPr>
          <w:spacing w:val="-2"/>
        </w:rPr>
        <w:t>elow</w:t>
      </w:r>
      <w:r w:rsidRPr="00906B3E">
        <w:rPr>
          <w:spacing w:val="-18"/>
        </w:rPr>
        <w:t xml:space="preserve"> </w:t>
      </w:r>
      <w:r w:rsidRPr="00906B3E">
        <w:t>0.05</w:t>
      </w:r>
      <w:r w:rsidRPr="00906B3E">
        <w:rPr>
          <w:spacing w:val="-17"/>
        </w:rPr>
        <w:t xml:space="preserve"> </w:t>
      </w:r>
      <w:r w:rsidRPr="00906B3E">
        <w:t>on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t>y-axis).</w:t>
      </w:r>
      <w:r w:rsidRPr="00906B3E">
        <w:rPr>
          <w:spacing w:val="-3"/>
        </w:rPr>
        <w:t xml:space="preserve"> </w:t>
      </w:r>
      <w:r w:rsidRPr="00906B3E">
        <w:t>In</w:t>
      </w:r>
      <w:r w:rsidRPr="00906B3E">
        <w:rPr>
          <w:spacing w:val="-18"/>
        </w:rPr>
        <w:t xml:space="preserve"> </w:t>
      </w:r>
      <w:r w:rsidRPr="00906B3E">
        <w:t>other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words,</w:t>
      </w:r>
      <w:r w:rsidRPr="00906B3E">
        <w:rPr>
          <w:spacing w:val="-17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18"/>
        </w:rPr>
        <w:t xml:space="preserve"> </w:t>
      </w:r>
      <w:r w:rsidRPr="00906B3E">
        <w:t>cannot</w:t>
      </w:r>
      <w:r w:rsidRPr="00906B3E">
        <w:rPr>
          <w:spacing w:val="-17"/>
        </w:rPr>
        <w:t xml:space="preserve"> </w:t>
      </w:r>
      <w:r w:rsidRPr="00906B3E">
        <w:t>conclude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37"/>
          <w:w w:val="93"/>
        </w:rPr>
        <w:t xml:space="preserve"> </w:t>
      </w:r>
      <w:r w:rsidRPr="00906B3E">
        <w:t>based</w:t>
      </w:r>
      <w:r w:rsidRPr="00906B3E">
        <w:rPr>
          <w:spacing w:val="-16"/>
        </w:rPr>
        <w:t xml:space="preserve"> </w:t>
      </w:r>
      <w:r w:rsidRPr="00906B3E">
        <w:t>on</w:t>
      </w:r>
      <w:r w:rsidRPr="00906B3E">
        <w:rPr>
          <w:spacing w:val="-16"/>
        </w:rPr>
        <w:t xml:space="preserve"> </w:t>
      </w:r>
      <w:r w:rsidRPr="00906B3E">
        <w:rPr>
          <w:spacing w:val="-4"/>
        </w:rPr>
        <w:t>any</w:t>
      </w:r>
      <w:r w:rsidRPr="00906B3E">
        <w:rPr>
          <w:spacing w:val="-16"/>
        </w:rPr>
        <w:t xml:space="preserve"> </w:t>
      </w:r>
      <w:r w:rsidRPr="00906B3E">
        <w:t>of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6"/>
        </w:rPr>
        <w:t xml:space="preserve"> </w:t>
      </w:r>
      <w:r w:rsidRPr="00906B3E">
        <w:t>means.</w:t>
      </w:r>
      <w:r w:rsidRPr="00906B3E">
        <w:rPr>
          <w:spacing w:val="-2"/>
        </w:rPr>
        <w:t xml:space="preserve"> </w:t>
      </w:r>
      <w:r w:rsidRPr="00906B3E">
        <w:t>This</w:t>
      </w:r>
      <w:r w:rsidRPr="00906B3E">
        <w:rPr>
          <w:spacing w:val="-16"/>
        </w:rPr>
        <w:t xml:space="preserve"> </w:t>
      </w:r>
      <w:r w:rsidRPr="00906B3E">
        <w:t>happens</w:t>
      </w:r>
      <w:r w:rsidRPr="00906B3E">
        <w:rPr>
          <w:spacing w:val="-16"/>
        </w:rPr>
        <w:t xml:space="preserve"> </w:t>
      </w:r>
      <w:r w:rsidRPr="00906B3E">
        <w:t>because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t>TOST</w:t>
      </w:r>
      <w:r w:rsidRPr="00906B3E">
        <w:rPr>
          <w:spacing w:val="-16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6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t>smaller</w:t>
      </w:r>
      <w:r w:rsidRPr="00906B3E">
        <w:rPr>
          <w:spacing w:val="29"/>
          <w:w w:val="93"/>
        </w:rPr>
        <w:t xml:space="preserve"> </w:t>
      </w:r>
      <w:r w:rsidRPr="00906B3E">
        <w:t>than</w:t>
      </w:r>
      <w:r w:rsidRPr="00906B3E">
        <w:rPr>
          <w:spacing w:val="-25"/>
        </w:rPr>
        <w:t xml:space="preserve"> </w:t>
      </w:r>
      <w:r w:rsidRPr="00906B3E">
        <w:t>0.05</w:t>
      </w:r>
      <w:r w:rsidRPr="00906B3E">
        <w:rPr>
          <w:spacing w:val="-23"/>
        </w:rPr>
        <w:t xml:space="preserve"> </w:t>
      </w:r>
      <w:r w:rsidRPr="00906B3E">
        <w:t>only</w:t>
      </w:r>
      <w:r w:rsidRPr="00906B3E">
        <w:rPr>
          <w:spacing w:val="-24"/>
        </w:rPr>
        <w:t xml:space="preserve"> </w:t>
      </w:r>
      <w:r w:rsidRPr="00906B3E">
        <w:t>when</w:t>
      </w:r>
      <w:r w:rsidRPr="00906B3E">
        <w:rPr>
          <w:spacing w:val="-25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90%</w:t>
      </w:r>
      <w:r w:rsidRPr="00906B3E">
        <w:rPr>
          <w:spacing w:val="-24"/>
        </w:rPr>
        <w:t xml:space="preserve"> </w:t>
      </w:r>
      <w:r w:rsidRPr="00906B3E">
        <w:t>CI</w:t>
      </w:r>
      <w:r w:rsidRPr="00906B3E">
        <w:rPr>
          <w:spacing w:val="-24"/>
        </w:rPr>
        <w:t xml:space="preserve"> </w:t>
      </w:r>
      <w:r w:rsidRPr="00906B3E">
        <w:t>falls</w:t>
      </w:r>
      <w:r w:rsidRPr="00906B3E">
        <w:rPr>
          <w:spacing w:val="-24"/>
        </w:rPr>
        <w:t xml:space="preserve"> </w:t>
      </w:r>
      <w:r w:rsidRPr="00906B3E">
        <w:t>completely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24"/>
        </w:rPr>
        <w:t xml:space="preserve"> </w:t>
      </w:r>
      <w:r w:rsidRPr="00906B3E">
        <w:t>and</w:t>
      </w:r>
      <w:r w:rsidRPr="00906B3E">
        <w:rPr>
          <w:spacing w:val="-24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33"/>
          <w:w w:val="90"/>
        </w:rPr>
        <w:t xml:space="preserve"> </w:t>
      </w:r>
      <w:r w:rsidRPr="00906B3E">
        <w:t>bounds.</w:t>
      </w:r>
      <w:r w:rsidRPr="00906B3E">
        <w:rPr>
          <w:spacing w:val="-6"/>
        </w:rPr>
        <w:t xml:space="preserve"> </w:t>
      </w:r>
      <w:r w:rsidRPr="00906B3E">
        <w:rPr>
          <w:spacing w:val="-4"/>
        </w:rPr>
        <w:t>However,</w:t>
      </w:r>
      <w:r w:rsidRPr="00906B3E">
        <w:rPr>
          <w:spacing w:val="-19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19"/>
        </w:rPr>
        <w:t xml:space="preserve"> </w:t>
      </w:r>
      <w:r w:rsidRPr="00906B3E">
        <w:t>are</w:t>
      </w:r>
      <w:r w:rsidRPr="00906B3E">
        <w:rPr>
          <w:spacing w:val="-19"/>
        </w:rPr>
        <w:t xml:space="preserve"> </w:t>
      </w:r>
      <w:r w:rsidRPr="00906B3E">
        <w:t>examining</w:t>
      </w:r>
      <w:r w:rsidRPr="00906B3E">
        <w:rPr>
          <w:spacing w:val="-19"/>
        </w:rPr>
        <w:t xml:space="preserve"> </w:t>
      </w:r>
      <w:r w:rsidRPr="00906B3E">
        <w:t>a</w:t>
      </w:r>
      <w:r w:rsidRPr="00906B3E">
        <w:rPr>
          <w:spacing w:val="-19"/>
        </w:rPr>
        <w:t xml:space="preserve"> </w:t>
      </w:r>
      <w:r w:rsidRPr="00906B3E">
        <w:t>scenario</w:t>
      </w:r>
      <w:r w:rsidRPr="00906B3E">
        <w:rPr>
          <w:spacing w:val="-19"/>
        </w:rPr>
        <w:t xml:space="preserve"> </w:t>
      </w:r>
      <w:r w:rsidRPr="00906B3E">
        <w:t>where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t>90%</w:t>
      </w:r>
      <w:r w:rsidRPr="00906B3E">
        <w:rPr>
          <w:spacing w:val="-19"/>
        </w:rPr>
        <w:t xml:space="preserve"> </w:t>
      </w:r>
      <w:r w:rsidRPr="00906B3E">
        <w:t>CI</w:t>
      </w:r>
      <w:r w:rsidRPr="00906B3E">
        <w:rPr>
          <w:spacing w:val="-19"/>
        </w:rPr>
        <w:t xml:space="preserve"> </w:t>
      </w:r>
      <w:r w:rsidRPr="00906B3E">
        <w:t>is</w:t>
      </w:r>
      <w:r w:rsidRPr="00906B3E">
        <w:rPr>
          <w:spacing w:val="-19"/>
        </w:rPr>
        <w:t xml:space="preserve"> </w:t>
      </w:r>
      <w:r w:rsidRPr="00906B3E">
        <w:t>so</w:t>
      </w:r>
      <w:r w:rsidRPr="00906B3E">
        <w:rPr>
          <w:spacing w:val="-19"/>
        </w:rPr>
        <w:t xml:space="preserve"> </w:t>
      </w:r>
      <w:r w:rsidRPr="00906B3E">
        <w:t>wide</w:t>
      </w:r>
      <w:r w:rsidRPr="00906B3E">
        <w:rPr>
          <w:spacing w:val="-19"/>
        </w:rPr>
        <w:t xml:space="preserve"> </w:t>
      </w:r>
      <w:r w:rsidRPr="00906B3E">
        <w:t>that</w:t>
      </w:r>
      <w:r w:rsidRPr="00906B3E">
        <w:rPr>
          <w:spacing w:val="-19"/>
        </w:rPr>
        <w:t xml:space="preserve"> </w:t>
      </w:r>
      <w:r w:rsidRPr="00906B3E">
        <w:t>it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never</w:t>
      </w:r>
      <w:r w:rsidRPr="00906B3E">
        <w:rPr>
          <w:spacing w:val="27"/>
          <w:w w:val="92"/>
        </w:rPr>
        <w:t xml:space="preserve"> </w:t>
      </w:r>
      <w:r w:rsidRPr="00906B3E">
        <w:t>falls</w:t>
      </w:r>
      <w:r w:rsidRPr="00906B3E">
        <w:rPr>
          <w:spacing w:val="-27"/>
        </w:rPr>
        <w:t xml:space="preserve"> </w:t>
      </w:r>
      <w:r w:rsidRPr="00906B3E">
        <w:t>completely</w:t>
      </w:r>
      <w:r w:rsidRPr="00906B3E">
        <w:rPr>
          <w:spacing w:val="-26"/>
        </w:rPr>
        <w:t xml:space="preserve"> </w:t>
      </w:r>
      <w:r w:rsidRPr="00906B3E">
        <w:t>within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6"/>
        </w:rPr>
        <w:t>wo</w:t>
      </w:r>
      <w:r w:rsidRPr="00906B3E">
        <w:rPr>
          <w:spacing w:val="-2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6"/>
        </w:rPr>
        <w:t xml:space="preserve"> </w:t>
      </w:r>
      <w:r w:rsidRPr="00906B3E">
        <w:t>bounds,</w:t>
      </w:r>
      <w:r w:rsidRPr="00906B3E">
        <w:rPr>
          <w:spacing w:val="-27"/>
        </w:rPr>
        <w:t xml:space="preserve"> </w:t>
      </w:r>
      <w:r w:rsidRPr="00906B3E">
        <w:rPr>
          <w:spacing w:val="-2"/>
        </w:rPr>
        <w:t>and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th</w:t>
      </w:r>
      <w:r w:rsidRPr="00906B3E">
        <w:rPr>
          <w:spacing w:val="-3"/>
        </w:rPr>
        <w:t>us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7"/>
        </w:rPr>
        <w:t xml:space="preserve"> </w:t>
      </w:r>
      <w:r w:rsidRPr="00906B3E">
        <w:t>test</w:t>
      </w:r>
      <w:r w:rsidRPr="00906B3E">
        <w:rPr>
          <w:spacing w:val="-27"/>
        </w:rPr>
        <w:t xml:space="preserve"> </w:t>
      </w:r>
      <w:r w:rsidRPr="00906B3E">
        <w:t>is</w:t>
      </w:r>
      <w:r w:rsidRPr="00906B3E">
        <w:rPr>
          <w:spacing w:val="-26"/>
        </w:rPr>
        <w:t xml:space="preserve"> </w:t>
      </w:r>
      <w:r w:rsidRPr="00906B3E">
        <w:rPr>
          <w:spacing w:val="-3"/>
        </w:rPr>
        <w:t>never</w:t>
      </w:r>
      <w:r w:rsidRPr="00906B3E">
        <w:rPr>
          <w:spacing w:val="63"/>
          <w:w w:val="92"/>
        </w:rPr>
        <w:t xml:space="preserve"> </w:t>
      </w:r>
      <w:r w:rsidRPr="00906B3E">
        <w:rPr>
          <w:spacing w:val="-2"/>
        </w:rPr>
        <w:t>significan</w:t>
      </w:r>
      <w:r w:rsidRPr="00906B3E">
        <w:rPr>
          <w:spacing w:val="-1"/>
        </w:rPr>
        <w:t>t.</w:t>
      </w:r>
      <w:r w:rsidRPr="00906B3E">
        <w:rPr>
          <w:spacing w:val="-2"/>
        </w:rPr>
        <w:t xml:space="preserve"> </w:t>
      </w:r>
      <w:r w:rsidRPr="00906B3E">
        <w:t>As</w:t>
      </w:r>
      <w:r w:rsidRPr="00906B3E">
        <w:rPr>
          <w:spacing w:val="-16"/>
        </w:rPr>
        <w:t xml:space="preserve"> </w:t>
      </w:r>
      <w:r w:rsidRPr="00906B3E">
        <w:rPr>
          <w:spacing w:val="-3"/>
        </w:rPr>
        <w:t>Lakens</w:t>
      </w:r>
      <w:r w:rsidRPr="00906B3E">
        <w:rPr>
          <w:spacing w:val="-17"/>
        </w:rPr>
        <w:t xml:space="preserve"> </w:t>
      </w:r>
      <w:r w:rsidRPr="00906B3E">
        <w:t>(2017)</w:t>
      </w:r>
      <w:r w:rsidRPr="00906B3E">
        <w:rPr>
          <w:spacing w:val="-17"/>
        </w:rPr>
        <w:t xml:space="preserve"> </w:t>
      </w:r>
      <w:r w:rsidRPr="00906B3E">
        <w:t>notes:</w:t>
      </w:r>
      <w:r w:rsidRPr="00906B3E">
        <w:rPr>
          <w:spacing w:val="-1"/>
        </w:rPr>
        <w:t xml:space="preserve"> </w:t>
      </w:r>
      <w:r w:rsidRPr="00906B3E">
        <w:t>“in</w:t>
      </w:r>
      <w:r w:rsidRPr="00906B3E">
        <w:rPr>
          <w:spacing w:val="-17"/>
        </w:rPr>
        <w:t xml:space="preserve"> </w:t>
      </w:r>
      <w:r w:rsidRPr="00906B3E">
        <w:t>small</w:t>
      </w:r>
      <w:r w:rsidRPr="00906B3E">
        <w:rPr>
          <w:spacing w:val="-16"/>
        </w:rPr>
        <w:t xml:space="preserve"> </w:t>
      </w:r>
      <w:r w:rsidRPr="00906B3E">
        <w:t>samples</w:t>
      </w:r>
      <w:r w:rsidRPr="00906B3E">
        <w:rPr>
          <w:spacing w:val="-17"/>
        </w:rPr>
        <w:t xml:space="preserve"> </w:t>
      </w:r>
      <w:r w:rsidRPr="00906B3E">
        <w:t>(where</w:t>
      </w:r>
      <w:r w:rsidRPr="00906B3E">
        <w:rPr>
          <w:spacing w:val="-17"/>
        </w:rPr>
        <w:t xml:space="preserve"> </w:t>
      </w:r>
      <w:r w:rsidRPr="00906B3E">
        <w:t>CIs</w:t>
      </w:r>
      <w:r w:rsidRPr="00906B3E">
        <w:rPr>
          <w:spacing w:val="-16"/>
        </w:rPr>
        <w:t xml:space="preserve"> </w:t>
      </w:r>
      <w:r w:rsidRPr="00906B3E">
        <w:t>are</w:t>
      </w:r>
      <w:r w:rsidRPr="00906B3E">
        <w:rPr>
          <w:spacing w:val="-17"/>
        </w:rPr>
        <w:t xml:space="preserve"> </w:t>
      </w:r>
      <w:r w:rsidRPr="00906B3E">
        <w:t>wide),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-16"/>
        </w:rPr>
        <w:t xml:space="preserve"> </w:t>
      </w:r>
      <w:r w:rsidRPr="00906B3E">
        <w:t>study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migh</w:t>
      </w:r>
      <w:r w:rsidRPr="00906B3E">
        <w:rPr>
          <w:spacing w:val="-2"/>
        </w:rPr>
        <w:t>t</w:t>
      </w:r>
      <w:r w:rsidRPr="00906B3E">
        <w:rPr>
          <w:spacing w:val="27"/>
          <w:w w:val="116"/>
        </w:rPr>
        <w:t xml:space="preserve"> </w:t>
      </w:r>
      <w:r w:rsidRPr="00906B3E">
        <w:rPr>
          <w:spacing w:val="-5"/>
        </w:rPr>
        <w:t>have</w:t>
      </w:r>
      <w:r w:rsidRPr="00906B3E">
        <w:rPr>
          <w:spacing w:val="-21"/>
        </w:rPr>
        <w:t xml:space="preserve"> </w:t>
      </w:r>
      <w:r w:rsidRPr="00906B3E">
        <w:t>no</w:t>
      </w:r>
      <w:r w:rsidRPr="00906B3E">
        <w:rPr>
          <w:spacing w:val="-21"/>
        </w:rPr>
        <w:t xml:space="preserve"> </w:t>
      </w:r>
      <w:r w:rsidRPr="00906B3E">
        <w:t>statistical</w:t>
      </w:r>
      <w:r w:rsidRPr="00906B3E">
        <w:rPr>
          <w:spacing w:val="-20"/>
        </w:rPr>
        <w:t xml:space="preserve"> </w:t>
      </w:r>
      <w:r w:rsidRPr="00906B3E">
        <w:rPr>
          <w:spacing w:val="-3"/>
        </w:rPr>
        <w:t>power</w:t>
      </w:r>
      <w:r w:rsidRPr="00906B3E">
        <w:rPr>
          <w:spacing w:val="-21"/>
        </w:rPr>
        <w:t xml:space="preserve"> </w:t>
      </w:r>
      <w:r w:rsidRPr="00906B3E">
        <w:rPr>
          <w:spacing w:val="-1"/>
        </w:rPr>
        <w:t>(i.e.,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t>CI</w:t>
      </w:r>
      <w:r w:rsidRPr="00906B3E">
        <w:rPr>
          <w:spacing w:val="-21"/>
        </w:rPr>
        <w:t xml:space="preserve"> </w:t>
      </w:r>
      <w:r w:rsidRPr="00906B3E">
        <w:t>will</w:t>
      </w:r>
      <w:r w:rsidRPr="00906B3E">
        <w:rPr>
          <w:spacing w:val="-21"/>
        </w:rPr>
        <w:t xml:space="preserve"> </w:t>
      </w:r>
      <w:r w:rsidRPr="00906B3E">
        <w:rPr>
          <w:spacing w:val="-4"/>
        </w:rPr>
        <w:t>always</w:t>
      </w:r>
      <w:r w:rsidRPr="00906B3E">
        <w:rPr>
          <w:spacing w:val="-20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21"/>
        </w:rPr>
        <w:t xml:space="preserve"> </w:t>
      </w:r>
      <w:r w:rsidRPr="00906B3E">
        <w:t>so</w:t>
      </w:r>
      <w:r w:rsidRPr="00906B3E">
        <w:rPr>
          <w:spacing w:val="-21"/>
        </w:rPr>
        <w:t xml:space="preserve"> </w:t>
      </w:r>
      <w:r w:rsidRPr="00906B3E">
        <w:t>wide</w:t>
      </w:r>
      <w:r w:rsidRPr="00906B3E">
        <w:rPr>
          <w:spacing w:val="-21"/>
        </w:rPr>
        <w:t xml:space="preserve"> </w:t>
      </w:r>
      <w:r w:rsidRPr="00906B3E">
        <w:t>that</w:t>
      </w:r>
      <w:r w:rsidRPr="00906B3E">
        <w:rPr>
          <w:spacing w:val="-21"/>
        </w:rPr>
        <w:t xml:space="preserve"> </w:t>
      </w:r>
      <w:r w:rsidRPr="00906B3E">
        <w:t>it</w:t>
      </w:r>
      <w:r w:rsidRPr="00906B3E">
        <w:rPr>
          <w:spacing w:val="-20"/>
        </w:rPr>
        <w:t xml:space="preserve"> </w:t>
      </w:r>
      <w:r w:rsidRPr="00906B3E">
        <w:t>is</w:t>
      </w:r>
      <w:r w:rsidRPr="00906B3E">
        <w:rPr>
          <w:spacing w:val="-21"/>
        </w:rPr>
        <w:t xml:space="preserve"> </w:t>
      </w:r>
      <w:r w:rsidRPr="00906B3E">
        <w:t>necessarily</w:t>
      </w:r>
      <w:r w:rsidRPr="00906B3E">
        <w:rPr>
          <w:spacing w:val="-20"/>
        </w:rPr>
        <w:t xml:space="preserve"> </w:t>
      </w:r>
      <w:r w:rsidRPr="00906B3E">
        <w:t>wider</w:t>
      </w:r>
      <w:r w:rsidRPr="00906B3E">
        <w:rPr>
          <w:spacing w:val="-21"/>
        </w:rPr>
        <w:t xml:space="preserve"> </w:t>
      </w:r>
      <w:r w:rsidRPr="00906B3E">
        <w:t>than</w:t>
      </w:r>
      <w:r w:rsidRPr="00906B3E">
        <w:rPr>
          <w:spacing w:val="27"/>
          <w:w w:val="96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equi</w:t>
      </w:r>
      <w:r w:rsidRPr="00906B3E">
        <w:rPr>
          <w:spacing w:val="-14"/>
          <w:w w:val="95"/>
        </w:rPr>
        <w:t>v</w:t>
      </w:r>
      <w:r w:rsidRPr="00906B3E">
        <w:rPr>
          <w:w w:val="95"/>
        </w:rPr>
        <w:t>alence</w:t>
      </w:r>
      <w:r w:rsidRPr="00906B3E">
        <w:rPr>
          <w:spacing w:val="-4"/>
          <w:w w:val="95"/>
        </w:rPr>
        <w:t xml:space="preserve"> </w:t>
      </w:r>
      <w:r w:rsidRPr="00906B3E">
        <w:rPr>
          <w:spacing w:val="5"/>
          <w:w w:val="95"/>
        </w:rPr>
        <w:t>b</w:t>
      </w:r>
      <w:r w:rsidRPr="00906B3E">
        <w:rPr>
          <w:w w:val="95"/>
        </w:rPr>
        <w:t>ounds)</w:t>
      </w:r>
      <w:r w:rsidRPr="00906B3E">
        <w:rPr>
          <w:spacing w:val="-31"/>
          <w:w w:val="95"/>
        </w:rPr>
        <w:t>.</w:t>
      </w:r>
      <w:r w:rsidRPr="00906B3E">
        <w:rPr>
          <w:w w:val="95"/>
        </w:rPr>
        <w:t>”</w:t>
      </w:r>
      <w:r w:rsidRPr="00906B3E">
        <w:rPr>
          <w:spacing w:val="17"/>
          <w:w w:val="95"/>
        </w:rPr>
        <w:t xml:space="preserve"> </w:t>
      </w:r>
      <w:r w:rsidRPr="00906B3E">
        <w:rPr>
          <w:w w:val="95"/>
        </w:rPr>
        <w:t>None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4"/>
          <w:w w:val="95"/>
        </w:rPr>
        <w:t xml:space="preserve"> </w:t>
      </w:r>
      <w:r w:rsidRPr="00906B3E">
        <w:rPr>
          <w:rFonts w:eastAsia="Arial" w:cs="Arial"/>
          <w:i/>
          <w:spacing w:val="6"/>
          <w:w w:val="95"/>
        </w:rPr>
        <w:t>p</w:t>
      </w:r>
      <w:r w:rsidRPr="00906B3E">
        <w:rPr>
          <w:w w:val="95"/>
        </w:rPr>
        <w:t>-</w:t>
      </w:r>
      <w:r w:rsidRPr="00906B3E">
        <w:rPr>
          <w:spacing w:val="-14"/>
          <w:w w:val="95"/>
        </w:rPr>
        <w:t>v</w:t>
      </w:r>
      <w:r w:rsidRPr="00906B3E">
        <w:rPr>
          <w:w w:val="95"/>
        </w:rPr>
        <w:t>alues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based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on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TOST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pr</w:t>
      </w:r>
      <w:r w:rsidRPr="00906B3E">
        <w:rPr>
          <w:spacing w:val="6"/>
          <w:w w:val="95"/>
        </w:rPr>
        <w:t>o</w:t>
      </w:r>
      <w:r w:rsidRPr="00906B3E">
        <w:rPr>
          <w:w w:val="95"/>
        </w:rPr>
        <w:t>cedu</w:t>
      </w:r>
      <w:r w:rsidRPr="00906B3E">
        <w:rPr>
          <w:spacing w:val="-2"/>
          <w:w w:val="95"/>
        </w:rPr>
        <w:t>r</w:t>
      </w:r>
      <w:r w:rsidRPr="00906B3E">
        <w:rPr>
          <w:w w:val="95"/>
        </w:rPr>
        <w:t>e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are</w:t>
      </w:r>
      <w:r w:rsidRPr="00906B3E">
        <w:rPr>
          <w:spacing w:val="-4"/>
          <w:w w:val="95"/>
        </w:rPr>
        <w:t xml:space="preserve"> </w:t>
      </w:r>
      <w:r w:rsidRPr="00906B3E">
        <w:rPr>
          <w:spacing w:val="5"/>
          <w:w w:val="95"/>
        </w:rPr>
        <w:t>b</w:t>
      </w:r>
      <w:r w:rsidRPr="00906B3E">
        <w:rPr>
          <w:w w:val="95"/>
        </w:rPr>
        <w:t>el</w:t>
      </w:r>
      <w:r w:rsidRPr="00906B3E">
        <w:rPr>
          <w:spacing w:val="-8"/>
          <w:w w:val="95"/>
        </w:rPr>
        <w:t>o</w:t>
      </w:r>
      <w:r w:rsidRPr="00906B3E">
        <w:rPr>
          <w:w w:val="95"/>
        </w:rPr>
        <w:t>w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0.05,</w:t>
      </w:r>
      <w:r w:rsidRPr="00906B3E">
        <w:rPr>
          <w:w w:val="98"/>
        </w:rPr>
        <w:t xml:space="preserve"> </w:t>
      </w:r>
      <w:r w:rsidRPr="00906B3E">
        <w:t>and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th</w:t>
      </w:r>
      <w:r w:rsidRPr="00906B3E">
        <w:rPr>
          <w:spacing w:val="-3"/>
        </w:rPr>
        <w:t>us,</w:t>
      </w:r>
      <w:r w:rsidRPr="00906B3E">
        <w:rPr>
          <w:spacing w:val="-16"/>
        </w:rPr>
        <w:t xml:space="preserve"> </w:t>
      </w:r>
      <w:r w:rsidRPr="00906B3E">
        <w:t>in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long</w:t>
      </w:r>
      <w:r w:rsidRPr="00906B3E">
        <w:rPr>
          <w:spacing w:val="-16"/>
        </w:rPr>
        <w:t xml:space="preserve"> </w:t>
      </w:r>
      <w:r w:rsidRPr="00906B3E">
        <w:t>run</w:t>
      </w:r>
      <w:r w:rsidRPr="00906B3E">
        <w:rPr>
          <w:spacing w:val="-17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15"/>
        </w:rPr>
        <w:t xml:space="preserve"> </w:t>
      </w:r>
      <w:r w:rsidRPr="00906B3E">
        <w:rPr>
          <w:spacing w:val="-5"/>
        </w:rPr>
        <w:t>have</w:t>
      </w:r>
      <w:r w:rsidRPr="00906B3E">
        <w:rPr>
          <w:spacing w:val="-16"/>
        </w:rPr>
        <w:t xml:space="preserve"> </w:t>
      </w:r>
      <w:r w:rsidRPr="00906B3E">
        <w:t>0%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power.</w:t>
      </w:r>
    </w:p>
    <w:p w:rsidR="00687123" w:rsidRPr="00906B3E" w:rsidRDefault="00C62845">
      <w:pPr>
        <w:pStyle w:val="BodyText"/>
        <w:spacing w:before="144" w:line="354" w:lineRule="auto"/>
        <w:ind w:left="120" w:right="88" w:firstLine="576"/>
      </w:pPr>
      <w:r w:rsidRPr="00906B3E">
        <w:t>The</w:t>
      </w:r>
      <w:r w:rsidRPr="00906B3E">
        <w:rPr>
          <w:spacing w:val="-12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3"/>
        </w:rPr>
        <w:t xml:space="preserve"> </w:t>
      </w:r>
      <w:r w:rsidRPr="00906B3E">
        <w:t>from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t>TOST</w:t>
      </w:r>
      <w:r w:rsidRPr="00906B3E">
        <w:rPr>
          <w:spacing w:val="-12"/>
        </w:rPr>
        <w:t xml:space="preserve"> </w:t>
      </w:r>
      <w:r w:rsidRPr="00906B3E">
        <w:t>procedure</w:t>
      </w:r>
      <w:r w:rsidRPr="00906B3E">
        <w:rPr>
          <w:spacing w:val="-12"/>
        </w:rPr>
        <w:t xml:space="preserve"> </w:t>
      </w:r>
      <w:r w:rsidRPr="00906B3E">
        <w:t>and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SGPV</w:t>
      </w:r>
      <w:r w:rsidRPr="00906B3E">
        <w:rPr>
          <w:spacing w:val="-12"/>
        </w:rPr>
        <w:t xml:space="preserve"> </w:t>
      </w:r>
      <w:r w:rsidRPr="00906B3E">
        <w:t>are</w:t>
      </w:r>
      <w:r w:rsidRPr="00906B3E">
        <w:rPr>
          <w:spacing w:val="-12"/>
        </w:rPr>
        <w:t xml:space="preserve"> </w:t>
      </w:r>
      <w:r w:rsidRPr="00906B3E">
        <w:t>also</w:t>
      </w:r>
      <w:r w:rsidRPr="00906B3E">
        <w:rPr>
          <w:spacing w:val="-12"/>
        </w:rPr>
        <w:t xml:space="preserve"> </w:t>
      </w:r>
      <w:r w:rsidRPr="00906B3E">
        <w:t>unrelated</w:t>
      </w:r>
      <w:r w:rsidRPr="00906B3E">
        <w:rPr>
          <w:spacing w:val="-12"/>
        </w:rPr>
        <w:t xml:space="preserve"> </w:t>
      </w:r>
      <w:r w:rsidRPr="00906B3E">
        <w:t>when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CI</w:t>
      </w:r>
      <w:r w:rsidRPr="00906B3E">
        <w:rPr>
          <w:spacing w:val="26"/>
        </w:rPr>
        <w:t xml:space="preserve"> </w:t>
      </w:r>
      <w:r w:rsidRPr="00906B3E">
        <w:t>is</w:t>
      </w:r>
      <w:r w:rsidRPr="00906B3E">
        <w:rPr>
          <w:spacing w:val="-34"/>
        </w:rPr>
        <w:t xml:space="preserve"> </w:t>
      </w:r>
      <w:r w:rsidRPr="00906B3E">
        <w:t>wider</w:t>
      </w:r>
      <w:r w:rsidRPr="00906B3E">
        <w:rPr>
          <w:spacing w:val="-34"/>
        </w:rPr>
        <w:t xml:space="preserve"> </w:t>
      </w:r>
      <w:r w:rsidRPr="00906B3E">
        <w:t>than</w:t>
      </w:r>
      <w:r w:rsidRPr="00906B3E">
        <w:rPr>
          <w:spacing w:val="-34"/>
        </w:rPr>
        <w:t xml:space="preserve"> </w:t>
      </w:r>
      <w:r w:rsidRPr="00906B3E">
        <w:t>the</w:t>
      </w:r>
      <w:r w:rsidRPr="00906B3E">
        <w:rPr>
          <w:spacing w:val="-3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4"/>
        </w:rPr>
        <w:t xml:space="preserve"> </w:t>
      </w:r>
      <w:r w:rsidRPr="00906B3E">
        <w:t>range</w:t>
      </w:r>
      <w:r w:rsidRPr="00906B3E">
        <w:rPr>
          <w:spacing w:val="-34"/>
        </w:rPr>
        <w:t xml:space="preserve"> </w:t>
      </w:r>
      <w:r w:rsidRPr="00906B3E">
        <w:rPr>
          <w:spacing w:val="-1"/>
        </w:rPr>
        <w:t>(</w:t>
      </w:r>
      <w:r w:rsidRPr="00906B3E">
        <w:rPr>
          <w:spacing w:val="-2"/>
        </w:rPr>
        <w:t>so</w:t>
      </w:r>
      <w:r w:rsidRPr="00906B3E">
        <w:rPr>
          <w:spacing w:val="-34"/>
        </w:rPr>
        <w:t xml:space="preserve"> </w:t>
      </w:r>
      <w:r w:rsidRPr="00906B3E">
        <w:t>the</w:t>
      </w:r>
      <w:r w:rsidRPr="00906B3E">
        <w:rPr>
          <w:spacing w:val="-34"/>
        </w:rPr>
        <w:t xml:space="preserve"> </w:t>
      </w:r>
      <w:r w:rsidRPr="00906B3E">
        <w:rPr>
          <w:spacing w:val="-2"/>
        </w:rPr>
        <w:t>precision</w:t>
      </w:r>
      <w:r w:rsidRPr="00906B3E">
        <w:rPr>
          <w:spacing w:val="-34"/>
        </w:rPr>
        <w:t xml:space="preserve"> </w:t>
      </w:r>
      <w:r w:rsidRPr="00906B3E">
        <w:t>is</w:t>
      </w:r>
      <w:r w:rsidRPr="00906B3E">
        <w:rPr>
          <w:spacing w:val="-34"/>
        </w:rPr>
        <w:t xml:space="preserve"> </w:t>
      </w:r>
      <w:r w:rsidRPr="00906B3E">
        <w:rPr>
          <w:spacing w:val="-3"/>
        </w:rPr>
        <w:t>low)</w:t>
      </w:r>
      <w:r w:rsidRPr="00906B3E">
        <w:rPr>
          <w:spacing w:val="-34"/>
        </w:rPr>
        <w:t xml:space="preserve"> </w:t>
      </w:r>
      <w:r w:rsidRPr="00906B3E">
        <w:t>and</w:t>
      </w:r>
      <w:r w:rsidRPr="00906B3E">
        <w:rPr>
          <w:spacing w:val="-34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34"/>
        </w:rPr>
        <w:t xml:space="preserve"> </w:t>
      </w:r>
      <w:r w:rsidRPr="00906B3E">
        <w:t>with</w:t>
      </w:r>
      <w:r w:rsidRPr="00906B3E">
        <w:rPr>
          <w:spacing w:val="-34"/>
        </w:rPr>
        <w:t xml:space="preserve"> </w:t>
      </w:r>
      <w:r w:rsidRPr="00906B3E">
        <w:t>the</w:t>
      </w:r>
      <w:r w:rsidRPr="00906B3E">
        <w:rPr>
          <w:spacing w:val="-34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34"/>
        </w:rPr>
        <w:t xml:space="preserve"> </w:t>
      </w:r>
      <w:r w:rsidRPr="00906B3E">
        <w:t>and</w:t>
      </w:r>
      <w:r w:rsidRPr="00906B3E">
        <w:rPr>
          <w:spacing w:val="45"/>
          <w:w w:val="90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-15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5"/>
        </w:rPr>
        <w:t xml:space="preserve"> </w:t>
      </w:r>
      <w:r w:rsidRPr="00906B3E">
        <w:rPr>
          <w:spacing w:val="1"/>
        </w:rPr>
        <w:t>bound,</w:t>
      </w:r>
      <w:r w:rsidRPr="00906B3E">
        <w:rPr>
          <w:spacing w:val="-15"/>
        </w:rPr>
        <w:t xml:space="preserve"> </w:t>
      </w:r>
      <w:r w:rsidRPr="00906B3E">
        <w:t>but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t>CI</w:t>
      </w:r>
      <w:r w:rsidRPr="00906B3E">
        <w:rPr>
          <w:spacing w:val="-15"/>
        </w:rPr>
        <w:t xml:space="preserve"> </w:t>
      </w:r>
      <w:r w:rsidRPr="00906B3E">
        <w:t>is</w:t>
      </w:r>
      <w:r w:rsidRPr="00906B3E">
        <w:rPr>
          <w:spacing w:val="-14"/>
        </w:rPr>
        <w:t xml:space="preserve"> </w:t>
      </w:r>
      <w:r w:rsidRPr="00906B3E">
        <w:rPr>
          <w:i/>
        </w:rPr>
        <w:t>not</w:t>
      </w:r>
      <w:r w:rsidRPr="00906B3E">
        <w:rPr>
          <w:i/>
          <w:spacing w:val="-12"/>
        </w:rPr>
        <w:t xml:space="preserve"> </w:t>
      </w:r>
      <w:r w:rsidRPr="00906B3E">
        <w:rPr>
          <w:spacing w:val="-2"/>
        </w:rPr>
        <w:t>t</w:t>
      </w:r>
      <w:r w:rsidRPr="00906B3E">
        <w:rPr>
          <w:spacing w:val="-3"/>
        </w:rPr>
        <w:t>wice</w:t>
      </w:r>
      <w:r w:rsidRPr="00906B3E">
        <w:rPr>
          <w:spacing w:val="-15"/>
        </w:rPr>
        <w:t xml:space="preserve"> </w:t>
      </w:r>
      <w:r w:rsidRPr="00906B3E">
        <w:t>as</w:t>
      </w:r>
      <w:r w:rsidRPr="00906B3E">
        <w:rPr>
          <w:spacing w:val="-15"/>
        </w:rPr>
        <w:t xml:space="preserve"> </w:t>
      </w:r>
      <w:r w:rsidRPr="00906B3E">
        <w:t>wide</w:t>
      </w:r>
      <w:r w:rsidRPr="00906B3E">
        <w:rPr>
          <w:spacing w:val="-14"/>
        </w:rPr>
        <w:t xml:space="preserve"> </w:t>
      </w:r>
      <w:r w:rsidRPr="00906B3E">
        <w:t>as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5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5"/>
        </w:rPr>
        <w:t xml:space="preserve"> </w:t>
      </w:r>
      <w:r w:rsidRPr="00906B3E">
        <w:t>range. In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45"/>
          <w:w w:val="97"/>
        </w:rPr>
        <w:t xml:space="preserve"> </w:t>
      </w:r>
      <w:r w:rsidRPr="00906B3E">
        <w:t>example</w:t>
      </w:r>
      <w:r w:rsidRPr="00906B3E">
        <w:rPr>
          <w:spacing w:val="-22"/>
        </w:rPr>
        <w:t xml:space="preserve"> </w:t>
      </w:r>
      <w:r w:rsidRPr="00906B3E">
        <w:rPr>
          <w:spacing w:val="-2"/>
        </w:rPr>
        <w:t>below</w:t>
      </w:r>
      <w:r w:rsidRPr="00906B3E">
        <w:rPr>
          <w:spacing w:val="-1"/>
        </w:rPr>
        <w:t>,</w:t>
      </w:r>
      <w:r w:rsidRPr="00906B3E">
        <w:rPr>
          <w:spacing w:val="-22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22"/>
        </w:rPr>
        <w:t xml:space="preserve"> </w:t>
      </w:r>
      <w:r w:rsidRPr="00906B3E">
        <w:t>see</w:t>
      </w:r>
      <w:r w:rsidRPr="00906B3E">
        <w:rPr>
          <w:spacing w:val="-22"/>
        </w:rPr>
        <w:t xml:space="preserve"> </w:t>
      </w:r>
      <w:r w:rsidRPr="00906B3E">
        <w:t>that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t>CI</w:t>
      </w:r>
      <w:r w:rsidRPr="00906B3E">
        <w:rPr>
          <w:spacing w:val="-22"/>
        </w:rPr>
        <w:t xml:space="preserve"> </w:t>
      </w:r>
      <w:r w:rsidRPr="00906B3E">
        <w:t>is</w:t>
      </w:r>
      <w:r w:rsidRPr="00906B3E">
        <w:rPr>
          <w:spacing w:val="-22"/>
        </w:rPr>
        <w:t xml:space="preserve"> </w:t>
      </w:r>
      <w:r w:rsidRPr="00906B3E">
        <w:t>only</w:t>
      </w:r>
      <w:r w:rsidRPr="00906B3E">
        <w:rPr>
          <w:spacing w:val="-22"/>
        </w:rPr>
        <w:t xml:space="preserve"> </w:t>
      </w:r>
      <w:r w:rsidRPr="00906B3E">
        <w:t>1.79</w:t>
      </w:r>
      <w:r w:rsidRPr="00906B3E">
        <w:rPr>
          <w:spacing w:val="-22"/>
        </w:rPr>
        <w:t xml:space="preserve"> </w:t>
      </w:r>
      <w:r w:rsidRPr="00906B3E">
        <w:t>times</w:t>
      </w:r>
      <w:r w:rsidRPr="00906B3E">
        <w:rPr>
          <w:spacing w:val="-22"/>
        </w:rPr>
        <w:t xml:space="preserve"> </w:t>
      </w:r>
      <w:r w:rsidRPr="00906B3E">
        <w:t>as</w:t>
      </w:r>
      <w:r w:rsidRPr="00906B3E">
        <w:rPr>
          <w:spacing w:val="-22"/>
        </w:rPr>
        <w:t xml:space="preserve"> </w:t>
      </w:r>
      <w:r w:rsidRPr="00906B3E">
        <w:t>wide</w:t>
      </w:r>
      <w:r w:rsidRPr="00906B3E">
        <w:rPr>
          <w:spacing w:val="-21"/>
        </w:rPr>
        <w:t xml:space="preserve"> </w:t>
      </w:r>
      <w:r w:rsidRPr="00906B3E">
        <w:t>as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2"/>
        </w:rPr>
        <w:t xml:space="preserve"> </w:t>
      </w:r>
      <w:r w:rsidRPr="00906B3E">
        <w:t>bounds,</w:t>
      </w:r>
      <w:r w:rsidRPr="00906B3E">
        <w:rPr>
          <w:spacing w:val="-23"/>
        </w:rPr>
        <w:t xml:space="preserve"> </w:t>
      </w:r>
      <w:r w:rsidRPr="00906B3E">
        <w:t>but</w:t>
      </w:r>
      <w:r w:rsidRPr="00906B3E">
        <w:rPr>
          <w:spacing w:val="41"/>
          <w:w w:val="97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t>CI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19"/>
        </w:rPr>
        <w:t xml:space="preserve"> </w:t>
      </w:r>
      <w:r w:rsidRPr="00906B3E">
        <w:t>with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-18"/>
        </w:rPr>
        <w:t xml:space="preserve"> </w:t>
      </w:r>
      <w:r w:rsidRPr="00906B3E">
        <w:t>and</w:t>
      </w:r>
      <w:r w:rsidRPr="00906B3E">
        <w:rPr>
          <w:spacing w:val="-19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9"/>
        </w:rPr>
        <w:t xml:space="preserve"> </w:t>
      </w:r>
      <w:r w:rsidRPr="00906B3E">
        <w:rPr>
          <w:spacing w:val="1"/>
        </w:rPr>
        <w:t>bounds</w:t>
      </w:r>
      <w:r w:rsidRPr="00906B3E">
        <w:rPr>
          <w:spacing w:val="-19"/>
        </w:rPr>
        <w:t xml:space="preserve"> </w:t>
      </w:r>
      <w:r w:rsidRPr="00906B3E">
        <w:t>(Figure</w:t>
      </w:r>
      <w:r w:rsidRPr="00906B3E">
        <w:rPr>
          <w:spacing w:val="-19"/>
        </w:rPr>
        <w:t xml:space="preserve"> </w:t>
      </w:r>
      <w:hyperlink w:anchor="_bookmark6" w:history="1">
        <w:r w:rsidRPr="00906B3E">
          <w:t>8</w:t>
        </w:r>
      </w:hyperlink>
      <w:r w:rsidRPr="00906B3E">
        <w:t>).</w:t>
      </w:r>
      <w:r w:rsidRPr="00906B3E">
        <w:rPr>
          <w:spacing w:val="-5"/>
        </w:rPr>
        <w:t xml:space="preserve"> </w:t>
      </w:r>
      <w:r w:rsidRPr="00906B3E">
        <w:t>This</w:t>
      </w:r>
      <w:r w:rsidRPr="00906B3E">
        <w:rPr>
          <w:spacing w:val="-19"/>
        </w:rPr>
        <w:t xml:space="preserve"> </w:t>
      </w:r>
      <w:r w:rsidRPr="00906B3E">
        <w:t>means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25"/>
          <w:w w:val="97"/>
        </w:rPr>
        <w:t xml:space="preserve"> </w:t>
      </w:r>
      <w:r w:rsidRPr="00906B3E">
        <w:t>SGPV</w:t>
      </w:r>
      <w:r w:rsidRPr="00906B3E">
        <w:rPr>
          <w:spacing w:val="-2"/>
        </w:rPr>
        <w:t xml:space="preserve"> </w:t>
      </w:r>
      <w:r w:rsidRPr="00906B3E">
        <w:t>is</w:t>
      </w:r>
      <w:r w:rsidRPr="00906B3E">
        <w:rPr>
          <w:spacing w:val="-2"/>
        </w:rPr>
        <w:t xml:space="preserve"> </w:t>
      </w:r>
      <w:r w:rsidRPr="00906B3E">
        <w:t>not</w:t>
      </w:r>
      <w:r w:rsidRPr="00906B3E">
        <w:rPr>
          <w:spacing w:val="-2"/>
        </w:rPr>
        <w:t xml:space="preserve"> </w:t>
      </w:r>
      <w:r w:rsidRPr="00906B3E">
        <w:t>set</w:t>
      </w:r>
      <w:r w:rsidRPr="00906B3E">
        <w:rPr>
          <w:spacing w:val="-2"/>
        </w:rPr>
        <w:t xml:space="preserve"> </w:t>
      </w:r>
      <w:r w:rsidRPr="00906B3E">
        <w:t>to</w:t>
      </w:r>
      <w:r w:rsidRPr="00906B3E">
        <w:rPr>
          <w:spacing w:val="-2"/>
        </w:rPr>
        <w:t xml:space="preserve"> </w:t>
      </w:r>
      <w:r w:rsidRPr="00906B3E">
        <w:t>0.5,</w:t>
      </w:r>
      <w:r w:rsidRPr="00906B3E">
        <w:rPr>
          <w:spacing w:val="-3"/>
        </w:rPr>
        <w:t xml:space="preserve"> </w:t>
      </w:r>
      <w:r w:rsidRPr="00906B3E">
        <w:t>but</w:t>
      </w:r>
      <w:r w:rsidRPr="00906B3E">
        <w:rPr>
          <w:spacing w:val="-1"/>
        </w:rPr>
        <w:t xml:space="preserve"> </w:t>
      </w:r>
      <w:r w:rsidRPr="00906B3E">
        <w:t>it</w:t>
      </w:r>
      <w:r w:rsidRPr="00906B3E">
        <w:rPr>
          <w:spacing w:val="-2"/>
        </w:rPr>
        <w:t xml:space="preserve"> </w:t>
      </w:r>
      <w:r w:rsidRPr="00906B3E">
        <w:t>is</w:t>
      </w:r>
      <w:r w:rsidRPr="00906B3E">
        <w:rPr>
          <w:spacing w:val="-2"/>
        </w:rPr>
        <w:t xml:space="preserve"> constan</w:t>
      </w:r>
      <w:r w:rsidRPr="00906B3E">
        <w:rPr>
          <w:spacing w:val="-1"/>
        </w:rPr>
        <w:t>t</w:t>
      </w:r>
      <w:r w:rsidRPr="00906B3E">
        <w:rPr>
          <w:spacing w:val="-2"/>
        </w:rPr>
        <w:t xml:space="preserve"> </w:t>
      </w:r>
      <w:r w:rsidRPr="00906B3E">
        <w:t>across</w:t>
      </w:r>
      <w:r w:rsidRPr="00906B3E">
        <w:rPr>
          <w:spacing w:val="-2"/>
        </w:rPr>
        <w:t xml:space="preserve"> </w:t>
      </w:r>
      <w:r w:rsidRPr="00906B3E">
        <w:t>a</w:t>
      </w:r>
      <w:r w:rsidRPr="00906B3E">
        <w:rPr>
          <w:spacing w:val="-2"/>
        </w:rPr>
        <w:t xml:space="preserve"> </w:t>
      </w:r>
      <w:r w:rsidRPr="00906B3E">
        <w:t>range</w:t>
      </w:r>
      <w:r w:rsidRPr="00906B3E">
        <w:rPr>
          <w:spacing w:val="-3"/>
        </w:rPr>
        <w:t xml:space="preserve"> </w:t>
      </w:r>
      <w:r w:rsidRPr="00906B3E">
        <w:t>of</w:t>
      </w:r>
      <w:r w:rsidRPr="00906B3E">
        <w:rPr>
          <w:spacing w:val="-1"/>
        </w:rPr>
        <w:t xml:space="preserve"> </w:t>
      </w:r>
      <w:r w:rsidRPr="00906B3E">
        <w:rPr>
          <w:spacing w:val="-2"/>
        </w:rPr>
        <w:t xml:space="preserve">observed </w:t>
      </w:r>
      <w:r w:rsidRPr="00906B3E">
        <w:t>means.</w:t>
      </w:r>
    </w:p>
    <w:p w:rsidR="00687123" w:rsidRPr="00906B3E" w:rsidRDefault="00C62845">
      <w:pPr>
        <w:pStyle w:val="BodyText"/>
        <w:spacing w:before="144" w:line="354" w:lineRule="auto"/>
        <w:ind w:left="120" w:right="88" w:firstLine="576"/>
      </w:pPr>
      <w:r w:rsidRPr="00906B3E">
        <w:t>If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8"/>
        </w:rPr>
        <w:t xml:space="preserve"> </w:t>
      </w:r>
      <w:r w:rsidRPr="00906B3E">
        <w:t>mean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would</w:t>
      </w:r>
      <w:r w:rsidRPr="00906B3E">
        <w:rPr>
          <w:spacing w:val="-18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8"/>
        </w:rPr>
        <w:t xml:space="preserve"> </w:t>
      </w:r>
      <w:r w:rsidRPr="00906B3E">
        <w:t>somewhat</w:t>
      </w:r>
      <w:r w:rsidRPr="00906B3E">
        <w:rPr>
          <w:spacing w:val="-17"/>
        </w:rPr>
        <w:t xml:space="preserve"> </w:t>
      </w:r>
      <w:r w:rsidRPr="00906B3E">
        <w:t>closer</w:t>
      </w:r>
      <w:r w:rsidRPr="00906B3E">
        <w:rPr>
          <w:spacing w:val="-18"/>
        </w:rPr>
        <w:t xml:space="preserve"> </w:t>
      </w:r>
      <w:r w:rsidRPr="00906B3E">
        <w:t>to</w:t>
      </w:r>
      <w:r w:rsidRPr="00906B3E">
        <w:rPr>
          <w:spacing w:val="-17"/>
        </w:rPr>
        <w:t xml:space="preserve"> </w:t>
      </w:r>
      <w:r w:rsidRPr="00906B3E">
        <w:t>0,</w:t>
      </w:r>
      <w:r w:rsidRPr="00906B3E">
        <w:rPr>
          <w:spacing w:val="-18"/>
        </w:rPr>
        <w:t xml:space="preserve"> </w:t>
      </w:r>
      <w:r w:rsidRPr="00906B3E">
        <w:t>or</w:t>
      </w:r>
      <w:r w:rsidRPr="00906B3E">
        <w:rPr>
          <w:spacing w:val="-18"/>
        </w:rPr>
        <w:t xml:space="preserve"> </w:t>
      </w:r>
      <w:r w:rsidRPr="00906B3E">
        <w:t>further</w:t>
      </w:r>
      <w:r w:rsidRPr="00906B3E">
        <w:rPr>
          <w:spacing w:val="-17"/>
        </w:rPr>
        <w:t xml:space="preserve"> </w:t>
      </w:r>
      <w:r w:rsidRPr="00906B3E">
        <w:rPr>
          <w:spacing w:val="-7"/>
        </w:rPr>
        <w:t>a</w:t>
      </w:r>
      <w:r w:rsidRPr="00906B3E">
        <w:rPr>
          <w:spacing w:val="-8"/>
        </w:rPr>
        <w:t>w</w:t>
      </w:r>
      <w:r w:rsidRPr="00906B3E">
        <w:rPr>
          <w:spacing w:val="-7"/>
        </w:rPr>
        <w:t>ay</w:t>
      </w:r>
      <w:r w:rsidRPr="00906B3E">
        <w:rPr>
          <w:spacing w:val="-18"/>
        </w:rPr>
        <w:t xml:space="preserve"> </w:t>
      </w:r>
      <w:r w:rsidRPr="00906B3E">
        <w:t>from</w:t>
      </w:r>
      <w:r w:rsidRPr="00906B3E">
        <w:rPr>
          <w:spacing w:val="-17"/>
        </w:rPr>
        <w:t xml:space="preserve"> </w:t>
      </w:r>
      <w:r w:rsidRPr="00906B3E">
        <w:t>0,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28"/>
          <w:w w:val="97"/>
        </w:rPr>
        <w:t xml:space="preserve"> </w:t>
      </w:r>
      <w:r w:rsidRPr="00906B3E">
        <w:t>SGPV</w:t>
      </w:r>
      <w:r w:rsidRPr="00906B3E">
        <w:rPr>
          <w:spacing w:val="-22"/>
        </w:rPr>
        <w:t xml:space="preserve"> </w:t>
      </w:r>
      <w:r w:rsidRPr="00906B3E">
        <w:t>remains</w:t>
      </w:r>
      <w:r w:rsidRPr="00906B3E">
        <w:rPr>
          <w:spacing w:val="-21"/>
        </w:rPr>
        <w:t xml:space="preserve"> </w:t>
      </w:r>
      <w:r w:rsidRPr="00906B3E">
        <w:rPr>
          <w:spacing w:val="-2"/>
        </w:rPr>
        <w:t>constan</w:t>
      </w:r>
      <w:r w:rsidRPr="00906B3E">
        <w:rPr>
          <w:spacing w:val="-1"/>
        </w:rPr>
        <w:t>t</w:t>
      </w:r>
      <w:r w:rsidRPr="00906B3E">
        <w:rPr>
          <w:spacing w:val="-20"/>
        </w:rPr>
        <w:t xml:space="preserve"> </w:t>
      </w:r>
      <w:r w:rsidRPr="00906B3E">
        <w:t>(the</w:t>
      </w:r>
      <w:r w:rsidRPr="00906B3E">
        <w:rPr>
          <w:spacing w:val="-21"/>
        </w:rPr>
        <w:t xml:space="preserve"> </w:t>
      </w:r>
      <w:r w:rsidRPr="00906B3E">
        <w:t>CI</w:t>
      </w:r>
      <w:r w:rsidRPr="00906B3E">
        <w:rPr>
          <w:spacing w:val="-21"/>
        </w:rPr>
        <w:t xml:space="preserve"> </w:t>
      </w:r>
      <w:r w:rsidRPr="00906B3E">
        <w:t>width</w:t>
      </w:r>
      <w:r w:rsidRPr="00906B3E">
        <w:rPr>
          <w:spacing w:val="-21"/>
        </w:rPr>
        <w:t xml:space="preserve"> </w:t>
      </w:r>
      <w:r w:rsidRPr="00906B3E">
        <w:rPr>
          <w:spacing w:val="1"/>
        </w:rPr>
        <w:t>does</w:t>
      </w:r>
      <w:r w:rsidRPr="00906B3E">
        <w:rPr>
          <w:spacing w:val="-21"/>
        </w:rPr>
        <w:t xml:space="preserve"> </w:t>
      </w:r>
      <w:r w:rsidRPr="00906B3E">
        <w:t>not</w:t>
      </w:r>
      <w:r w:rsidRPr="00906B3E">
        <w:rPr>
          <w:spacing w:val="-21"/>
        </w:rPr>
        <w:t xml:space="preserve"> </w:t>
      </w:r>
      <w:r w:rsidRPr="00906B3E">
        <w:rPr>
          <w:spacing w:val="-2"/>
        </w:rPr>
        <w:t>change,</w:t>
      </w:r>
      <w:r w:rsidRPr="00906B3E">
        <w:rPr>
          <w:spacing w:val="-20"/>
        </w:rPr>
        <w:t xml:space="preserve"> </w:t>
      </w:r>
      <w:r w:rsidRPr="00906B3E">
        <w:t>and</w:t>
      </w:r>
      <w:r w:rsidRPr="00906B3E">
        <w:rPr>
          <w:spacing w:val="-21"/>
        </w:rPr>
        <w:t xml:space="preserve"> </w:t>
      </w:r>
      <w:r w:rsidRPr="00906B3E">
        <w:t>it</w:t>
      </w:r>
      <w:r w:rsidRPr="00906B3E">
        <w:rPr>
          <w:spacing w:val="-21"/>
        </w:rPr>
        <w:t xml:space="preserve"> </w:t>
      </w:r>
      <w:r w:rsidRPr="00906B3E">
        <w:t>completely</w:t>
      </w:r>
      <w:r w:rsidRPr="00906B3E">
        <w:rPr>
          <w:spacing w:val="-20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21"/>
        </w:rPr>
        <w:t xml:space="preserve"> </w:t>
      </w:r>
      <w:r w:rsidRPr="00906B3E">
        <w:t>with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26"/>
          <w:w w:val="9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6"/>
        </w:rPr>
        <w:t xml:space="preserve"> </w:t>
      </w:r>
      <w:r w:rsidRPr="00906B3E">
        <w:t>range)</w:t>
      </w:r>
      <w:r w:rsidRPr="00906B3E">
        <w:rPr>
          <w:spacing w:val="-17"/>
        </w:rPr>
        <w:t xml:space="preserve"> </w:t>
      </w:r>
      <w:r w:rsidRPr="00906B3E">
        <w:t>while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7"/>
        </w:rPr>
        <w:t xml:space="preserve"> </w:t>
      </w:r>
      <w:r w:rsidRPr="00906B3E">
        <w:t>for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spacing w:val="-1"/>
        </w:rPr>
        <w:t>TOST</w:t>
      </w:r>
      <w:r w:rsidRPr="00906B3E">
        <w:rPr>
          <w:spacing w:val="-16"/>
        </w:rPr>
        <w:t xml:space="preserve"> </w:t>
      </w:r>
      <w:r w:rsidRPr="00906B3E">
        <w:t>procedure</w:t>
      </w:r>
      <w:r w:rsidRPr="00906B3E">
        <w:rPr>
          <w:spacing w:val="-16"/>
        </w:rPr>
        <w:t xml:space="preserve"> </w:t>
      </w:r>
      <w:r w:rsidRPr="00906B3E">
        <w:rPr>
          <w:spacing w:val="1"/>
        </w:rPr>
        <w:t>does</w:t>
      </w:r>
      <w:r w:rsidRPr="00906B3E">
        <w:rPr>
          <w:spacing w:val="-16"/>
        </w:rPr>
        <w:t xml:space="preserve"> </w:t>
      </w:r>
      <w:r w:rsidRPr="00906B3E">
        <w:rPr>
          <w:spacing w:val="-8"/>
        </w:rPr>
        <w:t>vary</w:t>
      </w:r>
      <w:r w:rsidRPr="00906B3E">
        <w:rPr>
          <w:spacing w:val="-7"/>
        </w:rPr>
        <w:t>.</w:t>
      </w:r>
      <w:r w:rsidRPr="00906B3E">
        <w:rPr>
          <w:spacing w:val="-1"/>
        </w:rPr>
        <w:t xml:space="preserve"> </w:t>
      </w: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-16"/>
        </w:rPr>
        <w:t xml:space="preserve"> </w:t>
      </w:r>
      <w:r w:rsidRPr="00906B3E">
        <w:t>can</w:t>
      </w:r>
      <w:r w:rsidRPr="00906B3E">
        <w:rPr>
          <w:spacing w:val="-16"/>
        </w:rPr>
        <w:t xml:space="preserve"> </w:t>
      </w:r>
      <w:r w:rsidRPr="00906B3E">
        <w:t>see</w:t>
      </w:r>
      <w:r w:rsidRPr="00906B3E">
        <w:rPr>
          <w:spacing w:val="-16"/>
        </w:rPr>
        <w:t xml:space="preserve"> </w:t>
      </w:r>
      <w:r w:rsidRPr="00906B3E">
        <w:t>this</w:t>
      </w:r>
      <w:r w:rsidRPr="00906B3E">
        <w:rPr>
          <w:spacing w:val="-17"/>
        </w:rPr>
        <w:t xml:space="preserve"> </w:t>
      </w:r>
      <w:r w:rsidRPr="00906B3E">
        <w:t>in</w:t>
      </w:r>
      <w:r w:rsidRPr="00906B3E">
        <w:rPr>
          <w:spacing w:val="43"/>
          <w:w w:val="93"/>
        </w:rPr>
        <w:t xml:space="preserve"> </w:t>
      </w:r>
      <w:r w:rsidRPr="00906B3E">
        <w:t>Figure</w:t>
      </w:r>
      <w:r w:rsidRPr="00906B3E">
        <w:rPr>
          <w:spacing w:val="-8"/>
        </w:rPr>
        <w:t xml:space="preserve"> </w:t>
      </w:r>
      <w:hyperlink w:anchor="_bookmark7" w:history="1">
        <w:r w:rsidRPr="00906B3E">
          <w:t>9</w:t>
        </w:r>
      </w:hyperlink>
      <w:r w:rsidRPr="00906B3E">
        <w:rPr>
          <w:spacing w:val="-8"/>
        </w:rPr>
        <w:t xml:space="preserve"> </w:t>
      </w:r>
      <w:r w:rsidRPr="00906B3E">
        <w:rPr>
          <w:spacing w:val="-2"/>
        </w:rPr>
        <w:t>below.</w:t>
      </w:r>
      <w:r w:rsidRPr="00906B3E">
        <w:rPr>
          <w:spacing w:val="9"/>
        </w:rPr>
        <w:t xml:space="preserve"> </w:t>
      </w:r>
      <w:r w:rsidRPr="00906B3E">
        <w:t>The</w:t>
      </w:r>
      <w:r w:rsidRPr="00906B3E">
        <w:rPr>
          <w:spacing w:val="-7"/>
        </w:rPr>
        <w:t xml:space="preserve"> </w:t>
      </w:r>
      <w:r w:rsidRPr="00906B3E">
        <w:t>SGPV</w:t>
      </w:r>
      <w:r w:rsidRPr="00906B3E">
        <w:rPr>
          <w:spacing w:val="-8"/>
        </w:rPr>
        <w:t xml:space="preserve"> </w:t>
      </w:r>
      <w:r w:rsidRPr="00906B3E">
        <w:t>is</w:t>
      </w:r>
      <w:r w:rsidRPr="00906B3E">
        <w:rPr>
          <w:spacing w:val="-7"/>
        </w:rPr>
        <w:t xml:space="preserve"> </w:t>
      </w:r>
      <w:r w:rsidRPr="00906B3E">
        <w:t>not</w:t>
      </w:r>
      <w:r w:rsidRPr="00906B3E">
        <w:rPr>
          <w:spacing w:val="-8"/>
        </w:rPr>
        <w:t xml:space="preserve"> </w:t>
      </w:r>
      <w:r w:rsidRPr="00906B3E">
        <w:t>set</w:t>
      </w:r>
      <w:r w:rsidRPr="00906B3E">
        <w:rPr>
          <w:spacing w:val="-8"/>
        </w:rPr>
        <w:t xml:space="preserve"> </w:t>
      </w:r>
      <w:r w:rsidRPr="00906B3E">
        <w:t>to</w:t>
      </w:r>
      <w:r w:rsidRPr="00906B3E">
        <w:rPr>
          <w:spacing w:val="-7"/>
        </w:rPr>
        <w:t xml:space="preserve"> </w:t>
      </w:r>
      <w:proofErr w:type="gramStart"/>
      <w:r w:rsidRPr="00906B3E">
        <w:t>0.5,</w:t>
      </w:r>
      <w:r w:rsidRPr="00906B3E">
        <w:rPr>
          <w:spacing w:val="-8"/>
        </w:rPr>
        <w:t xml:space="preserve"> </w:t>
      </w:r>
      <w:r w:rsidRPr="00906B3E">
        <w:t>but</w:t>
      </w:r>
      <w:proofErr w:type="gramEnd"/>
      <w:r w:rsidRPr="00906B3E">
        <w:rPr>
          <w:spacing w:val="-7"/>
        </w:rPr>
        <w:t xml:space="preserve"> </w:t>
      </w:r>
      <w:r w:rsidRPr="00906B3E">
        <w:t>is</w:t>
      </w:r>
      <w:r w:rsidRPr="00906B3E">
        <w:rPr>
          <w:spacing w:val="-8"/>
        </w:rPr>
        <w:t xml:space="preserve"> </w:t>
      </w:r>
      <w:r w:rsidRPr="00906B3E">
        <w:rPr>
          <w:spacing w:val="-2"/>
        </w:rPr>
        <w:t>slightly</w:t>
      </w:r>
      <w:r w:rsidRPr="00906B3E">
        <w:rPr>
          <w:spacing w:val="-8"/>
        </w:rPr>
        <w:t xml:space="preserve"> </w:t>
      </w:r>
      <w:r w:rsidRPr="00906B3E">
        <w:t>higher</w:t>
      </w:r>
      <w:r w:rsidRPr="00906B3E">
        <w:rPr>
          <w:spacing w:val="-8"/>
        </w:rPr>
        <w:t xml:space="preserve"> </w:t>
      </w:r>
      <w:r w:rsidRPr="00906B3E">
        <w:t>than</w:t>
      </w:r>
      <w:r w:rsidRPr="00906B3E">
        <w:rPr>
          <w:spacing w:val="-8"/>
        </w:rPr>
        <w:t xml:space="preserve"> </w:t>
      </w:r>
      <w:r w:rsidRPr="00906B3E">
        <w:t>0.5</w:t>
      </w:r>
      <w:r w:rsidRPr="00906B3E">
        <w:rPr>
          <w:spacing w:val="-8"/>
        </w:rPr>
        <w:t xml:space="preserve"> </w:t>
      </w:r>
      <w:r w:rsidRPr="00906B3E">
        <w:t>across</w:t>
      </w:r>
      <w:r w:rsidRPr="00906B3E">
        <w:rPr>
          <w:spacing w:val="-9"/>
        </w:rPr>
        <w:t xml:space="preserve"> </w:t>
      </w:r>
      <w:r w:rsidRPr="00906B3E">
        <w:t>a</w:t>
      </w:r>
      <w:r w:rsidRPr="00906B3E">
        <w:rPr>
          <w:spacing w:val="-7"/>
        </w:rPr>
        <w:t xml:space="preserve"> </w:t>
      </w:r>
      <w:r w:rsidRPr="00906B3E">
        <w:t>range</w:t>
      </w:r>
      <w:r w:rsidRPr="00906B3E">
        <w:rPr>
          <w:spacing w:val="-9"/>
        </w:rPr>
        <w:t xml:space="preserve"> </w:t>
      </w:r>
      <w:r w:rsidRPr="00906B3E">
        <w:t>of</w:t>
      </w:r>
      <w:r w:rsidRPr="00906B3E">
        <w:rPr>
          <w:spacing w:val="26"/>
          <w:w w:val="87"/>
        </w:rPr>
        <w:t xml:space="preserve"> </w:t>
      </w:r>
      <w:r w:rsidRPr="00906B3E">
        <w:t>means.</w:t>
      </w:r>
      <w:r w:rsidRPr="00906B3E">
        <w:rPr>
          <w:spacing w:val="8"/>
        </w:rPr>
        <w:t xml:space="preserve"> </w:t>
      </w:r>
      <w:r w:rsidRPr="00906B3E">
        <w:rPr>
          <w:spacing w:val="-4"/>
        </w:rPr>
        <w:t>How</w:t>
      </w:r>
      <w:r w:rsidRPr="00906B3E">
        <w:rPr>
          <w:spacing w:val="-9"/>
        </w:rPr>
        <w:t xml:space="preserve"> </w:t>
      </w:r>
      <w:r w:rsidRPr="00906B3E">
        <w:t>high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SGPV</w:t>
      </w:r>
      <w:r w:rsidRPr="00906B3E">
        <w:rPr>
          <w:spacing w:val="-8"/>
        </w:rPr>
        <w:t xml:space="preserve"> </w:t>
      </w:r>
      <w:r w:rsidRPr="00906B3E">
        <w:t>will</w:t>
      </w:r>
      <w:r w:rsidRPr="00906B3E">
        <w:rPr>
          <w:spacing w:val="-9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9"/>
        </w:rPr>
        <w:t xml:space="preserve"> </w:t>
      </w:r>
      <w:r w:rsidRPr="00906B3E">
        <w:t>for</w:t>
      </w:r>
      <w:r w:rsidRPr="00906B3E">
        <w:rPr>
          <w:spacing w:val="-8"/>
        </w:rPr>
        <w:t xml:space="preserve"> </w:t>
      </w:r>
      <w:r w:rsidRPr="00906B3E">
        <w:t>a</w:t>
      </w:r>
      <w:r w:rsidRPr="00906B3E">
        <w:rPr>
          <w:spacing w:val="-9"/>
        </w:rPr>
        <w:t xml:space="preserve"> </w:t>
      </w:r>
      <w:r w:rsidRPr="00906B3E">
        <w:t>CI</w:t>
      </w:r>
      <w:r w:rsidRPr="00906B3E">
        <w:rPr>
          <w:spacing w:val="-8"/>
        </w:rPr>
        <w:t xml:space="preserve"> </w:t>
      </w:r>
      <w:r w:rsidRPr="00906B3E">
        <w:t>that</w:t>
      </w:r>
      <w:r w:rsidRPr="00906B3E">
        <w:rPr>
          <w:spacing w:val="-9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not</w:t>
      </w:r>
      <w:r w:rsidRPr="00906B3E">
        <w:rPr>
          <w:spacing w:val="-8"/>
        </w:rPr>
        <w:t xml:space="preserve"> </w:t>
      </w:r>
      <w:r w:rsidRPr="00906B3E">
        <w:rPr>
          <w:spacing w:val="-2"/>
        </w:rPr>
        <w:t>t</w:t>
      </w:r>
      <w:r w:rsidRPr="00906B3E">
        <w:rPr>
          <w:spacing w:val="-3"/>
        </w:rPr>
        <w:t>wice</w:t>
      </w:r>
      <w:r w:rsidRPr="00906B3E">
        <w:rPr>
          <w:spacing w:val="-10"/>
        </w:rPr>
        <w:t xml:space="preserve"> </w:t>
      </w:r>
      <w:r w:rsidRPr="00906B3E">
        <w:t>as</w:t>
      </w:r>
      <w:r w:rsidRPr="00906B3E">
        <w:rPr>
          <w:spacing w:val="-8"/>
        </w:rPr>
        <w:t xml:space="preserve"> </w:t>
      </w:r>
      <w:r w:rsidRPr="00906B3E">
        <w:t>wide</w:t>
      </w:r>
      <w:r w:rsidRPr="00906B3E">
        <w:rPr>
          <w:spacing w:val="-10"/>
        </w:rPr>
        <w:t xml:space="preserve"> </w:t>
      </w:r>
      <w:r w:rsidRPr="00906B3E">
        <w:t>as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rPr>
          <w:spacing w:val="-3"/>
        </w:rPr>
        <w:t>equivalence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300" w:bottom="280" w:left="1320" w:header="727" w:footer="0" w:gutter="0"/>
          <w:cols w:space="708"/>
        </w:sectPr>
      </w:pPr>
    </w:p>
    <w:p w:rsidR="00687123" w:rsidRPr="00906B3E" w:rsidRDefault="00C62845">
      <w:pPr>
        <w:rPr>
          <w:rFonts w:ascii="Palatino Linotype" w:eastAsia="Palatino Linotype" w:hAnsi="Palatino Linotype" w:cs="Palatino Linotype"/>
          <w:sz w:val="20"/>
          <w:szCs w:val="20"/>
        </w:rPr>
      </w:pPr>
      <w:r w:rsidRPr="00906B3E">
        <w:rPr>
          <w:rFonts w:ascii="Palatino Linotype" w:hAnsi="Palatino Linotype"/>
        </w:rPr>
        <w:pict>
          <v:shape id="_x0000_s1384" type="#_x0000_t202" style="position:absolute;margin-left:103.05pt;margin-top:202.9pt;width:14pt;height:18.7pt;z-index:1624;mso-position-horizontal-relative:page;mso-position-vertical-relative:page" filled="f" stroked="f">
            <v:textbox style="layout-flow:vertical;mso-layout-flow-alt:bottom-to-top;mso-next-textbox:#_x0000_s1384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 w:rsidRPr="00906B3E">
        <w:rPr>
          <w:rFonts w:ascii="Palatino Linotype" w:hAnsi="Palatino Linotype"/>
        </w:rPr>
        <w:pict>
          <v:shape id="_x0000_s1383" type="#_x0000_t202" style="position:absolute;margin-left:103.05pt;margin-top:167.45pt;width:14pt;height:18.7pt;z-index:1648;mso-position-horizontal-relative:page;mso-position-vertical-relative:page" filled="f" stroked="f">
            <v:textbox style="layout-flow:vertical;mso-layout-flow-alt:bottom-to-top;mso-next-textbox:#_x0000_s1383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0.8</w:t>
                  </w:r>
                </w:p>
              </w:txbxContent>
            </v:textbox>
            <w10:wrap anchorx="page" anchory="page"/>
          </v:shape>
        </w:pict>
      </w:r>
      <w:r w:rsidRPr="00906B3E">
        <w:rPr>
          <w:rFonts w:ascii="Palatino Linotype" w:hAnsi="Palatino Linotype"/>
        </w:rPr>
        <w:pict>
          <v:shape id="_x0000_s1382" type="#_x0000_t202" style="position:absolute;margin-left:103.05pt;margin-top:132pt;width:14pt;height:18.7pt;z-index:1672;mso-position-horizontal-relative:page;mso-position-vertical-relative:page" filled="f" stroked="f">
            <v:textbox style="layout-flow:vertical;mso-layout-flow-alt:bottom-to-top;mso-next-textbox:#_x0000_s1382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1"/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C62845">
      <w:pPr>
        <w:spacing w:line="200" w:lineRule="atLeast"/>
        <w:ind w:left="1149"/>
        <w:rPr>
          <w:rFonts w:ascii="Palatino Linotype" w:eastAsia="Palatino Linotype" w:hAnsi="Palatino Linotype" w:cs="Palatino Linotype"/>
          <w:sz w:val="20"/>
          <w:szCs w:val="20"/>
        </w:rPr>
      </w:pPr>
      <w:r w:rsidRPr="00906B3E">
        <w:rPr>
          <w:rFonts w:ascii="Palatino Linotype" w:eastAsia="Palatino Linotype" w:hAnsi="Palatino Linotype" w:cs="Palatino Linotype"/>
          <w:sz w:val="20"/>
          <w:szCs w:val="20"/>
        </w:rPr>
      </w:r>
      <w:r w:rsidRPr="00906B3E">
        <w:rPr>
          <w:rFonts w:ascii="Palatino Linotype" w:eastAsia="Palatino Linotype" w:hAnsi="Palatino Linotype" w:cs="Palatino Linotype"/>
          <w:sz w:val="20"/>
          <w:szCs w:val="20"/>
        </w:rPr>
        <w:pict>
          <v:group id="_x0000_s1349" style="width:386.7pt;height:199.5pt;mso-position-horizontal-relative:char;mso-position-vertical-relative:line" coordsize="7734,3990">
            <v:group id="_x0000_s1380" style="position:absolute;left:432;top:154;width:3507;height:2580" coordorigin="432,154" coordsize="3507,2580">
              <v:shape id="_x0000_s1381" style="position:absolute;left:432;top:154;width:3507;height:2580" coordorigin="432,154" coordsize="3507,2580" path="m432,154r,l432,155r,l432,155r,1l432,236r3,2l479,240r44,3l567,245r43,3l654,250r44,3l742,256r44,2l830,261r43,3l917,267r44,3l1005,273r44,4l1093,280r43,3l1180,287r44,3l1268,294r44,4l1356,301r43,4l1443,309r44,4l1531,318r44,4l1619,326r43,5l1706,335r44,5l1794,345r44,5l1882,355r43,5l1969,365r44,6l2057,376r44,6l2145,388r43,6l2232,400r44,6l2320,412r44,7l2408,425r43,7l2495,439r44,7l2627,461r87,15l2802,491r44,9l2890,508r44,8l2977,525r44,9l3065,543r44,9l3153,561r44,10l3240,580r44,10l3372,611r88,21l3547,653r44,12l3635,676r88,23l3810,724r88,25l3939,761r,13l3939,788r,1945l3939,2716r,-1955l3898,749r-88,-25l3723,699r-88,-23l3591,665r-44,-12l3460,632r-88,-21l3284,590r-44,-10l3197,571r-44,-10l3109,552r-44,-9l3021,534r-44,-9l2934,516r-44,-8l2846,500r-88,-17l2671,468r-88,-15l2495,439r-44,-7l2408,425r-44,-6l2320,412r-44,-6l2232,400r-44,-6l2145,388r-44,-6l2057,376r-44,-5l1969,365r-44,-5l1882,355r-44,-5l1794,345r-44,-5l1706,335r-44,-4l1619,326r-44,-4l1531,318r-44,-5l1443,309r-44,-4l1356,301r-44,-3l1268,294r-44,-4l1180,287r-44,-4l1093,280r-44,-3l1005,273r-44,-3l917,267r-44,-3l830,261r-44,-3l742,256r-44,-3l654,250r-44,-2l567,245r-44,-2l479,240r-44,-2l432,236r,-2l432,231r,-77e" filled="f" strokeweight="2.25pt">
                <v:path arrowok="t"/>
              </v:shape>
            </v:group>
            <v:group id="_x0000_s1378" style="position:absolute;left:432;top:3838;width:7014;height:2" coordorigin="432,3838" coordsize="7014,2">
              <v:shape id="_x0000_s1379" style="position:absolute;left:432;top:3838;width:7014;height:2" coordorigin="432,3838" coordsize="7014,0" path="m432,3838r7013,e" filled="f">
                <v:path arrowok="t"/>
              </v:shape>
            </v:group>
            <v:group id="_x0000_s1376" style="position:absolute;left:432;top:3838;width:2;height:144" coordorigin="432,3838" coordsize="2,144">
              <v:shape id="_x0000_s1377" style="position:absolute;left:432;top:3838;width:2;height:144" coordorigin="432,3838" coordsize="0,144" path="m432,3838r,144e" filled="f">
                <v:path arrowok="t"/>
              </v:shape>
            </v:group>
            <v:group id="_x0000_s1374" style="position:absolute;left:1835;top:3838;width:2;height:144" coordorigin="1835,3838" coordsize="2,144">
              <v:shape id="_x0000_s1375" style="position:absolute;left:1835;top:3838;width:2;height:144" coordorigin="1835,3838" coordsize="0,144" path="m1835,3838r,144e" filled="f">
                <v:path arrowok="t"/>
              </v:shape>
            </v:group>
            <v:group id="_x0000_s1372" style="position:absolute;left:3237;top:3838;width:2;height:144" coordorigin="3237,3838" coordsize="2,144">
              <v:shape id="_x0000_s1373" style="position:absolute;left:3237;top:3838;width:2;height:144" coordorigin="3237,3838" coordsize="0,144" path="m3237,3838r,144e" filled="f">
                <v:path arrowok="t"/>
              </v:shape>
            </v:group>
            <v:group id="_x0000_s1370" style="position:absolute;left:4640;top:3838;width:2;height:144" coordorigin="4640,3838" coordsize="2,144">
              <v:shape id="_x0000_s1371" style="position:absolute;left:4640;top:3838;width:2;height:144" coordorigin="4640,3838" coordsize="0,144" path="m4640,3838r,144e" filled="f">
                <v:path arrowok="t"/>
              </v:shape>
            </v:group>
            <v:group id="_x0000_s1368" style="position:absolute;left:6043;top:3838;width:2;height:144" coordorigin="6043,3838" coordsize="2,144">
              <v:shape id="_x0000_s1369" style="position:absolute;left:6043;top:3838;width:2;height:144" coordorigin="6043,3838" coordsize="0,144" path="m6043,3838r,144e" filled="f">
                <v:path arrowok="t"/>
              </v:shape>
            </v:group>
            <v:group id="_x0000_s1366" style="position:absolute;left:7445;top:3838;width:2;height:144" coordorigin="7445,3838" coordsize="2,144">
              <v:shape id="_x0000_s1367" style="position:absolute;left:7445;top:3838;width:2;height:144" coordorigin="7445,3838" coordsize="0,144" path="m7445,3838r,144e" filled="f">
                <v:path arrowok="t"/>
              </v:shape>
            </v:group>
            <v:group id="_x0000_s1364" style="position:absolute;left:151;top:149;width:2;height:3547" coordorigin="151,149" coordsize="2,3547">
              <v:shape id="_x0000_s1365" style="position:absolute;left:151;top:149;width:2;height:3547" coordorigin="151,149" coordsize="0,3547" path="m151,3696r,-3547e" filled="f">
                <v:path arrowok="t"/>
              </v:shape>
            </v:group>
            <v:group id="_x0000_s1362" style="position:absolute;left:8;top:3696;width:144;height:2" coordorigin="8,3696" coordsize="144,2">
              <v:shape id="_x0000_s1363" style="position:absolute;left:8;top:3696;width:144;height:2" coordorigin="8,3696" coordsize="144,0" path="m151,3696r-143,e" filled="f">
                <v:path arrowok="t"/>
              </v:shape>
            </v:group>
            <v:group id="_x0000_s1360" style="position:absolute;left:8;top:2987;width:144;height:2" coordorigin="8,2987" coordsize="144,2">
              <v:shape id="_x0000_s1361" style="position:absolute;left:8;top:2987;width:144;height:2" coordorigin="8,2987" coordsize="144,0" path="m151,2987r-143,e" filled="f">
                <v:path arrowok="t"/>
              </v:shape>
            </v:group>
            <v:group id="_x0000_s1358" style="position:absolute;left:8;top:2277;width:144;height:2" coordorigin="8,2277" coordsize="144,2">
              <v:shape id="_x0000_s1359" style="position:absolute;left:8;top:2277;width:144;height:2" coordorigin="8,2277" coordsize="144,0" path="m151,2277r-143,e" filled="f">
                <v:path arrowok="t"/>
              </v:shape>
            </v:group>
            <v:group id="_x0000_s1356" style="position:absolute;left:8;top:1568;width:144;height:2" coordorigin="8,1568" coordsize="144,2">
              <v:shape id="_x0000_s1357" style="position:absolute;left:8;top:1568;width:144;height:2" coordorigin="8,1568" coordsize="144,0" path="m151,1568r-143,e" filled="f">
                <v:path arrowok="t"/>
              </v:shape>
            </v:group>
            <v:group id="_x0000_s1354" style="position:absolute;left:8;top:859;width:144;height:2" coordorigin="8,859" coordsize="144,2">
              <v:shape id="_x0000_s1355" style="position:absolute;left:8;top:859;width:144;height:2" coordorigin="8,859" coordsize="144,0" path="m151,859l8,859e" filled="f">
                <v:path arrowok="t"/>
              </v:shape>
            </v:group>
            <v:group id="_x0000_s1352" style="position:absolute;left:8;top:149;width:144;height:2" coordorigin="8,149" coordsize="144,2">
              <v:shape id="_x0000_s1353" style="position:absolute;left:8;top:149;width:144;height:2" coordorigin="8,149" coordsize="144,0" path="m151,149l8,149e" filled="f">
                <v:path arrowok="t"/>
              </v:shape>
            </v:group>
            <v:group id="_x0000_s1350" style="position:absolute;left:151;top:8;width:7575;height:3831" coordorigin="151,8" coordsize="7575,3831">
              <v:shape id="_x0000_s1351" style="position:absolute;left:151;top:8;width:7575;height:3831" coordorigin="151,8" coordsize="7575,3831" path="m151,3838r7575,l7726,7,151,7r,3831e" filled="f">
                <v:path arrowok="t"/>
              </v:shape>
            </v:group>
            <w10:anchorlock/>
          </v:group>
        </w:pict>
      </w: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5"/>
          <w:szCs w:val="5"/>
        </w:rPr>
      </w:pPr>
    </w:p>
    <w:p w:rsidR="00687123" w:rsidRPr="00906B3E" w:rsidRDefault="00C62845">
      <w:pPr>
        <w:pStyle w:val="BodyText"/>
        <w:tabs>
          <w:tab w:val="left" w:pos="2817"/>
          <w:tab w:val="left" w:pos="4219"/>
          <w:tab w:val="left" w:pos="5622"/>
          <w:tab w:val="left" w:pos="7025"/>
          <w:tab w:val="left" w:pos="8427"/>
        </w:tabs>
        <w:spacing w:before="69"/>
        <w:ind w:left="1414"/>
        <w:rPr>
          <w:rFonts w:eastAsia="Helvetica" w:cs="Helvetica"/>
        </w:rPr>
      </w:pPr>
      <w:r w:rsidRPr="00906B3E">
        <w:pict>
          <v:shape id="_x0000_s1348" type="#_x0000_t202" style="position:absolute;left:0;text-align:left;margin-left:74.25pt;margin-top:-146.45pt;width:14pt;height:78.95pt;z-index:1528;mso-position-horizontal-relative:page" filled="f" stroked="f">
            <v:textbox style="layout-flow:vertical;mso-layout-flow-alt:bottom-to-top;mso-next-textbox:#_x0000_s1348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</w:p>
              </w:txbxContent>
            </v:textbox>
            <w10:wrap anchorx="page"/>
          </v:shape>
        </w:pict>
      </w:r>
      <w:r w:rsidRPr="00906B3E">
        <w:pict>
          <v:shape id="_x0000_s1347" type="#_x0000_t202" style="position:absolute;left:0;text-align:left;margin-left:103.05pt;margin-top:-27.65pt;width:14pt;height:18.7pt;z-index:1552;mso-position-horizontal-relative:page" filled="f" stroked="f">
            <v:textbox style="layout-flow:vertical;mso-layout-flow-alt:bottom-to-top;mso-next-textbox:#_x0000_s1347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0.0</w:t>
                  </w:r>
                </w:p>
              </w:txbxContent>
            </v:textbox>
            <w10:wrap anchorx="page"/>
          </v:shape>
        </w:pict>
      </w:r>
      <w:r w:rsidRPr="00906B3E">
        <w:pict>
          <v:shape id="_x0000_s1346" type="#_x0000_t202" style="position:absolute;left:0;text-align:left;margin-left:103.05pt;margin-top:-63.1pt;width:14pt;height:18.7pt;z-index:1576;mso-position-horizontal-relative:page" filled="f" stroked="f">
            <v:textbox style="layout-flow:vertical;mso-layout-flow-alt:bottom-to-top;mso-next-textbox:#_x0000_s1346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0.2</w:t>
                  </w:r>
                </w:p>
              </w:txbxContent>
            </v:textbox>
            <w10:wrap anchorx="page"/>
          </v:shape>
        </w:pict>
      </w:r>
      <w:r w:rsidRPr="00906B3E">
        <w:pict>
          <v:shape id="_x0000_s1345" type="#_x0000_t202" style="position:absolute;left:0;text-align:left;margin-left:103.05pt;margin-top:-98.6pt;width:14pt;height:18.7pt;z-index:1600;mso-position-horizontal-relative:page" filled="f" stroked="f">
            <v:textbox style="layout-flow:vertical;mso-layout-flow-alt:bottom-to-top;mso-next-textbox:#_x0000_s1345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0.4</w:t>
                  </w:r>
                </w:p>
              </w:txbxContent>
            </v:textbox>
            <w10:wrap anchorx="page"/>
          </v:shape>
        </w:pict>
      </w:r>
      <w:bookmarkStart w:id="11" w:name="_bookmark5"/>
      <w:bookmarkEnd w:id="11"/>
      <w:r w:rsidRPr="00906B3E">
        <w:t>0.0</w:t>
      </w:r>
      <w:r w:rsidRPr="00906B3E">
        <w:tab/>
      </w:r>
      <w:r w:rsidRPr="00906B3E">
        <w:rPr>
          <w:w w:val="95"/>
        </w:rPr>
        <w:t>0.2</w:t>
      </w:r>
      <w:r w:rsidRPr="00906B3E">
        <w:rPr>
          <w:w w:val="95"/>
        </w:rPr>
        <w:tab/>
      </w:r>
      <w:r w:rsidRPr="00906B3E">
        <w:t>0.4</w:t>
      </w:r>
      <w:r w:rsidRPr="00906B3E">
        <w:tab/>
        <w:t>0.6</w:t>
      </w:r>
      <w:r w:rsidRPr="00906B3E">
        <w:tab/>
        <w:t>0.8</w:t>
      </w:r>
      <w:r w:rsidRPr="00906B3E">
        <w:tab/>
        <w:t>1.0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3927" w:right="4668"/>
        <w:jc w:val="center"/>
        <w:rPr>
          <w:rFonts w:eastAsia="Helvetica" w:cs="Helvetica"/>
        </w:rPr>
      </w:pPr>
      <w:r w:rsidRPr="00906B3E">
        <w:t>SGPV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20" w:right="1389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-7"/>
        </w:rPr>
        <w:t xml:space="preserve"> </w:t>
      </w:r>
      <w:proofErr w:type="gramStart"/>
      <w:r w:rsidRPr="00906B3E">
        <w:rPr>
          <w:i/>
        </w:rPr>
        <w:t>7</w:t>
      </w:r>
      <w:r w:rsidRPr="00906B3E">
        <w:rPr>
          <w:i/>
          <w:spacing w:val="-44"/>
        </w:rPr>
        <w:t xml:space="preserve"> </w:t>
      </w:r>
      <w:r w:rsidRPr="00906B3E">
        <w:t>.</w:t>
      </w:r>
      <w:proofErr w:type="gramEnd"/>
      <w:r w:rsidRPr="00906B3E">
        <w:rPr>
          <w:spacing w:val="15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t>relationship</w:t>
      </w:r>
      <w:r w:rsidRPr="00906B3E">
        <w:rPr>
          <w:spacing w:val="-5"/>
        </w:rPr>
        <w:t xml:space="preserve"> </w:t>
      </w:r>
      <w:r w:rsidRPr="00906B3E">
        <w:rPr>
          <w:spacing w:val="-2"/>
        </w:rPr>
        <w:t>bet</w:t>
      </w:r>
      <w:r w:rsidRPr="00906B3E">
        <w:rPr>
          <w:spacing w:val="-3"/>
        </w:rPr>
        <w:t>ween</w:t>
      </w:r>
      <w:r w:rsidRPr="00906B3E">
        <w:rPr>
          <w:spacing w:val="-4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5"/>
        </w:rPr>
        <w:t xml:space="preserve"> </w:t>
      </w:r>
      <w:r w:rsidRPr="00906B3E">
        <w:t>from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rPr>
          <w:spacing w:val="-1"/>
        </w:rPr>
        <w:t>TOST</w:t>
      </w:r>
      <w:r w:rsidRPr="00906B3E">
        <w:rPr>
          <w:spacing w:val="-4"/>
        </w:rPr>
        <w:t xml:space="preserve"> </w:t>
      </w:r>
      <w:r w:rsidRPr="00906B3E">
        <w:t>procedure</w:t>
      </w:r>
      <w:r w:rsidRPr="00906B3E">
        <w:rPr>
          <w:spacing w:val="-4"/>
        </w:rPr>
        <w:t xml:space="preserve"> </w:t>
      </w:r>
      <w:r w:rsidRPr="00906B3E">
        <w:t>and</w:t>
      </w:r>
      <w:r w:rsidRPr="00906B3E">
        <w:rPr>
          <w:spacing w:val="-5"/>
        </w:rPr>
        <w:t xml:space="preserve"> </w:t>
      </w:r>
      <w:r w:rsidRPr="00906B3E">
        <w:t>the</w:t>
      </w:r>
      <w:r w:rsidRPr="00906B3E">
        <w:rPr>
          <w:spacing w:val="-4"/>
        </w:rPr>
        <w:t xml:space="preserve"> </w:t>
      </w:r>
      <w:r w:rsidRPr="00906B3E">
        <w:t>SGPV</w:t>
      </w:r>
      <w:r w:rsidRPr="00906B3E">
        <w:rPr>
          <w:spacing w:val="-5"/>
        </w:rPr>
        <w:t xml:space="preserve"> </w:t>
      </w:r>
      <w:r w:rsidRPr="00906B3E">
        <w:t>for</w:t>
      </w:r>
      <w:r w:rsidRPr="00906B3E">
        <w:rPr>
          <w:spacing w:val="41"/>
          <w:w w:val="92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same</w:t>
      </w:r>
      <w:r w:rsidRPr="00906B3E">
        <w:rPr>
          <w:spacing w:val="-11"/>
        </w:rPr>
        <w:t xml:space="preserve"> </w:t>
      </w:r>
      <w:r w:rsidRPr="00906B3E">
        <w:t>scenario</w:t>
      </w:r>
      <w:r w:rsidRPr="00906B3E">
        <w:rPr>
          <w:spacing w:val="-12"/>
        </w:rPr>
        <w:t xml:space="preserve"> </w:t>
      </w:r>
      <w:r w:rsidRPr="00906B3E">
        <w:t>as</w:t>
      </w:r>
      <w:r w:rsidRPr="00906B3E">
        <w:rPr>
          <w:spacing w:val="-11"/>
        </w:rPr>
        <w:t xml:space="preserve"> </w:t>
      </w:r>
      <w:r w:rsidRPr="00906B3E">
        <w:t>in</w:t>
      </w:r>
      <w:r w:rsidRPr="00906B3E">
        <w:rPr>
          <w:spacing w:val="-12"/>
        </w:rPr>
        <w:t xml:space="preserve"> </w:t>
      </w:r>
      <w:r w:rsidRPr="00906B3E">
        <w:t>Figure</w:t>
      </w:r>
      <w:r w:rsidRPr="00906B3E">
        <w:rPr>
          <w:spacing w:val="-11"/>
        </w:rPr>
        <w:t xml:space="preserve"> </w:t>
      </w:r>
      <w:hyperlink w:anchor="_bookmark4" w:history="1">
        <w:r w:rsidRPr="00906B3E">
          <w:t>6</w:t>
        </w:r>
      </w:hyperlink>
      <w:r w:rsidRPr="00906B3E">
        <w:t>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C62845">
      <w:pPr>
        <w:pStyle w:val="BodyText"/>
        <w:spacing w:before="170" w:line="354" w:lineRule="auto"/>
        <w:ind w:left="120" w:right="1389"/>
      </w:pPr>
      <w:r w:rsidRPr="00906B3E">
        <w:t>range,</w:t>
      </w:r>
      <w:r w:rsidRPr="00906B3E">
        <w:rPr>
          <w:spacing w:val="-32"/>
        </w:rPr>
        <w:t xml:space="preserve"> </w:t>
      </w:r>
      <w:r w:rsidRPr="00906B3E">
        <w:t>but</w:t>
      </w:r>
      <w:r w:rsidRPr="00906B3E">
        <w:rPr>
          <w:spacing w:val="-31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w</w:t>
      </w:r>
      <w:r w:rsidRPr="00906B3E">
        <w:rPr>
          <w:spacing w:val="-1"/>
        </w:rPr>
        <w:t>ith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-31"/>
        </w:rPr>
        <w:t xml:space="preserve"> </w:t>
      </w:r>
      <w:r w:rsidRPr="00906B3E">
        <w:t>and</w:t>
      </w:r>
      <w:r w:rsidRPr="00906B3E">
        <w:rPr>
          <w:spacing w:val="-32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3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2"/>
        </w:rPr>
        <w:t xml:space="preserve"> </w:t>
      </w:r>
      <w:r w:rsidRPr="00906B3E">
        <w:t>bounds,</w:t>
      </w:r>
      <w:r w:rsidRPr="00906B3E">
        <w:rPr>
          <w:spacing w:val="-31"/>
        </w:rPr>
        <w:t xml:space="preserve"> </w:t>
      </w:r>
      <w:r w:rsidRPr="00906B3E">
        <w:t>depends</w:t>
      </w:r>
      <w:r w:rsidRPr="00906B3E">
        <w:rPr>
          <w:spacing w:val="-31"/>
        </w:rPr>
        <w:t xml:space="preserve"> </w:t>
      </w:r>
      <w:r w:rsidRPr="00906B3E">
        <w:t>on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t>width</w:t>
      </w:r>
      <w:r w:rsidRPr="00906B3E">
        <w:rPr>
          <w:spacing w:val="-31"/>
        </w:rPr>
        <w:t xml:space="preserve"> </w:t>
      </w:r>
      <w:r w:rsidRPr="00906B3E">
        <w:t>of</w:t>
      </w:r>
      <w:r w:rsidRPr="00906B3E">
        <w:rPr>
          <w:spacing w:val="57"/>
          <w:w w:val="89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t>CI</w:t>
      </w:r>
      <w:r w:rsidRPr="00906B3E">
        <w:rPr>
          <w:spacing w:val="-18"/>
        </w:rPr>
        <w:t xml:space="preserve"> </w:t>
      </w:r>
      <w:r w:rsidRPr="00906B3E">
        <w:t>and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9"/>
        </w:rPr>
        <w:t xml:space="preserve"> </w:t>
      </w:r>
      <w:r w:rsidRPr="00906B3E">
        <w:t>range.</w:t>
      </w:r>
    </w:p>
    <w:p w:rsidR="00687123" w:rsidRPr="00906B3E" w:rsidRDefault="00C62845">
      <w:pPr>
        <w:pStyle w:val="BodyText"/>
        <w:spacing w:before="95" w:line="354" w:lineRule="auto"/>
        <w:ind w:left="120" w:right="1389" w:firstLine="576"/>
      </w:pPr>
      <w:r w:rsidRPr="00906B3E">
        <w:t>If</w:t>
      </w:r>
      <w:r w:rsidRPr="00906B3E">
        <w:rPr>
          <w:spacing w:val="-12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12"/>
        </w:rPr>
        <w:t xml:space="preserve"> </w:t>
      </w:r>
      <w:r w:rsidRPr="00906B3E">
        <w:t>once</w:t>
      </w:r>
      <w:r w:rsidRPr="00906B3E">
        <w:rPr>
          <w:spacing w:val="-12"/>
        </w:rPr>
        <w:t xml:space="preserve"> </w:t>
      </w:r>
      <w:r w:rsidRPr="00906B3E">
        <w:t>more</w:t>
      </w:r>
      <w:r w:rsidRPr="00906B3E">
        <w:rPr>
          <w:spacing w:val="-11"/>
        </w:rPr>
        <w:t xml:space="preserve"> </w:t>
      </w:r>
      <w:r w:rsidRPr="00906B3E">
        <w:t>plot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6"/>
        </w:rPr>
        <w:t>wo</w:t>
      </w:r>
      <w:r w:rsidRPr="00906B3E">
        <w:rPr>
          <w:spacing w:val="-12"/>
        </w:rPr>
        <w:t xml:space="preserve"> </w:t>
      </w:r>
      <w:r w:rsidRPr="00906B3E">
        <w:t>statistics</w:t>
      </w:r>
      <w:r w:rsidRPr="00906B3E">
        <w:rPr>
          <w:spacing w:val="-11"/>
        </w:rPr>
        <w:t xml:space="preserve"> </w:t>
      </w:r>
      <w:r w:rsidRPr="00906B3E">
        <w:t>against</w:t>
      </w:r>
      <w:r w:rsidRPr="00906B3E">
        <w:rPr>
          <w:spacing w:val="-13"/>
        </w:rPr>
        <w:t xml:space="preserve"> </w:t>
      </w:r>
      <w:r w:rsidRPr="00906B3E">
        <w:rPr>
          <w:spacing w:val="-3"/>
        </w:rPr>
        <w:t>each</w:t>
      </w:r>
      <w:r w:rsidRPr="00906B3E">
        <w:rPr>
          <w:spacing w:val="-12"/>
        </w:rPr>
        <w:t xml:space="preserve"> </w:t>
      </w:r>
      <w:r w:rsidRPr="00906B3E">
        <w:t>other</w:t>
      </w:r>
      <w:r w:rsidRPr="00906B3E">
        <w:rPr>
          <w:spacing w:val="-12"/>
        </w:rPr>
        <w:t xml:space="preserve"> </w:t>
      </w:r>
      <w:r w:rsidRPr="00906B3E">
        <w:t>to</w:t>
      </w:r>
      <w:r w:rsidRPr="00906B3E">
        <w:rPr>
          <w:spacing w:val="-12"/>
        </w:rPr>
        <w:t xml:space="preserve"> </w:t>
      </w:r>
      <w:r w:rsidRPr="00906B3E">
        <w:t>see</w:t>
      </w:r>
      <w:r w:rsidRPr="00906B3E">
        <w:rPr>
          <w:spacing w:val="-11"/>
        </w:rPr>
        <w:t xml:space="preserve"> </w:t>
      </w:r>
      <w:r w:rsidRPr="00906B3E">
        <w:t>where</w:t>
      </w:r>
      <w:r w:rsidRPr="00906B3E">
        <w:rPr>
          <w:spacing w:val="-12"/>
        </w:rPr>
        <w:t xml:space="preserve"> </w:t>
      </w:r>
      <w:r w:rsidRPr="00906B3E">
        <w:t>they</w:t>
      </w:r>
      <w:r w:rsidRPr="00906B3E">
        <w:rPr>
          <w:spacing w:val="-12"/>
        </w:rPr>
        <w:t xml:space="preserve"> </w:t>
      </w:r>
      <w:r w:rsidRPr="00906B3E">
        <w:t>are</w:t>
      </w:r>
      <w:r w:rsidRPr="00906B3E">
        <w:rPr>
          <w:spacing w:val="24"/>
          <w:w w:val="94"/>
        </w:rPr>
        <w:t xml:space="preserve"> </w:t>
      </w:r>
      <w:r w:rsidRPr="00906B3E">
        <w:t>unrelated</w:t>
      </w:r>
      <w:r w:rsidRPr="00906B3E">
        <w:rPr>
          <w:spacing w:val="-8"/>
        </w:rPr>
        <w:t xml:space="preserve"> </w:t>
      </w:r>
      <w:r w:rsidRPr="00906B3E">
        <w:t>(indicated</w:t>
      </w:r>
      <w:r w:rsidRPr="00906B3E">
        <w:rPr>
          <w:spacing w:val="-9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8"/>
        </w:rPr>
        <w:t xml:space="preserve"> </w:t>
      </w:r>
      <w:r w:rsidRPr="00906B3E">
        <w:rPr>
          <w:spacing w:val="-2"/>
        </w:rPr>
        <w:t>straigh</w:t>
      </w:r>
      <w:r w:rsidRPr="00906B3E">
        <w:rPr>
          <w:spacing w:val="-1"/>
        </w:rPr>
        <w:t>t</w:t>
      </w:r>
      <w:r w:rsidRPr="00906B3E">
        <w:rPr>
          <w:spacing w:val="-7"/>
        </w:rPr>
        <w:t xml:space="preserve"> </w:t>
      </w:r>
      <w:r w:rsidRPr="00906B3E">
        <w:t>lines</w:t>
      </w:r>
      <w:r w:rsidRPr="00906B3E">
        <w:rPr>
          <w:spacing w:val="-8"/>
        </w:rPr>
        <w:t xml:space="preserve"> </w:t>
      </w:r>
      <w:r w:rsidRPr="00906B3E">
        <w:t>in</w:t>
      </w:r>
      <w:r w:rsidRPr="00906B3E">
        <w:rPr>
          <w:spacing w:val="-8"/>
        </w:rPr>
        <w:t xml:space="preserve"> </w:t>
      </w:r>
      <w:r w:rsidRPr="00906B3E">
        <w:t>the</w:t>
      </w:r>
      <w:r w:rsidRPr="00906B3E">
        <w:rPr>
          <w:spacing w:val="-7"/>
        </w:rPr>
        <w:t xml:space="preserve"> </w:t>
      </w:r>
      <w:r w:rsidRPr="00906B3E">
        <w:rPr>
          <w:spacing w:val="-3"/>
        </w:rPr>
        <w:t>curv</w:t>
      </w:r>
      <w:r w:rsidRPr="00906B3E">
        <w:rPr>
          <w:spacing w:val="-2"/>
        </w:rPr>
        <w:t>e),</w:t>
      </w:r>
      <w:r w:rsidRPr="00906B3E">
        <w:rPr>
          <w:spacing w:val="-8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8"/>
        </w:rPr>
        <w:t xml:space="preserve"> </w:t>
      </w:r>
      <w:r w:rsidRPr="00906B3E">
        <w:t>see</w:t>
      </w:r>
      <w:r w:rsidRPr="00906B3E">
        <w:rPr>
          <w:spacing w:val="-7"/>
        </w:rPr>
        <w:t xml:space="preserve"> </w:t>
      </w:r>
      <w:r w:rsidRPr="00906B3E">
        <w:t>the</w:t>
      </w:r>
      <w:r w:rsidRPr="00906B3E">
        <w:rPr>
          <w:spacing w:val="-8"/>
        </w:rPr>
        <w:t xml:space="preserve"> </w:t>
      </w:r>
      <w:r w:rsidRPr="00906B3E">
        <w:t>SGPV</w:t>
      </w:r>
      <w:r w:rsidRPr="00906B3E">
        <w:rPr>
          <w:spacing w:val="-7"/>
        </w:rPr>
        <w:t xml:space="preserve"> </w:t>
      </w:r>
      <w:r w:rsidRPr="00906B3E">
        <w:t>is</w:t>
      </w:r>
      <w:r w:rsidRPr="00906B3E">
        <w:rPr>
          <w:spacing w:val="-8"/>
        </w:rPr>
        <w:t xml:space="preserve"> </w:t>
      </w:r>
      <w:r w:rsidRPr="00906B3E">
        <w:t>0.56</w:t>
      </w:r>
      <w:r w:rsidRPr="00906B3E">
        <w:rPr>
          <w:spacing w:val="-7"/>
        </w:rPr>
        <w:t xml:space="preserve"> </w:t>
      </w:r>
      <w:r w:rsidRPr="00906B3E">
        <w:t>for</w:t>
      </w:r>
      <w:r w:rsidRPr="00906B3E">
        <w:rPr>
          <w:spacing w:val="-8"/>
        </w:rPr>
        <w:t xml:space="preserve"> </w:t>
      </w:r>
      <w:r w:rsidRPr="00906B3E">
        <w:t>a</w:t>
      </w:r>
      <w:r w:rsidRPr="00906B3E">
        <w:rPr>
          <w:spacing w:val="-7"/>
        </w:rPr>
        <w:t xml:space="preserve"> </w:t>
      </w:r>
      <w:r w:rsidRPr="00906B3E">
        <w:t>range</w:t>
      </w:r>
      <w:r w:rsidRPr="00906B3E">
        <w:rPr>
          <w:spacing w:val="-9"/>
        </w:rPr>
        <w:t xml:space="preserve"> </w:t>
      </w:r>
      <w:r w:rsidRPr="00906B3E">
        <w:t>of</w:t>
      </w:r>
      <w:r w:rsidRPr="00906B3E">
        <w:rPr>
          <w:spacing w:val="30"/>
          <w:w w:val="89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24"/>
        </w:rPr>
        <w:t xml:space="preserve"> </w:t>
      </w:r>
      <w:r w:rsidRPr="00906B3E">
        <w:t>means</w:t>
      </w:r>
      <w:r w:rsidRPr="00906B3E">
        <w:rPr>
          <w:spacing w:val="-23"/>
        </w:rPr>
        <w:t xml:space="preserve"> </w:t>
      </w:r>
      <w:r w:rsidRPr="00906B3E">
        <w:t>where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23"/>
        </w:rPr>
        <w:t xml:space="preserve"> </w:t>
      </w:r>
      <w:r w:rsidRPr="00906B3E">
        <w:t>from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3"/>
        </w:rPr>
        <w:t xml:space="preserve"> </w:t>
      </w:r>
      <w:r w:rsidRPr="00906B3E">
        <w:t>test</w:t>
      </w:r>
      <w:r w:rsidRPr="00906B3E">
        <w:rPr>
          <w:spacing w:val="-23"/>
        </w:rPr>
        <w:t xml:space="preserve"> </w:t>
      </w:r>
      <w:r w:rsidRPr="00906B3E">
        <w:t>still</w:t>
      </w:r>
      <w:r w:rsidRPr="00906B3E">
        <w:rPr>
          <w:spacing w:val="-23"/>
        </w:rPr>
        <w:t xml:space="preserve"> </w:t>
      </w:r>
      <w:r w:rsidRPr="00906B3E">
        <w:rPr>
          <w:spacing w:val="-4"/>
        </w:rPr>
        <w:t>varies</w:t>
      </w:r>
      <w:r w:rsidRPr="00906B3E">
        <w:rPr>
          <w:spacing w:val="-24"/>
        </w:rPr>
        <w:t xml:space="preserve"> </w:t>
      </w:r>
      <w:r w:rsidRPr="00906B3E">
        <w:t>(Figure</w:t>
      </w:r>
      <w:r w:rsidRPr="00906B3E">
        <w:rPr>
          <w:spacing w:val="-24"/>
        </w:rPr>
        <w:t xml:space="preserve"> </w:t>
      </w:r>
      <w:hyperlink w:anchor="_bookmark8" w:history="1">
        <w:r w:rsidRPr="00906B3E">
          <w:t>10</w:t>
        </w:r>
      </w:hyperlink>
      <w:r w:rsidRPr="00906B3E">
        <w:t>).</w:t>
      </w:r>
    </w:p>
    <w:p w:rsidR="00687123" w:rsidRPr="00906B3E" w:rsidRDefault="00C62845">
      <w:pPr>
        <w:pStyle w:val="BodyText"/>
        <w:spacing w:before="95" w:line="354" w:lineRule="auto"/>
        <w:ind w:left="120" w:right="1429" w:firstLine="576"/>
        <w:jc w:val="both"/>
      </w:pPr>
      <w:r w:rsidRPr="00906B3E">
        <w:rPr>
          <w:spacing w:val="-9"/>
        </w:rPr>
        <w:t>T</w:t>
      </w:r>
      <w:r w:rsidRPr="00906B3E">
        <w:rPr>
          <w:spacing w:val="-12"/>
        </w:rPr>
        <w:t>o</w:t>
      </w:r>
      <w:r w:rsidRPr="00906B3E">
        <w:rPr>
          <w:spacing w:val="-11"/>
        </w:rPr>
        <w:t xml:space="preserve"> </w:t>
      </w:r>
      <w:r w:rsidRPr="00906B3E">
        <w:t>conclude</w:t>
      </w:r>
      <w:r w:rsidRPr="00906B3E">
        <w:rPr>
          <w:spacing w:val="-12"/>
        </w:rPr>
        <w:t xml:space="preserve"> </w:t>
      </w:r>
      <w:r w:rsidRPr="00906B3E">
        <w:t>this</w:t>
      </w:r>
      <w:r w:rsidRPr="00906B3E">
        <w:rPr>
          <w:spacing w:val="-12"/>
        </w:rPr>
        <w:t xml:space="preserve"> </w:t>
      </w:r>
      <w:r w:rsidRPr="00906B3E">
        <w:t>section,</w:t>
      </w:r>
      <w:r w:rsidRPr="00906B3E">
        <w:rPr>
          <w:spacing w:val="-11"/>
        </w:rPr>
        <w:t xml:space="preserve"> </w:t>
      </w:r>
      <w:r w:rsidRPr="00906B3E">
        <w:t>there</w:t>
      </w:r>
      <w:r w:rsidRPr="00906B3E">
        <w:rPr>
          <w:spacing w:val="-11"/>
        </w:rPr>
        <w:t xml:space="preserve"> </w:t>
      </w:r>
      <w:r w:rsidRPr="00906B3E">
        <w:t>are</w:t>
      </w:r>
      <w:r w:rsidRPr="00906B3E">
        <w:rPr>
          <w:spacing w:val="-11"/>
        </w:rPr>
        <w:t xml:space="preserve"> </w:t>
      </w:r>
      <w:r w:rsidRPr="00906B3E">
        <w:t>three</w:t>
      </w:r>
      <w:r w:rsidRPr="00906B3E">
        <w:rPr>
          <w:spacing w:val="-12"/>
        </w:rPr>
        <w:t xml:space="preserve"> </w:t>
      </w:r>
      <w:r w:rsidRPr="00906B3E">
        <w:t>situations</w:t>
      </w:r>
      <w:r w:rsidRPr="00906B3E">
        <w:rPr>
          <w:spacing w:val="-11"/>
        </w:rPr>
        <w:t xml:space="preserve"> </w:t>
      </w:r>
      <w:r w:rsidRPr="00906B3E">
        <w:t>where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2"/>
        </w:rPr>
        <w:t xml:space="preserve"> </w:t>
      </w:r>
      <w:r w:rsidRPr="00906B3E">
        <w:t>from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TOST</w:t>
      </w:r>
      <w:r w:rsidRPr="00906B3E">
        <w:rPr>
          <w:spacing w:val="20"/>
          <w:w w:val="106"/>
        </w:rPr>
        <w:t xml:space="preserve"> </w:t>
      </w:r>
      <w:r w:rsidRPr="00906B3E">
        <w:t>procedure</w:t>
      </w:r>
      <w:r w:rsidRPr="00906B3E">
        <w:rPr>
          <w:spacing w:val="-12"/>
        </w:rPr>
        <w:t xml:space="preserve"> </w:t>
      </w:r>
      <w:r w:rsidRPr="00906B3E">
        <w:t>is</w:t>
      </w:r>
      <w:r w:rsidRPr="00906B3E">
        <w:rPr>
          <w:spacing w:val="-11"/>
        </w:rPr>
        <w:t xml:space="preserve"> </w:t>
      </w:r>
      <w:r w:rsidRPr="00906B3E">
        <w:t>unrelated</w:t>
      </w:r>
      <w:r w:rsidRPr="00906B3E">
        <w:rPr>
          <w:spacing w:val="-11"/>
        </w:rPr>
        <w:t xml:space="preserve"> </w:t>
      </w:r>
      <w:r w:rsidRPr="00906B3E">
        <w:t>to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SGPV.</w:t>
      </w:r>
      <w:r w:rsidRPr="00906B3E">
        <w:rPr>
          <w:spacing w:val="-12"/>
        </w:rPr>
        <w:t xml:space="preserve"> </w:t>
      </w:r>
      <w:r w:rsidRPr="00906B3E">
        <w:t>In</w:t>
      </w:r>
      <w:r w:rsidRPr="00906B3E">
        <w:rPr>
          <w:spacing w:val="-11"/>
        </w:rPr>
        <w:t xml:space="preserve"> </w:t>
      </w:r>
      <w:r w:rsidRPr="00906B3E">
        <w:t>all</w:t>
      </w:r>
      <w:r w:rsidRPr="00906B3E">
        <w:rPr>
          <w:spacing w:val="-12"/>
        </w:rPr>
        <w:t xml:space="preserve"> </w:t>
      </w:r>
      <w:r w:rsidRPr="00906B3E">
        <w:t>these</w:t>
      </w:r>
      <w:r w:rsidRPr="00906B3E">
        <w:rPr>
          <w:spacing w:val="-11"/>
        </w:rPr>
        <w:t xml:space="preserve"> </w:t>
      </w:r>
      <w:r w:rsidRPr="00906B3E">
        <w:t>situations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2"/>
        </w:rPr>
        <w:t xml:space="preserve"> </w:t>
      </w:r>
      <w:r w:rsidRPr="00906B3E">
        <w:t>for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31"/>
          <w:w w:val="93"/>
        </w:rPr>
        <w:t xml:space="preserve"> </w:t>
      </w:r>
      <w:r w:rsidRPr="00906B3E">
        <w:t>test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differen</w:t>
      </w:r>
      <w:r w:rsidRPr="00906B3E">
        <w:rPr>
          <w:spacing w:val="-1"/>
        </w:rPr>
        <w:t>tiates</w:t>
      </w:r>
      <w:r w:rsidRPr="00906B3E">
        <w:rPr>
          <w:spacing w:val="-18"/>
        </w:rPr>
        <w:t xml:space="preserve"> </w:t>
      </w:r>
      <w:r w:rsidRPr="00906B3E">
        <w:t>tests</w:t>
      </w:r>
      <w:r w:rsidRPr="00906B3E">
        <w:rPr>
          <w:spacing w:val="-18"/>
        </w:rPr>
        <w:t xml:space="preserve"> </w:t>
      </w:r>
      <w:r w:rsidRPr="00906B3E">
        <w:t>with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differen</w:t>
      </w:r>
      <w:r w:rsidRPr="00906B3E">
        <w:rPr>
          <w:spacing w:val="-1"/>
        </w:rPr>
        <w:t>t</w:t>
      </w:r>
      <w:r w:rsidRPr="00906B3E">
        <w:rPr>
          <w:spacing w:val="-18"/>
        </w:rPr>
        <w:t xml:space="preserve"> </w:t>
      </w:r>
      <w:r w:rsidRPr="00906B3E">
        <w:t>means,</w:t>
      </w:r>
      <w:r w:rsidRPr="00906B3E">
        <w:rPr>
          <w:spacing w:val="-17"/>
        </w:rPr>
        <w:t xml:space="preserve"> </w:t>
      </w:r>
      <w:r w:rsidRPr="00906B3E">
        <w:t>but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t>SGPV</w:t>
      </w:r>
      <w:r w:rsidRPr="00906B3E">
        <w:rPr>
          <w:spacing w:val="-18"/>
        </w:rPr>
        <w:t xml:space="preserve"> </w:t>
      </w:r>
      <w:r w:rsidRPr="00906B3E">
        <w:rPr>
          <w:spacing w:val="1"/>
        </w:rPr>
        <w:t>does</w:t>
      </w:r>
      <w:r w:rsidRPr="00906B3E">
        <w:rPr>
          <w:spacing w:val="-17"/>
        </w:rPr>
        <w:t xml:space="preserve"> </w:t>
      </w:r>
      <w:r w:rsidRPr="00906B3E">
        <w:t>not.</w:t>
      </w:r>
      <w:r w:rsidRPr="00906B3E">
        <w:rPr>
          <w:spacing w:val="-3"/>
        </w:rPr>
        <w:t xml:space="preserve"> </w:t>
      </w:r>
      <w:r w:rsidRPr="00906B3E">
        <w:t>Therefore,</w:t>
      </w:r>
      <w:r w:rsidRPr="00906B3E">
        <w:rPr>
          <w:spacing w:val="-18"/>
        </w:rPr>
        <w:t xml:space="preserve"> </w:t>
      </w:r>
      <w:r w:rsidRPr="00906B3E">
        <w:t>as</w:t>
      </w:r>
      <w:r w:rsidRPr="00906B3E">
        <w:rPr>
          <w:spacing w:val="-18"/>
        </w:rPr>
        <w:t xml:space="preserve"> </w:t>
      </w:r>
      <w:r w:rsidRPr="00906B3E">
        <w:t>a</w:t>
      </w:r>
      <w:r w:rsidRPr="00906B3E">
        <w:rPr>
          <w:spacing w:val="-17"/>
        </w:rPr>
        <w:t xml:space="preserve"> </w:t>
      </w:r>
      <w:r w:rsidRPr="00906B3E">
        <w:t>purely</w:t>
      </w:r>
      <w:r w:rsidRPr="00906B3E">
        <w:rPr>
          <w:spacing w:val="23"/>
          <w:w w:val="90"/>
        </w:rPr>
        <w:t xml:space="preserve"> </w:t>
      </w:r>
      <w:r w:rsidRPr="00906B3E">
        <w:rPr>
          <w:spacing w:val="-3"/>
        </w:rPr>
        <w:t>continuous</w:t>
      </w:r>
      <w:r w:rsidRPr="00906B3E">
        <w:rPr>
          <w:spacing w:val="-10"/>
        </w:rPr>
        <w:t xml:space="preserve"> </w:t>
      </w:r>
      <w:r w:rsidRPr="00906B3E">
        <w:rPr>
          <w:spacing w:val="-2"/>
        </w:rPr>
        <w:t>descriptive</w:t>
      </w:r>
      <w:r w:rsidRPr="00906B3E">
        <w:rPr>
          <w:spacing w:val="-10"/>
        </w:rPr>
        <w:t xml:space="preserve"> </w:t>
      </w:r>
      <w:r w:rsidRPr="00906B3E">
        <w:t>statistic,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SGPV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10"/>
        </w:rPr>
        <w:t xml:space="preserve"> </w:t>
      </w:r>
      <w:r w:rsidRPr="00906B3E">
        <w:t>more</w:t>
      </w:r>
      <w:r w:rsidRPr="00906B3E">
        <w:rPr>
          <w:spacing w:val="-10"/>
        </w:rPr>
        <w:t xml:space="preserve"> </w:t>
      </w:r>
      <w:r w:rsidRPr="00906B3E">
        <w:t>limited</w:t>
      </w:r>
      <w:r w:rsidRPr="00906B3E">
        <w:rPr>
          <w:spacing w:val="-9"/>
        </w:rPr>
        <w:t xml:space="preserve"> </w:t>
      </w:r>
      <w:r w:rsidRPr="00906B3E">
        <w:t>than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0"/>
        </w:rPr>
        <w:t xml:space="preserve"> </w:t>
      </w:r>
      <w:r w:rsidRPr="00906B3E">
        <w:t>from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TOST</w:t>
      </w:r>
      <w:r w:rsidRPr="00906B3E">
        <w:rPr>
          <w:spacing w:val="23"/>
          <w:w w:val="106"/>
        </w:rPr>
        <w:t xml:space="preserve"> </w:t>
      </w:r>
      <w:r w:rsidRPr="00906B3E">
        <w:t>procedure.</w:t>
      </w:r>
    </w:p>
    <w:p w:rsidR="00687123" w:rsidRPr="00906B3E" w:rsidRDefault="00687123">
      <w:pPr>
        <w:spacing w:line="354" w:lineRule="auto"/>
        <w:jc w:val="both"/>
        <w:rPr>
          <w:rFonts w:ascii="Palatino Linotype" w:hAnsi="Palatino Linotype"/>
        </w:rPr>
        <w:sectPr w:rsidR="00687123" w:rsidRPr="00906B3E">
          <w:pgSz w:w="12240" w:h="15840"/>
          <w:pgMar w:top="960" w:right="0" w:bottom="280" w:left="132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1"/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C62845">
      <w:pPr>
        <w:spacing w:line="200" w:lineRule="atLeast"/>
        <w:ind w:left="1313"/>
        <w:rPr>
          <w:rFonts w:ascii="Palatino Linotype" w:eastAsia="Palatino Linotype" w:hAnsi="Palatino Linotype" w:cs="Palatino Linotype"/>
          <w:sz w:val="20"/>
          <w:szCs w:val="20"/>
        </w:rPr>
      </w:pPr>
      <w:r w:rsidRPr="00906B3E">
        <w:rPr>
          <w:rFonts w:ascii="Palatino Linotype" w:eastAsia="Palatino Linotype" w:hAnsi="Palatino Linotype" w:cs="Palatino Linotype"/>
          <w:sz w:val="20"/>
          <w:szCs w:val="20"/>
        </w:rPr>
      </w:r>
      <w:r w:rsidRPr="00906B3E">
        <w:rPr>
          <w:rFonts w:ascii="Palatino Linotype" w:eastAsia="Palatino Linotype" w:hAnsi="Palatino Linotype" w:cs="Palatino Linotype"/>
          <w:sz w:val="20"/>
          <w:szCs w:val="20"/>
        </w:rPr>
        <w:pict>
          <v:group id="_x0000_s1320" style="width:379.5pt;height:199.5pt;mso-position-horizontal-relative:char;mso-position-vertical-relative:line" coordsize="7590,3990">
            <v:group id="_x0000_s1343" style="position:absolute;left:8;top:3838;width:7575;height:2" coordorigin="8,3838" coordsize="7575,2">
              <v:shape id="_x0000_s1344" style="position:absolute;left:8;top:3838;width:7575;height:2" coordorigin="8,3838" coordsize="7575,0" path="m8,3838r7574,e" filled="f">
                <v:path arrowok="t"/>
              </v:shape>
            </v:group>
            <v:group id="_x0000_s1341" style="position:absolute;left:288;top:3838;width:2;height:144" coordorigin="288,3838" coordsize="2,144">
              <v:shape id="_x0000_s1342" style="position:absolute;left:288;top:3838;width:2;height:144" coordorigin="288,3838" coordsize="0,144" path="m288,3838r,144e" filled="f">
                <v:path arrowok="t"/>
              </v:shape>
            </v:group>
            <v:group id="_x0000_s1339" style="position:absolute;left:2041;top:3838;width:2;height:144" coordorigin="2041,3838" coordsize="2,144">
              <v:shape id="_x0000_s1340" style="position:absolute;left:2041;top:3838;width:2;height:144" coordorigin="2041,3838" coordsize="0,144" path="m2041,3838r,144e" filled="f">
                <v:path arrowok="t"/>
              </v:shape>
            </v:group>
            <v:group id="_x0000_s1337" style="position:absolute;left:3795;top:3838;width:2;height:144" coordorigin="3795,3838" coordsize="2,144">
              <v:shape id="_x0000_s1338" style="position:absolute;left:3795;top:3838;width:2;height:144" coordorigin="3795,3838" coordsize="0,144" path="m3795,3838r,144e" filled="f">
                <v:path arrowok="t"/>
              </v:shape>
            </v:group>
            <v:group id="_x0000_s1335" style="position:absolute;left:5548;top:3838;width:2;height:144" coordorigin="5548,3838" coordsize="2,144">
              <v:shape id="_x0000_s1336" style="position:absolute;left:5548;top:3838;width:2;height:144" coordorigin="5548,3838" coordsize="0,144" path="m5548,3838r,144e" filled="f">
                <v:path arrowok="t"/>
              </v:shape>
            </v:group>
            <v:group id="_x0000_s1333" style="position:absolute;left:7301;top:3838;width:2;height:144" coordorigin="7301,3838" coordsize="2,144">
              <v:shape id="_x0000_s1334" style="position:absolute;left:7301;top:3838;width:2;height:144" coordorigin="7301,3838" coordsize="0,144" path="m7301,3838r,144e" filled="f">
                <v:path arrowok="t"/>
              </v:shape>
            </v:group>
            <v:group id="_x0000_s1331" style="position:absolute;left:8;top:8;width:7575;height:3831" coordorigin="8,8" coordsize="7575,3831">
              <v:shape id="_x0000_s1332" style="position:absolute;left:8;top:8;width:7575;height:3831" coordorigin="8,8" coordsize="7575,3831" path="m8,3838r7574,l7582,7,8,7r,3831e" filled="f">
                <v:path arrowok="t"/>
              </v:shape>
            </v:group>
            <v:group id="_x0000_s1329" style="position:absolute;left:4496;top:8;width:2;height:3831" coordorigin="4496,8" coordsize="2,3831">
              <v:shape id="_x0000_s1330" style="position:absolute;left:4496;top:8;width:2;height:3831" coordorigin="4496,8" coordsize="0,3831" path="m4496,3838l4496,7e" filled="f">
                <v:stroke dashstyle="dash"/>
                <v:path arrowok="t"/>
              </v:shape>
            </v:group>
            <v:group id="_x0000_s1327" style="position:absolute;left:3093;top:8;width:2;height:3831" coordorigin="3093,8" coordsize="2,3831">
              <v:shape id="_x0000_s1328" style="position:absolute;left:3093;top:8;width:2;height:3831" coordorigin="3093,8" coordsize="0,3831" path="m3093,3838l3093,7e" filled="f">
                <v:stroke dashstyle="dash"/>
                <v:path arrowok="t"/>
              </v:shape>
            </v:group>
            <v:group id="_x0000_s1325" style="position:absolute;left:3795;top:8;width:2;height:3831" coordorigin="3795,8" coordsize="2,3831">
              <v:shape id="_x0000_s1326" style="position:absolute;left:3795;top:8;width:2;height:3831" coordorigin="3795,8" coordsize="0,3831" path="m3795,3838l3795,7e" filled="f" strokecolor="#bebebe">
                <v:stroke dashstyle="dash"/>
                <v:path arrowok="t"/>
              </v:shape>
            </v:group>
            <v:group id="_x0000_s1323" style="position:absolute;left:4037;top:1815;width:216;height:216" coordorigin="4037,1815" coordsize="216,216">
              <v:shape id="_x0000_s1324" style="position:absolute;left:4037;top:1815;width:216;height:216" coordorigin="4037,1815" coordsize="216,216" path="m4037,2031r216,l4253,1815r-216,l4037,2031xe" fillcolor="black" stroked="f">
                <v:path arrowok="t"/>
              </v:shape>
            </v:group>
            <v:group id="_x0000_s1321" style="position:absolute;left:2891;top:1923;width:2509;height:2" coordorigin="2891,1923" coordsize="2509,2">
              <v:shape id="_x0000_s1322" style="position:absolute;left:2891;top:1923;width:2509;height:2" coordorigin="2891,1923" coordsize="2509,0" path="m2891,1923r2509,e" filled="f" strokeweight="2.25pt">
                <v:path arrowok="t"/>
              </v:shape>
            </v:group>
            <w10:anchorlock/>
          </v:group>
        </w:pict>
      </w: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5"/>
          <w:szCs w:val="5"/>
        </w:rPr>
      </w:pPr>
    </w:p>
    <w:p w:rsidR="00687123" w:rsidRPr="00906B3E" w:rsidRDefault="00C62845">
      <w:pPr>
        <w:pStyle w:val="BodyText"/>
        <w:tabs>
          <w:tab w:val="left" w:pos="3217"/>
          <w:tab w:val="left" w:pos="5041"/>
          <w:tab w:val="left" w:pos="6794"/>
          <w:tab w:val="left" w:pos="8547"/>
        </w:tabs>
        <w:spacing w:before="69"/>
        <w:ind w:left="1464"/>
        <w:rPr>
          <w:rFonts w:eastAsia="Helvetica" w:cs="Helvetica"/>
        </w:rPr>
      </w:pPr>
      <w:r w:rsidRPr="00906B3E">
        <w:pict>
          <v:shape id="_x0000_s1319" type="#_x0000_t202" style="position:absolute;left:0;text-align:left;margin-left:74.25pt;margin-top:-171.8pt;width:14pt;height:129.65pt;z-index:1720;mso-position-horizontal-relative:page" filled="f" stroked="f">
            <v:textbox style="layout-flow:vertical;mso-layout-flow-alt:bottom-to-top;mso-next-textbox:#_x0000_s1319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</w:rPr>
                    <w:t xml:space="preserve">SGPV or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</w:p>
              </w:txbxContent>
            </v:textbox>
            <w10:wrap anchorx="page"/>
          </v:shape>
        </w:pict>
      </w:r>
      <w:bookmarkStart w:id="12" w:name="_bookmark6"/>
      <w:bookmarkEnd w:id="12"/>
      <w:r w:rsidRPr="00906B3E">
        <w:rPr>
          <w:rFonts w:eastAsia="Helvetica" w:cs="Helvetica"/>
        </w:rPr>
        <w:t>−</w:t>
      </w:r>
      <w:r w:rsidRPr="00906B3E">
        <w:rPr>
          <w:rFonts w:eastAsia="Helvetica" w:cs="Helvetica"/>
        </w:rPr>
        <w:t>2</w:t>
      </w:r>
      <w:r w:rsidRPr="00906B3E">
        <w:rPr>
          <w:rFonts w:eastAsia="Helvetica" w:cs="Helvetica"/>
        </w:rPr>
        <w:tab/>
      </w:r>
      <w:r w:rsidRPr="00906B3E">
        <w:rPr>
          <w:rFonts w:eastAsia="Helvetica" w:cs="Helvetica"/>
          <w:w w:val="95"/>
        </w:rPr>
        <w:t>−</w:t>
      </w:r>
      <w:r w:rsidRPr="00906B3E">
        <w:rPr>
          <w:rFonts w:eastAsia="Helvetica" w:cs="Helvetica"/>
          <w:w w:val="95"/>
        </w:rPr>
        <w:t>1</w:t>
      </w:r>
      <w:r w:rsidRPr="00906B3E">
        <w:rPr>
          <w:rFonts w:eastAsia="Helvetica" w:cs="Helvetica"/>
          <w:w w:val="95"/>
        </w:rPr>
        <w:tab/>
        <w:t>0</w:t>
      </w:r>
      <w:r w:rsidRPr="00906B3E">
        <w:rPr>
          <w:rFonts w:eastAsia="Helvetica" w:cs="Helvetica"/>
          <w:w w:val="95"/>
        </w:rPr>
        <w:tab/>
      </w:r>
      <w:r w:rsidRPr="00906B3E">
        <w:rPr>
          <w:rFonts w:eastAsia="Helvetica" w:cs="Helvetica"/>
        </w:rPr>
        <w:t>1</w:t>
      </w:r>
      <w:r w:rsidRPr="00906B3E">
        <w:rPr>
          <w:rFonts w:eastAsia="Helvetica" w:cs="Helvetica"/>
        </w:rPr>
        <w:tab/>
        <w:t>2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4212" w:right="4934"/>
        <w:jc w:val="center"/>
        <w:rPr>
          <w:rFonts w:eastAsia="Helvetica" w:cs="Helvetica"/>
        </w:rPr>
      </w:pPr>
      <w:r w:rsidRPr="00906B3E">
        <w:t xml:space="preserve">Mean </w:t>
      </w:r>
      <w:r w:rsidRPr="00906B3E">
        <w:rPr>
          <w:spacing w:val="-1"/>
        </w:rPr>
        <w:t>Difference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12" w:right="1363" w:firstLine="27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-15"/>
        </w:rPr>
        <w:t xml:space="preserve"> </w:t>
      </w:r>
      <w:proofErr w:type="gramStart"/>
      <w:r w:rsidRPr="00906B3E">
        <w:rPr>
          <w:i/>
        </w:rPr>
        <w:t>8</w:t>
      </w:r>
      <w:r w:rsidRPr="00906B3E">
        <w:rPr>
          <w:i/>
          <w:spacing w:val="-47"/>
        </w:rPr>
        <w:t xml:space="preserve"> </w:t>
      </w:r>
      <w:r w:rsidRPr="00906B3E">
        <w:t>.</w:t>
      </w:r>
      <w:proofErr w:type="gramEnd"/>
      <w:r w:rsidRPr="00906B3E">
        <w:rPr>
          <w:spacing w:val="4"/>
        </w:rPr>
        <w:t xml:space="preserve"> </w:t>
      </w:r>
      <w:r w:rsidRPr="00906B3E">
        <w:t>Example</w:t>
      </w:r>
      <w:r w:rsidRPr="00906B3E">
        <w:rPr>
          <w:spacing w:val="-11"/>
        </w:rPr>
        <w:t xml:space="preserve"> </w:t>
      </w:r>
      <w:r w:rsidRPr="00906B3E">
        <w:t>of</w:t>
      </w:r>
      <w:r w:rsidRPr="00906B3E">
        <w:rPr>
          <w:spacing w:val="-12"/>
        </w:rPr>
        <w:t xml:space="preserve"> </w:t>
      </w:r>
      <w:r w:rsidRPr="00906B3E">
        <w:t>a</w:t>
      </w:r>
      <w:r w:rsidRPr="00906B3E">
        <w:rPr>
          <w:spacing w:val="-11"/>
        </w:rPr>
        <w:t xml:space="preserve"> </w:t>
      </w:r>
      <w:r w:rsidRPr="00906B3E">
        <w:t>95%</w:t>
      </w:r>
      <w:r w:rsidRPr="00906B3E">
        <w:rPr>
          <w:spacing w:val="-12"/>
        </w:rPr>
        <w:t xml:space="preserve"> </w:t>
      </w:r>
      <w:r w:rsidRPr="00906B3E">
        <w:t>CI</w:t>
      </w:r>
      <w:r w:rsidRPr="00906B3E">
        <w:rPr>
          <w:spacing w:val="-11"/>
        </w:rPr>
        <w:t xml:space="preserve"> </w:t>
      </w:r>
      <w:r w:rsidRPr="00906B3E">
        <w:t>that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11"/>
        </w:rPr>
        <w:t xml:space="preserve"> </w:t>
      </w:r>
      <w:r w:rsidRPr="00906B3E">
        <w:t>with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-12"/>
        </w:rPr>
        <w:t xml:space="preserve"> </w:t>
      </w:r>
      <w:r w:rsidRPr="00906B3E">
        <w:t>and</w:t>
      </w:r>
      <w:r w:rsidRPr="00906B3E">
        <w:rPr>
          <w:spacing w:val="-12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3"/>
        </w:rPr>
        <w:t xml:space="preserve"> </w:t>
      </w:r>
      <w:r w:rsidRPr="00906B3E">
        <w:rPr>
          <w:spacing w:val="1"/>
        </w:rPr>
        <w:t>bound</w:t>
      </w:r>
      <w:r w:rsidRPr="00906B3E">
        <w:rPr>
          <w:spacing w:val="39"/>
          <w:w w:val="90"/>
        </w:rPr>
        <w:t xml:space="preserve"> </w:t>
      </w:r>
      <w:r w:rsidRPr="00906B3E">
        <w:t>(indicated</w:t>
      </w:r>
      <w:r w:rsidRPr="00906B3E">
        <w:rPr>
          <w:spacing w:val="-17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ver</w:t>
      </w:r>
      <w:r w:rsidRPr="00906B3E">
        <w:rPr>
          <w:spacing w:val="-1"/>
        </w:rPr>
        <w:t>tical</w:t>
      </w:r>
      <w:r w:rsidRPr="00906B3E">
        <w:rPr>
          <w:spacing w:val="-16"/>
        </w:rPr>
        <w:t xml:space="preserve"> </w:t>
      </w:r>
      <w:r w:rsidRPr="00906B3E">
        <w:t>dotted</w:t>
      </w:r>
      <w:r w:rsidRPr="00906B3E">
        <w:rPr>
          <w:spacing w:val="-15"/>
        </w:rPr>
        <w:t xml:space="preserve"> </w:t>
      </w:r>
      <w:r w:rsidRPr="00906B3E">
        <w:t>lines).</w:t>
      </w: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30"/>
          <w:szCs w:val="30"/>
        </w:rPr>
      </w:pPr>
    </w:p>
    <w:p w:rsidR="00687123" w:rsidRPr="00906B3E" w:rsidRDefault="00C62845">
      <w:pPr>
        <w:pStyle w:val="Heading1"/>
        <w:spacing w:line="420" w:lineRule="auto"/>
        <w:ind w:right="1488"/>
        <w:rPr>
          <w:rFonts w:ascii="Palatino Linotype" w:hAnsi="Palatino Linotype"/>
          <w:b w:val="0"/>
          <w:bCs w:val="0"/>
        </w:rPr>
      </w:pPr>
      <w:bookmarkStart w:id="13" w:name="The_relation_between_equivalence_tests_a"/>
      <w:bookmarkEnd w:id="13"/>
      <w:r w:rsidRPr="00906B3E">
        <w:rPr>
          <w:rFonts w:ascii="Palatino Linotype" w:hAnsi="Palatino Linotype"/>
          <w:w w:val="95"/>
        </w:rPr>
        <w:t>The</w:t>
      </w:r>
      <w:r w:rsidRPr="00906B3E">
        <w:rPr>
          <w:rFonts w:ascii="Palatino Linotype" w:hAnsi="Palatino Linotype"/>
          <w:spacing w:val="14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relation</w:t>
      </w:r>
      <w:r w:rsidRPr="00906B3E">
        <w:rPr>
          <w:rFonts w:ascii="Palatino Linotype" w:hAnsi="Palatino Linotype"/>
          <w:spacing w:val="15"/>
          <w:w w:val="95"/>
        </w:rPr>
        <w:t xml:space="preserve"> </w:t>
      </w:r>
      <w:r w:rsidRPr="00906B3E">
        <w:rPr>
          <w:rFonts w:ascii="Palatino Linotype" w:hAnsi="Palatino Linotype"/>
          <w:spacing w:val="-2"/>
          <w:w w:val="95"/>
        </w:rPr>
        <w:t>bet</w:t>
      </w:r>
      <w:r w:rsidRPr="00906B3E">
        <w:rPr>
          <w:rFonts w:ascii="Palatino Linotype" w:hAnsi="Palatino Linotype"/>
          <w:spacing w:val="-3"/>
          <w:w w:val="95"/>
        </w:rPr>
        <w:t>ween</w:t>
      </w:r>
      <w:r w:rsidRPr="00906B3E">
        <w:rPr>
          <w:rFonts w:ascii="Palatino Linotype" w:hAnsi="Palatino Linotype"/>
          <w:spacing w:val="15"/>
          <w:w w:val="95"/>
        </w:rPr>
        <w:t xml:space="preserve"> </w:t>
      </w:r>
      <w:r w:rsidRPr="00906B3E">
        <w:rPr>
          <w:rFonts w:ascii="Palatino Linotype" w:hAnsi="Palatino Linotype"/>
          <w:spacing w:val="-3"/>
          <w:w w:val="95"/>
        </w:rPr>
        <w:t>equivalence</w:t>
      </w:r>
      <w:r w:rsidRPr="00906B3E">
        <w:rPr>
          <w:rFonts w:ascii="Palatino Linotype" w:hAnsi="Palatino Linotype"/>
          <w:spacing w:val="14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tests</w:t>
      </w:r>
      <w:r w:rsidRPr="00906B3E">
        <w:rPr>
          <w:rFonts w:ascii="Palatino Linotype" w:hAnsi="Palatino Linotype"/>
          <w:spacing w:val="15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and</w:t>
      </w:r>
      <w:r w:rsidRPr="00906B3E">
        <w:rPr>
          <w:rFonts w:ascii="Palatino Linotype" w:hAnsi="Palatino Linotype"/>
          <w:spacing w:val="15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SGPV</w:t>
      </w:r>
      <w:r w:rsidRPr="00906B3E">
        <w:rPr>
          <w:rFonts w:ascii="Palatino Linotype" w:hAnsi="Palatino Linotype"/>
          <w:spacing w:val="15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when</w:t>
      </w:r>
      <w:r w:rsidRPr="00906B3E">
        <w:rPr>
          <w:rFonts w:ascii="Palatino Linotype" w:hAnsi="Palatino Linotype"/>
          <w:spacing w:val="15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confidence</w:t>
      </w:r>
      <w:r w:rsidRPr="00906B3E">
        <w:rPr>
          <w:rFonts w:ascii="Palatino Linotype" w:hAnsi="Palatino Linotype"/>
          <w:spacing w:val="14"/>
          <w:w w:val="95"/>
        </w:rPr>
        <w:t xml:space="preserve"> </w:t>
      </w:r>
      <w:r w:rsidRPr="00906B3E">
        <w:rPr>
          <w:rFonts w:ascii="Palatino Linotype" w:hAnsi="Palatino Linotype"/>
          <w:spacing w:val="-4"/>
          <w:w w:val="95"/>
        </w:rPr>
        <w:t>in</w:t>
      </w:r>
      <w:r w:rsidRPr="00906B3E">
        <w:rPr>
          <w:rFonts w:ascii="Palatino Linotype" w:hAnsi="Palatino Linotype"/>
          <w:spacing w:val="-3"/>
          <w:w w:val="95"/>
        </w:rPr>
        <w:t>terv</w:t>
      </w:r>
      <w:r w:rsidRPr="00906B3E">
        <w:rPr>
          <w:rFonts w:ascii="Palatino Linotype" w:hAnsi="Palatino Linotype"/>
          <w:spacing w:val="-4"/>
          <w:w w:val="95"/>
        </w:rPr>
        <w:t>als</w:t>
      </w:r>
      <w:r w:rsidRPr="00906B3E">
        <w:rPr>
          <w:rFonts w:ascii="Palatino Linotype" w:hAnsi="Palatino Linotype"/>
          <w:spacing w:val="31"/>
          <w:w w:val="89"/>
        </w:rPr>
        <w:t xml:space="preserve"> </w:t>
      </w:r>
      <w:r w:rsidRPr="00906B3E">
        <w:rPr>
          <w:rFonts w:ascii="Palatino Linotype" w:hAnsi="Palatino Linotype"/>
          <w:w w:val="95"/>
        </w:rPr>
        <w:t>are</w:t>
      </w:r>
      <w:r w:rsidRPr="00906B3E">
        <w:rPr>
          <w:rFonts w:ascii="Palatino Linotype" w:hAnsi="Palatino Linotype"/>
          <w:spacing w:val="-9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not</w:t>
      </w:r>
      <w:r w:rsidRPr="00906B3E">
        <w:rPr>
          <w:rFonts w:ascii="Palatino Linotype" w:hAnsi="Palatino Linotype"/>
          <w:spacing w:val="-8"/>
          <w:w w:val="95"/>
        </w:rPr>
        <w:t xml:space="preserve"> </w:t>
      </w:r>
      <w:r w:rsidRPr="00906B3E">
        <w:rPr>
          <w:rFonts w:ascii="Palatino Linotype" w:hAnsi="Palatino Linotype"/>
          <w:w w:val="95"/>
        </w:rPr>
        <w:t>symmetrical</w:t>
      </w:r>
    </w:p>
    <w:p w:rsidR="00687123" w:rsidRPr="00906B3E" w:rsidRDefault="00687123">
      <w:pPr>
        <w:spacing w:before="4"/>
        <w:rPr>
          <w:rFonts w:ascii="Palatino Linotype" w:eastAsia="Georgia" w:hAnsi="Palatino Linotype" w:cs="Georgia"/>
          <w:b/>
          <w:bCs/>
          <w:sz w:val="24"/>
          <w:szCs w:val="24"/>
        </w:rPr>
      </w:pPr>
    </w:p>
    <w:p w:rsidR="00687123" w:rsidRPr="00906B3E" w:rsidRDefault="00C62845">
      <w:pPr>
        <w:pStyle w:val="BodyText"/>
        <w:spacing w:line="354" w:lineRule="auto"/>
        <w:ind w:left="131" w:right="1363" w:firstLine="584"/>
      </w:pPr>
      <w:r w:rsidRPr="00906B3E">
        <w:t>So</w:t>
      </w:r>
      <w:r w:rsidRPr="00906B3E">
        <w:rPr>
          <w:spacing w:val="-14"/>
        </w:rPr>
        <w:t xml:space="preserve"> </w:t>
      </w:r>
      <w:proofErr w:type="gramStart"/>
      <w:r w:rsidRPr="00906B3E">
        <w:t>far</w:t>
      </w:r>
      <w:proofErr w:type="gramEnd"/>
      <w:r w:rsidRPr="00906B3E">
        <w:rPr>
          <w:spacing w:val="-14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13"/>
        </w:rPr>
        <w:t xml:space="preserve"> </w:t>
      </w:r>
      <w:r w:rsidRPr="00906B3E">
        <w:rPr>
          <w:spacing w:val="-5"/>
        </w:rPr>
        <w:t>have</w:t>
      </w:r>
      <w:r w:rsidRPr="00906B3E">
        <w:rPr>
          <w:spacing w:val="-14"/>
        </w:rPr>
        <w:t xml:space="preserve"> </w:t>
      </w:r>
      <w:r w:rsidRPr="00906B3E">
        <w:t>only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looked</w:t>
      </w:r>
      <w:r w:rsidRPr="00906B3E">
        <w:rPr>
          <w:spacing w:val="-14"/>
        </w:rPr>
        <w:t xml:space="preserve"> </w:t>
      </w:r>
      <w:r w:rsidRPr="00906B3E">
        <w:t>at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relation</w:t>
      </w:r>
      <w:r w:rsidRPr="00906B3E">
        <w:rPr>
          <w:spacing w:val="-14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15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4"/>
        </w:rPr>
        <w:t xml:space="preserve"> </w:t>
      </w:r>
      <w:r w:rsidRPr="00906B3E">
        <w:t>tests</w:t>
      </w:r>
      <w:r w:rsidRPr="00906B3E">
        <w:rPr>
          <w:spacing w:val="-14"/>
        </w:rPr>
        <w:t xml:space="preserve"> </w:t>
      </w:r>
      <w:r w:rsidRPr="00906B3E">
        <w:t>and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SGPV</w:t>
      </w:r>
      <w:r w:rsidRPr="00906B3E">
        <w:rPr>
          <w:spacing w:val="47"/>
          <w:w w:val="103"/>
        </w:rPr>
        <w:t xml:space="preserve"> </w:t>
      </w:r>
      <w:r w:rsidRPr="00906B3E">
        <w:rPr>
          <w:w w:val="95"/>
        </w:rPr>
        <w:t>when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confidence</w:t>
      </w:r>
      <w:r w:rsidRPr="00906B3E">
        <w:rPr>
          <w:spacing w:val="4"/>
          <w:w w:val="95"/>
        </w:rPr>
        <w:t xml:space="preserve"> </w:t>
      </w:r>
      <w:r w:rsidRPr="00906B3E">
        <w:rPr>
          <w:spacing w:val="-4"/>
          <w:w w:val="95"/>
        </w:rPr>
        <w:t>in</w:t>
      </w:r>
      <w:r w:rsidRPr="00906B3E">
        <w:rPr>
          <w:spacing w:val="-3"/>
          <w:w w:val="95"/>
        </w:rPr>
        <w:t>terv</w:t>
      </w:r>
      <w:r w:rsidRPr="00906B3E">
        <w:rPr>
          <w:spacing w:val="-4"/>
          <w:w w:val="95"/>
        </w:rPr>
        <w:t>als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are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symmetric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(e.g.,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for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confidence</w:t>
      </w:r>
      <w:r w:rsidRPr="00906B3E">
        <w:rPr>
          <w:spacing w:val="4"/>
          <w:w w:val="95"/>
        </w:rPr>
        <w:t xml:space="preserve"> </w:t>
      </w:r>
      <w:r w:rsidRPr="00906B3E">
        <w:rPr>
          <w:spacing w:val="-4"/>
          <w:w w:val="95"/>
        </w:rPr>
        <w:t>in</w:t>
      </w:r>
      <w:r w:rsidRPr="00906B3E">
        <w:rPr>
          <w:spacing w:val="-3"/>
          <w:w w:val="95"/>
        </w:rPr>
        <w:t>terv</w:t>
      </w:r>
      <w:r w:rsidRPr="00906B3E">
        <w:rPr>
          <w:spacing w:val="-4"/>
          <w:w w:val="95"/>
        </w:rPr>
        <w:t>als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around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mean</w:t>
      </w:r>
      <w:r w:rsidRPr="00906B3E">
        <w:rPr>
          <w:spacing w:val="29"/>
          <w:w w:val="93"/>
        </w:rPr>
        <w:t xml:space="preserve"> </w:t>
      </w:r>
      <w:r w:rsidRPr="00906B3E">
        <w:t>differences).</w:t>
      </w:r>
      <w:r w:rsidRPr="00906B3E">
        <w:rPr>
          <w:spacing w:val="-17"/>
        </w:rPr>
        <w:t xml:space="preserve"> </w:t>
      </w:r>
      <w:r w:rsidRPr="00906B3E">
        <w:rPr>
          <w:spacing w:val="-7"/>
        </w:rPr>
        <w:t>F</w:t>
      </w:r>
      <w:r w:rsidRPr="00906B3E">
        <w:rPr>
          <w:spacing w:val="-8"/>
        </w:rPr>
        <w:t>or</w:t>
      </w:r>
      <w:r w:rsidRPr="00906B3E">
        <w:rPr>
          <w:spacing w:val="-27"/>
        </w:rPr>
        <w:t xml:space="preserve"> </w:t>
      </w:r>
      <w:r w:rsidRPr="00906B3E">
        <w:t>correlations,</w:t>
      </w:r>
      <w:r w:rsidRPr="00906B3E">
        <w:rPr>
          <w:spacing w:val="-27"/>
        </w:rPr>
        <w:t xml:space="preserve"> </w:t>
      </w:r>
      <w:r w:rsidRPr="00906B3E">
        <w:rPr>
          <w:spacing w:val="-3"/>
        </w:rPr>
        <w:t>which</w:t>
      </w:r>
      <w:r w:rsidRPr="00906B3E">
        <w:rPr>
          <w:spacing w:val="-28"/>
        </w:rPr>
        <w:t xml:space="preserve"> </w:t>
      </w:r>
      <w:r w:rsidRPr="00906B3E">
        <w:t>are</w:t>
      </w:r>
      <w:r w:rsidRPr="00906B3E">
        <w:rPr>
          <w:spacing w:val="-27"/>
        </w:rPr>
        <w:t xml:space="preserve"> </w:t>
      </w:r>
      <w:r w:rsidRPr="00906B3E">
        <w:rPr>
          <w:spacing w:val="1"/>
        </w:rPr>
        <w:t>bound</w:t>
      </w:r>
      <w:r w:rsidRPr="00906B3E">
        <w:rPr>
          <w:spacing w:val="-27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28"/>
        </w:rPr>
        <w:t xml:space="preserve"> </w:t>
      </w:r>
      <w:r w:rsidRPr="00906B3E">
        <w:t>-1</w:t>
      </w:r>
      <w:r w:rsidRPr="00906B3E">
        <w:rPr>
          <w:spacing w:val="-27"/>
        </w:rPr>
        <w:t xml:space="preserve"> </w:t>
      </w:r>
      <w:r w:rsidRPr="00906B3E">
        <w:t>and</w:t>
      </w:r>
      <w:r w:rsidRPr="00906B3E">
        <w:rPr>
          <w:spacing w:val="-27"/>
        </w:rPr>
        <w:t xml:space="preserve"> </w:t>
      </w:r>
      <w:r w:rsidRPr="00906B3E">
        <w:t>1,</w:t>
      </w:r>
      <w:r w:rsidRPr="00906B3E">
        <w:rPr>
          <w:spacing w:val="-28"/>
        </w:rPr>
        <w:t xml:space="preserve"> </w:t>
      </w:r>
      <w:r w:rsidRPr="00906B3E">
        <w:t>confidence</w:t>
      </w:r>
      <w:r w:rsidRPr="00906B3E">
        <w:rPr>
          <w:spacing w:val="-28"/>
        </w:rPr>
        <w:t xml:space="preserve"> </w:t>
      </w:r>
      <w:r w:rsidRPr="00906B3E">
        <w:rPr>
          <w:spacing w:val="-4"/>
        </w:rPr>
        <w:t>intervals</w:t>
      </w:r>
      <w:r w:rsidRPr="00906B3E">
        <w:rPr>
          <w:spacing w:val="-27"/>
        </w:rPr>
        <w:t xml:space="preserve"> </w:t>
      </w:r>
      <w:r w:rsidRPr="00906B3E">
        <w:t>are</w:t>
      </w:r>
      <w:r w:rsidRPr="00906B3E">
        <w:rPr>
          <w:spacing w:val="33"/>
          <w:w w:val="94"/>
        </w:rPr>
        <w:t xml:space="preserve"> </w:t>
      </w:r>
      <w:r w:rsidRPr="00906B3E">
        <w:t>only</w:t>
      </w:r>
      <w:r w:rsidRPr="00906B3E">
        <w:rPr>
          <w:spacing w:val="-27"/>
        </w:rPr>
        <w:t xml:space="preserve"> </w:t>
      </w:r>
      <w:r w:rsidRPr="00906B3E">
        <w:t>symmetric</w:t>
      </w:r>
      <w:r w:rsidRPr="00906B3E">
        <w:rPr>
          <w:spacing w:val="-27"/>
        </w:rPr>
        <w:t xml:space="preserve"> </w:t>
      </w:r>
      <w:r w:rsidRPr="00906B3E">
        <w:t>for</w:t>
      </w:r>
      <w:r w:rsidRPr="00906B3E">
        <w:rPr>
          <w:spacing w:val="-26"/>
        </w:rPr>
        <w:t xml:space="preserve"> </w:t>
      </w:r>
      <w:r w:rsidRPr="00906B3E">
        <w:t>a</w:t>
      </w:r>
      <w:r w:rsidRPr="00906B3E">
        <w:rPr>
          <w:spacing w:val="-26"/>
        </w:rPr>
        <w:t xml:space="preserve"> </w:t>
      </w:r>
      <w:r w:rsidRPr="00906B3E">
        <w:t>correlation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of</w:t>
      </w:r>
      <w:r w:rsidRPr="00906B3E">
        <w:rPr>
          <w:spacing w:val="-27"/>
        </w:rPr>
        <w:t xml:space="preserve"> </w:t>
      </w:r>
      <w:r w:rsidRPr="00906B3E">
        <w:t>exactly</w:t>
      </w:r>
      <w:r w:rsidRPr="00906B3E">
        <w:rPr>
          <w:spacing w:val="-26"/>
        </w:rPr>
        <w:t xml:space="preserve"> </w:t>
      </w:r>
      <w:r w:rsidRPr="00906B3E">
        <w:t>0.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confidence</w:t>
      </w:r>
      <w:r w:rsidRPr="00906B3E">
        <w:rPr>
          <w:spacing w:val="-27"/>
        </w:rPr>
        <w:t xml:space="preserve"> </w:t>
      </w:r>
      <w:r w:rsidRPr="00906B3E">
        <w:rPr>
          <w:spacing w:val="-4"/>
        </w:rPr>
        <w:t>in</w:t>
      </w:r>
      <w:r w:rsidRPr="00906B3E">
        <w:rPr>
          <w:spacing w:val="-3"/>
        </w:rPr>
        <w:t>ter</w:t>
      </w:r>
      <w:r w:rsidRPr="00906B3E">
        <w:rPr>
          <w:spacing w:val="-4"/>
        </w:rPr>
        <w:t>val</w:t>
      </w:r>
      <w:r w:rsidRPr="00906B3E">
        <w:rPr>
          <w:spacing w:val="-26"/>
        </w:rPr>
        <w:t xml:space="preserve"> </w:t>
      </w:r>
      <w:r w:rsidRPr="00906B3E">
        <w:t>becomes</w:t>
      </w:r>
      <w:r w:rsidRPr="00906B3E">
        <w:rPr>
          <w:spacing w:val="-27"/>
        </w:rPr>
        <w:t xml:space="preserve"> </w:t>
      </w:r>
      <w:r w:rsidRPr="00906B3E">
        <w:t>increasingly</w:t>
      </w:r>
      <w:r w:rsidRPr="00906B3E">
        <w:rPr>
          <w:spacing w:val="39"/>
          <w:w w:val="93"/>
        </w:rPr>
        <w:t xml:space="preserve"> </w:t>
      </w:r>
      <w:r w:rsidRPr="00906B3E">
        <w:t>asymmetric</w:t>
      </w:r>
      <w:r w:rsidRPr="00906B3E">
        <w:rPr>
          <w:spacing w:val="-30"/>
        </w:rPr>
        <w:t xml:space="preserve"> </w:t>
      </w:r>
      <w:r w:rsidRPr="00906B3E">
        <w:t>as</w:t>
      </w:r>
      <w:r w:rsidRPr="00906B3E">
        <w:rPr>
          <w:spacing w:val="-29"/>
        </w:rPr>
        <w:t xml:space="preserve"> </w:t>
      </w:r>
      <w:r w:rsidRPr="00906B3E">
        <w:t>the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29"/>
        </w:rPr>
        <w:t xml:space="preserve"> </w:t>
      </w:r>
      <w:r w:rsidRPr="00906B3E">
        <w:t>correlation</w:t>
      </w:r>
      <w:r w:rsidRPr="00906B3E">
        <w:rPr>
          <w:spacing w:val="-28"/>
        </w:rPr>
        <w:t xml:space="preserve"> </w:t>
      </w:r>
      <w:r w:rsidRPr="00906B3E">
        <w:t>nears</w:t>
      </w:r>
      <w:r w:rsidRPr="00906B3E">
        <w:rPr>
          <w:spacing w:val="-29"/>
        </w:rPr>
        <w:t xml:space="preserve"> </w:t>
      </w:r>
      <w:r w:rsidRPr="00906B3E">
        <w:t>-1</w:t>
      </w:r>
      <w:r w:rsidRPr="00906B3E">
        <w:rPr>
          <w:spacing w:val="-29"/>
        </w:rPr>
        <w:t xml:space="preserve"> </w:t>
      </w:r>
      <w:r w:rsidRPr="00906B3E">
        <w:t>or</w:t>
      </w:r>
      <w:r w:rsidRPr="00906B3E">
        <w:rPr>
          <w:spacing w:val="-29"/>
        </w:rPr>
        <w:t xml:space="preserve"> </w:t>
      </w:r>
      <w:r w:rsidRPr="00906B3E">
        <w:t>1.</w:t>
      </w:r>
      <w:r w:rsidRPr="00906B3E">
        <w:rPr>
          <w:spacing w:val="-18"/>
        </w:rPr>
        <w:t xml:space="preserve"> </w:t>
      </w:r>
      <w:r w:rsidRPr="00906B3E">
        <w:rPr>
          <w:spacing w:val="-7"/>
        </w:rPr>
        <w:t>F</w:t>
      </w:r>
      <w:r w:rsidRPr="00906B3E">
        <w:rPr>
          <w:spacing w:val="-8"/>
        </w:rPr>
        <w:t>or</w:t>
      </w:r>
      <w:r w:rsidRPr="00906B3E">
        <w:rPr>
          <w:spacing w:val="-29"/>
        </w:rPr>
        <w:t xml:space="preserve"> </w:t>
      </w:r>
      <w:r w:rsidRPr="00906B3E">
        <w:t>example,</w:t>
      </w:r>
      <w:r w:rsidRPr="00906B3E">
        <w:rPr>
          <w:spacing w:val="-29"/>
        </w:rPr>
        <w:t xml:space="preserve"> </w:t>
      </w:r>
      <w:r w:rsidRPr="00906B3E">
        <w:t>with</w:t>
      </w:r>
      <w:r w:rsidRPr="00906B3E">
        <w:rPr>
          <w:spacing w:val="-29"/>
        </w:rPr>
        <w:t xml:space="preserve"> </w:t>
      </w:r>
      <w:r w:rsidRPr="00906B3E">
        <w:t>ten</w:t>
      </w:r>
      <w:r w:rsidRPr="00906B3E">
        <w:rPr>
          <w:spacing w:val="-29"/>
        </w:rPr>
        <w:t xml:space="preserve"> </w:t>
      </w:r>
      <w:r w:rsidRPr="00906B3E">
        <w:rPr>
          <w:spacing w:val="-3"/>
        </w:rPr>
        <w:t>observations,</w:t>
      </w:r>
      <w:r w:rsidRPr="00906B3E">
        <w:rPr>
          <w:spacing w:val="-29"/>
        </w:rPr>
        <w:t xml:space="preserve"> </w:t>
      </w:r>
      <w:r w:rsidRPr="00906B3E">
        <w:t>an</w:t>
      </w:r>
      <w:r w:rsidRPr="00906B3E">
        <w:rPr>
          <w:spacing w:val="29"/>
          <w:w w:val="93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25"/>
        </w:rPr>
        <w:t xml:space="preserve"> </w:t>
      </w:r>
      <w:r w:rsidRPr="00906B3E">
        <w:t>correlation</w:t>
      </w:r>
      <w:r w:rsidRPr="00906B3E">
        <w:rPr>
          <w:spacing w:val="-24"/>
        </w:rPr>
        <w:t xml:space="preserve"> </w:t>
      </w:r>
      <w:r w:rsidRPr="00906B3E">
        <w:t>of</w:t>
      </w:r>
      <w:r w:rsidRPr="00906B3E">
        <w:rPr>
          <w:spacing w:val="-24"/>
        </w:rPr>
        <w:t xml:space="preserve"> </w:t>
      </w:r>
      <w:r w:rsidRPr="00906B3E">
        <w:t>0</w:t>
      </w:r>
      <w:r w:rsidRPr="00906B3E">
        <w:rPr>
          <w:spacing w:val="-24"/>
        </w:rPr>
        <w:t xml:space="preserve"> </w:t>
      </w:r>
      <w:r w:rsidRPr="00906B3E">
        <w:t>has</w:t>
      </w:r>
      <w:r w:rsidRPr="00906B3E">
        <w:rPr>
          <w:spacing w:val="-24"/>
        </w:rPr>
        <w:t xml:space="preserve"> </w:t>
      </w:r>
      <w:r w:rsidRPr="00906B3E">
        <w:t>a</w:t>
      </w:r>
      <w:r w:rsidRPr="00906B3E">
        <w:rPr>
          <w:spacing w:val="-24"/>
        </w:rPr>
        <w:t xml:space="preserve"> </w:t>
      </w:r>
      <w:r w:rsidRPr="00906B3E">
        <w:t>symmetric</w:t>
      </w:r>
      <w:r w:rsidRPr="00906B3E">
        <w:rPr>
          <w:spacing w:val="-24"/>
        </w:rPr>
        <w:t xml:space="preserve"> </w:t>
      </w:r>
      <w:r w:rsidRPr="00906B3E">
        <w:t>95%</w:t>
      </w:r>
      <w:r w:rsidRPr="00906B3E">
        <w:rPr>
          <w:spacing w:val="-25"/>
        </w:rPr>
        <w:t xml:space="preserve"> </w:t>
      </w:r>
      <w:r w:rsidRPr="00906B3E">
        <w:t>confidence</w:t>
      </w:r>
      <w:r w:rsidRPr="00906B3E">
        <w:rPr>
          <w:spacing w:val="-24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5"/>
        </w:rPr>
        <w:t xml:space="preserve"> </w:t>
      </w:r>
      <w:r w:rsidRPr="00906B3E">
        <w:t>ranging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from</w:t>
      </w:r>
      <w:r w:rsidRPr="00906B3E">
        <w:rPr>
          <w:spacing w:val="-24"/>
        </w:rPr>
        <w:t xml:space="preserve"> </w:t>
      </w:r>
      <w:r w:rsidRPr="00906B3E">
        <w:t>-0.630</w:t>
      </w:r>
      <w:r w:rsidRPr="00906B3E">
        <w:rPr>
          <w:spacing w:val="-24"/>
        </w:rPr>
        <w:t xml:space="preserve"> </w:t>
      </w:r>
      <w:r w:rsidRPr="00906B3E">
        <w:t>to</w:t>
      </w:r>
      <w:r w:rsidRPr="00906B3E">
        <w:rPr>
          <w:spacing w:val="29"/>
          <w:w w:val="99"/>
        </w:rPr>
        <w:t xml:space="preserve"> </w:t>
      </w:r>
      <w:r w:rsidRPr="00906B3E">
        <w:t>0.630,</w:t>
      </w:r>
      <w:r w:rsidRPr="00906B3E">
        <w:rPr>
          <w:spacing w:val="-28"/>
        </w:rPr>
        <w:t xml:space="preserve"> </w:t>
      </w:r>
      <w:r w:rsidRPr="00906B3E">
        <w:t>while</w:t>
      </w:r>
      <w:r w:rsidRPr="00906B3E">
        <w:rPr>
          <w:spacing w:val="-27"/>
        </w:rPr>
        <w:t xml:space="preserve"> </w:t>
      </w:r>
      <w:r w:rsidRPr="00906B3E">
        <w:t>and</w:t>
      </w:r>
      <w:r w:rsidRPr="00906B3E">
        <w:rPr>
          <w:spacing w:val="-28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28"/>
        </w:rPr>
        <w:t xml:space="preserve"> </w:t>
      </w:r>
      <w:r w:rsidRPr="00906B3E">
        <w:t>correlation</w:t>
      </w:r>
      <w:r w:rsidRPr="00906B3E">
        <w:rPr>
          <w:spacing w:val="-27"/>
        </w:rPr>
        <w:t xml:space="preserve"> </w:t>
      </w:r>
      <w:r w:rsidRPr="00906B3E">
        <w:t>of</w:t>
      </w:r>
      <w:r w:rsidRPr="00906B3E">
        <w:rPr>
          <w:spacing w:val="-28"/>
        </w:rPr>
        <w:t xml:space="preserve"> </w:t>
      </w:r>
      <w:r w:rsidRPr="00906B3E">
        <w:t>0.7</w:t>
      </w:r>
      <w:r w:rsidRPr="00906B3E">
        <w:rPr>
          <w:spacing w:val="-27"/>
        </w:rPr>
        <w:t xml:space="preserve"> </w:t>
      </w:r>
      <w:r w:rsidRPr="00906B3E">
        <w:t>has</w:t>
      </w:r>
      <w:r w:rsidRPr="00906B3E">
        <w:rPr>
          <w:spacing w:val="-28"/>
        </w:rPr>
        <w:t xml:space="preserve"> </w:t>
      </w:r>
      <w:r w:rsidRPr="00906B3E">
        <w:t>an</w:t>
      </w:r>
      <w:r w:rsidRPr="00906B3E">
        <w:rPr>
          <w:spacing w:val="-27"/>
        </w:rPr>
        <w:t xml:space="preserve"> </w:t>
      </w:r>
      <w:r w:rsidRPr="00906B3E">
        <w:t>asymmetric</w:t>
      </w:r>
      <w:r w:rsidRPr="00906B3E">
        <w:rPr>
          <w:spacing w:val="-28"/>
        </w:rPr>
        <w:t xml:space="preserve"> </w:t>
      </w:r>
      <w:r w:rsidRPr="00906B3E">
        <w:t>95%</w:t>
      </w:r>
      <w:r w:rsidRPr="00906B3E">
        <w:rPr>
          <w:spacing w:val="-27"/>
        </w:rPr>
        <w:t xml:space="preserve"> </w:t>
      </w:r>
      <w:r w:rsidRPr="00906B3E">
        <w:t>confidence</w:t>
      </w:r>
      <w:r w:rsidRPr="00906B3E">
        <w:rPr>
          <w:spacing w:val="-28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26"/>
          <w:w w:val="95"/>
        </w:rPr>
        <w:t xml:space="preserve"> </w:t>
      </w:r>
      <w:r w:rsidRPr="00906B3E">
        <w:t>ranging</w:t>
      </w:r>
      <w:r w:rsidRPr="00906B3E">
        <w:rPr>
          <w:spacing w:val="-16"/>
        </w:rPr>
        <w:t xml:space="preserve"> </w:t>
      </w:r>
      <w:r w:rsidRPr="00906B3E">
        <w:t>from</w:t>
      </w:r>
      <w:r w:rsidRPr="00906B3E">
        <w:rPr>
          <w:spacing w:val="-15"/>
        </w:rPr>
        <w:t xml:space="preserve"> </w:t>
      </w:r>
      <w:r w:rsidRPr="00906B3E">
        <w:t>0.126</w:t>
      </w:r>
      <w:r w:rsidRPr="00906B3E">
        <w:rPr>
          <w:spacing w:val="-16"/>
        </w:rPr>
        <w:t xml:space="preserve"> </w:t>
      </w:r>
      <w:r w:rsidRPr="00906B3E">
        <w:t>to</w:t>
      </w:r>
      <w:r w:rsidRPr="00906B3E">
        <w:rPr>
          <w:spacing w:val="-15"/>
        </w:rPr>
        <w:t xml:space="preserve"> </w:t>
      </w:r>
      <w:r w:rsidRPr="00906B3E">
        <w:t>0.993.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6"/>
        <w:rPr>
          <w:rFonts w:ascii="Palatino Linotype" w:eastAsia="Palatino Linotype" w:hAnsi="Palatino Linotype" w:cs="Palatino Linotype"/>
        </w:rPr>
      </w:pPr>
    </w:p>
    <w:p w:rsidR="00687123" w:rsidRPr="00906B3E" w:rsidRDefault="00C62845">
      <w:pPr>
        <w:pStyle w:val="BodyText"/>
        <w:spacing w:before="69"/>
        <w:ind w:left="879"/>
        <w:rPr>
          <w:rFonts w:eastAsia="Helvetica" w:cs="Helvetica"/>
        </w:rPr>
      </w:pPr>
      <w:r w:rsidRPr="00906B3E">
        <w:pict>
          <v:group id="_x0000_s1270" style="position:absolute;left:0;text-align:left;margin-left:123.45pt;margin-top:2.95pt;width:386.7pt;height:199.5pt;z-index:1744;mso-position-horizontal-relative:page" coordorigin="2469,59" coordsize="7734,3990">
            <v:group id="_x0000_s1317" style="position:absolute;left:2621;top:66;width:7575;height:3831" coordorigin="2621,66" coordsize="7575,3831">
              <v:shape id="_x0000_s1318" style="position:absolute;left:2621;top:66;width:7575;height:3831" coordorigin="2621,66" coordsize="7575,3831" path="m2621,3897r7574,l10195,66r-7574,l2621,3897e" filled="f">
                <v:path arrowok="t"/>
              </v:shape>
            </v:group>
            <v:group id="_x0000_s1315" style="position:absolute;left:2901;top:3897;width:7014;height:2" coordorigin="2901,3897" coordsize="7014,2">
              <v:shape id="_x0000_s1316" style="position:absolute;left:2901;top:3897;width:7014;height:2" coordorigin="2901,3897" coordsize="7014,0" path="m2901,3897r7014,e" filled="f">
                <v:path arrowok="t"/>
              </v:shape>
            </v:group>
            <v:group id="_x0000_s1313" style="position:absolute;left:2901;top:3897;width:2;height:144" coordorigin="2901,3897" coordsize="2,144">
              <v:shape id="_x0000_s1314" style="position:absolute;left:2901;top:3897;width:2;height:144" coordorigin="2901,3897" coordsize="0,144" path="m2901,3897r,144e" filled="f">
                <v:path arrowok="t"/>
              </v:shape>
            </v:group>
            <v:group id="_x0000_s1311" style="position:absolute;left:4070;top:3897;width:2;height:144" coordorigin="4070,3897" coordsize="2,144">
              <v:shape id="_x0000_s1312" style="position:absolute;left:4070;top:3897;width:2;height:144" coordorigin="4070,3897" coordsize="0,144" path="m4070,3897r,144e" filled="f">
                <v:path arrowok="t"/>
              </v:shape>
            </v:group>
            <v:group id="_x0000_s1309" style="position:absolute;left:5239;top:3897;width:2;height:144" coordorigin="5239,3897" coordsize="2,144">
              <v:shape id="_x0000_s1310" style="position:absolute;left:5239;top:3897;width:2;height:144" coordorigin="5239,3897" coordsize="0,144" path="m5239,3897r,144e" filled="f">
                <v:path arrowok="t"/>
              </v:shape>
            </v:group>
            <v:group id="_x0000_s1307" style="position:absolute;left:6408;top:3897;width:2;height:144" coordorigin="6408,3897" coordsize="2,144">
              <v:shape id="_x0000_s1308" style="position:absolute;left:6408;top:3897;width:2;height:144" coordorigin="6408,3897" coordsize="0,144" path="m6408,3897r,144e" filled="f">
                <v:path arrowok="t"/>
              </v:shape>
            </v:group>
            <v:group id="_x0000_s1305" style="position:absolute;left:7577;top:3897;width:2;height:144" coordorigin="7577,3897" coordsize="2,144">
              <v:shape id="_x0000_s1306" style="position:absolute;left:7577;top:3897;width:2;height:144" coordorigin="7577,3897" coordsize="0,144" path="m7577,3897r,144e" filled="f">
                <v:path arrowok="t"/>
              </v:shape>
            </v:group>
            <v:group id="_x0000_s1303" style="position:absolute;left:8746;top:3897;width:2;height:144" coordorigin="8746,3897" coordsize="2,144">
              <v:shape id="_x0000_s1304" style="position:absolute;left:8746;top:3897;width:2;height:144" coordorigin="8746,3897" coordsize="0,144" path="m8746,3897r,144e" filled="f">
                <v:path arrowok="t"/>
              </v:shape>
            </v:group>
            <v:group id="_x0000_s1301" style="position:absolute;left:9915;top:3897;width:2;height:144" coordorigin="9915,3897" coordsize="2,144">
              <v:shape id="_x0000_s1302" style="position:absolute;left:9915;top:3897;width:2;height:144" coordorigin="9915,3897" coordsize="0,144" path="m9915,3897r,144e" filled="f">
                <v:path arrowok="t"/>
              </v:shape>
            </v:group>
            <v:group id="_x0000_s1299" style="position:absolute;left:2621;top:208;width:2;height:3547" coordorigin="2621,208" coordsize="2,3547">
              <v:shape id="_x0000_s1300" style="position:absolute;left:2621;top:208;width:2;height:3547" coordorigin="2621,208" coordsize="0,3547" path="m2621,3755r,-3547e" filled="f">
                <v:path arrowok="t"/>
              </v:shape>
            </v:group>
            <v:group id="_x0000_s1297" style="position:absolute;left:2477;top:3755;width:144;height:2" coordorigin="2477,3755" coordsize="144,2">
              <v:shape id="_x0000_s1298" style="position:absolute;left:2477;top:3755;width:144;height:2" coordorigin="2477,3755" coordsize="144,0" path="m2621,3755r-144,e" filled="f">
                <v:path arrowok="t"/>
              </v:shape>
            </v:group>
            <v:group id="_x0000_s1295" style="position:absolute;left:2477;top:3400;width:144;height:2" coordorigin="2477,3400" coordsize="144,2">
              <v:shape id="_x0000_s1296" style="position:absolute;left:2477;top:3400;width:144;height:2" coordorigin="2477,3400" coordsize="144,0" path="m2621,3400r-144,e" filled="f">
                <v:path arrowok="t"/>
              </v:shape>
            </v:group>
            <v:group id="_x0000_s1293" style="position:absolute;left:2477;top:3045;width:144;height:2" coordorigin="2477,3045" coordsize="144,2">
              <v:shape id="_x0000_s1294" style="position:absolute;left:2477;top:3045;width:144;height:2" coordorigin="2477,3045" coordsize="144,0" path="m2621,3045r-144,e" filled="f">
                <v:path arrowok="t"/>
              </v:shape>
            </v:group>
            <v:group id="_x0000_s1291" style="position:absolute;left:2477;top:2691;width:144;height:2" coordorigin="2477,2691" coordsize="144,2">
              <v:shape id="_x0000_s1292" style="position:absolute;left:2477;top:2691;width:144;height:2" coordorigin="2477,2691" coordsize="144,0" path="m2621,2691r-144,e" filled="f">
                <v:path arrowok="t"/>
              </v:shape>
            </v:group>
            <v:group id="_x0000_s1289" style="position:absolute;left:2477;top:2336;width:144;height:2" coordorigin="2477,2336" coordsize="144,2">
              <v:shape id="_x0000_s1290" style="position:absolute;left:2477;top:2336;width:144;height:2" coordorigin="2477,2336" coordsize="144,0" path="m2621,2336r-144,e" filled="f">
                <v:path arrowok="t"/>
              </v:shape>
            </v:group>
            <v:group id="_x0000_s1287" style="position:absolute;left:2477;top:1981;width:144;height:2" coordorigin="2477,1981" coordsize="144,2">
              <v:shape id="_x0000_s1288" style="position:absolute;left:2477;top:1981;width:144;height:2" coordorigin="2477,1981" coordsize="144,0" path="m2621,1981r-144,e" filled="f">
                <v:path arrowok="t"/>
              </v:shape>
            </v:group>
            <v:group id="_x0000_s1285" style="position:absolute;left:2477;top:1627;width:144;height:2" coordorigin="2477,1627" coordsize="144,2">
              <v:shape id="_x0000_s1286" style="position:absolute;left:2477;top:1627;width:144;height:2" coordorigin="2477,1627" coordsize="144,0" path="m2621,1627r-144,e" filled="f">
                <v:path arrowok="t"/>
              </v:shape>
            </v:group>
            <v:group id="_x0000_s1283" style="position:absolute;left:2477;top:1272;width:144;height:2" coordorigin="2477,1272" coordsize="144,2">
              <v:shape id="_x0000_s1284" style="position:absolute;left:2477;top:1272;width:144;height:2" coordorigin="2477,1272" coordsize="144,0" path="m2621,1272r-144,e" filled="f">
                <v:path arrowok="t"/>
              </v:shape>
            </v:group>
            <v:group id="_x0000_s1281" style="position:absolute;left:2477;top:917;width:144;height:2" coordorigin="2477,917" coordsize="144,2">
              <v:shape id="_x0000_s1282" style="position:absolute;left:2477;top:917;width:144;height:2" coordorigin="2477,917" coordsize="144,0" path="m2621,917r-144,e" filled="f">
                <v:path arrowok="t"/>
              </v:shape>
            </v:group>
            <v:group id="_x0000_s1279" style="position:absolute;left:2477;top:563;width:144;height:2" coordorigin="2477,563" coordsize="144,2">
              <v:shape id="_x0000_s1280" style="position:absolute;left:2477;top:563;width:144;height:2" coordorigin="2477,563" coordsize="144,0" path="m2621,563r-144,e" filled="f">
                <v:path arrowok="t"/>
              </v:shape>
            </v:group>
            <v:group id="_x0000_s1277" style="position:absolute;left:2477;top:208;width:144;height:2" coordorigin="2477,208" coordsize="144,2">
              <v:shape id="_x0000_s1278" style="position:absolute;left:2477;top:208;width:144;height:2" coordorigin="2477,208" coordsize="144,0" path="m2621,208r-144,e" filled="f">
                <v:path arrowok="t"/>
              </v:shape>
            </v:group>
            <v:group id="_x0000_s1275" style="position:absolute;left:2913;top:1772;width:7014;height:1984" coordorigin="2913,1772" coordsize="7014,1984">
              <v:shape id="_x0000_s1276" style="position:absolute;left:2913;top:1772;width:7014;height:1984" coordorigin="2913,1772" coordsize="7014,1984" path="m2913,3755r,l5111,3755r11,-14l5134,3717r12,-25l5157,3667r12,-25l5181,3618r11,-25l5204,3568r12,-25l5227,3518r12,-24l5251,3469r11,-25l5274,3419r12,-25l5298,3370r11,-25l5321,3320r12,-25l5344,3270r12,-24l5368,3221r11,-25l5391,3171r12,-24l5414,3122r12,-25l5438,3072r12,-25l5461,3023r12,-25l5485,2973r11,-25l5508,2923r12,-24l5531,2874r12,-25l5555,2824r11,-25l5578,2775r12,-25l5601,2725r12,-25l5625,2676r12,-25l5648,2626r12,-25l5672,2576r11,-24l5695,2527r12,-25l5718,2477r12,-25l5742,2428r11,-25l5765,2378r12,-25l5788,2328r12,-24l5812,2279r12,-25l5835,2229r12,-24l5859,2180r11,-25l5882,2130r12,-25l5905,2081r12,-25l5929,2031r11,-25l5952,1981r12,-24l5976,1932r11,-25l5999,1882r12,-25l6022,1833r12,-25l6046,1783r11,-11l6782,1772r12,11l6805,1808r12,25l6829,1857r11,25l6852,1907r12,25l6876,1957r11,24l6899,2006r12,25l6922,2056r12,25l6946,2105r11,25l6969,2155r12,25l6992,2205r12,24l7016,2254r12,25l7039,2304r12,24l7063,2353r11,25l7086,2403r12,25l7109,2452r12,25l7133,2502r11,25l7156,2552r12,24l7179,2601r12,25l7203,2651r12,25l7226,2700r12,25l7250,2750r11,25l7273,2799r12,25l7296,2849r12,25l7320,2899r11,24l7343,2948r12,25l7366,2998r12,25l7390,3047r12,25l7413,3097r12,25l7437,3147r11,24l7460,3196r12,25l7483,3246r12,24l7507,3295r11,25l7530,3345r12,25l7554,3394r11,25l7577,3444r12,25l7600,3494r12,24l7624,3543r11,25l7647,3593r12,25l7670,3642r12,25l7694,3692r11,25l7717,3741r12,14l7741,3755r11,l9915,3755r11,e" filled="f" strokecolor="#a9a9a9" strokeweight="2.25pt">
                <v:stroke dashstyle="longDash"/>
                <v:path arrowok="t"/>
              </v:shape>
            </v:group>
            <v:group id="_x0000_s1273" style="position:absolute;left:2913;top:208;width:7014;height:3126" coordorigin="2913,208" coordsize="7014,3126">
              <v:shape id="_x0000_s1274" style="position:absolute;left:2913;top:208;width:7014;height:3126" coordorigin="2913,208" coordsize="7014,3126" path="m2913,208r12,l2936,208r12,l3591,208r12,l3790,208r11,1l3895,209r12,l3977,209r11,l4000,209r12,l4023,209r12,l4047,209r12,l4070,209r12,l4094,209r11,l4117,209r12,1l4140,210r12,l4164,210r11,l4187,210r12,l4210,210r12,l4234,210r12,l4257,210r12,1l4281,211r11,l4304,211r12,l4327,211r12,l4351,211r11,1l4374,212r12,l4398,212r11,l4421,213r12,l4444,213r12,l4468,213r11,1l4491,214r12,l4514,215r12,l4538,215r11,1l4561,216r12,l4585,217r11,l4608,218r12,l4631,219r12,l4655,220r11,l4678,221r12,1l4701,222r12,1l4725,224r11,1l4748,226r12,1l4772,227r11,1l4795,230r12,1l4818,232r12,1l4842,234r11,2l4912,244r12,2l4935,248r12,2l4959,252r11,3l4982,257r12,3l5052,275r59,20l5146,309r11,5l5216,346r58,39l5321,424r47,47l5414,527r47,66l5496,649r35,63l5566,782r35,78l5625,916r23,59l5672,1037r23,65l5718,1171r24,71l5753,1279r12,37l5777,1355r11,38l5800,1433r12,40l5824,1513r11,41l5847,1595r12,42l5870,1679r12,43l5894,1765r11,43l5917,1851r12,43l5940,1938r12,43l5964,2025r12,43l5987,2112r12,43l6011,2198r11,43l6034,2283r12,42l6057,2367r12,42l6081,2450r11,40l6104,2530r12,39l6127,2608r12,38l6151,2684r12,37l6174,2757r24,70l6221,2894r23,64l6268,3018r23,57l6326,3155r35,73l6396,3293r24,40l6431,3314r35,-63l6502,3180r35,-77l6560,3047r23,-59l6607,2926r23,-65l6653,2792r24,-71l6689,2684r11,-38l6712,2608r12,-39l6735,2530r12,-40l6759,2450r11,-41l6782,2367r12,-42l6805,2283r12,-42l6829,2198r11,-43l6852,2112r12,-44l6876,2025r11,-44l6899,1938r12,-44l6922,1851r12,-43l6946,1765r11,-43l6969,1679r12,-42l6992,1595r12,-41l7028,1473r23,-80l7063,1355r11,-39l7086,1279r12,-37l7109,1206r24,-70l7156,1069r23,-64l7203,945r23,-58l7261,807r35,-72l7331,669r35,-58l7402,558r46,-60l7495,447r47,-43l7600,360r59,-34l7694,309r11,-5l7764,282r58,-17l7869,255r12,-3l7892,250r12,-2l7916,246r12,-2l7939,242r12,-2l7963,239r11,-2l7986,236r12,-2l8009,233r12,-1l8033,231r11,-1l8056,228r12,-1l8080,227r11,-1l8103,225r12,-1l8126,223r12,-1l8150,222r11,-1l8173,220r12,l8196,219r12,l8220,218r11,l8243,217r12,l8267,216r11,l8290,216r12,-1l8313,215r12,l8337,214r11,l8360,214r12,-1l8383,213r12,l8407,213r11,l8430,212r12,l8454,212r11,l8477,212r12,-1l8500,211r12,l8524,211r11,l8547,211r12,l8570,211r12,-1l8594,210r12,l8617,210r12,l8641,210r11,l8664,210r12,l8687,210r12,l8711,210r11,-1l8734,209r12,l8757,209r12,l8781,209r12,l8804,209r12,l8828,209r11,l8851,209r12,l8933,209r11,l9038,209r12,-1l9237,208r11,l9903,208r12,l9926,208e" filled="f" strokeweight="2.25pt">
                <v:path arrowok="t"/>
              </v:shape>
            </v:group>
            <v:group id="_x0000_s1271" style="position:absolute;left:2621;top:1981;width:7575;height:2" coordorigin="2621,1981" coordsize="7575,2">
              <v:shape id="_x0000_s1272" style="position:absolute;left:2621;top:1981;width:7575;height:2" coordorigin="2621,1981" coordsize="7575,0" path="m2621,1981r7574,e" filled="f" strokecolor="#d3d3d3">
                <v:stroke dashstyle="dash"/>
                <v:path arrowok="t"/>
              </v:shape>
            </v:group>
            <w10:wrap anchorx="page"/>
          </v:group>
        </w:pict>
      </w:r>
      <w:bookmarkStart w:id="14" w:name="_bookmark7"/>
      <w:bookmarkEnd w:id="14"/>
      <w:r w:rsidRPr="00906B3E">
        <w:t>1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pict>
          <v:shape id="_x0000_s1269" type="#_x0000_t202" style="position:absolute;left:0;text-align:left;margin-left:74.25pt;margin-top:3.15pt;width:14pt;height:157.3pt;z-index:1768;mso-position-horizontal-relative:page" filled="f" stroked="f">
            <v:textbox style="layout-flow:vertical;mso-layout-flow-alt:bottom-to-top;mso-next-textbox:#_x0000_s1269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for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and SGPV</w:t>
                  </w:r>
                </w:p>
              </w:txbxContent>
            </v:textbox>
            <w10:wrap anchorx="page"/>
          </v:shape>
        </w:pict>
      </w:r>
      <w:r w:rsidRPr="00906B3E">
        <w:t>0.9</w:t>
      </w:r>
    </w:p>
    <w:p w:rsidR="00687123" w:rsidRPr="00906B3E" w:rsidRDefault="00C62845">
      <w:pPr>
        <w:pStyle w:val="BodyText"/>
        <w:spacing w:before="79"/>
        <w:ind w:left="679"/>
        <w:rPr>
          <w:rFonts w:eastAsia="Helvetica" w:cs="Helvetica"/>
        </w:rPr>
      </w:pPr>
      <w:r w:rsidRPr="00906B3E">
        <w:t>0.8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0.7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0.6</w:t>
      </w:r>
    </w:p>
    <w:p w:rsidR="00687123" w:rsidRPr="00906B3E" w:rsidRDefault="00C62845">
      <w:pPr>
        <w:pStyle w:val="BodyText"/>
        <w:spacing w:before="79"/>
        <w:ind w:left="679"/>
        <w:rPr>
          <w:rFonts w:eastAsia="Helvetica" w:cs="Helvetica"/>
        </w:rPr>
      </w:pPr>
      <w:r w:rsidRPr="00906B3E">
        <w:t>0.5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0.4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0.3</w:t>
      </w:r>
    </w:p>
    <w:p w:rsidR="00687123" w:rsidRPr="00906B3E" w:rsidRDefault="00C62845">
      <w:pPr>
        <w:pStyle w:val="BodyText"/>
        <w:spacing w:before="79"/>
        <w:ind w:left="679"/>
        <w:rPr>
          <w:rFonts w:eastAsia="Helvetica" w:cs="Helvetica"/>
        </w:rPr>
      </w:pPr>
      <w:r w:rsidRPr="00906B3E">
        <w:t>0.2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0.1</w:t>
      </w:r>
    </w:p>
    <w:p w:rsidR="00687123" w:rsidRPr="00906B3E" w:rsidRDefault="00C62845">
      <w:pPr>
        <w:pStyle w:val="BodyText"/>
        <w:spacing w:before="78"/>
        <w:ind w:left="879"/>
        <w:rPr>
          <w:rFonts w:eastAsia="Helvetica" w:cs="Helvetica"/>
        </w:rPr>
      </w:pPr>
      <w:r w:rsidRPr="00906B3E">
        <w:t>0</w:t>
      </w:r>
    </w:p>
    <w:p w:rsidR="00687123" w:rsidRPr="00906B3E" w:rsidRDefault="00687123">
      <w:pPr>
        <w:spacing w:before="10"/>
        <w:rPr>
          <w:rFonts w:ascii="Palatino Linotype" w:eastAsia="Helvetica" w:hAnsi="Palatino Linotype" w:cs="Helvetica"/>
          <w:sz w:val="19"/>
          <w:szCs w:val="19"/>
        </w:rPr>
      </w:pPr>
    </w:p>
    <w:p w:rsidR="00687123" w:rsidRPr="00906B3E" w:rsidRDefault="00C62845">
      <w:pPr>
        <w:pStyle w:val="BodyText"/>
        <w:tabs>
          <w:tab w:val="left" w:pos="2613"/>
          <w:tab w:val="left" w:pos="3782"/>
          <w:tab w:val="left" w:pos="5021"/>
          <w:tab w:val="left" w:pos="6190"/>
          <w:tab w:val="left" w:pos="7358"/>
          <w:tab w:val="left" w:pos="8527"/>
        </w:tabs>
        <w:spacing w:before="69"/>
        <w:ind w:left="1444"/>
        <w:rPr>
          <w:rFonts w:eastAsia="Helvetica" w:cs="Helvetica"/>
        </w:rPr>
      </w:pPr>
      <w:r w:rsidRPr="00906B3E">
        <w:rPr>
          <w:rFonts w:eastAsia="Helvetica" w:cs="Helvetica"/>
        </w:rPr>
        <w:t>−</w:t>
      </w:r>
      <w:r w:rsidRPr="00906B3E">
        <w:rPr>
          <w:rFonts w:eastAsia="Helvetica" w:cs="Helvetica"/>
        </w:rPr>
        <w:t>3</w:t>
      </w:r>
      <w:r w:rsidRPr="00906B3E">
        <w:rPr>
          <w:rFonts w:eastAsia="Helvetica" w:cs="Helvetica"/>
        </w:rPr>
        <w:tab/>
      </w:r>
      <w:r w:rsidRPr="00906B3E">
        <w:rPr>
          <w:rFonts w:eastAsia="Helvetica" w:cs="Helvetica"/>
          <w:w w:val="95"/>
        </w:rPr>
        <w:t>−</w:t>
      </w:r>
      <w:r w:rsidRPr="00906B3E">
        <w:rPr>
          <w:rFonts w:eastAsia="Helvetica" w:cs="Helvetica"/>
          <w:w w:val="95"/>
        </w:rPr>
        <w:t>2</w:t>
      </w:r>
      <w:r w:rsidRPr="00906B3E">
        <w:rPr>
          <w:rFonts w:eastAsia="Helvetica" w:cs="Helvetica"/>
          <w:w w:val="95"/>
        </w:rPr>
        <w:tab/>
        <w:t>−1</w:t>
      </w:r>
      <w:r w:rsidRPr="00906B3E">
        <w:rPr>
          <w:rFonts w:eastAsia="Helvetica" w:cs="Helvetica"/>
          <w:w w:val="95"/>
        </w:rPr>
        <w:tab/>
        <w:t>0</w:t>
      </w:r>
      <w:r w:rsidRPr="00906B3E">
        <w:rPr>
          <w:rFonts w:eastAsia="Helvetica" w:cs="Helvetica"/>
          <w:w w:val="95"/>
        </w:rPr>
        <w:tab/>
        <w:t>1</w:t>
      </w:r>
      <w:r w:rsidRPr="00906B3E">
        <w:rPr>
          <w:rFonts w:eastAsia="Helvetica" w:cs="Helvetica"/>
          <w:w w:val="95"/>
        </w:rPr>
        <w:tab/>
      </w:r>
      <w:r w:rsidRPr="00906B3E">
        <w:rPr>
          <w:rFonts w:eastAsia="Helvetica" w:cs="Helvetica"/>
        </w:rPr>
        <w:t>2</w:t>
      </w:r>
      <w:r w:rsidRPr="00906B3E">
        <w:rPr>
          <w:rFonts w:eastAsia="Helvetica" w:cs="Helvetica"/>
        </w:rPr>
        <w:tab/>
        <w:t>3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3927" w:right="4668"/>
        <w:jc w:val="center"/>
        <w:rPr>
          <w:rFonts w:eastAsia="Helvetica" w:cs="Helvetica"/>
        </w:rPr>
      </w:pPr>
      <w:r w:rsidRPr="00906B3E">
        <w:t>Observed Mean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20" w:right="1410"/>
        <w:jc w:val="both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14"/>
        </w:rPr>
        <w:t xml:space="preserve"> </w:t>
      </w:r>
      <w:proofErr w:type="gramStart"/>
      <w:r w:rsidRPr="00906B3E">
        <w:rPr>
          <w:i/>
        </w:rPr>
        <w:t>9</w:t>
      </w:r>
      <w:r w:rsidRPr="00906B3E">
        <w:rPr>
          <w:i/>
          <w:spacing w:val="-40"/>
        </w:rPr>
        <w:t xml:space="preserve"> </w:t>
      </w:r>
      <w:r w:rsidRPr="00906B3E">
        <w:t>.</w:t>
      </w:r>
      <w:proofErr w:type="gramEnd"/>
      <w:r w:rsidRPr="00906B3E">
        <w:rPr>
          <w:spacing w:val="2"/>
        </w:rPr>
        <w:t xml:space="preserve"> </w:t>
      </w:r>
      <w:r w:rsidRPr="00906B3E">
        <w:t>Comparison</w:t>
      </w:r>
      <w:r w:rsidRPr="00906B3E">
        <w:rPr>
          <w:spacing w:val="17"/>
        </w:rPr>
        <w:t xml:space="preserve"> </w:t>
      </w:r>
      <w:r w:rsidRPr="00906B3E">
        <w:t>of</w:t>
      </w:r>
      <w:r w:rsidRPr="00906B3E">
        <w:rPr>
          <w:spacing w:val="16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17"/>
        </w:rPr>
        <w:t xml:space="preserve"> </w:t>
      </w:r>
      <w:r w:rsidRPr="00906B3E">
        <w:t>from</w:t>
      </w:r>
      <w:r w:rsidRPr="00906B3E">
        <w:rPr>
          <w:spacing w:val="17"/>
        </w:rPr>
        <w:t xml:space="preserve"> </w:t>
      </w:r>
      <w:r w:rsidRPr="00906B3E">
        <w:t>TOST</w:t>
      </w:r>
      <w:r w:rsidRPr="00906B3E">
        <w:rPr>
          <w:spacing w:val="17"/>
        </w:rPr>
        <w:t xml:space="preserve"> </w:t>
      </w:r>
      <w:r w:rsidRPr="00906B3E">
        <w:rPr>
          <w:spacing w:val="-2"/>
        </w:rPr>
        <w:t>(blac</w:t>
      </w:r>
      <w:r w:rsidRPr="00906B3E">
        <w:rPr>
          <w:spacing w:val="-3"/>
        </w:rPr>
        <w:t>k</w:t>
      </w:r>
      <w:r w:rsidRPr="00906B3E">
        <w:rPr>
          <w:spacing w:val="17"/>
        </w:rPr>
        <w:t xml:space="preserve"> </w:t>
      </w:r>
      <w:r w:rsidRPr="00906B3E">
        <w:t>line)</w:t>
      </w:r>
      <w:r w:rsidRPr="00906B3E">
        <w:rPr>
          <w:spacing w:val="17"/>
        </w:rPr>
        <w:t xml:space="preserve"> </w:t>
      </w:r>
      <w:r w:rsidRPr="00906B3E">
        <w:t>and</w:t>
      </w:r>
      <w:r w:rsidRPr="00906B3E">
        <w:rPr>
          <w:spacing w:val="17"/>
        </w:rPr>
        <w:t xml:space="preserve"> </w:t>
      </w:r>
      <w:r w:rsidRPr="00906B3E">
        <w:t>SGPV</w:t>
      </w:r>
      <w:r w:rsidRPr="00906B3E">
        <w:rPr>
          <w:spacing w:val="17"/>
        </w:rPr>
        <w:t xml:space="preserve"> </w:t>
      </w:r>
      <w:r w:rsidRPr="00906B3E">
        <w:t>(dotted</w:t>
      </w:r>
      <w:r w:rsidRPr="00906B3E">
        <w:rPr>
          <w:spacing w:val="17"/>
        </w:rPr>
        <w:t xml:space="preserve"> </w:t>
      </w:r>
      <w:r w:rsidRPr="00906B3E">
        <w:rPr>
          <w:spacing w:val="-2"/>
        </w:rPr>
        <w:t>grey</w:t>
      </w:r>
      <w:r w:rsidRPr="00906B3E">
        <w:rPr>
          <w:spacing w:val="17"/>
        </w:rPr>
        <w:t xml:space="preserve"> </w:t>
      </w:r>
      <w:r w:rsidRPr="00906B3E">
        <w:t>line)</w:t>
      </w:r>
      <w:r w:rsidRPr="00906B3E">
        <w:rPr>
          <w:spacing w:val="29"/>
          <w:w w:val="97"/>
        </w:rPr>
        <w:t xml:space="preserve"> </w:t>
      </w:r>
      <w:r w:rsidRPr="00906B3E">
        <w:t>across</w:t>
      </w:r>
      <w:r w:rsidRPr="00906B3E">
        <w:rPr>
          <w:spacing w:val="5"/>
        </w:rPr>
        <w:t xml:space="preserve"> </w:t>
      </w:r>
      <w:r w:rsidRPr="00906B3E">
        <w:t>a</w:t>
      </w:r>
      <w:r w:rsidRPr="00906B3E">
        <w:rPr>
          <w:spacing w:val="6"/>
        </w:rPr>
        <w:t xml:space="preserve"> </w:t>
      </w:r>
      <w:r w:rsidRPr="00906B3E">
        <w:t>range</w:t>
      </w:r>
      <w:r w:rsidRPr="00906B3E">
        <w:rPr>
          <w:spacing w:val="6"/>
        </w:rPr>
        <w:t xml:space="preserve"> </w:t>
      </w:r>
      <w:r w:rsidRPr="00906B3E">
        <w:t>of</w:t>
      </w:r>
      <w:r w:rsidRPr="00906B3E">
        <w:rPr>
          <w:spacing w:val="6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6"/>
        </w:rPr>
        <w:t xml:space="preserve"> </w:t>
      </w:r>
      <w:r w:rsidRPr="00906B3E">
        <w:t>sample</w:t>
      </w:r>
      <w:r w:rsidRPr="00906B3E">
        <w:rPr>
          <w:spacing w:val="6"/>
        </w:rPr>
        <w:t xml:space="preserve"> </w:t>
      </w:r>
      <w:r w:rsidRPr="00906B3E">
        <w:rPr>
          <w:spacing w:val="-2"/>
        </w:rPr>
        <w:t>means</w:t>
      </w:r>
      <w:r w:rsidRPr="00906B3E">
        <w:rPr>
          <w:spacing w:val="7"/>
        </w:rPr>
        <w:t xml:space="preserve"> </w:t>
      </w:r>
      <w:r w:rsidRPr="00906B3E">
        <w:rPr>
          <w:spacing w:val="-1"/>
        </w:rPr>
        <w:t>(x-ax</w:t>
      </w:r>
      <w:r w:rsidRPr="00906B3E">
        <w:rPr>
          <w:spacing w:val="-2"/>
        </w:rPr>
        <w:t>is</w:t>
      </w:r>
      <w:r w:rsidRPr="00906B3E">
        <w:rPr>
          <w:spacing w:val="-1"/>
        </w:rPr>
        <w:t>).</w:t>
      </w:r>
      <w:r w:rsidRPr="00906B3E">
        <w:rPr>
          <w:spacing w:val="33"/>
        </w:rPr>
        <w:t xml:space="preserve"> </w:t>
      </w:r>
      <w:r w:rsidRPr="00906B3E">
        <w:t>The</w:t>
      </w:r>
      <w:r w:rsidRPr="00906B3E">
        <w:rPr>
          <w:spacing w:val="5"/>
        </w:rPr>
        <w:t xml:space="preserve"> </w:t>
      </w:r>
      <w:r w:rsidRPr="00906B3E">
        <w:t>sample</w:t>
      </w:r>
      <w:r w:rsidRPr="00906B3E">
        <w:rPr>
          <w:spacing w:val="7"/>
        </w:rPr>
        <w:t xml:space="preserve"> </w:t>
      </w:r>
      <w:r w:rsidRPr="00906B3E">
        <w:t>size</w:t>
      </w:r>
      <w:r w:rsidRPr="00906B3E">
        <w:rPr>
          <w:spacing w:val="5"/>
        </w:rPr>
        <w:t xml:space="preserve"> </w:t>
      </w:r>
      <w:r w:rsidRPr="00906B3E">
        <w:t>is</w:t>
      </w:r>
      <w:r w:rsidRPr="00906B3E">
        <w:rPr>
          <w:spacing w:val="7"/>
        </w:rPr>
        <w:t xml:space="preserve"> </w:t>
      </w:r>
      <w:r w:rsidRPr="00906B3E">
        <w:t>small</w:t>
      </w:r>
      <w:r w:rsidRPr="00906B3E">
        <w:rPr>
          <w:spacing w:val="5"/>
        </w:rPr>
        <w:t xml:space="preserve"> </w:t>
      </w:r>
      <w:r w:rsidRPr="00906B3E">
        <w:t>(n</w:t>
      </w:r>
      <w:r w:rsidRPr="00906B3E">
        <w:rPr>
          <w:spacing w:val="6"/>
        </w:rPr>
        <w:t xml:space="preserve"> </w:t>
      </w:r>
      <w:r w:rsidRPr="00906B3E">
        <w:rPr>
          <w:w w:val="125"/>
        </w:rPr>
        <w:t>=</w:t>
      </w:r>
      <w:r w:rsidRPr="00906B3E">
        <w:rPr>
          <w:spacing w:val="-9"/>
          <w:w w:val="125"/>
        </w:rPr>
        <w:t xml:space="preserve"> </w:t>
      </w:r>
      <w:r w:rsidRPr="00906B3E">
        <w:t>10),</w:t>
      </w:r>
      <w:r w:rsidRPr="00906B3E">
        <w:rPr>
          <w:spacing w:val="6"/>
        </w:rPr>
        <w:t xml:space="preserve"> </w:t>
      </w:r>
      <w:r w:rsidRPr="00906B3E">
        <w:t>but</w:t>
      </w:r>
      <w:r w:rsidRPr="00906B3E">
        <w:rPr>
          <w:spacing w:val="25"/>
        </w:rPr>
        <w:t xml:space="preserve"> </w:t>
      </w:r>
      <w:r w:rsidRPr="00906B3E">
        <w:t>because</w:t>
      </w:r>
      <w:r w:rsidRPr="00906B3E">
        <w:rPr>
          <w:spacing w:val="-6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proofErr w:type="spellStart"/>
      <w:r w:rsidRPr="00906B3E">
        <w:t>sd</w:t>
      </w:r>
      <w:proofErr w:type="spellEnd"/>
      <w:r w:rsidRPr="00906B3E">
        <w:rPr>
          <w:spacing w:val="-5"/>
        </w:rPr>
        <w:t xml:space="preserve"> </w:t>
      </w:r>
      <w:r w:rsidRPr="00906B3E">
        <w:t>is</w:t>
      </w:r>
      <w:r w:rsidRPr="00906B3E">
        <w:rPr>
          <w:spacing w:val="-5"/>
        </w:rPr>
        <w:t xml:space="preserve"> </w:t>
      </w:r>
      <w:r w:rsidRPr="00906B3E">
        <w:t>half</w:t>
      </w:r>
      <w:r w:rsidRPr="00906B3E">
        <w:rPr>
          <w:spacing w:val="-4"/>
        </w:rPr>
        <w:t xml:space="preserve"> </w:t>
      </w:r>
      <w:r w:rsidRPr="00906B3E">
        <w:t>as</w:t>
      </w:r>
      <w:r w:rsidRPr="00906B3E">
        <w:rPr>
          <w:spacing w:val="-5"/>
        </w:rPr>
        <w:t xml:space="preserve"> </w:t>
      </w:r>
      <w:r w:rsidRPr="00906B3E">
        <w:t>big</w:t>
      </w:r>
      <w:r w:rsidRPr="00906B3E">
        <w:rPr>
          <w:spacing w:val="-4"/>
        </w:rPr>
        <w:t xml:space="preserve"> </w:t>
      </w:r>
      <w:r w:rsidRPr="00906B3E">
        <w:t>as</w:t>
      </w:r>
      <w:r w:rsidRPr="00906B3E">
        <w:rPr>
          <w:spacing w:val="-5"/>
        </w:rPr>
        <w:t xml:space="preserve"> </w:t>
      </w:r>
      <w:r w:rsidRPr="00906B3E">
        <w:t>in</w:t>
      </w:r>
      <w:r w:rsidRPr="00906B3E">
        <w:rPr>
          <w:spacing w:val="-6"/>
        </w:rPr>
        <w:t xml:space="preserve"> </w:t>
      </w:r>
      <w:r w:rsidRPr="00906B3E">
        <w:t>Figure</w:t>
      </w:r>
      <w:r w:rsidRPr="00906B3E">
        <w:rPr>
          <w:spacing w:val="-4"/>
        </w:rPr>
        <w:t xml:space="preserve"> </w:t>
      </w:r>
      <w:hyperlink w:anchor="_bookmark5" w:history="1">
        <w:r w:rsidRPr="00906B3E">
          <w:t>7</w:t>
        </w:r>
      </w:hyperlink>
      <w:r w:rsidRPr="00906B3E">
        <w:rPr>
          <w:spacing w:val="-5"/>
        </w:rPr>
        <w:t xml:space="preserve"> </w:t>
      </w:r>
      <w:r w:rsidRPr="00906B3E">
        <w:t>(1</w:t>
      </w:r>
      <w:r w:rsidRPr="00906B3E">
        <w:rPr>
          <w:spacing w:val="-4"/>
        </w:rPr>
        <w:t xml:space="preserve"> </w:t>
      </w:r>
      <w:r w:rsidRPr="00906B3E">
        <w:t>instead</w:t>
      </w:r>
      <w:r w:rsidRPr="00906B3E">
        <w:rPr>
          <w:spacing w:val="-4"/>
        </w:rPr>
        <w:t xml:space="preserve"> </w:t>
      </w:r>
      <w:r w:rsidRPr="00906B3E">
        <w:t>of</w:t>
      </w:r>
      <w:r w:rsidRPr="00906B3E">
        <w:rPr>
          <w:spacing w:val="-6"/>
        </w:rPr>
        <w:t xml:space="preserve"> </w:t>
      </w:r>
      <w:r w:rsidRPr="00906B3E">
        <w:t>2)</w:t>
      </w:r>
      <w:r w:rsidRPr="00906B3E">
        <w:rPr>
          <w:spacing w:val="-4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t>CI</w:t>
      </w:r>
      <w:r w:rsidRPr="00906B3E">
        <w:rPr>
          <w:spacing w:val="-5"/>
        </w:rPr>
        <w:t xml:space="preserve"> </w:t>
      </w:r>
      <w:r w:rsidRPr="00906B3E">
        <w:t>is</w:t>
      </w:r>
      <w:r w:rsidRPr="00906B3E">
        <w:rPr>
          <w:spacing w:val="-5"/>
        </w:rPr>
        <w:t xml:space="preserve"> </w:t>
      </w:r>
      <w:r w:rsidRPr="00906B3E">
        <w:t>less</w:t>
      </w:r>
      <w:r w:rsidRPr="00906B3E">
        <w:rPr>
          <w:spacing w:val="-5"/>
        </w:rPr>
        <w:t xml:space="preserve"> </w:t>
      </w:r>
      <w:r w:rsidRPr="00906B3E">
        <w:t>than</w:t>
      </w:r>
      <w:r w:rsidRPr="00906B3E">
        <w:rPr>
          <w:spacing w:val="-5"/>
        </w:rPr>
        <w:t xml:space="preserve"> </w:t>
      </w:r>
      <w:r w:rsidRPr="00906B3E">
        <w:rPr>
          <w:spacing w:val="-2"/>
        </w:rPr>
        <w:t>t</w:t>
      </w:r>
      <w:r w:rsidRPr="00906B3E">
        <w:rPr>
          <w:spacing w:val="-3"/>
        </w:rPr>
        <w:t>wice</w:t>
      </w:r>
      <w:r w:rsidRPr="00906B3E">
        <w:rPr>
          <w:spacing w:val="-5"/>
        </w:rPr>
        <w:t xml:space="preserve"> </w:t>
      </w:r>
      <w:r w:rsidRPr="00906B3E">
        <w:t>as</w:t>
      </w:r>
      <w:r w:rsidRPr="00906B3E">
        <w:rPr>
          <w:spacing w:val="-5"/>
        </w:rPr>
        <w:t xml:space="preserve"> </w:t>
      </w:r>
      <w:r w:rsidRPr="00906B3E">
        <w:t>wide</w:t>
      </w:r>
      <w:r w:rsidRPr="00906B3E">
        <w:rPr>
          <w:spacing w:val="29"/>
          <w:w w:val="87"/>
        </w:rPr>
        <w:t xml:space="preserve"> </w:t>
      </w:r>
      <w:r w:rsidRPr="00906B3E">
        <w:t>as</w:t>
      </w:r>
      <w:r w:rsidRPr="00906B3E">
        <w:rPr>
          <w:spacing w:val="15"/>
        </w:rPr>
        <w:t xml:space="preserve"> </w:t>
      </w:r>
      <w:r w:rsidRPr="00906B3E">
        <w:t>the</w:t>
      </w:r>
      <w:r w:rsidRPr="00906B3E">
        <w:rPr>
          <w:spacing w:val="1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15"/>
        </w:rPr>
        <w:t xml:space="preserve"> </w:t>
      </w:r>
      <w:r w:rsidRPr="00906B3E">
        <w:t>range</w:t>
      </w:r>
      <w:r w:rsidRPr="00906B3E">
        <w:rPr>
          <w:spacing w:val="14"/>
        </w:rPr>
        <w:t xml:space="preserve"> </w:t>
      </w:r>
      <w:r w:rsidRPr="00906B3E">
        <w:t>(set</w:t>
      </w:r>
      <w:r w:rsidRPr="00906B3E">
        <w:rPr>
          <w:spacing w:val="16"/>
        </w:rPr>
        <w:t xml:space="preserve"> </w:t>
      </w:r>
      <w:r w:rsidRPr="00906B3E">
        <w:t>to</w:t>
      </w:r>
      <w:r w:rsidRPr="00906B3E">
        <w:rPr>
          <w:spacing w:val="16"/>
        </w:rPr>
        <w:t xml:space="preserve"> </w:t>
      </w:r>
      <w:r w:rsidRPr="00906B3E">
        <w:t>-0.4</w:t>
      </w:r>
      <w:r w:rsidRPr="00906B3E">
        <w:rPr>
          <w:spacing w:val="15"/>
        </w:rPr>
        <w:t xml:space="preserve"> </w:t>
      </w:r>
      <w:r w:rsidRPr="00906B3E">
        <w:t>to</w:t>
      </w:r>
      <w:r w:rsidRPr="00906B3E">
        <w:rPr>
          <w:spacing w:val="16"/>
        </w:rPr>
        <w:t xml:space="preserve"> </w:t>
      </w:r>
      <w:r w:rsidRPr="00906B3E">
        <w:t>0.4).</w:t>
      </w:r>
      <w:r w:rsidRPr="00906B3E">
        <w:rPr>
          <w:spacing w:val="46"/>
        </w:rPr>
        <w:t xml:space="preserve"> </w:t>
      </w:r>
      <w:r w:rsidRPr="00906B3E">
        <w:t>The</w:t>
      </w:r>
      <w:r w:rsidRPr="00906B3E">
        <w:rPr>
          <w:spacing w:val="16"/>
        </w:rPr>
        <w:t xml:space="preserve"> </w:t>
      </w:r>
      <w:r w:rsidRPr="00906B3E">
        <w:t>SGPV</w:t>
      </w:r>
      <w:r w:rsidRPr="00906B3E">
        <w:rPr>
          <w:spacing w:val="16"/>
        </w:rPr>
        <w:t xml:space="preserve"> </w:t>
      </w:r>
      <w:r w:rsidRPr="00906B3E">
        <w:t>is</w:t>
      </w:r>
      <w:r w:rsidRPr="00906B3E">
        <w:rPr>
          <w:spacing w:val="15"/>
        </w:rPr>
        <w:t xml:space="preserve"> </w:t>
      </w:r>
      <w:r w:rsidRPr="00906B3E">
        <w:t>not</w:t>
      </w:r>
      <w:r w:rsidRPr="00906B3E">
        <w:rPr>
          <w:spacing w:val="16"/>
        </w:rPr>
        <w:t xml:space="preserve"> </w:t>
      </w:r>
      <w:r w:rsidRPr="00906B3E">
        <w:t>set</w:t>
      </w:r>
      <w:r w:rsidRPr="00906B3E">
        <w:rPr>
          <w:spacing w:val="16"/>
        </w:rPr>
        <w:t xml:space="preserve"> </w:t>
      </w:r>
      <w:r w:rsidRPr="00906B3E">
        <w:t>to</w:t>
      </w:r>
      <w:r w:rsidRPr="00906B3E">
        <w:rPr>
          <w:spacing w:val="15"/>
        </w:rPr>
        <w:t xml:space="preserve"> </w:t>
      </w:r>
      <w:r w:rsidRPr="00906B3E">
        <w:t>0.5</w:t>
      </w:r>
      <w:r w:rsidRPr="00906B3E">
        <w:rPr>
          <w:spacing w:val="16"/>
        </w:rPr>
        <w:t xml:space="preserve"> </w:t>
      </w:r>
      <w:r w:rsidRPr="00906B3E">
        <w:rPr>
          <w:spacing w:val="-2"/>
        </w:rPr>
        <w:t>(horizon</w:t>
      </w:r>
      <w:r w:rsidRPr="00906B3E">
        <w:rPr>
          <w:spacing w:val="-1"/>
        </w:rPr>
        <w:t>tal</w:t>
      </w:r>
      <w:r w:rsidRPr="00906B3E">
        <w:rPr>
          <w:spacing w:val="16"/>
        </w:rPr>
        <w:t xml:space="preserve"> </w:t>
      </w:r>
      <w:r w:rsidRPr="00906B3E">
        <w:rPr>
          <w:spacing w:val="-3"/>
        </w:rPr>
        <w:t>ligh</w:t>
      </w:r>
      <w:r w:rsidRPr="00906B3E">
        <w:rPr>
          <w:spacing w:val="-2"/>
        </w:rPr>
        <w:t>t</w:t>
      </w:r>
      <w:r w:rsidRPr="00906B3E">
        <w:rPr>
          <w:spacing w:val="31"/>
          <w:w w:val="118"/>
        </w:rPr>
        <w:t xml:space="preserve"> </w:t>
      </w:r>
      <w:r w:rsidRPr="00906B3E">
        <w:t>grey</w:t>
      </w:r>
      <w:r w:rsidRPr="00906B3E">
        <w:rPr>
          <w:spacing w:val="-20"/>
        </w:rPr>
        <w:t xml:space="preserve"> </w:t>
      </w:r>
      <w:r w:rsidRPr="00906B3E">
        <w:t>line)</w:t>
      </w:r>
      <w:r w:rsidRPr="00906B3E">
        <w:rPr>
          <w:spacing w:val="-20"/>
        </w:rPr>
        <w:t xml:space="preserve"> </w:t>
      </w:r>
      <w:r w:rsidRPr="00906B3E">
        <w:t>but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reaches</w:t>
      </w:r>
      <w:r w:rsidRPr="00906B3E">
        <w:rPr>
          <w:spacing w:val="-20"/>
        </w:rPr>
        <w:t xml:space="preserve"> </w:t>
      </w:r>
      <w:r w:rsidRPr="00906B3E">
        <w:t>a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maximum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sligh</w:t>
      </w:r>
      <w:r w:rsidRPr="00906B3E">
        <w:rPr>
          <w:spacing w:val="-1"/>
        </w:rPr>
        <w:t>tly</w:t>
      </w:r>
      <w:r w:rsidRPr="00906B3E">
        <w:rPr>
          <w:spacing w:val="-20"/>
        </w:rPr>
        <w:t xml:space="preserve"> </w:t>
      </w:r>
      <w:r w:rsidRPr="00906B3E">
        <w:rPr>
          <w:spacing w:val="-3"/>
        </w:rPr>
        <w:t>above</w:t>
      </w:r>
      <w:r w:rsidRPr="00906B3E">
        <w:rPr>
          <w:spacing w:val="-20"/>
        </w:rPr>
        <w:t xml:space="preserve"> </w:t>
      </w:r>
      <w:r w:rsidRPr="00906B3E">
        <w:t>0.5</w:t>
      </w:r>
      <w:r w:rsidRPr="00906B3E">
        <w:rPr>
          <w:spacing w:val="-20"/>
        </w:rPr>
        <w:t xml:space="preserve"> </w:t>
      </w:r>
      <w:r w:rsidRPr="00906B3E">
        <w:t>across</w:t>
      </w:r>
      <w:r w:rsidRPr="00906B3E">
        <w:rPr>
          <w:spacing w:val="-20"/>
        </w:rPr>
        <w:t xml:space="preserve"> </w:t>
      </w:r>
      <w:r w:rsidRPr="00906B3E">
        <w:t>a</w:t>
      </w:r>
      <w:r w:rsidRPr="00906B3E">
        <w:rPr>
          <w:spacing w:val="-20"/>
        </w:rPr>
        <w:t xml:space="preserve"> </w:t>
      </w:r>
      <w:r w:rsidRPr="00906B3E">
        <w:t>range</w:t>
      </w:r>
      <w:r w:rsidRPr="00906B3E">
        <w:rPr>
          <w:spacing w:val="-20"/>
        </w:rPr>
        <w:t xml:space="preserve"> </w:t>
      </w:r>
      <w:r w:rsidRPr="00906B3E">
        <w:t>of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means.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687123">
      <w:pPr>
        <w:spacing w:before="12"/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C62845">
      <w:pPr>
        <w:pStyle w:val="BodyText"/>
        <w:ind w:left="696"/>
      </w:pPr>
      <w:r w:rsidRPr="00906B3E">
        <w:rPr>
          <w:w w:val="95"/>
        </w:rPr>
        <w:t>The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effect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-2"/>
          <w:w w:val="95"/>
        </w:rPr>
        <w:t xml:space="preserve"> asymmet</w:t>
      </w:r>
      <w:r w:rsidRPr="00906B3E">
        <w:rPr>
          <w:spacing w:val="-1"/>
          <w:w w:val="95"/>
        </w:rPr>
        <w:t>ric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confidence</w:t>
      </w:r>
      <w:r w:rsidRPr="00906B3E">
        <w:rPr>
          <w:spacing w:val="-3"/>
          <w:w w:val="95"/>
        </w:rPr>
        <w:t xml:space="preserve"> </w:t>
      </w:r>
      <w:r w:rsidRPr="00906B3E">
        <w:rPr>
          <w:spacing w:val="-4"/>
          <w:w w:val="95"/>
        </w:rPr>
        <w:t>intervals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is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most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noticeable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at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smaller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sample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sizes.</w:t>
      </w:r>
    </w:p>
    <w:p w:rsidR="00687123" w:rsidRPr="00906B3E" w:rsidRDefault="00C62845">
      <w:pPr>
        <w:pStyle w:val="BodyText"/>
        <w:spacing w:before="154"/>
        <w:ind w:left="120"/>
      </w:pPr>
      <w:r w:rsidRPr="00906B3E">
        <w:t>In</w:t>
      </w:r>
      <w:r w:rsidRPr="00906B3E">
        <w:rPr>
          <w:spacing w:val="-12"/>
        </w:rPr>
        <w:t xml:space="preserve"> </w:t>
      </w:r>
      <w:r w:rsidRPr="00906B3E">
        <w:t>Figure</w:t>
      </w:r>
      <w:r w:rsidRPr="00906B3E">
        <w:rPr>
          <w:spacing w:val="-11"/>
        </w:rPr>
        <w:t xml:space="preserve"> </w:t>
      </w:r>
      <w:hyperlink w:anchor="_bookmark9" w:history="1">
        <w:r w:rsidRPr="00906B3E">
          <w:t>11</w:t>
        </w:r>
      </w:hyperlink>
      <w:r w:rsidRPr="00906B3E">
        <w:rPr>
          <w:spacing w:val="-10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11"/>
        </w:rPr>
        <w:t xml:space="preserve"> </w:t>
      </w:r>
      <w:r w:rsidRPr="00906B3E">
        <w:t>plot</w:t>
      </w:r>
      <w:r w:rsidRPr="00906B3E">
        <w:rPr>
          <w:spacing w:val="-11"/>
        </w:rPr>
        <w:t xml:space="preserve"> </w:t>
      </w:r>
      <w:r w:rsidRPr="00906B3E">
        <w:rPr>
          <w:spacing w:val="-1"/>
        </w:rPr>
        <w:t>th</w:t>
      </w:r>
      <w:r w:rsidRPr="00906B3E">
        <w:rPr>
          <w:spacing w:val="-2"/>
        </w:rPr>
        <w:t>e</w:t>
      </w:r>
      <w:r w:rsidRPr="00906B3E">
        <w:rPr>
          <w:spacing w:val="-1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1"/>
        </w:rPr>
        <w:t xml:space="preserve"> </w:t>
      </w:r>
      <w:r w:rsidRPr="00906B3E">
        <w:t>from</w:t>
      </w:r>
      <w:r w:rsidRPr="00906B3E">
        <w:rPr>
          <w:spacing w:val="-1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2"/>
        </w:rPr>
        <w:t xml:space="preserve"> </w:t>
      </w:r>
      <w:r w:rsidRPr="00906B3E">
        <w:t>tests</w:t>
      </w:r>
      <w:r w:rsidRPr="00906B3E">
        <w:rPr>
          <w:spacing w:val="-11"/>
        </w:rPr>
        <w:t xml:space="preserve"> </w:t>
      </w:r>
      <w:r w:rsidRPr="00906B3E">
        <w:t>and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SGPV</w:t>
      </w:r>
      <w:r w:rsidRPr="00906B3E">
        <w:rPr>
          <w:spacing w:val="-11"/>
        </w:rPr>
        <w:t xml:space="preserve"> </w:t>
      </w:r>
      <w:r w:rsidRPr="00906B3E">
        <w:t>(again</w:t>
      </w:r>
      <w:r w:rsidRPr="00906B3E">
        <w:rPr>
          <w:spacing w:val="-12"/>
        </w:rPr>
        <w:t xml:space="preserve"> </w:t>
      </w:r>
      <w:r w:rsidRPr="00906B3E">
        <w:t>plotted</w:t>
      </w:r>
      <w:r w:rsidRPr="00906B3E">
        <w:rPr>
          <w:spacing w:val="-10"/>
        </w:rPr>
        <w:t xml:space="preserve"> </w:t>
      </w:r>
      <w:r w:rsidRPr="00906B3E">
        <w:t>as</w:t>
      </w:r>
    </w:p>
    <w:p w:rsidR="00687123" w:rsidRPr="00906B3E" w:rsidRDefault="00C62845">
      <w:pPr>
        <w:pStyle w:val="BodyText"/>
        <w:spacing w:before="154" w:line="354" w:lineRule="auto"/>
        <w:ind w:left="111" w:right="1395" w:hanging="4"/>
      </w:pPr>
      <w:r w:rsidRPr="00906B3E">
        <w:t>1-SGPV</w:t>
      </w:r>
      <w:r w:rsidRPr="00906B3E">
        <w:rPr>
          <w:spacing w:val="-26"/>
        </w:rPr>
        <w:t xml:space="preserve"> </w:t>
      </w:r>
      <w:r w:rsidRPr="00906B3E">
        <w:t>for</w:t>
      </w:r>
      <w:r w:rsidRPr="00906B3E">
        <w:rPr>
          <w:spacing w:val="-24"/>
        </w:rPr>
        <w:t xml:space="preserve"> </w:t>
      </w:r>
      <w:r w:rsidRPr="00906B3E">
        <w:t>ease</w:t>
      </w:r>
      <w:r w:rsidRPr="00906B3E">
        <w:rPr>
          <w:spacing w:val="-26"/>
        </w:rPr>
        <w:t xml:space="preserve"> </w:t>
      </w:r>
      <w:r w:rsidRPr="00906B3E">
        <w:t>of</w:t>
      </w:r>
      <w:r w:rsidRPr="00906B3E">
        <w:rPr>
          <w:spacing w:val="-24"/>
        </w:rPr>
        <w:t xml:space="preserve"> </w:t>
      </w:r>
      <w:r w:rsidRPr="00906B3E">
        <w:t>comparison)</w:t>
      </w:r>
      <w:r w:rsidRPr="00906B3E">
        <w:rPr>
          <w:spacing w:val="-25"/>
        </w:rPr>
        <w:t xml:space="preserve"> </w:t>
      </w:r>
      <w:r w:rsidRPr="00906B3E">
        <w:t>for</w:t>
      </w:r>
      <w:r w:rsidRPr="00906B3E">
        <w:rPr>
          <w:spacing w:val="-25"/>
        </w:rPr>
        <w:t xml:space="preserve"> </w:t>
      </w:r>
      <w:r w:rsidRPr="00906B3E">
        <w:t>correlations.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25"/>
        </w:rPr>
        <w:t xml:space="preserve"> </w:t>
      </w:r>
      <w:r w:rsidRPr="00906B3E">
        <w:t>sample</w:t>
      </w:r>
      <w:r w:rsidRPr="00906B3E">
        <w:rPr>
          <w:spacing w:val="-25"/>
        </w:rPr>
        <w:t xml:space="preserve"> </w:t>
      </w:r>
      <w:r w:rsidRPr="00906B3E">
        <w:t>size</w:t>
      </w:r>
      <w:r w:rsidRPr="00906B3E">
        <w:rPr>
          <w:spacing w:val="-25"/>
        </w:rPr>
        <w:t xml:space="preserve"> </w:t>
      </w:r>
      <w:r w:rsidRPr="00906B3E">
        <w:t>is</w:t>
      </w:r>
      <w:r w:rsidRPr="00906B3E">
        <w:rPr>
          <w:spacing w:val="-25"/>
        </w:rPr>
        <w:t xml:space="preserve"> </w:t>
      </w:r>
      <w:r w:rsidRPr="00906B3E">
        <w:t>30</w:t>
      </w:r>
      <w:r w:rsidRPr="00906B3E">
        <w:rPr>
          <w:spacing w:val="-25"/>
        </w:rPr>
        <w:t xml:space="preserve"> </w:t>
      </w:r>
      <w:r w:rsidRPr="00906B3E">
        <w:t>pairs</w:t>
      </w:r>
      <w:r w:rsidRPr="00906B3E">
        <w:rPr>
          <w:spacing w:val="-25"/>
        </w:rPr>
        <w:t xml:space="preserve"> </w:t>
      </w:r>
      <w:r w:rsidRPr="00906B3E">
        <w:t>of</w:t>
      </w:r>
      <w:r w:rsidRPr="00906B3E">
        <w:rPr>
          <w:spacing w:val="-25"/>
        </w:rPr>
        <w:t xml:space="preserve"> </w:t>
      </w:r>
      <w:r w:rsidRPr="00906B3E">
        <w:rPr>
          <w:spacing w:val="-3"/>
        </w:rPr>
        <w:t>observations,</w:t>
      </w:r>
      <w:r w:rsidRPr="00906B3E">
        <w:rPr>
          <w:spacing w:val="25"/>
          <w:w w:val="95"/>
        </w:rPr>
        <w:t xml:space="preserve"> </w:t>
      </w:r>
      <w:r w:rsidRPr="00906B3E">
        <w:t>and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-21"/>
        </w:rPr>
        <w:t xml:space="preserve"> </w:t>
      </w:r>
      <w:r w:rsidRPr="00906B3E">
        <w:t>and</w:t>
      </w:r>
      <w:r w:rsidRPr="00906B3E">
        <w:rPr>
          <w:spacing w:val="-22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2"/>
        </w:rPr>
        <w:t xml:space="preserve"> </w:t>
      </w:r>
      <w:r w:rsidRPr="00906B3E">
        <w:rPr>
          <w:spacing w:val="1"/>
        </w:rPr>
        <w:t>bounds</w:t>
      </w:r>
      <w:r w:rsidRPr="00906B3E">
        <w:rPr>
          <w:spacing w:val="-22"/>
        </w:rPr>
        <w:t xml:space="preserve"> </w:t>
      </w:r>
      <w:r w:rsidRPr="00906B3E">
        <w:t>are</w:t>
      </w:r>
      <w:r w:rsidRPr="00906B3E">
        <w:rPr>
          <w:spacing w:val="-21"/>
        </w:rPr>
        <w:t xml:space="preserve"> </w:t>
      </w:r>
      <w:r w:rsidRPr="00906B3E">
        <w:t>set</w:t>
      </w:r>
      <w:r w:rsidRPr="00906B3E">
        <w:rPr>
          <w:spacing w:val="-21"/>
        </w:rPr>
        <w:t xml:space="preserve"> </w:t>
      </w:r>
      <w:r w:rsidRPr="00906B3E">
        <w:t>to</w:t>
      </w:r>
      <w:r w:rsidRPr="00906B3E">
        <w:rPr>
          <w:spacing w:val="-22"/>
        </w:rPr>
        <w:t xml:space="preserve"> </w:t>
      </w:r>
      <w:r w:rsidRPr="00906B3E">
        <w:t>-0.45</w:t>
      </w:r>
      <w:r w:rsidRPr="00906B3E">
        <w:rPr>
          <w:spacing w:val="-21"/>
        </w:rPr>
        <w:t xml:space="preserve"> </w:t>
      </w:r>
      <w:r w:rsidRPr="00906B3E">
        <w:t>and</w:t>
      </w:r>
      <w:r w:rsidRPr="00906B3E">
        <w:rPr>
          <w:spacing w:val="-22"/>
        </w:rPr>
        <w:t xml:space="preserve"> </w:t>
      </w:r>
      <w:r w:rsidRPr="00906B3E">
        <w:t>0.45,</w:t>
      </w:r>
      <w:r w:rsidRPr="00906B3E">
        <w:rPr>
          <w:spacing w:val="-22"/>
        </w:rPr>
        <w:t xml:space="preserve"> </w:t>
      </w:r>
      <w:r w:rsidRPr="00906B3E">
        <w:t>with</w:t>
      </w:r>
      <w:r w:rsidRPr="00906B3E">
        <w:rPr>
          <w:spacing w:val="-21"/>
        </w:rPr>
        <w:t xml:space="preserve"> </w:t>
      </w:r>
      <w:r w:rsidRPr="00906B3E">
        <w:t>an</w:t>
      </w:r>
      <w:r w:rsidRPr="00906B3E">
        <w:rPr>
          <w:spacing w:val="-21"/>
        </w:rPr>
        <w:t xml:space="preserve"> </w:t>
      </w:r>
      <w:r w:rsidRPr="00906B3E">
        <w:t>alpha</w:t>
      </w:r>
      <w:r w:rsidRPr="00906B3E">
        <w:rPr>
          <w:spacing w:val="-22"/>
        </w:rPr>
        <w:t xml:space="preserve"> </w:t>
      </w:r>
      <w:r w:rsidRPr="00906B3E">
        <w:t>of</w:t>
      </w:r>
      <w:r w:rsidRPr="00906B3E">
        <w:rPr>
          <w:spacing w:val="-21"/>
        </w:rPr>
        <w:t xml:space="preserve"> </w:t>
      </w:r>
      <w:r w:rsidRPr="00906B3E">
        <w:t>0.05.</w:t>
      </w:r>
      <w:r w:rsidRPr="00906B3E">
        <w:rPr>
          <w:spacing w:val="23"/>
          <w:w w:val="98"/>
        </w:rPr>
        <w:t xml:space="preserve"> </w:t>
      </w:r>
      <w:r w:rsidRPr="00906B3E">
        <w:t>As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7"/>
        </w:rPr>
        <w:t xml:space="preserve"> </w:t>
      </w:r>
      <w:r w:rsidRPr="00906B3E">
        <w:t>correlation</w:t>
      </w:r>
      <w:r w:rsidRPr="00906B3E">
        <w:rPr>
          <w:spacing w:val="-16"/>
        </w:rPr>
        <w:t xml:space="preserve"> </w:t>
      </w:r>
      <w:r w:rsidRPr="00906B3E">
        <w:t>in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sample</w:t>
      </w:r>
      <w:r w:rsidRPr="00906B3E">
        <w:rPr>
          <w:spacing w:val="-17"/>
        </w:rPr>
        <w:t xml:space="preserve"> </w:t>
      </w:r>
      <w:r w:rsidRPr="00906B3E">
        <w:rPr>
          <w:spacing w:val="-4"/>
        </w:rPr>
        <w:t>moves</w:t>
      </w:r>
      <w:r w:rsidRPr="00906B3E">
        <w:rPr>
          <w:spacing w:val="-16"/>
        </w:rPr>
        <w:t xml:space="preserve"> </w:t>
      </w:r>
      <w:r w:rsidRPr="00906B3E">
        <w:t>from</w:t>
      </w:r>
      <w:r w:rsidRPr="00906B3E">
        <w:rPr>
          <w:spacing w:val="-17"/>
        </w:rPr>
        <w:t xml:space="preserve"> </w:t>
      </w:r>
      <w:r w:rsidRPr="00906B3E">
        <w:t>-1</w:t>
      </w:r>
      <w:r w:rsidRPr="00906B3E">
        <w:rPr>
          <w:spacing w:val="-16"/>
        </w:rPr>
        <w:t xml:space="preserve"> </w:t>
      </w:r>
      <w:r w:rsidRPr="00906B3E">
        <w:t>to</w:t>
      </w:r>
      <w:r w:rsidRPr="00906B3E">
        <w:rPr>
          <w:spacing w:val="-16"/>
        </w:rPr>
        <w:t xml:space="preserve"> </w:t>
      </w:r>
      <w:r w:rsidRPr="00906B3E">
        <w:t>0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7"/>
        </w:rPr>
        <w:t xml:space="preserve"> </w:t>
      </w:r>
      <w:r w:rsidRPr="00906B3E">
        <w:t>from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23"/>
          <w:w w:val="97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0"/>
        </w:rPr>
        <w:t xml:space="preserve"> </w:t>
      </w:r>
      <w:r w:rsidRPr="00906B3E">
        <w:t>test</w:t>
      </w:r>
      <w:r w:rsidRPr="00906B3E">
        <w:rPr>
          <w:spacing w:val="-11"/>
        </w:rPr>
        <w:t xml:space="preserve"> </w:t>
      </w:r>
      <w:r w:rsidRPr="00906B3E">
        <w:t>becomes</w:t>
      </w:r>
      <w:r w:rsidRPr="00906B3E">
        <w:rPr>
          <w:spacing w:val="-9"/>
        </w:rPr>
        <w:t xml:space="preserve"> </w:t>
      </w:r>
      <w:r w:rsidRPr="00906B3E">
        <w:t>smaller,</w:t>
      </w:r>
      <w:r w:rsidRPr="00906B3E">
        <w:rPr>
          <w:spacing w:val="-10"/>
        </w:rPr>
        <w:t xml:space="preserve"> </w:t>
      </w:r>
      <w:r w:rsidRPr="00906B3E">
        <w:t>as</w:t>
      </w:r>
      <w:r w:rsidRPr="00906B3E">
        <w:rPr>
          <w:spacing w:val="-10"/>
        </w:rPr>
        <w:t xml:space="preserve"> </w:t>
      </w:r>
      <w:r w:rsidRPr="00906B3E">
        <w:rPr>
          <w:spacing w:val="1"/>
        </w:rPr>
        <w:t>does</w:t>
      </w:r>
      <w:r w:rsidRPr="00906B3E">
        <w:rPr>
          <w:spacing w:val="-10"/>
        </w:rPr>
        <w:t xml:space="preserve"> </w:t>
      </w:r>
      <w:r w:rsidRPr="00906B3E">
        <w:t>1-SGPV.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pattern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quite</w:t>
      </w:r>
      <w:r w:rsidRPr="00906B3E">
        <w:rPr>
          <w:spacing w:val="-11"/>
        </w:rPr>
        <w:t xml:space="preserve"> </w:t>
      </w:r>
      <w:proofErr w:type="gramStart"/>
      <w:r w:rsidRPr="00906B3E">
        <w:t>similar</w:t>
      </w:r>
      <w:r w:rsidRPr="00906B3E">
        <w:rPr>
          <w:spacing w:val="-10"/>
        </w:rPr>
        <w:t xml:space="preserve"> </w:t>
      </w:r>
      <w:r w:rsidRPr="00906B3E">
        <w:t>to</w:t>
      </w:r>
      <w:proofErr w:type="gramEnd"/>
      <w:r w:rsidRPr="00906B3E">
        <w:rPr>
          <w:spacing w:val="-9"/>
        </w:rPr>
        <w:t xml:space="preserve"> </w:t>
      </w:r>
      <w:r w:rsidRPr="00906B3E">
        <w:t>that</w:t>
      </w:r>
      <w:r w:rsidRPr="00906B3E">
        <w:rPr>
          <w:spacing w:val="-10"/>
        </w:rPr>
        <w:t xml:space="preserve"> </w:t>
      </w:r>
      <w:r w:rsidRPr="00906B3E">
        <w:t>in</w:t>
      </w:r>
      <w:r w:rsidRPr="00906B3E">
        <w:rPr>
          <w:spacing w:val="32"/>
          <w:w w:val="93"/>
        </w:rPr>
        <w:t xml:space="preserve"> </w:t>
      </w:r>
      <w:r w:rsidRPr="00906B3E">
        <w:t>Figure</w:t>
      </w:r>
      <w:r w:rsidRPr="00906B3E">
        <w:rPr>
          <w:spacing w:val="-21"/>
        </w:rPr>
        <w:t xml:space="preserve"> </w:t>
      </w:r>
      <w:hyperlink w:anchor="_bookmark1" w:history="1">
        <w:r w:rsidRPr="00906B3E">
          <w:t>2</w:t>
        </w:r>
      </w:hyperlink>
      <w:r w:rsidRPr="00906B3E">
        <w:t>.</w:t>
      </w:r>
      <w:r w:rsidRPr="00906B3E">
        <w:rPr>
          <w:spacing w:val="-7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20"/>
        </w:rPr>
        <w:t xml:space="preserve"> </w:t>
      </w:r>
      <w:r w:rsidRPr="00906B3E">
        <w:t>for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t>TOST</w:t>
      </w:r>
      <w:r w:rsidRPr="00906B3E">
        <w:rPr>
          <w:spacing w:val="-21"/>
        </w:rPr>
        <w:t xml:space="preserve"> </w:t>
      </w:r>
      <w:r w:rsidRPr="00906B3E">
        <w:t>procedure</w:t>
      </w:r>
      <w:r w:rsidRPr="00906B3E">
        <w:rPr>
          <w:spacing w:val="-21"/>
        </w:rPr>
        <w:t xml:space="preserve"> </w:t>
      </w:r>
      <w:r w:rsidRPr="00906B3E">
        <w:t>and</w:t>
      </w:r>
      <w:r w:rsidRPr="00906B3E">
        <w:rPr>
          <w:spacing w:val="-21"/>
        </w:rPr>
        <w:t xml:space="preserve"> </w:t>
      </w:r>
      <w:r w:rsidRPr="00906B3E">
        <w:t>1-SGPV</w:t>
      </w:r>
      <w:r w:rsidRPr="00906B3E">
        <w:rPr>
          <w:spacing w:val="-21"/>
        </w:rPr>
        <w:t xml:space="preserve"> </w:t>
      </w:r>
      <w:r w:rsidRPr="00906B3E">
        <w:t>are</w:t>
      </w:r>
      <w:r w:rsidRPr="00906B3E">
        <w:rPr>
          <w:spacing w:val="-21"/>
        </w:rPr>
        <w:t xml:space="preserve"> </w:t>
      </w:r>
      <w:r w:rsidRPr="00906B3E">
        <w:t>still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identical</w:t>
      </w:r>
      <w:r w:rsidRPr="00906B3E">
        <w:rPr>
          <w:spacing w:val="-21"/>
        </w:rPr>
        <w:t xml:space="preserve"> </w:t>
      </w:r>
      <w:r w:rsidRPr="00906B3E">
        <w:t>when</w:t>
      </w:r>
      <w:r w:rsidRPr="00906B3E">
        <w:rPr>
          <w:spacing w:val="-2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0" w:bottom="280" w:left="1320" w:header="727" w:footer="0" w:gutter="0"/>
          <w:cols w:space="708"/>
        </w:sectPr>
      </w:pPr>
    </w:p>
    <w:p w:rsidR="00687123" w:rsidRPr="00906B3E" w:rsidRDefault="00C62845">
      <w:pPr>
        <w:rPr>
          <w:rFonts w:ascii="Palatino Linotype" w:eastAsia="Palatino Linotype" w:hAnsi="Palatino Linotype" w:cs="Palatino Linotype"/>
          <w:sz w:val="20"/>
          <w:szCs w:val="20"/>
        </w:rPr>
      </w:pPr>
      <w:r w:rsidRPr="00906B3E">
        <w:rPr>
          <w:rFonts w:ascii="Palatino Linotype" w:hAnsi="Palatino Linotype"/>
        </w:rPr>
        <w:pict>
          <v:shape id="_x0000_s1268" type="#_x0000_t202" style="position:absolute;margin-left:103.05pt;margin-top:202.9pt;width:14pt;height:18.7pt;z-index:1912;mso-position-horizontal-relative:page;mso-position-vertical-relative:page" filled="f" stroked="f">
            <v:textbox style="layout-flow:vertical;mso-layout-flow-alt:bottom-to-top;mso-next-textbox:#_x0000_s1268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0.6</w:t>
                  </w:r>
                </w:p>
              </w:txbxContent>
            </v:textbox>
            <w10:wrap anchorx="page" anchory="page"/>
          </v:shape>
        </w:pict>
      </w:r>
      <w:r w:rsidRPr="00906B3E">
        <w:rPr>
          <w:rFonts w:ascii="Palatino Linotype" w:hAnsi="Palatino Linotype"/>
        </w:rPr>
        <w:pict>
          <v:shape id="_x0000_s1267" type="#_x0000_t202" style="position:absolute;margin-left:103.05pt;margin-top:167.45pt;width:14pt;height:18.7pt;z-index:1936;mso-position-horizontal-relative:page;mso-position-vertical-relative:page" filled="f" stroked="f">
            <v:textbox style="layout-flow:vertical;mso-layout-flow-alt:bottom-to-top;mso-next-textbox:#_x0000_s1267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0.8</w:t>
                  </w:r>
                </w:p>
              </w:txbxContent>
            </v:textbox>
            <w10:wrap anchorx="page" anchory="page"/>
          </v:shape>
        </w:pict>
      </w:r>
      <w:r w:rsidRPr="00906B3E">
        <w:rPr>
          <w:rFonts w:ascii="Palatino Linotype" w:hAnsi="Palatino Linotype"/>
        </w:rPr>
        <w:pict>
          <v:shape id="_x0000_s1266" type="#_x0000_t202" style="position:absolute;margin-left:103.05pt;margin-top:132pt;width:14pt;height:18.7pt;z-index:1960;mso-position-horizontal-relative:page;mso-position-vertical-relative:page" filled="f" stroked="f">
            <v:textbox style="layout-flow:vertical;mso-layout-flow-alt:bottom-to-top;mso-next-textbox:#_x0000_s1266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1"/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C62845">
      <w:pPr>
        <w:spacing w:line="200" w:lineRule="atLeast"/>
        <w:ind w:left="1149"/>
        <w:rPr>
          <w:rFonts w:ascii="Palatino Linotype" w:eastAsia="Palatino Linotype" w:hAnsi="Palatino Linotype" w:cs="Palatino Linotype"/>
          <w:sz w:val="20"/>
          <w:szCs w:val="20"/>
        </w:rPr>
      </w:pPr>
      <w:r w:rsidRPr="00906B3E">
        <w:rPr>
          <w:rFonts w:ascii="Palatino Linotype" w:eastAsia="Palatino Linotype" w:hAnsi="Palatino Linotype" w:cs="Palatino Linotype"/>
          <w:sz w:val="20"/>
          <w:szCs w:val="20"/>
        </w:rPr>
      </w:r>
      <w:r w:rsidRPr="00906B3E">
        <w:rPr>
          <w:rFonts w:ascii="Palatino Linotype" w:eastAsia="Palatino Linotype" w:hAnsi="Palatino Linotype" w:cs="Palatino Linotype"/>
          <w:sz w:val="20"/>
          <w:szCs w:val="20"/>
        </w:rPr>
        <w:pict>
          <v:group id="_x0000_s1233" style="width:386.7pt;height:199.5pt;mso-position-horizontal-relative:char;mso-position-vertical-relative:line" coordsize="7734,3990">
            <v:group id="_x0000_s1264" style="position:absolute;left:432;top:149;width:3922;height:3126" coordorigin="432,149" coordsize="3922,3126">
              <v:shape id="_x0000_s1265" style="position:absolute;left:432;top:149;width:3922;height:3126" coordorigin="432,149" coordsize="3922,3126" path="m432,149r,1l432,150r,l432,151r,l432,152r,l432,153r,83l458,241r49,4l556,251r49,5l703,267r98,13l899,294r98,16l1095,327r98,18l1292,366r98,22l1488,412r98,27l1684,468r98,32l1880,534r98,37l2076,611r98,43l2272,700r98,49l2468,801r98,56l2664,916r98,62l2860,1044r98,68l3007,1147r49,37l3105,1220r49,38l3203,1296r49,39l3301,1374r49,40l3399,1455r49,40l3497,1537r49,42l3595,1621r49,42l3694,1706r49,43l3792,1792r49,44l3890,1879r49,44l3988,1966r49,44l4086,2053r49,43l4184,2139r49,43l4282,2225r49,42l4354,2309r,966l4354,3255r,-946l4331,2267r-49,-42l4233,2182r-49,-43l4135,2096r-49,-43l4037,2010r-49,-44l3939,1923r-49,-44l3841,1836r-49,-44l3743,1749r-49,-43l3644,1663r-49,-42l3546,1579r-49,-42l3448,1495r-49,-40l3350,1414r-49,-40l3252,1335r-49,-39l3154,1258r-49,-38l3056,1184r-49,-37l2958,1112r-98,-68l2762,978r-98,-62l2566,857r-98,-56l2370,749r-98,-49l2174,654r-98,-43l1978,571r-98,-37l1782,500r-98,-32l1586,439r-98,-27l1390,388r-98,-22l1193,345r-98,-18l997,310,899,294,801,280,703,267,605,256r-49,-5l507,245r-49,-4l432,236r,-4l432,228r,-79e" filled="f" strokeweight="2.25pt">
                <v:path arrowok="t"/>
              </v:shape>
            </v:group>
            <v:group id="_x0000_s1262" style="position:absolute;left:432;top:3838;width:7014;height:2" coordorigin="432,3838" coordsize="7014,2">
              <v:shape id="_x0000_s1263" style="position:absolute;left:432;top:3838;width:7014;height:2" coordorigin="432,3838" coordsize="7014,0" path="m432,3838r7013,e" filled="f">
                <v:path arrowok="t"/>
              </v:shape>
            </v:group>
            <v:group id="_x0000_s1260" style="position:absolute;left:432;top:3838;width:2;height:144" coordorigin="432,3838" coordsize="2,144">
              <v:shape id="_x0000_s1261" style="position:absolute;left:432;top:3838;width:2;height:144" coordorigin="432,3838" coordsize="0,144" path="m432,3838r,144e" filled="f">
                <v:path arrowok="t"/>
              </v:shape>
            </v:group>
            <v:group id="_x0000_s1258" style="position:absolute;left:1835;top:3838;width:2;height:144" coordorigin="1835,3838" coordsize="2,144">
              <v:shape id="_x0000_s1259" style="position:absolute;left:1835;top:3838;width:2;height:144" coordorigin="1835,3838" coordsize="0,144" path="m1835,3838r,144e" filled="f">
                <v:path arrowok="t"/>
              </v:shape>
            </v:group>
            <v:group id="_x0000_s1256" style="position:absolute;left:3237;top:3838;width:2;height:144" coordorigin="3237,3838" coordsize="2,144">
              <v:shape id="_x0000_s1257" style="position:absolute;left:3237;top:3838;width:2;height:144" coordorigin="3237,3838" coordsize="0,144" path="m3237,3838r,144e" filled="f">
                <v:path arrowok="t"/>
              </v:shape>
            </v:group>
            <v:group id="_x0000_s1254" style="position:absolute;left:4640;top:3838;width:2;height:144" coordorigin="4640,3838" coordsize="2,144">
              <v:shape id="_x0000_s1255" style="position:absolute;left:4640;top:3838;width:2;height:144" coordorigin="4640,3838" coordsize="0,144" path="m4640,3838r,144e" filled="f">
                <v:path arrowok="t"/>
              </v:shape>
            </v:group>
            <v:group id="_x0000_s1252" style="position:absolute;left:6043;top:3838;width:2;height:144" coordorigin="6043,3838" coordsize="2,144">
              <v:shape id="_x0000_s1253" style="position:absolute;left:6043;top:3838;width:2;height:144" coordorigin="6043,3838" coordsize="0,144" path="m6043,3838r,144e" filled="f">
                <v:path arrowok="t"/>
              </v:shape>
            </v:group>
            <v:group id="_x0000_s1250" style="position:absolute;left:7445;top:3838;width:2;height:144" coordorigin="7445,3838" coordsize="2,144">
              <v:shape id="_x0000_s1251" style="position:absolute;left:7445;top:3838;width:2;height:144" coordorigin="7445,3838" coordsize="0,144" path="m7445,3838r,144e" filled="f">
                <v:path arrowok="t"/>
              </v:shape>
            </v:group>
            <v:group id="_x0000_s1248" style="position:absolute;left:151;top:149;width:2;height:3547" coordorigin="151,149" coordsize="2,3547">
              <v:shape id="_x0000_s1249" style="position:absolute;left:151;top:149;width:2;height:3547" coordorigin="151,149" coordsize="0,3547" path="m151,3696r,-3547e" filled="f">
                <v:path arrowok="t"/>
              </v:shape>
            </v:group>
            <v:group id="_x0000_s1246" style="position:absolute;left:8;top:3696;width:144;height:2" coordorigin="8,3696" coordsize="144,2">
              <v:shape id="_x0000_s1247" style="position:absolute;left:8;top:3696;width:144;height:2" coordorigin="8,3696" coordsize="144,0" path="m151,3696r-143,e" filled="f">
                <v:path arrowok="t"/>
              </v:shape>
            </v:group>
            <v:group id="_x0000_s1244" style="position:absolute;left:8;top:2987;width:144;height:2" coordorigin="8,2987" coordsize="144,2">
              <v:shape id="_x0000_s1245" style="position:absolute;left:8;top:2987;width:144;height:2" coordorigin="8,2987" coordsize="144,0" path="m151,2987r-143,e" filled="f">
                <v:path arrowok="t"/>
              </v:shape>
            </v:group>
            <v:group id="_x0000_s1242" style="position:absolute;left:8;top:2277;width:144;height:2" coordorigin="8,2277" coordsize="144,2">
              <v:shape id="_x0000_s1243" style="position:absolute;left:8;top:2277;width:144;height:2" coordorigin="8,2277" coordsize="144,0" path="m151,2277r-143,e" filled="f">
                <v:path arrowok="t"/>
              </v:shape>
            </v:group>
            <v:group id="_x0000_s1240" style="position:absolute;left:8;top:1568;width:144;height:2" coordorigin="8,1568" coordsize="144,2">
              <v:shape id="_x0000_s1241" style="position:absolute;left:8;top:1568;width:144;height:2" coordorigin="8,1568" coordsize="144,0" path="m151,1568r-143,e" filled="f">
                <v:path arrowok="t"/>
              </v:shape>
            </v:group>
            <v:group id="_x0000_s1238" style="position:absolute;left:8;top:859;width:144;height:2" coordorigin="8,859" coordsize="144,2">
              <v:shape id="_x0000_s1239" style="position:absolute;left:8;top:859;width:144;height:2" coordorigin="8,859" coordsize="144,0" path="m151,859l8,859e" filled="f">
                <v:path arrowok="t"/>
              </v:shape>
            </v:group>
            <v:group id="_x0000_s1236" style="position:absolute;left:8;top:149;width:144;height:2" coordorigin="8,149" coordsize="144,2">
              <v:shape id="_x0000_s1237" style="position:absolute;left:8;top:149;width:144;height:2" coordorigin="8,149" coordsize="144,0" path="m151,149l8,149e" filled="f">
                <v:path arrowok="t"/>
              </v:shape>
            </v:group>
            <v:group id="_x0000_s1234" style="position:absolute;left:151;top:8;width:7575;height:3831" coordorigin="151,8" coordsize="7575,3831">
              <v:shape id="_x0000_s1235" style="position:absolute;left:151;top:8;width:7575;height:3831" coordorigin="151,8" coordsize="7575,3831" path="m151,3838r7575,l7726,7,151,7r,3831e" filled="f">
                <v:path arrowok="t"/>
              </v:shape>
            </v:group>
            <w10:anchorlock/>
          </v:group>
        </w:pict>
      </w: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5"/>
          <w:szCs w:val="5"/>
        </w:rPr>
      </w:pPr>
    </w:p>
    <w:p w:rsidR="00687123" w:rsidRPr="00906B3E" w:rsidRDefault="00C62845">
      <w:pPr>
        <w:pStyle w:val="BodyText"/>
        <w:tabs>
          <w:tab w:val="left" w:pos="2817"/>
          <w:tab w:val="left" w:pos="4219"/>
          <w:tab w:val="left" w:pos="5622"/>
          <w:tab w:val="left" w:pos="7025"/>
          <w:tab w:val="left" w:pos="8427"/>
        </w:tabs>
        <w:spacing w:before="69"/>
        <w:ind w:left="1414"/>
        <w:rPr>
          <w:rFonts w:eastAsia="Helvetica" w:cs="Helvetica"/>
        </w:rPr>
      </w:pPr>
      <w:r w:rsidRPr="00906B3E">
        <w:pict>
          <v:shape id="_x0000_s1232" type="#_x0000_t202" style="position:absolute;left:0;text-align:left;margin-left:74.25pt;margin-top:-146.45pt;width:14pt;height:78.95pt;z-index:1816;mso-position-horizontal-relative:page" filled="f" stroked="f">
            <v:textbox style="layout-flow:vertical;mso-layout-flow-alt:bottom-to-top;mso-next-textbox:#_x0000_s1232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</w:p>
              </w:txbxContent>
            </v:textbox>
            <w10:wrap anchorx="page"/>
          </v:shape>
        </w:pict>
      </w:r>
      <w:r w:rsidRPr="00906B3E">
        <w:pict>
          <v:shape id="_x0000_s1231" type="#_x0000_t202" style="position:absolute;left:0;text-align:left;margin-left:103.05pt;margin-top:-27.65pt;width:14pt;height:18.7pt;z-index:1840;mso-position-horizontal-relative:page" filled="f" stroked="f">
            <v:textbox style="layout-flow:vertical;mso-layout-flow-alt:bottom-to-top;mso-next-textbox:#_x0000_s1231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0.0</w:t>
                  </w:r>
                </w:p>
              </w:txbxContent>
            </v:textbox>
            <w10:wrap anchorx="page"/>
          </v:shape>
        </w:pict>
      </w:r>
      <w:r w:rsidRPr="00906B3E">
        <w:pict>
          <v:shape id="_x0000_s1230" type="#_x0000_t202" style="position:absolute;left:0;text-align:left;margin-left:103.05pt;margin-top:-63.1pt;width:14pt;height:18.7pt;z-index:1864;mso-position-horizontal-relative:page" filled="f" stroked="f">
            <v:textbox style="layout-flow:vertical;mso-layout-flow-alt:bottom-to-top;mso-next-textbox:#_x0000_s1230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0.2</w:t>
                  </w:r>
                </w:p>
              </w:txbxContent>
            </v:textbox>
            <w10:wrap anchorx="page"/>
          </v:shape>
        </w:pict>
      </w:r>
      <w:r w:rsidRPr="00906B3E">
        <w:pict>
          <v:shape id="_x0000_s1229" type="#_x0000_t202" style="position:absolute;left:0;text-align:left;margin-left:103.05pt;margin-top:-98.6pt;width:14pt;height:18.7pt;z-index:1888;mso-position-horizontal-relative:page" filled="f" stroked="f">
            <v:textbox style="layout-flow:vertical;mso-layout-flow-alt:bottom-to-top;mso-next-textbox:#_x0000_s1229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/>
                    </w:rPr>
                    <w:t>0.4</w:t>
                  </w:r>
                </w:p>
              </w:txbxContent>
            </v:textbox>
            <w10:wrap anchorx="page"/>
          </v:shape>
        </w:pict>
      </w:r>
      <w:bookmarkStart w:id="15" w:name="_bookmark8"/>
      <w:bookmarkEnd w:id="15"/>
      <w:r w:rsidRPr="00906B3E">
        <w:t>0.0</w:t>
      </w:r>
      <w:r w:rsidRPr="00906B3E">
        <w:tab/>
      </w:r>
      <w:r w:rsidRPr="00906B3E">
        <w:rPr>
          <w:w w:val="95"/>
        </w:rPr>
        <w:t>0.2</w:t>
      </w:r>
      <w:r w:rsidRPr="00906B3E">
        <w:rPr>
          <w:w w:val="95"/>
        </w:rPr>
        <w:tab/>
      </w:r>
      <w:r w:rsidRPr="00906B3E">
        <w:t>0.4</w:t>
      </w:r>
      <w:r w:rsidRPr="00906B3E">
        <w:tab/>
        <w:t>0.6</w:t>
      </w:r>
      <w:r w:rsidRPr="00906B3E">
        <w:tab/>
        <w:t>0.8</w:t>
      </w:r>
      <w:r w:rsidRPr="00906B3E">
        <w:tab/>
        <w:t>1.0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3927" w:right="4668"/>
        <w:jc w:val="center"/>
        <w:rPr>
          <w:rFonts w:eastAsia="Helvetica" w:cs="Helvetica"/>
        </w:rPr>
      </w:pPr>
      <w:r w:rsidRPr="00906B3E">
        <w:t>SGPV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20" w:right="1389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-18"/>
        </w:rPr>
        <w:t xml:space="preserve"> </w:t>
      </w:r>
      <w:proofErr w:type="gramStart"/>
      <w:r w:rsidRPr="00906B3E">
        <w:rPr>
          <w:i/>
        </w:rPr>
        <w:t>10</w:t>
      </w:r>
      <w:r w:rsidRPr="00906B3E">
        <w:rPr>
          <w:i/>
          <w:spacing w:val="-48"/>
        </w:rPr>
        <w:t xml:space="preserve"> </w:t>
      </w:r>
      <w:r w:rsidRPr="00906B3E">
        <w:t>.</w:t>
      </w:r>
      <w:proofErr w:type="gramEnd"/>
      <w:r w:rsidRPr="00906B3E">
        <w:rPr>
          <w:spacing w:val="1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relationship</w:t>
      </w:r>
      <w:r w:rsidRPr="00906B3E">
        <w:rPr>
          <w:spacing w:val="-14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15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4"/>
        </w:rPr>
        <w:t xml:space="preserve"> </w:t>
      </w:r>
      <w:r w:rsidRPr="00906B3E">
        <w:t>from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TOST</w:t>
      </w:r>
      <w:r w:rsidRPr="00906B3E">
        <w:rPr>
          <w:spacing w:val="-14"/>
        </w:rPr>
        <w:t xml:space="preserve"> </w:t>
      </w:r>
      <w:r w:rsidRPr="00906B3E">
        <w:t>procedure</w:t>
      </w:r>
      <w:r w:rsidRPr="00906B3E">
        <w:rPr>
          <w:spacing w:val="-14"/>
        </w:rPr>
        <w:t xml:space="preserve"> </w:t>
      </w:r>
      <w:r w:rsidRPr="00906B3E">
        <w:t>and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SGPV</w:t>
      </w:r>
      <w:r w:rsidRPr="00906B3E">
        <w:rPr>
          <w:spacing w:val="-14"/>
        </w:rPr>
        <w:t xml:space="preserve"> </w:t>
      </w:r>
      <w:r w:rsidRPr="00906B3E">
        <w:t>for</w:t>
      </w:r>
      <w:r w:rsidRPr="00906B3E">
        <w:rPr>
          <w:spacing w:val="37"/>
          <w:w w:val="91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same</w:t>
      </w:r>
      <w:r w:rsidRPr="00906B3E">
        <w:rPr>
          <w:spacing w:val="-11"/>
        </w:rPr>
        <w:t xml:space="preserve"> </w:t>
      </w:r>
      <w:r w:rsidRPr="00906B3E">
        <w:t>scenario</w:t>
      </w:r>
      <w:r w:rsidRPr="00906B3E">
        <w:rPr>
          <w:spacing w:val="-12"/>
        </w:rPr>
        <w:t xml:space="preserve"> </w:t>
      </w:r>
      <w:r w:rsidRPr="00906B3E">
        <w:t>as</w:t>
      </w:r>
      <w:r w:rsidRPr="00906B3E">
        <w:rPr>
          <w:spacing w:val="-11"/>
        </w:rPr>
        <w:t xml:space="preserve"> </w:t>
      </w:r>
      <w:r w:rsidRPr="00906B3E">
        <w:t>in</w:t>
      </w:r>
      <w:r w:rsidRPr="00906B3E">
        <w:rPr>
          <w:spacing w:val="-12"/>
        </w:rPr>
        <w:t xml:space="preserve"> </w:t>
      </w:r>
      <w:r w:rsidRPr="00906B3E">
        <w:t>Figure</w:t>
      </w:r>
      <w:r w:rsidRPr="00906B3E">
        <w:rPr>
          <w:spacing w:val="-11"/>
        </w:rPr>
        <w:t xml:space="preserve"> </w:t>
      </w:r>
      <w:hyperlink w:anchor="_bookmark7" w:history="1">
        <w:r w:rsidRPr="00906B3E">
          <w:t>9</w:t>
        </w:r>
      </w:hyperlink>
      <w:r w:rsidRPr="00906B3E">
        <w:t>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17"/>
          <w:szCs w:val="17"/>
        </w:rPr>
      </w:pPr>
    </w:p>
    <w:p w:rsidR="00687123" w:rsidRPr="00906B3E" w:rsidRDefault="00C62845">
      <w:pPr>
        <w:pStyle w:val="BodyText"/>
        <w:spacing w:line="354" w:lineRule="auto"/>
        <w:ind w:left="120" w:right="1389"/>
      </w:pPr>
      <w:r w:rsidRPr="00906B3E">
        <w:t>are</w:t>
      </w:r>
      <w:r w:rsidRPr="00906B3E">
        <w:rPr>
          <w:spacing w:val="-15"/>
        </w:rPr>
        <w:t xml:space="preserve"> </w:t>
      </w:r>
      <w:r w:rsidRPr="00906B3E">
        <w:t>0.975</w:t>
      </w:r>
      <w:r w:rsidRPr="00906B3E">
        <w:rPr>
          <w:spacing w:val="-15"/>
        </w:rPr>
        <w:t xml:space="preserve"> </w:t>
      </w:r>
      <w:r w:rsidRPr="00906B3E">
        <w:t>and</w:t>
      </w:r>
      <w:r w:rsidRPr="00906B3E">
        <w:rPr>
          <w:spacing w:val="-16"/>
        </w:rPr>
        <w:t xml:space="preserve"> </w:t>
      </w:r>
      <w:r w:rsidRPr="00906B3E">
        <w:t>0.025</w:t>
      </w:r>
      <w:r w:rsidRPr="00906B3E">
        <w:rPr>
          <w:spacing w:val="-15"/>
        </w:rPr>
        <w:t xml:space="preserve"> </w:t>
      </w:r>
      <w:r w:rsidRPr="00906B3E">
        <w:t>(indicated</w:t>
      </w:r>
      <w:r w:rsidRPr="00906B3E">
        <w:rPr>
          <w:spacing w:val="-15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14"/>
        </w:rPr>
        <w:t xml:space="preserve"> </w:t>
      </w:r>
      <w:r w:rsidRPr="00906B3E">
        <w:t>and</w:t>
      </w:r>
      <w:r w:rsidRPr="00906B3E">
        <w:rPr>
          <w:spacing w:val="-16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horizon</w:t>
      </w:r>
      <w:r w:rsidRPr="00906B3E">
        <w:rPr>
          <w:spacing w:val="-1"/>
        </w:rPr>
        <w:t>tal</w:t>
      </w:r>
      <w:r w:rsidRPr="00906B3E">
        <w:rPr>
          <w:spacing w:val="-14"/>
        </w:rPr>
        <w:t xml:space="preserve"> </w:t>
      </w:r>
      <w:r w:rsidRPr="00906B3E">
        <w:t>dotted</w:t>
      </w:r>
      <w:r w:rsidRPr="00906B3E">
        <w:rPr>
          <w:spacing w:val="-15"/>
        </w:rPr>
        <w:t xml:space="preserve"> </w:t>
      </w:r>
      <w:r w:rsidRPr="00906B3E">
        <w:t>lines). There</w:t>
      </w:r>
      <w:r w:rsidRPr="00906B3E">
        <w:rPr>
          <w:spacing w:val="-15"/>
        </w:rPr>
        <w:t xml:space="preserve"> </w:t>
      </w:r>
      <w:r w:rsidRPr="00906B3E">
        <w:t>are</w:t>
      </w:r>
      <w:r w:rsidRPr="00906B3E">
        <w:rPr>
          <w:spacing w:val="27"/>
          <w:w w:val="94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7"/>
        </w:rPr>
        <w:t>w</w:t>
      </w:r>
      <w:r w:rsidRPr="00906B3E">
        <w:rPr>
          <w:spacing w:val="-6"/>
        </w:rPr>
        <w:t>o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importan</w:t>
      </w:r>
      <w:r w:rsidRPr="00906B3E">
        <w:rPr>
          <w:spacing w:val="-1"/>
        </w:rPr>
        <w:t>t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differences,</w:t>
      </w:r>
      <w:r w:rsidRPr="00906B3E">
        <w:rPr>
          <w:spacing w:val="-16"/>
        </w:rPr>
        <w:t xml:space="preserve"> </w:t>
      </w:r>
      <w:r w:rsidRPr="00906B3E">
        <w:rPr>
          <w:spacing w:val="-4"/>
        </w:rPr>
        <w:t>however.</w:t>
      </w:r>
      <w:r w:rsidRPr="00906B3E">
        <w:t xml:space="preserve"> </w:t>
      </w:r>
      <w:proofErr w:type="gramStart"/>
      <w:r w:rsidRPr="00906B3E">
        <w:t>First</w:t>
      </w:r>
      <w:r w:rsidRPr="00906B3E">
        <w:rPr>
          <w:spacing w:val="-15"/>
        </w:rPr>
        <w:t xml:space="preserve"> </w:t>
      </w:r>
      <w:r w:rsidRPr="00906B3E">
        <w:t>of</w:t>
      </w:r>
      <w:r w:rsidRPr="00906B3E">
        <w:rPr>
          <w:spacing w:val="-15"/>
        </w:rPr>
        <w:t xml:space="preserve"> </w:t>
      </w:r>
      <w:r w:rsidRPr="00906B3E">
        <w:t>all</w:t>
      </w:r>
      <w:proofErr w:type="gramEnd"/>
      <w:r w:rsidRPr="00906B3E">
        <w:t>,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SGPV</w:t>
      </w:r>
      <w:r w:rsidRPr="00906B3E">
        <w:rPr>
          <w:spacing w:val="-15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t>no</w:t>
      </w:r>
      <w:r w:rsidRPr="00906B3E">
        <w:rPr>
          <w:spacing w:val="-15"/>
        </w:rPr>
        <w:t xml:space="preserve"> </w:t>
      </w:r>
      <w:r w:rsidRPr="00906B3E">
        <w:t>longer</w:t>
      </w:r>
      <w:r w:rsidRPr="00906B3E">
        <w:rPr>
          <w:spacing w:val="-15"/>
        </w:rPr>
        <w:t xml:space="preserve"> </w:t>
      </w:r>
      <w:r w:rsidRPr="00906B3E">
        <w:t>a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straigh</w:t>
      </w:r>
      <w:r w:rsidRPr="00906B3E">
        <w:rPr>
          <w:spacing w:val="-1"/>
        </w:rPr>
        <w:t>t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line</w:t>
      </w:r>
      <w:r w:rsidRPr="00906B3E">
        <w:rPr>
          <w:spacing w:val="-1"/>
        </w:rPr>
        <w:t>,</w:t>
      </w:r>
      <w:r w:rsidRPr="00906B3E">
        <w:rPr>
          <w:spacing w:val="-15"/>
        </w:rPr>
        <w:t xml:space="preserve"> </w:t>
      </w:r>
      <w:r w:rsidRPr="00906B3E">
        <w:t>but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59"/>
          <w:w w:val="96"/>
        </w:rPr>
        <w:t xml:space="preserve"> </w:t>
      </w:r>
      <w:r w:rsidRPr="00906B3E">
        <w:rPr>
          <w:spacing w:val="-3"/>
        </w:rPr>
        <w:t>curve,</w:t>
      </w:r>
      <w:r w:rsidRPr="00906B3E">
        <w:rPr>
          <w:spacing w:val="-14"/>
        </w:rPr>
        <w:t xml:space="preserve"> </w:t>
      </w:r>
      <w:r w:rsidRPr="00906B3E">
        <w:t>due</w:t>
      </w:r>
      <w:r w:rsidRPr="00906B3E">
        <w:rPr>
          <w:spacing w:val="-12"/>
        </w:rPr>
        <w:t xml:space="preserve"> </w:t>
      </w:r>
      <w:r w:rsidRPr="00906B3E">
        <w:t>to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asymmetry</w:t>
      </w:r>
      <w:r w:rsidRPr="00906B3E">
        <w:rPr>
          <w:spacing w:val="-13"/>
        </w:rPr>
        <w:t xml:space="preserve"> </w:t>
      </w:r>
      <w:r w:rsidRPr="00906B3E">
        <w:t>in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95%</w:t>
      </w:r>
      <w:r w:rsidRPr="00906B3E">
        <w:rPr>
          <w:spacing w:val="-13"/>
        </w:rPr>
        <w:t xml:space="preserve"> </w:t>
      </w:r>
      <w:r w:rsidRPr="00906B3E">
        <w:t>CI.</w:t>
      </w:r>
      <w:r w:rsidRPr="00906B3E">
        <w:rPr>
          <w:spacing w:val="-13"/>
        </w:rPr>
        <w:t xml:space="preserve"> </w:t>
      </w:r>
      <w:r w:rsidRPr="00906B3E">
        <w:t>Second,</w:t>
      </w:r>
      <w:r w:rsidRPr="00906B3E">
        <w:rPr>
          <w:spacing w:val="-12"/>
        </w:rPr>
        <w:t xml:space="preserve"> </w:t>
      </w:r>
      <w:r w:rsidRPr="00906B3E">
        <w:t>and</w:t>
      </w:r>
      <w:r w:rsidRPr="00906B3E">
        <w:rPr>
          <w:spacing w:val="-14"/>
        </w:rPr>
        <w:t xml:space="preserve"> </w:t>
      </w:r>
      <w:r w:rsidRPr="00906B3E">
        <w:t>most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importan</w:t>
      </w:r>
      <w:r w:rsidRPr="00906B3E">
        <w:rPr>
          <w:spacing w:val="-2"/>
        </w:rPr>
        <w:t>tly,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3"/>
        </w:rPr>
        <w:t xml:space="preserve"> </w:t>
      </w:r>
      <w:r w:rsidRPr="00906B3E">
        <w:t>for</w:t>
      </w:r>
      <w:r w:rsidRPr="00906B3E">
        <w:rPr>
          <w:spacing w:val="28"/>
          <w:w w:val="91"/>
        </w:rPr>
        <w:t xml:space="preserve"> </w:t>
      </w:r>
      <w:r w:rsidRPr="00906B3E">
        <w:t>the</w:t>
      </w:r>
      <w:r w:rsidRPr="00906B3E">
        <w:rPr>
          <w:spacing w:val="-3"/>
        </w:rPr>
        <w:t xml:space="preserve"> equivalence </w:t>
      </w:r>
      <w:r w:rsidRPr="00906B3E">
        <w:t>test</w:t>
      </w:r>
      <w:r w:rsidRPr="00906B3E">
        <w:rPr>
          <w:spacing w:val="-3"/>
        </w:rPr>
        <w:t xml:space="preserve"> </w:t>
      </w:r>
      <w:r w:rsidRPr="00906B3E">
        <w:t>and</w:t>
      </w:r>
      <w:r w:rsidRPr="00906B3E">
        <w:rPr>
          <w:spacing w:val="-3"/>
        </w:rPr>
        <w:t xml:space="preserve"> </w:t>
      </w:r>
      <w:r w:rsidRPr="00906B3E">
        <w:t>the</w:t>
      </w:r>
      <w:r w:rsidRPr="00906B3E">
        <w:rPr>
          <w:spacing w:val="-3"/>
        </w:rPr>
        <w:t xml:space="preserve"> </w:t>
      </w:r>
      <w:r w:rsidRPr="00906B3E">
        <w:t>SGPV</w:t>
      </w:r>
      <w:r w:rsidRPr="00906B3E">
        <w:rPr>
          <w:spacing w:val="-2"/>
        </w:rPr>
        <w:t xml:space="preserve"> </w:t>
      </w:r>
      <w:r w:rsidRPr="00906B3E">
        <w:t>do</w:t>
      </w:r>
      <w:r w:rsidRPr="00906B3E">
        <w:rPr>
          <w:spacing w:val="-2"/>
        </w:rPr>
        <w:t xml:space="preserve"> </w:t>
      </w:r>
      <w:r w:rsidRPr="00906B3E">
        <w:t>no</w:t>
      </w:r>
      <w:r w:rsidRPr="00906B3E">
        <w:rPr>
          <w:spacing w:val="-2"/>
        </w:rPr>
        <w:t xml:space="preserve"> </w:t>
      </w:r>
      <w:r w:rsidRPr="00906B3E">
        <w:t>longer</w:t>
      </w:r>
      <w:r w:rsidRPr="00906B3E">
        <w:rPr>
          <w:spacing w:val="-3"/>
        </w:rPr>
        <w:t xml:space="preserve"> overlap</w:t>
      </w:r>
      <w:r w:rsidRPr="00906B3E">
        <w:rPr>
          <w:spacing w:val="-2"/>
        </w:rPr>
        <w:t xml:space="preserve"> </w:t>
      </w:r>
      <w:r w:rsidRPr="00906B3E">
        <w:t>at</w:t>
      </w:r>
      <w:r w:rsidRPr="00906B3E">
        <w:rPr>
          <w:spacing w:val="-2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5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14"/>
          <w:w w:val="120"/>
        </w:rPr>
        <w:t xml:space="preserve"> </w:t>
      </w:r>
      <w:r w:rsidRPr="00906B3E">
        <w:t>0.5.</w:t>
      </w:r>
    </w:p>
    <w:p w:rsidR="00687123" w:rsidRPr="00906B3E" w:rsidRDefault="00C62845">
      <w:pPr>
        <w:pStyle w:val="BodyText"/>
        <w:spacing w:before="127" w:line="354" w:lineRule="auto"/>
        <w:ind w:left="120" w:right="1389" w:firstLine="576"/>
      </w:pPr>
      <w:r w:rsidRPr="00906B3E">
        <w:t>The</w:t>
      </w:r>
      <w:r w:rsidRPr="00906B3E">
        <w:rPr>
          <w:spacing w:val="-14"/>
        </w:rPr>
        <w:t xml:space="preserve"> </w:t>
      </w:r>
      <w:r w:rsidRPr="00906B3E">
        <w:t>reason</w:t>
      </w:r>
      <w:r w:rsidRPr="00906B3E">
        <w:rPr>
          <w:spacing w:val="-13"/>
        </w:rPr>
        <w:t xml:space="preserve"> </w:t>
      </w:r>
      <w:r w:rsidRPr="00906B3E">
        <w:t>that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4"/>
        </w:rPr>
        <w:t xml:space="preserve"> </w:t>
      </w:r>
      <w:r w:rsidRPr="00906B3E">
        <w:t>test</w:t>
      </w:r>
      <w:r w:rsidRPr="00906B3E">
        <w:rPr>
          <w:spacing w:val="-13"/>
        </w:rPr>
        <w:t xml:space="preserve"> </w:t>
      </w:r>
      <w:r w:rsidRPr="00906B3E">
        <w:t>and</w:t>
      </w:r>
      <w:r w:rsidRPr="00906B3E">
        <w:rPr>
          <w:spacing w:val="-13"/>
        </w:rPr>
        <w:t xml:space="preserve"> </w:t>
      </w:r>
      <w:r w:rsidRPr="00906B3E">
        <w:t>SGPV</w:t>
      </w:r>
      <w:r w:rsidRPr="00906B3E">
        <w:rPr>
          <w:spacing w:val="-13"/>
        </w:rPr>
        <w:t xml:space="preserve"> </w:t>
      </w:r>
      <w:r w:rsidRPr="00906B3E">
        <w:t>no</w:t>
      </w:r>
      <w:r w:rsidRPr="00906B3E">
        <w:rPr>
          <w:spacing w:val="-13"/>
        </w:rPr>
        <w:t xml:space="preserve"> </w:t>
      </w:r>
      <w:r w:rsidRPr="00906B3E">
        <w:t>longer</w:t>
      </w:r>
      <w:r w:rsidRPr="00906B3E">
        <w:rPr>
          <w:spacing w:val="-13"/>
        </w:rPr>
        <w:t xml:space="preserve"> </w:t>
      </w:r>
      <w:r w:rsidRPr="00906B3E">
        <w:rPr>
          <w:spacing w:val="-3"/>
        </w:rPr>
        <w:t>overlap</w:t>
      </w:r>
      <w:r w:rsidRPr="00906B3E">
        <w:rPr>
          <w:spacing w:val="-13"/>
        </w:rPr>
        <w:t xml:space="preserve"> </w:t>
      </w:r>
      <w:r w:rsidRPr="00906B3E">
        <w:t>is</w:t>
      </w:r>
      <w:r w:rsidRPr="00906B3E">
        <w:rPr>
          <w:spacing w:val="-13"/>
        </w:rPr>
        <w:t xml:space="preserve"> </w:t>
      </w:r>
      <w:r w:rsidRPr="00906B3E">
        <w:t>also</w:t>
      </w:r>
      <w:r w:rsidRPr="00906B3E">
        <w:rPr>
          <w:spacing w:val="-13"/>
        </w:rPr>
        <w:t xml:space="preserve"> </w:t>
      </w:r>
      <w:r w:rsidRPr="00906B3E">
        <w:t>because</w:t>
      </w:r>
      <w:r w:rsidRPr="00906B3E">
        <w:rPr>
          <w:spacing w:val="-13"/>
        </w:rPr>
        <w:t xml:space="preserve"> </w:t>
      </w:r>
      <w:r w:rsidRPr="00906B3E">
        <w:t>of</w:t>
      </w:r>
      <w:r w:rsidRPr="00906B3E">
        <w:rPr>
          <w:spacing w:val="31"/>
          <w:w w:val="89"/>
        </w:rPr>
        <w:t xml:space="preserve"> </w:t>
      </w:r>
      <w:r w:rsidRPr="00906B3E">
        <w:t>asymmetric</w:t>
      </w:r>
      <w:r w:rsidRPr="00906B3E">
        <w:rPr>
          <w:spacing w:val="-32"/>
        </w:rPr>
        <w:t xml:space="preserve"> </w:t>
      </w:r>
      <w:r w:rsidRPr="00906B3E">
        <w:t>confidence</w:t>
      </w:r>
      <w:r w:rsidRPr="00906B3E">
        <w:rPr>
          <w:spacing w:val="-31"/>
        </w:rPr>
        <w:t xml:space="preserve"> </w:t>
      </w:r>
      <w:r w:rsidRPr="00906B3E">
        <w:rPr>
          <w:spacing w:val="-4"/>
        </w:rPr>
        <w:t>intervals.</w:t>
      </w:r>
      <w:r w:rsidRPr="00906B3E">
        <w:rPr>
          <w:spacing w:val="-21"/>
        </w:rPr>
        <w:t xml:space="preserve"> </w:t>
      </w:r>
      <w:r w:rsidRPr="00906B3E">
        <w:t>If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2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30"/>
        </w:rPr>
        <w:t xml:space="preserve"> </w:t>
      </w:r>
      <w:r w:rsidRPr="00906B3E">
        <w:t>correlation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falls</w:t>
      </w:r>
      <w:r w:rsidRPr="00906B3E">
        <w:rPr>
          <w:spacing w:val="-31"/>
        </w:rPr>
        <w:t xml:space="preserve"> </w:t>
      </w:r>
      <w:r w:rsidRPr="00906B3E">
        <w:t>exactly</w:t>
      </w:r>
      <w:r w:rsidRPr="00906B3E">
        <w:rPr>
          <w:spacing w:val="-31"/>
        </w:rPr>
        <w:t xml:space="preserve"> </w:t>
      </w:r>
      <w:r w:rsidRPr="00906B3E">
        <w:t>on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45"/>
          <w:w w:val="93"/>
        </w:rPr>
        <w:t xml:space="preserve"> </w:t>
      </w:r>
      <w:r w:rsidRPr="00906B3E">
        <w:rPr>
          <w:spacing w:val="1"/>
        </w:rPr>
        <w:t>bound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20"/>
        </w:rPr>
        <w:t xml:space="preserve"> </w:t>
      </w:r>
      <w:r w:rsidRPr="00906B3E">
        <w:t>for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0"/>
        </w:rPr>
        <w:t xml:space="preserve"> </w:t>
      </w:r>
      <w:r w:rsidRPr="00906B3E">
        <w:t>test</w:t>
      </w:r>
      <w:r w:rsidRPr="00906B3E">
        <w:rPr>
          <w:spacing w:val="-19"/>
        </w:rPr>
        <w:t xml:space="preserve"> </w:t>
      </w:r>
      <w:r w:rsidRPr="00906B3E">
        <w:t>indicates</w:t>
      </w:r>
      <w:r w:rsidRPr="00906B3E">
        <w:rPr>
          <w:spacing w:val="-19"/>
        </w:rPr>
        <w:t xml:space="preserve"> </w:t>
      </w:r>
      <w:r w:rsidRPr="00906B3E">
        <w:t>that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proba</w:t>
      </w:r>
      <w:r w:rsidRPr="00906B3E">
        <w:rPr>
          <w:spacing w:val="-1"/>
        </w:rPr>
        <w:t>bilit</w:t>
      </w:r>
      <w:r w:rsidRPr="00906B3E">
        <w:rPr>
          <w:spacing w:val="-2"/>
        </w:rPr>
        <w:t>y</w:t>
      </w:r>
      <w:r w:rsidRPr="00906B3E">
        <w:rPr>
          <w:spacing w:val="-19"/>
        </w:rPr>
        <w:t xml:space="preserve"> </w:t>
      </w:r>
      <w:r w:rsidRPr="00906B3E">
        <w:t>of</w:t>
      </w:r>
      <w:r w:rsidRPr="00906B3E">
        <w:rPr>
          <w:spacing w:val="-19"/>
        </w:rPr>
        <w:t xml:space="preserve"> </w:t>
      </w:r>
      <w:r w:rsidRPr="00906B3E">
        <w:t>observing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25"/>
          <w:w w:val="9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25"/>
        </w:rPr>
        <w:t xml:space="preserve"> </w:t>
      </w:r>
      <w:r w:rsidRPr="00906B3E">
        <w:t>or</w:t>
      </w:r>
      <w:r w:rsidRPr="00906B3E">
        <w:rPr>
          <w:spacing w:val="-23"/>
        </w:rPr>
        <w:t xml:space="preserve"> </w:t>
      </w:r>
      <w:r w:rsidRPr="00906B3E">
        <w:t>more</w:t>
      </w:r>
      <w:r w:rsidRPr="00906B3E">
        <w:rPr>
          <w:spacing w:val="-24"/>
        </w:rPr>
        <w:t xml:space="preserve"> </w:t>
      </w:r>
      <w:r w:rsidRPr="00906B3E">
        <w:t>extreme</w:t>
      </w:r>
      <w:r w:rsidRPr="00906B3E">
        <w:rPr>
          <w:spacing w:val="-24"/>
        </w:rPr>
        <w:t xml:space="preserve"> </w:t>
      </w:r>
      <w:r w:rsidRPr="00906B3E">
        <w:t>data,</w:t>
      </w:r>
      <w:r w:rsidRPr="00906B3E">
        <w:rPr>
          <w:spacing w:val="-24"/>
        </w:rPr>
        <w:t xml:space="preserve"> </w:t>
      </w:r>
      <w:r w:rsidRPr="00906B3E">
        <w:t>assuming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4"/>
        </w:rPr>
        <w:t xml:space="preserve"> </w:t>
      </w:r>
      <w:r w:rsidRPr="00906B3E">
        <w:rPr>
          <w:spacing w:val="1"/>
        </w:rPr>
        <w:t>bound</w:t>
      </w:r>
      <w:r w:rsidRPr="00906B3E">
        <w:rPr>
          <w:spacing w:val="-24"/>
        </w:rPr>
        <w:t xml:space="preserve"> </w:t>
      </w:r>
      <w:r w:rsidRPr="00906B3E">
        <w:t>is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true</w:t>
      </w:r>
      <w:r w:rsidRPr="00906B3E">
        <w:rPr>
          <w:spacing w:val="-24"/>
        </w:rPr>
        <w:t xml:space="preserve"> </w:t>
      </w:r>
      <w:r w:rsidRPr="00906B3E">
        <w:t>effect</w:t>
      </w:r>
      <w:r w:rsidRPr="00906B3E">
        <w:rPr>
          <w:spacing w:val="-24"/>
        </w:rPr>
        <w:t xml:space="preserve"> </w:t>
      </w:r>
      <w:r w:rsidRPr="00906B3E">
        <w:t>size,</w:t>
      </w:r>
      <w:r w:rsidRPr="00906B3E">
        <w:rPr>
          <w:spacing w:val="-24"/>
        </w:rPr>
        <w:t xml:space="preserve"> </w:t>
      </w:r>
      <w:r w:rsidRPr="00906B3E">
        <w:t>is</w:t>
      </w:r>
      <w:r w:rsidRPr="00906B3E">
        <w:rPr>
          <w:spacing w:val="21"/>
          <w:w w:val="91"/>
        </w:rPr>
        <w:t xml:space="preserve"> </w:t>
      </w:r>
      <w:r w:rsidRPr="00906B3E">
        <w:t>50%.</w:t>
      </w:r>
      <w:r w:rsidRPr="00906B3E">
        <w:rPr>
          <w:spacing w:val="-9"/>
        </w:rPr>
        <w:t xml:space="preserve"> </w:t>
      </w:r>
      <w:r w:rsidRPr="00906B3E">
        <w:t>In</w:t>
      </w:r>
      <w:r w:rsidRPr="00906B3E">
        <w:rPr>
          <w:spacing w:val="-23"/>
        </w:rPr>
        <w:t xml:space="preserve"> </w:t>
      </w:r>
      <w:r w:rsidRPr="00906B3E">
        <w:t>other</w:t>
      </w:r>
      <w:r w:rsidRPr="00906B3E">
        <w:rPr>
          <w:spacing w:val="-22"/>
        </w:rPr>
        <w:t xml:space="preserve"> </w:t>
      </w:r>
      <w:r w:rsidRPr="00906B3E">
        <w:rPr>
          <w:spacing w:val="-3"/>
        </w:rPr>
        <w:t>words,</w:t>
      </w:r>
      <w:r w:rsidRPr="00906B3E">
        <w:rPr>
          <w:spacing w:val="-21"/>
        </w:rPr>
        <w:t xml:space="preserve"> </w:t>
      </w:r>
      <w:r w:rsidRPr="00906B3E">
        <w:t>if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t>true</w:t>
      </w:r>
      <w:r w:rsidRPr="00906B3E">
        <w:rPr>
          <w:spacing w:val="-23"/>
        </w:rPr>
        <w:t xml:space="preserve"> </w:t>
      </w:r>
      <w:r w:rsidRPr="00906B3E">
        <w:t>effect</w:t>
      </w:r>
      <w:r w:rsidRPr="00906B3E">
        <w:rPr>
          <w:spacing w:val="-22"/>
        </w:rPr>
        <w:t xml:space="preserve"> </w:t>
      </w:r>
      <w:r w:rsidRPr="00906B3E">
        <w:t>size</w:t>
      </w:r>
      <w:r w:rsidRPr="00906B3E">
        <w:rPr>
          <w:spacing w:val="-22"/>
        </w:rPr>
        <w:t xml:space="preserve"> </w:t>
      </w:r>
      <w:r w:rsidRPr="00906B3E">
        <w:t>is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t>same</w:t>
      </w:r>
      <w:r w:rsidRPr="00906B3E">
        <w:rPr>
          <w:spacing w:val="-22"/>
        </w:rPr>
        <w:t xml:space="preserve"> </w:t>
      </w:r>
      <w:r w:rsidRPr="00906B3E">
        <w:t>as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2"/>
        </w:rPr>
        <w:t xml:space="preserve"> </w:t>
      </w:r>
      <w:r w:rsidRPr="00906B3E">
        <w:rPr>
          <w:spacing w:val="1"/>
        </w:rPr>
        <w:t>bound,</w:t>
      </w:r>
      <w:r w:rsidRPr="00906B3E">
        <w:rPr>
          <w:spacing w:val="-23"/>
        </w:rPr>
        <w:t xml:space="preserve"> </w:t>
      </w:r>
      <w:r w:rsidRPr="00906B3E">
        <w:t>it</w:t>
      </w:r>
      <w:r w:rsidRPr="00906B3E">
        <w:rPr>
          <w:spacing w:val="-21"/>
        </w:rPr>
        <w:t xml:space="preserve"> </w:t>
      </w:r>
      <w:r w:rsidRPr="00906B3E">
        <w:t>is</w:t>
      </w:r>
      <w:r w:rsidRPr="00906B3E">
        <w:rPr>
          <w:spacing w:val="-22"/>
        </w:rPr>
        <w:t xml:space="preserve"> </w:t>
      </w:r>
      <w:r w:rsidRPr="00906B3E">
        <w:t>equally</w:t>
      </w:r>
      <w:r w:rsidRPr="00906B3E">
        <w:rPr>
          <w:spacing w:val="29"/>
          <w:w w:val="90"/>
        </w:rPr>
        <w:t xml:space="preserve"> </w:t>
      </w:r>
      <w:r w:rsidRPr="00906B3E">
        <w:rPr>
          <w:spacing w:val="-3"/>
        </w:rPr>
        <w:t>likely</w:t>
      </w:r>
      <w:r w:rsidRPr="00906B3E">
        <w:rPr>
          <w:spacing w:val="-23"/>
        </w:rPr>
        <w:t xml:space="preserve"> </w:t>
      </w:r>
      <w:r w:rsidRPr="00906B3E">
        <w:t>to</w:t>
      </w:r>
      <w:r w:rsidRPr="00906B3E">
        <w:rPr>
          <w:spacing w:val="-22"/>
        </w:rPr>
        <w:t xml:space="preserve"> </w:t>
      </w:r>
      <w:r w:rsidRPr="00906B3E">
        <w:t>find</w:t>
      </w:r>
      <w:r w:rsidRPr="00906B3E">
        <w:rPr>
          <w:spacing w:val="-22"/>
        </w:rPr>
        <w:t xml:space="preserve"> </w:t>
      </w:r>
      <w:r w:rsidRPr="00906B3E">
        <w:t>an</w:t>
      </w:r>
      <w:r w:rsidRPr="00906B3E">
        <w:rPr>
          <w:spacing w:val="-23"/>
        </w:rPr>
        <w:t xml:space="preserve"> </w:t>
      </w:r>
      <w:r w:rsidRPr="00906B3E">
        <w:t>effect</w:t>
      </w:r>
      <w:r w:rsidRPr="00906B3E">
        <w:rPr>
          <w:spacing w:val="-22"/>
        </w:rPr>
        <w:t xml:space="preserve"> </w:t>
      </w:r>
      <w:r w:rsidRPr="00906B3E">
        <w:t>more</w:t>
      </w:r>
      <w:r w:rsidRPr="00906B3E">
        <w:rPr>
          <w:spacing w:val="-22"/>
        </w:rPr>
        <w:t xml:space="preserve"> </w:t>
      </w:r>
      <w:r w:rsidRPr="00906B3E">
        <w:t>extreme</w:t>
      </w:r>
      <w:r w:rsidRPr="00906B3E">
        <w:rPr>
          <w:spacing w:val="-22"/>
        </w:rPr>
        <w:t xml:space="preserve"> </w:t>
      </w:r>
      <w:r w:rsidRPr="00906B3E">
        <w:t>than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2"/>
        </w:rPr>
        <w:t xml:space="preserve"> </w:t>
      </w:r>
      <w:r w:rsidRPr="00906B3E">
        <w:rPr>
          <w:spacing w:val="1"/>
        </w:rPr>
        <w:t>bound,</w:t>
      </w:r>
      <w:r w:rsidRPr="00906B3E">
        <w:rPr>
          <w:spacing w:val="-23"/>
        </w:rPr>
        <w:t xml:space="preserve"> </w:t>
      </w:r>
      <w:r w:rsidRPr="00906B3E">
        <w:t>as</w:t>
      </w:r>
      <w:r w:rsidRPr="00906B3E">
        <w:rPr>
          <w:spacing w:val="-22"/>
        </w:rPr>
        <w:t xml:space="preserve"> </w:t>
      </w:r>
      <w:r w:rsidRPr="00906B3E">
        <w:t>it</w:t>
      </w:r>
      <w:r w:rsidRPr="00906B3E">
        <w:rPr>
          <w:spacing w:val="-22"/>
        </w:rPr>
        <w:t xml:space="preserve"> </w:t>
      </w:r>
      <w:r w:rsidRPr="00906B3E">
        <w:t>is</w:t>
      </w:r>
      <w:r w:rsidRPr="00906B3E">
        <w:rPr>
          <w:spacing w:val="-23"/>
        </w:rPr>
        <w:t xml:space="preserve"> </w:t>
      </w:r>
      <w:r w:rsidRPr="00906B3E">
        <w:t>to</w:t>
      </w:r>
      <w:r w:rsidRPr="00906B3E">
        <w:rPr>
          <w:spacing w:val="-22"/>
        </w:rPr>
        <w:t xml:space="preserve"> </w:t>
      </w:r>
      <w:r w:rsidRPr="00906B3E">
        <w:rPr>
          <w:spacing w:val="-2"/>
        </w:rPr>
        <w:t>observe</w:t>
      </w:r>
      <w:r w:rsidRPr="00906B3E">
        <w:rPr>
          <w:spacing w:val="-22"/>
        </w:rPr>
        <w:t xml:space="preserve"> </w:t>
      </w:r>
      <w:r w:rsidRPr="00906B3E">
        <w:t>an</w:t>
      </w:r>
      <w:r w:rsidRPr="00906B3E">
        <w:rPr>
          <w:spacing w:val="-22"/>
        </w:rPr>
        <w:t xml:space="preserve"> </w:t>
      </w:r>
      <w:r w:rsidRPr="00906B3E">
        <w:t>effect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0" w:bottom="280" w:left="132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6"/>
        <w:rPr>
          <w:rFonts w:ascii="Palatino Linotype" w:eastAsia="Palatino Linotype" w:hAnsi="Palatino Linotype" w:cs="Palatino Linotype"/>
        </w:rPr>
      </w:pPr>
    </w:p>
    <w:p w:rsidR="00687123" w:rsidRPr="00906B3E" w:rsidRDefault="00C62845">
      <w:pPr>
        <w:pStyle w:val="BodyText"/>
        <w:spacing w:before="69"/>
        <w:ind w:left="879"/>
        <w:rPr>
          <w:rFonts w:eastAsia="Helvetica" w:cs="Helvetica"/>
        </w:rPr>
      </w:pPr>
      <w:r w:rsidRPr="00906B3E">
        <w:pict>
          <v:group id="_x0000_s1148" style="position:absolute;left:0;text-align:left;margin-left:123.45pt;margin-top:2.95pt;width:386.7pt;height:199.5pt;z-index:1984;mso-position-horizontal-relative:page" coordorigin="2469,59" coordsize="7734,3990">
            <v:group id="_x0000_s1227" style="position:absolute;left:2621;top:66;width:7575;height:3831" coordorigin="2621,66" coordsize="7575,3831">
              <v:shape id="_x0000_s1228" style="position:absolute;left:2621;top:66;width:7575;height:3831" coordorigin="2621,66" coordsize="7575,3831" path="m2621,3897r7574,l10195,66r-7574,l2621,3897e" filled="f">
                <v:path arrowok="t"/>
              </v:shape>
            </v:group>
            <v:group id="_x0000_s1225" style="position:absolute;left:2901;top:3897;width:7014;height:2" coordorigin="2901,3897" coordsize="7014,2">
              <v:shape id="_x0000_s1226" style="position:absolute;left:2901;top:3897;width:7014;height:2" coordorigin="2901,3897" coordsize="7014,0" path="m2901,3897r7014,e" filled="f">
                <v:path arrowok="t"/>
              </v:shape>
            </v:group>
            <v:group id="_x0000_s1223" style="position:absolute;left:2901;top:3897;width:2;height:144" coordorigin="2901,3897" coordsize="2,144">
              <v:shape id="_x0000_s1224" style="position:absolute;left:2901;top:3897;width:2;height:144" coordorigin="2901,3897" coordsize="0,144" path="m2901,3897r,144e" filled="f">
                <v:path arrowok="t"/>
              </v:shape>
            </v:group>
            <v:group id="_x0000_s1221" style="position:absolute;left:3252;top:3897;width:2;height:144" coordorigin="3252,3897" coordsize="2,144">
              <v:shape id="_x0000_s1222" style="position:absolute;left:3252;top:3897;width:2;height:144" coordorigin="3252,3897" coordsize="0,144" path="m3252,3897r,144e" filled="f">
                <v:path arrowok="t"/>
              </v:shape>
            </v:group>
            <v:group id="_x0000_s1219" style="position:absolute;left:3603;top:3897;width:2;height:144" coordorigin="3603,3897" coordsize="2,144">
              <v:shape id="_x0000_s1220" style="position:absolute;left:3603;top:3897;width:2;height:144" coordorigin="3603,3897" coordsize="0,144" path="m3603,3897r,144e" filled="f">
                <v:path arrowok="t"/>
              </v:shape>
            </v:group>
            <v:group id="_x0000_s1217" style="position:absolute;left:3953;top:3897;width:2;height:144" coordorigin="3953,3897" coordsize="2,144">
              <v:shape id="_x0000_s1218" style="position:absolute;left:3953;top:3897;width:2;height:144" coordorigin="3953,3897" coordsize="0,144" path="m3953,3897r,144e" filled="f">
                <v:path arrowok="t"/>
              </v:shape>
            </v:group>
            <v:group id="_x0000_s1215" style="position:absolute;left:4304;top:3897;width:2;height:144" coordorigin="4304,3897" coordsize="2,144">
              <v:shape id="_x0000_s1216" style="position:absolute;left:4304;top:3897;width:2;height:144" coordorigin="4304,3897" coordsize="0,144" path="m4304,3897r,144e" filled="f">
                <v:path arrowok="t"/>
              </v:shape>
            </v:group>
            <v:group id="_x0000_s1213" style="position:absolute;left:4655;top:3897;width:2;height:144" coordorigin="4655,3897" coordsize="2,144">
              <v:shape id="_x0000_s1214" style="position:absolute;left:4655;top:3897;width:2;height:144" coordorigin="4655,3897" coordsize="0,144" path="m4655,3897r,144e" filled="f">
                <v:path arrowok="t"/>
              </v:shape>
            </v:group>
            <v:group id="_x0000_s1211" style="position:absolute;left:5005;top:3897;width:2;height:144" coordorigin="5005,3897" coordsize="2,144">
              <v:shape id="_x0000_s1212" style="position:absolute;left:5005;top:3897;width:2;height:144" coordorigin="5005,3897" coordsize="0,144" path="m5005,3897r,144e" filled="f">
                <v:path arrowok="t"/>
              </v:shape>
            </v:group>
            <v:group id="_x0000_s1209" style="position:absolute;left:5356;top:3897;width:2;height:144" coordorigin="5356,3897" coordsize="2,144">
              <v:shape id="_x0000_s1210" style="position:absolute;left:5356;top:3897;width:2;height:144" coordorigin="5356,3897" coordsize="0,144" path="m5356,3897r,144e" filled="f">
                <v:path arrowok="t"/>
              </v:shape>
            </v:group>
            <v:group id="_x0000_s1207" style="position:absolute;left:5707;top:3897;width:2;height:144" coordorigin="5707,3897" coordsize="2,144">
              <v:shape id="_x0000_s1208" style="position:absolute;left:5707;top:3897;width:2;height:144" coordorigin="5707,3897" coordsize="0,144" path="m5707,3897r,144e" filled="f">
                <v:path arrowok="t"/>
              </v:shape>
            </v:group>
            <v:group id="_x0000_s1205" style="position:absolute;left:6057;top:3897;width:2;height:144" coordorigin="6057,3897" coordsize="2,144">
              <v:shape id="_x0000_s1206" style="position:absolute;left:6057;top:3897;width:2;height:144" coordorigin="6057,3897" coordsize="0,144" path="m6057,3897r,144e" filled="f">
                <v:path arrowok="t"/>
              </v:shape>
            </v:group>
            <v:group id="_x0000_s1203" style="position:absolute;left:6408;top:3897;width:2;height:144" coordorigin="6408,3897" coordsize="2,144">
              <v:shape id="_x0000_s1204" style="position:absolute;left:6408;top:3897;width:2;height:144" coordorigin="6408,3897" coordsize="0,144" path="m6408,3897r,144e" filled="f">
                <v:path arrowok="t"/>
              </v:shape>
            </v:group>
            <v:group id="_x0000_s1201" style="position:absolute;left:6759;top:3897;width:2;height:144" coordorigin="6759,3897" coordsize="2,144">
              <v:shape id="_x0000_s1202" style="position:absolute;left:6759;top:3897;width:2;height:144" coordorigin="6759,3897" coordsize="0,144" path="m6759,3897r,144e" filled="f">
                <v:path arrowok="t"/>
              </v:shape>
            </v:group>
            <v:group id="_x0000_s1199" style="position:absolute;left:7109;top:3897;width:2;height:144" coordorigin="7109,3897" coordsize="2,144">
              <v:shape id="_x0000_s1200" style="position:absolute;left:7109;top:3897;width:2;height:144" coordorigin="7109,3897" coordsize="0,144" path="m7109,3897r,144e" filled="f">
                <v:path arrowok="t"/>
              </v:shape>
            </v:group>
            <v:group id="_x0000_s1197" style="position:absolute;left:7460;top:3897;width:2;height:144" coordorigin="7460,3897" coordsize="2,144">
              <v:shape id="_x0000_s1198" style="position:absolute;left:7460;top:3897;width:2;height:144" coordorigin="7460,3897" coordsize="0,144" path="m7460,3897r,144e" filled="f">
                <v:path arrowok="t"/>
              </v:shape>
            </v:group>
            <v:group id="_x0000_s1195" style="position:absolute;left:7811;top:3897;width:2;height:144" coordorigin="7811,3897" coordsize="2,144">
              <v:shape id="_x0000_s1196" style="position:absolute;left:7811;top:3897;width:2;height:144" coordorigin="7811,3897" coordsize="0,144" path="m7811,3897r,144e" filled="f">
                <v:path arrowok="t"/>
              </v:shape>
            </v:group>
            <v:group id="_x0000_s1193" style="position:absolute;left:8161;top:3897;width:2;height:144" coordorigin="8161,3897" coordsize="2,144">
              <v:shape id="_x0000_s1194" style="position:absolute;left:8161;top:3897;width:2;height:144" coordorigin="8161,3897" coordsize="0,144" path="m8161,3897r,144e" filled="f">
                <v:path arrowok="t"/>
              </v:shape>
            </v:group>
            <v:group id="_x0000_s1191" style="position:absolute;left:8512;top:3897;width:2;height:144" coordorigin="8512,3897" coordsize="2,144">
              <v:shape id="_x0000_s1192" style="position:absolute;left:8512;top:3897;width:2;height:144" coordorigin="8512,3897" coordsize="0,144" path="m8512,3897r,144e" filled="f">
                <v:path arrowok="t"/>
              </v:shape>
            </v:group>
            <v:group id="_x0000_s1189" style="position:absolute;left:8863;top:3897;width:2;height:144" coordorigin="8863,3897" coordsize="2,144">
              <v:shape id="_x0000_s1190" style="position:absolute;left:8863;top:3897;width:2;height:144" coordorigin="8863,3897" coordsize="0,144" path="m8863,3897r,144e" filled="f">
                <v:path arrowok="t"/>
              </v:shape>
            </v:group>
            <v:group id="_x0000_s1187" style="position:absolute;left:9213;top:3897;width:2;height:144" coordorigin="9213,3897" coordsize="2,144">
              <v:shape id="_x0000_s1188" style="position:absolute;left:9213;top:3897;width:2;height:144" coordorigin="9213,3897" coordsize="0,144" path="m9213,3897r,144e" filled="f">
                <v:path arrowok="t"/>
              </v:shape>
            </v:group>
            <v:group id="_x0000_s1185" style="position:absolute;left:9564;top:3897;width:2;height:144" coordorigin="9564,3897" coordsize="2,144">
              <v:shape id="_x0000_s1186" style="position:absolute;left:9564;top:3897;width:2;height:144" coordorigin="9564,3897" coordsize="0,144" path="m9564,3897r,144e" filled="f">
                <v:path arrowok="t"/>
              </v:shape>
            </v:group>
            <v:group id="_x0000_s1183" style="position:absolute;left:9915;top:3897;width:2;height:144" coordorigin="9915,3897" coordsize="2,144">
              <v:shape id="_x0000_s1184" style="position:absolute;left:9915;top:3897;width:2;height:144" coordorigin="9915,3897" coordsize="0,144" path="m9915,3897r,144e" filled="f">
                <v:path arrowok="t"/>
              </v:shape>
            </v:group>
            <v:group id="_x0000_s1181" style="position:absolute;left:2621;top:208;width:2;height:3547" coordorigin="2621,208" coordsize="2,3547">
              <v:shape id="_x0000_s1182" style="position:absolute;left:2621;top:208;width:2;height:3547" coordorigin="2621,208" coordsize="0,3547" path="m2621,3755r,-3547e" filled="f">
                <v:path arrowok="t"/>
              </v:shape>
            </v:group>
            <v:group id="_x0000_s1179" style="position:absolute;left:2477;top:3755;width:144;height:2" coordorigin="2477,3755" coordsize="144,2">
              <v:shape id="_x0000_s1180" style="position:absolute;left:2477;top:3755;width:144;height:2" coordorigin="2477,3755" coordsize="144,0" path="m2621,3755r-144,e" filled="f">
                <v:path arrowok="t"/>
              </v:shape>
            </v:group>
            <v:group id="_x0000_s1177" style="position:absolute;left:2477;top:3400;width:144;height:2" coordorigin="2477,3400" coordsize="144,2">
              <v:shape id="_x0000_s1178" style="position:absolute;left:2477;top:3400;width:144;height:2" coordorigin="2477,3400" coordsize="144,0" path="m2621,3400r-144,e" filled="f">
                <v:path arrowok="t"/>
              </v:shape>
            </v:group>
            <v:group id="_x0000_s1175" style="position:absolute;left:2477;top:3045;width:144;height:2" coordorigin="2477,3045" coordsize="144,2">
              <v:shape id="_x0000_s1176" style="position:absolute;left:2477;top:3045;width:144;height:2" coordorigin="2477,3045" coordsize="144,0" path="m2621,3045r-144,e" filled="f">
                <v:path arrowok="t"/>
              </v:shape>
            </v:group>
            <v:group id="_x0000_s1173" style="position:absolute;left:2477;top:2691;width:144;height:2" coordorigin="2477,2691" coordsize="144,2">
              <v:shape id="_x0000_s1174" style="position:absolute;left:2477;top:2691;width:144;height:2" coordorigin="2477,2691" coordsize="144,0" path="m2621,2691r-144,e" filled="f">
                <v:path arrowok="t"/>
              </v:shape>
            </v:group>
            <v:group id="_x0000_s1171" style="position:absolute;left:2477;top:2336;width:144;height:2" coordorigin="2477,2336" coordsize="144,2">
              <v:shape id="_x0000_s1172" style="position:absolute;left:2477;top:2336;width:144;height:2" coordorigin="2477,2336" coordsize="144,0" path="m2621,2336r-144,e" filled="f">
                <v:path arrowok="t"/>
              </v:shape>
            </v:group>
            <v:group id="_x0000_s1169" style="position:absolute;left:2477;top:1981;width:144;height:2" coordorigin="2477,1981" coordsize="144,2">
              <v:shape id="_x0000_s1170" style="position:absolute;left:2477;top:1981;width:144;height:2" coordorigin="2477,1981" coordsize="144,0" path="m2621,1981r-144,e" filled="f">
                <v:path arrowok="t"/>
              </v:shape>
            </v:group>
            <v:group id="_x0000_s1167" style="position:absolute;left:2477;top:1627;width:144;height:2" coordorigin="2477,1627" coordsize="144,2">
              <v:shape id="_x0000_s1168" style="position:absolute;left:2477;top:1627;width:144;height:2" coordorigin="2477,1627" coordsize="144,0" path="m2621,1627r-144,e" filled="f">
                <v:path arrowok="t"/>
              </v:shape>
            </v:group>
            <v:group id="_x0000_s1165" style="position:absolute;left:2477;top:1272;width:144;height:2" coordorigin="2477,1272" coordsize="144,2">
              <v:shape id="_x0000_s1166" style="position:absolute;left:2477;top:1272;width:144;height:2" coordorigin="2477,1272" coordsize="144,0" path="m2621,1272r-144,e" filled="f">
                <v:path arrowok="t"/>
              </v:shape>
            </v:group>
            <v:group id="_x0000_s1163" style="position:absolute;left:2477;top:917;width:144;height:2" coordorigin="2477,917" coordsize="144,2">
              <v:shape id="_x0000_s1164" style="position:absolute;left:2477;top:917;width:144;height:2" coordorigin="2477,917" coordsize="144,0" path="m2621,917r-144,e" filled="f">
                <v:path arrowok="t"/>
              </v:shape>
            </v:group>
            <v:group id="_x0000_s1161" style="position:absolute;left:2477;top:563;width:144;height:2" coordorigin="2477,563" coordsize="144,2">
              <v:shape id="_x0000_s1162" style="position:absolute;left:2477;top:563;width:144;height:2" coordorigin="2477,563" coordsize="144,0" path="m2621,563r-144,e" filled="f">
                <v:path arrowok="t"/>
              </v:shape>
            </v:group>
            <v:group id="_x0000_s1159" style="position:absolute;left:2477;top:208;width:144;height:2" coordorigin="2477,208" coordsize="144,2">
              <v:shape id="_x0000_s1160" style="position:absolute;left:2477;top:208;width:144;height:2" coordorigin="2477,208" coordsize="144,0" path="m2621,208r-144,e" filled="f">
                <v:path arrowok="t"/>
              </v:shape>
            </v:group>
            <v:group id="_x0000_s1157" style="position:absolute;left:2905;top:208;width:7010;height:3547" coordorigin="2905,208" coordsize="7010,3547">
              <v:shape id="_x0000_s1158" style="position:absolute;left:2905;top:208;width:7010;height:3547" coordorigin="2905,208" coordsize="7010,3547" path="m2905,208r,l3939,208r3,3l3946,225r3,14l3953,253r3,13l3960,280r3,13l3967,307r4,13l3974,333r4,13l3981,359r4,13l3988,385r4,13l3995,411r4,13l4002,436r4,13l4009,461r4,13l4017,486r3,13l4024,511r3,12l4031,535r3,12l4038,559r3,12l4045,583r3,11l4052,606r3,12l4059,629r4,12l4066,652r4,12l4073,675r4,11l4080,698r4,11l4087,720r4,11l4094,742r4,11l4101,764r4,11l4109,785r3,11l4116,807r3,11l4123,828r3,11l4130,849r3,10l4137,870r3,10l4144,890r4,11l4151,911r4,10l4158,931r4,10l4165,951r4,10l4172,971r4,10l4179,990r4,10l4186,1010r4,10l4194,1029r3,10l4201,1048r3,10l4208,1067r3,10l4215,1086r3,9l4222,1105r3,9l4229,1123r3,9l4236,1141r4,9l4243,1159r4,9l4250,1177r4,9l4257,1195r4,9l4264,1213r4,9l4271,1230r4,9l4279,1248r3,8l4286,1265r3,9l4293,1282r3,9l4300,1299r3,8l4307,1316r3,8l4314,1332r3,9l4321,1349r4,8l4328,1365r4,9l4335,1382r4,8l4342,1398r4,8l4349,1414r4,8l4356,1430r4,8l4363,1446r4,7l4371,1461r3,8l4378,1477r3,8l4385,1492r3,8l4392,1508r3,7l4399,1523r3,7l4406,1538r4,7l4413,1553r4,7l4420,1568r4,7l4427,1582r4,8l4434,1597r4,7l4441,1612r4,7l4448,1626r4,7l4456,1641r3,7l4463,1655r3,7l4470,1669r3,7l4477,1683r3,7l4484,1697r3,7l4491,1711r3,7l4498,1725r4,7l4505,1738r4,7l4512,1752r4,7l4519,1766r4,6l4526,1779r4,7l4533,1792r4,7l4540,1806r4,6l4548,1819r3,6l4555,1832r3,6l4562,1845r3,6l4569,1858r3,6l4576,1871r3,6l4583,1884r4,6l4590,1896r4,7l4597,1909r4,6l4604,1922r4,6l4611,1934r4,6l4618,1946r4,7l4625,1959r4,6l4633,1971r3,6l4640,1983r3,6l4647,1995r3,7l4654,2008r3,6l4661,2020r3,6l4668,2032r3,5l4675,2043r4,6l4682,2055r4,6l4689,2067r4,6l4696,2079r4,6l4703,2090r4,6l4710,2102r4,6l4718,2113r3,6l4725,2125r3,6l4732,2136r3,6l4739,2148r3,5l4746,2159r3,6l4753,2170r3,6l4760,2181r4,6l4767,2192r4,6l4774,2204r4,5l4781,2215r4,5l4788,2226r4,5l4795,2236r4,6l4802,2247r4,6l4810,2258r3,6l4817,2269r3,5l4824,2280r3,5l4831,2290r3,6l4838,2301r3,5l4845,2311r3,6l4852,2322r4,5l4859,2332r4,6l4866,2343r4,5l4873,2353r4,6l4880,2364r4,5l4887,2374r4,5l4895,2384r3,5l4902,2394r3,6l4909,2405r3,5l4916,2415r3,5l4923,2425r3,5l4930,2435r3,5l4937,2445r4,5l4944,2455r4,5l4951,2465r4,5l4958,2475r4,5l4965,2485r4,5l4972,2495r4,4l4979,2504r4,5l4987,2514r3,5l4994,2524r3,5l5001,2534r3,4l5008,2543r3,5l5015,2553r3,5l5022,2562r4,5l5029,2572r4,5l5036,2582r4,4l5043,2591r4,5l5050,2600r4,5l5057,2610r4,5l5064,2619r4,5l5072,2629r3,4l5079,2638r3,5l5086,2647r3,5l5093,2657r3,4l5100,2666r3,5l5107,2675r3,5l5114,2684r4,5l5121,2694r4,4l5128,2703r4,4l5135,2712r4,4l5142,2721r4,4l5149,2730r4,4l5157,2739r3,5l5164,2748r3,5l5171,2757r3,5l5178,2766r3,4l5185,2775r3,4l5192,2784r3,4l5199,2793r4,4l5206,2802r4,4l5213,2811r4,4l5220,2819r4,5l5227,2828r4,5l5234,2837r4,4l5241,2846r4,4l5249,2854r3,5l5256,2863r3,5l5263,2872r3,4l5270,2881r3,4l5277,2889r3,5l5284,2898r3,4l5291,2907r4,4l5298,2915r4,4l5305,2924r4,4l5312,2932r4,5l5319,2941r4,4l5326,2949r4,5l5334,2958r3,4l5341,2966r3,5l5348,2975r3,4l5355,2983r3,5l5362,2992r3,4l5369,3000r3,5l5376,3009r4,4l5383,3017r4,4l5390,3026r4,4l5397,3034r4,4l5404,3042r4,4l5411,3051r4,4l5418,3059r4,4l5426,3067r3,5l5433,3076r3,4l5440,3084r3,4l5447,3092r3,4l5454,3101r3,4l5461,3109r4,4l5468,3117r4,4l5475,3125r4,4l5482,3134r4,4l5489,3142r4,4l5496,3150r4,4l5503,3158r4,4l5511,3166r3,4l5518,3175r3,4l5525,3183r3,4l5532,3191r3,4l5539,3199r3,4l5546,3207r3,4l5553,3215r4,4l5560,3223r4,4l5567,3231r4,5l5574,3240r4,4l5581,3248r4,4l5588,3256r4,4l5596,3264r3,4l5603,3272r3,4l5610,3280r3,4l5617,3288r3,4l5624,3296r3,4l5631,3304r3,4l5638,3312r4,4l5645,3320r4,4l5652,3328r4,4l5659,3336r4,4l5666,3344r4,4l5673,3352r4,4l5680,3360r4,4l5688,3368r3,4l5695,3376r3,4l5702,3384r3,4l5709,3392r3,4l5716,3400r3,4l5723,3408r3,4l5730,3416r4,4l5737,3424r4,4l5744,3432r4,4l5751,3440r4,4l5758,3448r4,4l5765,3456r4,4l5773,3464r3,4l5780,3472r3,4l5787,3480r3,4l5794,3488r3,4l5801,3496r3,4l5808,3504r3,4l5815,3512r4,4l5822,3520r4,4l5829,3528r4,4l5836,3536r4,4l5843,3544r4,4l5850,3552r4,4l5857,3560r4,4l5865,3568r3,4l5872,3576r3,4l5879,3583r3,4l5886,3591r3,4l5893,3599r3,4l5900,3607r4,4l5907,3615r4,4l5914,3623r4,4l5921,3631r4,4l5928,3639r4,4l5935,3647r4,4l5942,3655r4,4l5950,3663r3,4l5957,3671r3,4l5964,3679r3,4l5971,3687r3,4l5978,3695r3,4l5985,3703r3,4l5992,3711r4,4l5999,3719r4,4l6006,3727r4,4l6013,3735r4,4l6020,3743r4,4l6027,3751r4,4l6034,3755r4,l6789,3755r3,-4l6796,3747r3,-4l6803,3739r3,-4l6810,3731r3,-4l6817,3723r3,-4l6824,3715r4,-4l6831,3707r4,-4l6838,3699r4,-4l6845,3691r4,-4l6852,3683r4,-4l6859,3675r4,-4l6866,3667r4,-4l6874,3659r3,-4l6881,3651r3,-4l6888,3643r3,-4l6895,3635r3,-4l6902,3627r3,-4l6909,3619r3,-4l6916,3611r4,-4l6923,3603r4,-4l6930,3595r4,-4l6937,3587r4,-4l6944,3580r4,-4l6951,3572r4,-4l6959,3564r3,-4l6966,3556r3,-4l6973,3548r3,-4l6980,3540r3,-4l6987,3532r3,-4l6994,3524r3,-4l7001,3516r4,-4l7008,3508r4,-4l7015,3500r4,-4l7022,3492r4,-4l7029,3484r4,-4l7036,3476r4,-4l7043,3468r4,-4l7051,3460r3,-4l7058,3452r3,-4l7065,3444r3,-4l7072,3436r3,-4l7079,3428r3,-4l7086,3420r4,-4l7093,3412r4,-4l7100,3404r4,-4l7107,3396r4,-4l7114,3388r4,-4l7121,3380r4,-4l7128,3372r4,-4l7136,3364r3,-4l7143,3356r3,-4l7150,3348r3,-4l7157,3340r3,-4l7164,3332r3,-4l7171,3324r3,-4l7178,3316r4,-4l7185,3308r4,-4l7192,3300r4,-4l7199,3292r4,-4l7206,3284r4,-4l7213,3276r4,-4l7220,3268r4,-4l7228,3260r3,-4l7235,3252r3,-4l7242,3244r3,-4l7249,3236r3,-5l7256,3227r3,-4l7263,3219r4,-4l7270,3211r4,-4l7277,3203r4,-4l7284,3195r4,-4l7291,3187r4,-4l7298,3179r4,-4l7305,3170r4,-4l7313,3162r3,-4l7320,3154r3,-4l7327,3146r3,-4l7334,3138r3,-4l7341,3129r3,-4l7348,3121r3,-4l7355,3113r4,-4l7362,3105r4,-4l7369,3096r4,-4l7376,3088r4,-4l7383,3080r4,-4l7390,3072r4,-5l7398,3063r3,-4l7405,3055r3,-4l7412,3046r3,-4l7419,3038r3,-4l7426,3030r3,-4l7433,3021r3,-4l7440,3013r4,-4l7447,3005r4,-5l7454,2996r4,-4l7461,2988r4,-5l7468,2979r4,-4l7475,2971r4,-5l7482,2962r4,-4l7490,2954r3,-5l7497,2945r3,-4l7504,2937r3,-5l7511,2928r3,-4l7518,2919r3,-4l7525,2911r4,-4l7532,2902r4,-4l7539,2894r4,-5l7546,2885r4,-4l7553,2876r4,-4l7560,2868r4,-5l7567,2859r4,-5l7575,2850r3,-4l7582,2841r3,-4l7589,2833r3,-5l7596,2824r3,-5l7603,2815r3,-4l7610,2806r3,-4l7617,2797r4,-4l7624,2788r4,-4l7631,2779r4,-4l7638,2770r4,-4l7645,2762r4,-5l7652,2753r4,-5l7659,2744r4,-5l7667,2734r3,-4l7674,2725r3,-4l7681,2716r3,-4l7688,2707r3,-4l7695,2698r3,-4l7702,2689r4,-5l7709,2680r4,-5l7716,2671r4,-5l7723,2661r4,-4l7730,2652r4,-5l7737,2643r4,-5l7744,2633r4,-4l7752,2624r3,-5l7759,2615r3,-5l7766,2605r3,-5l7773,2596r3,-5l7780,2586r3,-4l7787,2577r3,-5l7794,2567r4,-5l7801,2558r4,-5l7808,2548r4,-5l7815,2538r4,-4l7822,2529r4,-5l7829,2519r4,-5l7837,2509r3,-5l7844,2499r3,-4l7851,2490r3,-5l7858,2480r3,-5l7865,2470r3,-5l7872,2460r3,-5l7879,2450r4,-5l7886,2440r4,-5l7893,2430r4,-5l7900,2420r4,-5l7907,2410r4,-5l7914,2400r4,-6l7921,2389r4,-5l7929,2379r3,-5l7936,2369r3,-5l7943,2359r3,-6l7950,2348r3,-5l7957,2338r3,-6l7964,2327r4,-5l7971,2317r4,-6l7978,2306r4,-5l7985,2296r4,-6l7992,2285r4,-5l7999,2274r4,-5l8006,2264r4,-6l8014,2253r3,-6l8021,2242r3,-6l8028,2231r3,-5l8035,2220r3,-5l8042,2209r3,-5l8049,2198r3,-6l8056,2187r4,-6l8063,2176r4,-6l8070,2165r4,-6l8077,2153r4,-5l8084,2142r4,-6l8091,2131r4,-6l8098,2119r4,-6l8106,2108r3,-6l8113,2096r3,-6l8120,2085r3,-6l8127,2073r3,-6l8134,2061r3,-6l8141,2049r4,-6l8148,2037r4,-5l8155,2026r4,-6l8162,2014r4,-6l8169,2002r4,-7l8176,1989r4,-6l8183,1977r4,-6l8191,1965r3,-6l8198,1953r3,-7l8205,1940r3,-6l8212,1928r3,-6l8219,1915r3,-6l8226,1903r3,-7l8233,1890r4,-6l8240,1877r4,-6l8247,1864r4,-6l8254,1851r4,-6l8261,1838r4,-6l8268,1825r4,-6l8276,1812r3,-6l8283,1799r3,-7l8290,1786r3,-7l8297,1772r3,-6l8304,1759r3,-7l8311,1745r3,-7l8318,1732r4,-7l8325,1718r4,-7l8332,1704r4,-7l8339,1690r4,-7l8346,1676r4,-7l8353,1662r4,-7l8360,1648r4,-7l8368,1633r3,-7l8375,1619r3,-7l8382,1604r3,-7l8389,1590r3,-8l8396,1575r3,-7l8403,1560r3,-7l8410,1545r4,-7l8417,1530r4,-7l8424,1515r4,-7l8431,1500r4,-8l8438,1485r4,-8l8445,1469r4,-8l8453,1453r3,-7l8460,1438r3,-8l8467,1422r3,-8l8474,1406r3,-8l8481,1390r3,-8l8488,1374r3,-9l8495,1357r4,-8l8502,1341r4,-9l8509,1324r4,-8l8516,1307r4,-8l8523,1291r4,-9l8530,1274r4,-9l8537,1256r4,-8l8545,1239r3,-9l8552,1222r3,-9l8559,1204r3,-9l8566,1186r3,-9l8573,1168r3,-9l8580,1150r4,-9l8587,1132r4,-9l8594,1114r4,-9l8601,1095r4,-9l8608,1077r4,-10l8615,1058r4,-10l8622,1039r4,-10l8630,1020r3,-10l8637,1000r3,-10l8644,981r3,-10l8651,961r3,-10l8658,941r3,-10l8665,921r3,-10l8672,901r4,-11l8679,880r4,-10l8686,859r4,-10l8693,839r4,-11l8700,818r4,-11l8707,796r4,-11l8715,775r3,-11l8722,753r3,-11l8729,731r3,-11l8736,709r3,-11l8743,686r3,-11l8750,664r3,-12l8757,641r4,-12l8764,618r4,-12l8771,594r4,-11l8778,571r4,-12l8785,547r4,-12l8792,523r4,-12l8799,499r4,-13l8807,474r3,-13l8814,449r3,-13l8821,424r3,-13l8828,398r3,-13l8835,372r3,-13l8842,346r3,-13l8849,320r4,-13l8856,293r4,-13l8863,266r4,-13l8870,239r4,-14l8877,211r4,-3l8884,208r4,l9911,208r4,e" filled="f" strokecolor="#a9a9a9" strokeweight="2.25pt">
                <v:stroke dashstyle="longDash"/>
                <v:path arrowok="t"/>
              </v:shape>
            </v:group>
            <v:group id="_x0000_s1155" style="position:absolute;left:2905;top:208;width:7010;height:3526" coordorigin="2905,208" coordsize="7010,3526">
              <v:shape id="_x0000_s1156" style="position:absolute;left:2905;top:208;width:7010;height:3526" coordorigin="2905,208" coordsize="7010,3526" path="m2905,208r,l3351,208r3,l3436,208r3,l3468,208r3,1l3489,209r4,l3496,209r4,l3503,209r4,l3510,209r4,l3517,209r4,l3524,209r4,l3532,209r3,l3539,209r3,1l3546,210r3,l3553,210r3,l3560,210r3,l3567,210r3,l3574,210r4,1l3581,211r4,l3588,211r4,l3595,211r4,l3602,212r4,l3609,212r4,l3616,212r4,1l3624,213r3,l3645,214r3,l3652,215r3,l3659,215r3,1l3666,216r4,l3673,217r4,l3680,217r4,1l3687,218r4,l3694,219r4,l3701,220r4,l3709,221r3,l3716,222r3,l3723,223r3,l3730,224r3,l3737,225r3,l3744,226r3,1l3751,227r4,1l3758,229r4,l3765,230r4,1l3772,231r4,1l3779,233r4,1l3786,235r4,1l3793,236r4,1l3801,238r3,1l3808,240r3,1l3815,242r3,1l3822,244r3,1l3829,246r3,2l3836,249r4,1l3843,251r4,1l3850,254r4,1l3857,256r4,2l3864,259r4,1l3871,262r4,1l3878,265r4,1l3886,268r3,2l3893,271r3,2l3900,274r3,2l3907,278r3,2l3914,282r3,1l3921,285r3,2l3928,289r4,2l3935,293r4,2l3942,297r4,2l3949,302r4,2l3956,306r4,2l3963,311r4,2l3971,315r3,3l3978,320r3,3l3985,325r3,3l3992,330r3,3l3999,336r3,2l4006,341r3,3l4013,347r4,3l4020,353r4,3l4027,359r4,3l4034,365r4,3l4041,371r4,4l4048,378r4,3l4055,385r4,3l4063,391r3,4l4070,398r3,4l4077,406r3,3l4084,413r3,4l4091,421r3,4l4098,428r3,4l4105,436r4,4l4112,445r4,4l4119,453r4,4l4126,461r4,5l4133,470r4,5l4140,479r4,4l4148,488r3,5l4155,497r3,5l4162,507r3,5l4169,516r3,5l4176,526r3,5l4183,536r3,5l4190,546r4,6l4197,557r4,5l4204,567r4,6l4211,578r4,6l4218,589r4,6l4225,600r4,6l4232,612r4,5l4240,623r3,6l4247,635r3,6l4254,647r3,6l4261,659r3,6l4268,671r3,6l4275,683r4,7l4282,696r4,6l4289,709r4,6l4296,722r4,6l4303,735r4,7l4310,748r4,7l4317,762r4,6l4325,775r3,7l4332,789r3,7l4339,803r3,7l4346,817r3,7l4353,832r3,7l4360,846r3,7l4367,861r4,7l4374,875r4,8l4381,890r4,8l4388,905r4,8l4395,921r4,7l4402,936r4,8l4410,952r3,7l4417,967r3,8l4424,983r3,8l4431,999r3,8l4438,1015r3,8l4445,1031r3,8l4452,1047r4,9l4459,1064r4,8l4466,1080r4,9l4473,1097r4,9l4480,1114r4,8l4487,1131r4,8l4494,1148r4,8l4502,1165r3,9l4509,1182r3,9l4516,1200r3,8l4523,1217r3,9l4530,1234r3,9l4537,1252r3,9l4544,1270r4,9l4551,1288r4,8l4558,1305r4,9l4565,1323r4,9l4572,1341r4,9l4579,1359r4,9l4587,1377r3,10l4594,1396r3,9l4601,1414r3,9l4608,1432r3,9l4615,1451r3,9l4622,1469r3,9l4629,1487r4,10l4636,1506r4,9l4643,1524r4,10l4650,1543r4,9l4657,1562r4,9l4664,1580r4,10l4671,1599r4,9l4679,1618r3,9l4686,1636r3,10l4693,1655r3,9l4700,1674r3,9l4707,1692r3,10l4714,1711r4,10l4721,1730r4,9l4728,1749r4,9l4735,1767r4,10l4742,1786r4,9l4749,1805r4,9l4756,1823r4,10l4764,1842r3,9l4771,1861r3,9l4778,1879r3,10l4785,1898r3,9l4792,1917r3,9l4799,1935r3,9l4806,1954r4,9l4813,1972r4,9l4820,1991r4,9l4827,2009r4,9l4834,2027r4,10l4841,2046r4,9l4848,2064r4,9l4856,2082r3,9l4863,2100r3,9l4870,2118r3,9l4877,2136r3,9l4884,2154r3,9l4891,2172r4,9l4898,2190r4,9l4905,2208r4,9l4912,2225r4,9l4919,2243r4,9l4926,2261r4,8l4933,2278r4,9l4941,2295r3,9l4948,2313r3,8l4955,2330r3,8l4962,2347r3,8l4969,2364r3,8l4976,2381r3,8l4983,2398r4,8l4990,2415r4,8l4997,2431r4,8l5004,2448r4,8l5011,2464r4,8l5018,2480r4,9l5026,2497r3,8l5033,2513r3,8l5040,2529r3,8l5047,2545r3,8l5054,2561r3,8l5061,2576r3,8l5068,2592r4,8l5075,2607r4,8l5082,2623r4,7l5089,2638r4,8l5096,2653r4,8l5103,2668r4,8l5110,2683r4,8l5118,2698r3,7l5125,2713r3,7l5132,2727r3,7l5139,2742r3,7l5146,2756r3,7l5153,2770r4,7l5160,2784r4,7l5167,2798r4,7l5174,2812r4,7l5181,2826r4,7l5188,2839r4,7l5195,2853r4,6l5203,2866r3,7l5210,2879r3,7l5217,2892r3,7l5224,2905r3,7l5231,2918r3,7l5238,2931r3,6l5245,2943r4,7l5252,2956r4,6l5259,2968r4,6l5266,2980r4,6l5273,2993r4,6l5280,3004r4,6l5287,3016r4,6l5295,3028r3,6l5302,3040r3,5l5309,3051r3,6l5316,3062r3,6l5323,3073r3,6l5330,3084r4,6l5337,3095r4,6l5344,3106r4,6l5351,3117r4,5l5358,3127r4,6l5365,3138r4,5l5372,3148r4,5l5380,3158r3,5l5387,3168r3,5l5394,3178r3,5l5401,3188r3,5l5408,3198r3,5l5415,3207r3,5l5422,3217r4,5l5429,3226r4,5l5436,3235r4,5l5443,3244r4,5l5450,3253r4,5l5457,3262r4,5l5465,3271r3,4l5472,3280r3,4l5479,3288r3,4l5486,3297r3,4l5493,3305r3,4l5500,3313r3,4l5507,3321r4,4l5514,3329r4,4l5521,3337r4,4l5528,3345r4,3l5535,3352r4,4l5542,3360r4,3l5549,3367r4,4l5557,3374r3,4l5564,3381r3,4l5571,3389r3,3l5578,3395r3,4l5585,3402r3,4l5592,3409r4,3l5599,3416r4,3l5606,3422r4,4l5613,3429r4,3l5620,3435r4,3l5627,3441r4,3l5634,3448r4,3l5642,3454r3,3l5649,3460r3,3l5656,3465r3,3l5663,3471r3,3l5670,3477r3,3l5677,3482r18,14l5698,3499r4,2l5705,3504r4,3l5712,3509r4,3l5719,3514r4,3l5726,3519r4,3l5734,3524r3,2l5741,3529r3,2l5748,3534r3,2l5755,3538r3,3l5762,3543r3,2l5769,3547r4,3l5776,3552r4,2l5783,3556r4,2l5790,3560r4,2l5797,3564r4,3l5804,3569r4,2l5811,3573r4,2l5819,3577r3,2l5826,3580r3,2l5833,3584r3,2l5840,3588r3,2l5847,3592r3,2l5854,3595r3,2l5861,3599r4,2l5868,3602r4,2l5875,3606r4,1l5882,3609r4,2l5889,3612r4,2l5896,3616r4,1l5904,3619r3,1l5911,3622r3,1l5918,3625r3,1l5925,3628r3,1l5932,3631r3,1l5939,3634r3,1l5946,3637r4,1l5953,3639r4,2l5960,3642r4,1l5967,3645r4,1l5974,3647r4,1l5981,3650r4,1l5988,3652r4,1l5996,3655r3,1l6003,3657r3,1l6010,3659r3,2l6017,3662r3,1l6024,3664r3,1l6031,3666r3,1l6038,3668r4,1l6045,3670r4,1l6052,3672r4,2l6059,3675r4,1l6066,3676r4,1l6073,3678r4,1l6081,3680r3,1l6088,3682r3,1l6095,3684r3,1l6102,3686r3,1l6109,3688r3,l6116,3689r3,1l6123,3691r4,1l6130,3692r4,1l6137,3694r4,1l6144,3696r4,l6151,3697r4,1l6158,3699r4,l6165,3700r4,1l6173,3702r3,l6180,3703r3,1l6187,3704r3,1l6194,3706r3,l6201,3707r3,1l6208,3708r4,1l6215,3709r4,1l6222,3711r4,l6229,3712r4,l6236,3713r4,l6243,3714r4,1l6250,3715r4,1l6258,3716r3,1l6265,3717r3,1l6272,3718r3,1l6279,3719r3,1l6286,3720r3,1l6293,3721r3,1l6300,3722r4,1l6307,3723r4,l6314,3724r4,l6321,3725r4,l6328,3726r4,l6335,3726r4,1l6343,3727r3,1l6350,3728r3,l6357,3729r3,l6364,3729r3,1l6371,3730r3,1l6378,3731r3,l6385,3732r4,l6392,3732r4,1l6399,3733r4,l6406,3734r4,l6413,3734r4,-1l6420,3733r4,l6427,3732r4,l6435,3732r3,-1l6442,3731r3,l6449,3730r3,l6456,3729r3,l6463,3729r3,-1l6470,3728r3,l6477,3727r4,l6484,3726r4,l6491,3726r4,-1l6498,3725r4,-1l6505,3724r4,-1l6512,3723r4,l6520,3722r3,l6527,3721r3,l6534,3720r3,l6541,3719r3,l6548,3718r3,l6555,3717r3,l6562,3716r4,l6569,3715r4,l6576,3714r4,-1l6583,3713r4,-1l6590,3712r4,-1l6597,3711r4,-1l6604,3709r4,l6612,3708r3,l6619,3707r3,-1l6626,3706r3,-1l6633,3704r3,l6640,3703r3,-1l6647,3702r4,-1l6654,3700r4,-1l6661,3699r4,-1l6668,3697r4,-1l6675,3696r4,-1l6682,3694r4,-1l6689,3692r4,l6697,3691r3,-1l6704,3689r3,-1l6711,3688r3,-1l6718,3686r3,-1l6725,3684r3,-1l6732,3682r3,-1l6739,3680r4,-1l6746,3678r4,-1l6753,3676r4,l6760,3675r4,-1l6767,3672r4,-1l6774,3670r4,-1l6782,3668r3,-1l6789,3666r3,-1l6796,3664r3,-1l6803,3662r3,-1l6810,3659r3,-1l6817,3657r3,-1l6824,3655r4,-2l6831,3652r4,-1l6838,3650r4,-2l6845,3647r4,-1l6852,3645r4,-2l6859,3642r4,-1l6866,3639r4,-1l6874,3637r3,-2l6881,3634r3,-2l6888,3631r3,-2l6895,3628r3,-2l6902,3625r3,-2l6909,3622r3,-2l6916,3619r4,-2l6923,3616r4,-2l6930,3612r4,-1l6937,3609r4,-2l6944,3606r4,-2l6951,3602r4,-1l6959,3599r3,-2l6966,3595r3,-1l6973,3592r3,-2l6980,3588r3,-2l6987,3584r3,-2l6994,3580r3,-1l7001,3577r4,-2l7008,3573r4,-2l7015,3569r4,-2l7022,3564r4,-2l7029,3560r4,-2l7036,3556r4,-2l7043,3552r4,-2l7051,3547r3,-2l7058,3543r3,-2l7065,3538r3,-2l7072,3534r3,-3l7079,3529r3,-3l7086,3524r4,-2l7093,3519r4,-2l7100,3514r4,-2l7107,3509r4,-2l7114,3504r4,-3l7121,3499r4,-3l7128,3493r4,-2l7136,3488r3,-3l7143,3482r3,-2l7150,3477r3,-3l7157,3471r3,-3l7164,3465r3,-2l7171,3460r3,-3l7178,3454r4,-3l7185,3448r4,-4l7192,3441r4,-3l7199,3435r4,-3l7206,3429r4,-3l7213,3422r4,-3l7220,3416r4,-4l7228,3409r3,-3l7235,3402r3,-3l7242,3395r3,-3l7249,3389r3,-4l7256,3381r3,-3l7263,3374r4,-3l7270,3367r4,-4l7277,3360r4,-4l7284,3352r4,-4l7291,3345r4,-4l7298,3337r4,-4l7305,3329r4,-4l7313,3321r3,-4l7320,3313r3,-4l7327,3305r3,-4l7334,3297r3,-5l7341,3288r3,-4l7348,3280r3,-5l7355,3271r4,-4l7362,3262r4,-4l7369,3253r4,-4l7376,3244r4,-4l7383,3235r4,-4l7390,3226r4,-4l7398,3217r3,-5l7405,3207r3,-4l7412,3198r3,-5l7419,3188r3,-5l7426,3178r3,-5l7433,3168r3,-5l7440,3158r4,-5l7447,3148r4,-5l7454,3138r4,-5l7461,3127r4,-5l7468,3117r4,-5l7475,3106r4,-5l7482,3095r4,-5l7490,3084r3,-5l7497,3073r3,-5l7504,3062r3,-5l7511,3051r3,-6l7518,3040r3,-6l7525,3028r4,-6l7532,3016r4,-6l7539,3004r4,-5l7546,2993r4,-7l7553,2980r4,-6l7560,2968r4,-6l7567,2956r4,-6l7575,2943r3,-6l7582,2931r3,-6l7589,2918r3,-6l7596,2905r3,-6l7603,2892r3,-6l7610,2879r3,-6l7617,2866r4,-7l7624,2853r4,-7l7631,2839r4,-6l7638,2826r4,-7l7645,2812r4,-7l7652,2798r4,-7l7659,2784r4,-7l7667,2770r3,-7l7674,2756r3,-7l7681,2742r3,-8l7688,2727r3,-7l7695,2713r3,-8l7702,2698r4,-7l7709,2683r4,-7l7716,2668r4,-7l7723,2653r4,-7l7730,2638r4,-8l7737,2623r4,-8l7744,2607r4,-7l7752,2592r3,-8l7759,2576r3,-7l7766,2561r3,-8l7773,2545r3,-8l7780,2529r3,-8l7787,2513r3,-8l7794,2497r4,-8l7801,2480r4,-8l7808,2464r4,-8l7815,2448r4,-9l7822,2431r4,-8l7829,2415r4,-9l7837,2398r3,-9l7844,2381r3,-9l7851,2364r3,-9l7858,2347r3,-9l7865,2330r3,-9l7872,2313r3,-9l7879,2295r4,-8l7886,2278r4,-9l7893,2261r4,-9l7900,2243r4,-9l7907,2225r4,-8l7914,2208r4,-9l7921,2190r4,-9l7929,2172r3,-9l7936,2154r3,-9l7943,2136r3,-9l7950,2118r3,-9l7957,2100r3,-9l7964,2082r4,-9l7971,2064r4,-9l7978,2046r4,-9l7985,2027r4,-9l7992,2009r4,-9l7999,1991r4,-10l8006,1972r4,-9l8014,1954r3,-10l8021,1935r3,-9l8028,1917r3,-10l8035,1898r3,-9l8042,1879r3,-9l8049,1861r3,-10l8056,1842r4,-9l8063,1823r4,-9l8070,1805r4,-10l8077,1786r4,-9l8084,1767r4,-9l8091,1749r4,-10l8098,1730r4,-9l8106,1711r3,-9l8113,1692r3,-9l8120,1674r3,-10l8127,1655r3,-9l8134,1636r3,-9l8141,1618r4,-10l8148,1599r4,-9l8155,1580r4,-9l8162,1562r4,-10l8169,1543r4,-9l8176,1524r4,-9l8183,1506r4,-9l8191,1487r3,-9l8198,1469r3,-9l8205,1451r3,-10l8212,1432r3,-9l8219,1414r3,-9l8226,1396r3,-9l8233,1377r4,-9l8240,1359r4,-9l8247,1341r4,-9l8254,1323r4,-9l8261,1305r4,-9l8268,1288r4,-9l8276,1270r3,-9l8283,1252r3,-9l8290,1234r3,-8l8297,1217r3,-9l8304,1200r3,-9l8311,1182r3,-8l8318,1165r4,-9l8325,1148r4,-9l8332,1131r4,-9l8339,1114r4,-8l8346,1097r4,-8l8353,1080r4,-8l8360,1064r4,-8l8368,1047r3,-8l8375,1031r3,-8l8382,1015r3,-8l8389,999r3,-8l8396,983r3,-8l8403,967r3,-8l8410,952r4,-8l8417,936r4,-8l8424,921r4,-8l8431,905r4,-7l8438,890r4,-7l8445,875r4,-7l8453,861r3,-8l8460,846r3,-7l8467,832r3,-8l8474,817r3,-7l8481,803r3,-7l8488,789r3,-7l8495,775r4,-7l8502,762r4,-7l8509,748r4,-6l8516,735r4,-7l8523,722r4,-7l8530,709r4,-7l8537,696r4,-6l8545,683r3,-6l8552,671r3,-6l8559,659r3,-6l8566,647r3,-6l8573,635r3,-6l8580,623r4,-6l8587,612r4,-6l8594,600r4,-5l8601,589r4,-5l8608,578r4,-5l8615,567r4,-5l8622,557r4,-5l8630,546r3,-5l8637,536r3,-5l8644,526r3,-5l8651,516r3,-4l8658,507r3,-5l8665,497r3,-4l8672,488r4,-5l8679,479r4,-4l8686,470r4,-4l8693,461r4,-4l8700,453r4,-4l8707,445r4,-5l8715,436r3,-4l8722,428r3,-3l8729,421r3,-4l8736,413r3,-4l8743,406r3,-4l8750,398r3,-3l8757,391r4,-3l8764,385r4,-4l8771,378r4,-3l8778,371r4,-3l8785,365r4,-3l8792,359r4,-3l8799,353r4,-3l8807,347r3,-3l8814,341r3,-3l8821,336r3,-3l8828,330r3,-2l8835,325r3,-2l8842,320r3,-2l8849,315r4,-2l8856,311r4,-3l8863,306r4,-2l8870,302r4,-3l8877,297r4,-2l8884,293r4,-2l8892,289r3,-2l8899,285r3,-2l8906,282r3,-2l8913,278r3,-2l8920,274r3,-1l8927,271r3,-1l8934,268r4,-2l8941,265r4,-2l8948,262r4,-2l8955,259r4,-1l8962,256r4,-1l8969,254r4,-2l8976,251r4,-1l8984,249r3,-1l8991,246r3,-1l8998,244r3,-1l9005,242r3,-1l9012,240r3,-1l9019,238r4,-1l9026,236r4,l9033,235r4,-1l9040,233r4,-1l9047,231r4,l9054,230r4,-1l9061,229r4,-1l9069,227r3,l9076,226r3,-1l9083,225r3,-1l9090,224r3,-1l9097,223r3,-1l9104,222r3,-1l9111,221r4,-1l9118,220r4,-1l9125,219r4,-1l9132,218r4,l9139,217r4,l9146,217r4,-1l9154,216r3,l9161,215r3,l9168,215r3,-1l9175,214r3,l9182,214r3,-1l9189,213r3,l9196,213r4,l9203,212r4,l9210,212r4,l9217,212r4,-1l9224,211r4,l9231,211r4,l9238,211r4,l9246,210r3,l9253,210r3,l9260,210r3,l9267,210r3,l9274,210r3,l9281,209r3,l9288,209r4,l9295,209r4,l9302,209r4,l9309,209r4,l9316,209r4,l9323,209r4,l9331,209r17,l9352,208r28,l9384,208r81,l9469,208r442,l9915,208e" filled="f" strokeweight="2.25pt">
                <v:path arrowok="t"/>
              </v:shape>
            </v:group>
            <v:group id="_x0000_s1153" style="position:absolute;left:2621;top:297;width:7575;height:2" coordorigin="2621,297" coordsize="7575,2">
              <v:shape id="_x0000_s1154" style="position:absolute;left:2621;top:297;width:7575;height:2" coordorigin="2621,297" coordsize="7575,0" path="m2621,297r7574,e" filled="f" strokecolor="#bebebe">
                <v:stroke dashstyle="dash"/>
                <v:path arrowok="t"/>
              </v:shape>
            </v:group>
            <v:group id="_x0000_s1151" style="position:absolute;left:2621;top:1981;width:7575;height:2" coordorigin="2621,1981" coordsize="7575,2">
              <v:shape id="_x0000_s1152" style="position:absolute;left:2621;top:1981;width:7575;height:2" coordorigin="2621,1981" coordsize="7575,0" path="m2621,1981r7574,e" filled="f" strokecolor="#bebebe">
                <v:stroke dashstyle="dash"/>
                <v:path arrowok="t"/>
              </v:shape>
            </v:group>
            <v:group id="_x0000_s1149" style="position:absolute;left:2621;top:3666;width:7575;height:2" coordorigin="2621,3666" coordsize="7575,2">
              <v:shape id="_x0000_s1150" style="position:absolute;left:2621;top:3666;width:7575;height:2" coordorigin="2621,3666" coordsize="7575,0" path="m2621,3666r7574,e" filled="f" strokecolor="#bebebe">
                <v:stroke dashstyle="dash"/>
                <v:path arrowok="t"/>
              </v:shape>
            </v:group>
            <w10:wrap anchorx="page"/>
          </v:group>
        </w:pict>
      </w:r>
      <w:r w:rsidRPr="00906B3E">
        <w:pict>
          <v:shape id="_x0000_s1147" type="#_x0000_t202" style="position:absolute;left:0;text-align:left;margin-left:74.25pt;margin-top:13.6pt;width:14pt;height:170.95pt;z-index:2008;mso-position-horizontal-relative:page" filled="f" stroked="f">
            <v:textbox style="layout-flow:vertical;mso-layout-flow-alt:bottom-to-top;mso-next-textbox:#_x0000_s1147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for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and 1−SGPV</w:t>
                  </w:r>
                </w:p>
              </w:txbxContent>
            </v:textbox>
            <w10:wrap anchorx="page"/>
          </v:shape>
        </w:pict>
      </w:r>
      <w:bookmarkStart w:id="16" w:name="_bookmark9"/>
      <w:bookmarkEnd w:id="16"/>
      <w:r w:rsidRPr="00906B3E">
        <w:t>1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0.9</w:t>
      </w:r>
    </w:p>
    <w:p w:rsidR="00687123" w:rsidRPr="00906B3E" w:rsidRDefault="00C62845">
      <w:pPr>
        <w:pStyle w:val="BodyText"/>
        <w:spacing w:before="79"/>
        <w:ind w:left="679"/>
        <w:rPr>
          <w:rFonts w:eastAsia="Helvetica" w:cs="Helvetica"/>
        </w:rPr>
      </w:pPr>
      <w:r w:rsidRPr="00906B3E">
        <w:t>0.8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0.7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0.6</w:t>
      </w:r>
    </w:p>
    <w:p w:rsidR="00687123" w:rsidRPr="00906B3E" w:rsidRDefault="00C62845">
      <w:pPr>
        <w:pStyle w:val="BodyText"/>
        <w:spacing w:before="79"/>
        <w:ind w:left="679"/>
        <w:rPr>
          <w:rFonts w:eastAsia="Helvetica" w:cs="Helvetica"/>
        </w:rPr>
      </w:pPr>
      <w:r w:rsidRPr="00906B3E">
        <w:t>0.5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0.4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0.3</w:t>
      </w:r>
    </w:p>
    <w:p w:rsidR="00687123" w:rsidRPr="00906B3E" w:rsidRDefault="00C62845">
      <w:pPr>
        <w:pStyle w:val="BodyText"/>
        <w:spacing w:before="79"/>
        <w:ind w:left="679"/>
        <w:rPr>
          <w:rFonts w:eastAsia="Helvetica" w:cs="Helvetica"/>
        </w:rPr>
      </w:pPr>
      <w:r w:rsidRPr="00906B3E">
        <w:t>0.2</w:t>
      </w:r>
    </w:p>
    <w:p w:rsidR="00687123" w:rsidRPr="00906B3E" w:rsidRDefault="00C62845">
      <w:pPr>
        <w:pStyle w:val="BodyText"/>
        <w:spacing w:before="78"/>
        <w:ind w:left="679"/>
        <w:rPr>
          <w:rFonts w:eastAsia="Helvetica" w:cs="Helvetica"/>
        </w:rPr>
      </w:pPr>
      <w:r w:rsidRPr="00906B3E">
        <w:t>0.1</w:t>
      </w:r>
    </w:p>
    <w:p w:rsidR="00687123" w:rsidRPr="00906B3E" w:rsidRDefault="00C62845">
      <w:pPr>
        <w:pStyle w:val="BodyText"/>
        <w:spacing w:before="78"/>
        <w:ind w:left="879"/>
        <w:rPr>
          <w:rFonts w:eastAsia="Helvetica" w:cs="Helvetica"/>
        </w:rPr>
      </w:pPr>
      <w:r w:rsidRPr="00906B3E">
        <w:t>0</w:t>
      </w:r>
    </w:p>
    <w:p w:rsidR="00687123" w:rsidRPr="00906B3E" w:rsidRDefault="00687123">
      <w:pPr>
        <w:spacing w:before="10"/>
        <w:rPr>
          <w:rFonts w:ascii="Palatino Linotype" w:eastAsia="Helvetica" w:hAnsi="Palatino Linotype" w:cs="Helvetica"/>
          <w:sz w:val="19"/>
          <w:szCs w:val="19"/>
        </w:rPr>
      </w:pPr>
    </w:p>
    <w:p w:rsidR="00687123" w:rsidRPr="00906B3E" w:rsidRDefault="00C62845">
      <w:pPr>
        <w:pStyle w:val="BodyText"/>
        <w:tabs>
          <w:tab w:val="left" w:pos="2045"/>
          <w:tab w:val="left" w:pos="2747"/>
          <w:tab w:val="left" w:pos="3448"/>
          <w:tab w:val="left" w:pos="4149"/>
          <w:tab w:val="left" w:pos="5021"/>
          <w:tab w:val="left" w:pos="5622"/>
          <w:tab w:val="left" w:pos="6323"/>
          <w:tab w:val="left" w:pos="7025"/>
          <w:tab w:val="left" w:pos="7726"/>
          <w:tab w:val="left" w:pos="8527"/>
        </w:tabs>
        <w:spacing w:before="69"/>
        <w:ind w:left="1444"/>
        <w:rPr>
          <w:rFonts w:eastAsia="Helvetica" w:cs="Helvetica"/>
        </w:rPr>
      </w:pPr>
      <w:r w:rsidRPr="00906B3E">
        <w:rPr>
          <w:rFonts w:eastAsia="Helvetica" w:cs="Helvetica"/>
        </w:rPr>
        <w:t>−</w:t>
      </w:r>
      <w:r w:rsidRPr="00906B3E">
        <w:rPr>
          <w:rFonts w:eastAsia="Helvetica" w:cs="Helvetica"/>
        </w:rPr>
        <w:t>1</w:t>
      </w:r>
      <w:r w:rsidRPr="00906B3E">
        <w:rPr>
          <w:rFonts w:eastAsia="Helvetica" w:cs="Helvetica"/>
        </w:rPr>
        <w:tab/>
        <w:t>−0.8</w:t>
      </w:r>
      <w:r w:rsidRPr="00906B3E">
        <w:rPr>
          <w:rFonts w:eastAsia="Helvetica" w:cs="Helvetica"/>
        </w:rPr>
        <w:tab/>
        <w:t>−0.6</w:t>
      </w:r>
      <w:r w:rsidRPr="00906B3E">
        <w:rPr>
          <w:rFonts w:eastAsia="Helvetica" w:cs="Helvetica"/>
        </w:rPr>
        <w:tab/>
        <w:t>−0.4</w:t>
      </w:r>
      <w:r w:rsidRPr="00906B3E">
        <w:rPr>
          <w:rFonts w:eastAsia="Helvetica" w:cs="Helvetica"/>
        </w:rPr>
        <w:tab/>
      </w:r>
      <w:r w:rsidRPr="00906B3E">
        <w:rPr>
          <w:rFonts w:eastAsia="Helvetica" w:cs="Helvetica"/>
          <w:w w:val="95"/>
        </w:rPr>
        <w:t>−</w:t>
      </w:r>
      <w:r w:rsidRPr="00906B3E">
        <w:rPr>
          <w:rFonts w:eastAsia="Helvetica" w:cs="Helvetica"/>
          <w:w w:val="95"/>
        </w:rPr>
        <w:t>0.2</w:t>
      </w:r>
      <w:r w:rsidRPr="00906B3E">
        <w:rPr>
          <w:rFonts w:eastAsia="Helvetica" w:cs="Helvetica"/>
          <w:w w:val="95"/>
        </w:rPr>
        <w:tab/>
        <w:t>0</w:t>
      </w:r>
      <w:r w:rsidRPr="00906B3E">
        <w:rPr>
          <w:rFonts w:eastAsia="Helvetica" w:cs="Helvetica"/>
          <w:w w:val="95"/>
        </w:rPr>
        <w:tab/>
      </w:r>
      <w:r w:rsidRPr="00906B3E">
        <w:rPr>
          <w:rFonts w:eastAsia="Helvetica" w:cs="Helvetica"/>
        </w:rPr>
        <w:t>0.2</w:t>
      </w:r>
      <w:r w:rsidRPr="00906B3E">
        <w:rPr>
          <w:rFonts w:eastAsia="Helvetica" w:cs="Helvetica"/>
        </w:rPr>
        <w:tab/>
        <w:t>0.4</w:t>
      </w:r>
      <w:r w:rsidRPr="00906B3E">
        <w:rPr>
          <w:rFonts w:eastAsia="Helvetica" w:cs="Helvetica"/>
        </w:rPr>
        <w:tab/>
        <w:t>0.6</w:t>
      </w:r>
      <w:r w:rsidRPr="00906B3E">
        <w:rPr>
          <w:rFonts w:eastAsia="Helvetica" w:cs="Helvetica"/>
        </w:rPr>
        <w:tab/>
        <w:t>0.8</w:t>
      </w:r>
      <w:r w:rsidRPr="00906B3E">
        <w:rPr>
          <w:rFonts w:eastAsia="Helvetica" w:cs="Helvetica"/>
        </w:rPr>
        <w:tab/>
        <w:t>1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3927" w:right="4669"/>
        <w:jc w:val="center"/>
        <w:rPr>
          <w:rFonts w:eastAsia="Helvetica" w:cs="Helvetica"/>
        </w:rPr>
      </w:pPr>
      <w:r w:rsidRPr="00906B3E">
        <w:t>Observed Correlation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20" w:right="1389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-24"/>
        </w:rPr>
        <w:t xml:space="preserve"> </w:t>
      </w:r>
      <w:proofErr w:type="gramStart"/>
      <w:r w:rsidRPr="00906B3E">
        <w:rPr>
          <w:i/>
        </w:rPr>
        <w:t>11</w:t>
      </w:r>
      <w:r w:rsidRPr="00906B3E">
        <w:rPr>
          <w:i/>
          <w:spacing w:val="-51"/>
        </w:rPr>
        <w:t xml:space="preserve"> </w:t>
      </w:r>
      <w:r w:rsidRPr="00906B3E">
        <w:t>.</w:t>
      </w:r>
      <w:proofErr w:type="gramEnd"/>
      <w:r w:rsidRPr="00906B3E">
        <w:rPr>
          <w:spacing w:val="-7"/>
        </w:rPr>
        <w:t xml:space="preserve"> </w:t>
      </w:r>
      <w:r w:rsidRPr="00906B3E">
        <w:t>Comparison</w:t>
      </w:r>
      <w:r w:rsidRPr="00906B3E">
        <w:rPr>
          <w:spacing w:val="-20"/>
        </w:rPr>
        <w:t xml:space="preserve"> </w:t>
      </w:r>
      <w:r w:rsidRPr="00906B3E">
        <w:t>of</w:t>
      </w:r>
      <w:r w:rsidRPr="00906B3E">
        <w:rPr>
          <w:spacing w:val="-20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21"/>
        </w:rPr>
        <w:t xml:space="preserve"> </w:t>
      </w:r>
      <w:r w:rsidRPr="00906B3E">
        <w:t>from</w:t>
      </w:r>
      <w:r w:rsidRPr="00906B3E">
        <w:rPr>
          <w:spacing w:val="-20"/>
        </w:rPr>
        <w:t xml:space="preserve"> </w:t>
      </w:r>
      <w:r w:rsidRPr="00906B3E">
        <w:t>TOST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(black</w:t>
      </w:r>
      <w:r w:rsidRPr="00906B3E">
        <w:rPr>
          <w:spacing w:val="-20"/>
        </w:rPr>
        <w:t xml:space="preserve"> </w:t>
      </w:r>
      <w:r w:rsidRPr="00906B3E">
        <w:t>line)</w:t>
      </w:r>
      <w:r w:rsidRPr="00906B3E">
        <w:rPr>
          <w:spacing w:val="-20"/>
        </w:rPr>
        <w:t xml:space="preserve"> </w:t>
      </w:r>
      <w:r w:rsidRPr="00906B3E">
        <w:t>and</w:t>
      </w:r>
      <w:r w:rsidRPr="00906B3E">
        <w:rPr>
          <w:spacing w:val="-21"/>
        </w:rPr>
        <w:t xml:space="preserve"> </w:t>
      </w:r>
      <w:r w:rsidRPr="00906B3E">
        <w:t>1-SGPV</w:t>
      </w:r>
      <w:r w:rsidRPr="00906B3E">
        <w:rPr>
          <w:spacing w:val="-21"/>
        </w:rPr>
        <w:t xml:space="preserve"> </w:t>
      </w:r>
      <w:r w:rsidRPr="00906B3E">
        <w:t>(dotted</w:t>
      </w:r>
      <w:r w:rsidRPr="00906B3E">
        <w:rPr>
          <w:spacing w:val="-20"/>
        </w:rPr>
        <w:t xml:space="preserve"> </w:t>
      </w:r>
      <w:r w:rsidRPr="00906B3E">
        <w:t>grey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curve)</w:t>
      </w:r>
      <w:r w:rsidRPr="00906B3E">
        <w:rPr>
          <w:spacing w:val="33"/>
          <w:w w:val="98"/>
        </w:rPr>
        <w:t xml:space="preserve"> </w:t>
      </w:r>
      <w:r w:rsidRPr="00906B3E">
        <w:rPr>
          <w:w w:val="95"/>
        </w:rPr>
        <w:t>across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a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range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-2"/>
          <w:w w:val="95"/>
        </w:rPr>
        <w:t>observed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sample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correlations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(x-axis)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tested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against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1"/>
          <w:w w:val="95"/>
        </w:rPr>
        <w:t>bounds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r</w:t>
      </w:r>
    </w:p>
    <w:p w:rsidR="00687123" w:rsidRPr="00906B3E" w:rsidRDefault="00C62845">
      <w:pPr>
        <w:pStyle w:val="BodyText"/>
        <w:ind w:left="120"/>
      </w:pPr>
      <w:r w:rsidRPr="00906B3E">
        <w:rPr>
          <w:w w:val="125"/>
        </w:rPr>
        <w:t>=</w:t>
      </w:r>
      <w:r w:rsidRPr="00906B3E">
        <w:rPr>
          <w:spacing w:val="-21"/>
          <w:w w:val="125"/>
        </w:rPr>
        <w:t xml:space="preserve"> </w:t>
      </w:r>
      <w:r w:rsidRPr="00906B3E">
        <w:rPr>
          <w:w w:val="105"/>
        </w:rPr>
        <w:t>-0.45</w:t>
      </w:r>
      <w:r w:rsidRPr="00906B3E">
        <w:rPr>
          <w:spacing w:val="-8"/>
          <w:w w:val="105"/>
        </w:rPr>
        <w:t xml:space="preserve"> </w:t>
      </w:r>
      <w:r w:rsidRPr="00906B3E">
        <w:rPr>
          <w:w w:val="105"/>
        </w:rPr>
        <w:t>and</w:t>
      </w:r>
      <w:r w:rsidRPr="00906B3E">
        <w:rPr>
          <w:spacing w:val="-8"/>
          <w:w w:val="105"/>
        </w:rPr>
        <w:t xml:space="preserve"> </w:t>
      </w:r>
      <w:r w:rsidRPr="00906B3E">
        <w:rPr>
          <w:w w:val="105"/>
        </w:rPr>
        <w:t>r</w:t>
      </w:r>
      <w:r w:rsidRPr="00906B3E">
        <w:rPr>
          <w:spacing w:val="-9"/>
          <w:w w:val="105"/>
        </w:rPr>
        <w:t xml:space="preserve"> </w:t>
      </w:r>
      <w:r w:rsidRPr="00906B3E">
        <w:rPr>
          <w:w w:val="125"/>
        </w:rPr>
        <w:t>=</w:t>
      </w:r>
      <w:r w:rsidRPr="00906B3E">
        <w:rPr>
          <w:spacing w:val="-20"/>
          <w:w w:val="125"/>
        </w:rPr>
        <w:t xml:space="preserve"> </w:t>
      </w:r>
      <w:r w:rsidRPr="00906B3E">
        <w:rPr>
          <w:w w:val="105"/>
        </w:rPr>
        <w:t>0.45</w:t>
      </w:r>
      <w:r w:rsidRPr="00906B3E">
        <w:rPr>
          <w:spacing w:val="-8"/>
          <w:w w:val="105"/>
        </w:rPr>
        <w:t xml:space="preserve"> </w:t>
      </w:r>
      <w:r w:rsidRPr="00906B3E">
        <w:rPr>
          <w:w w:val="105"/>
        </w:rPr>
        <w:t>with</w:t>
      </w:r>
      <w:r w:rsidRPr="00906B3E">
        <w:rPr>
          <w:spacing w:val="-8"/>
          <w:w w:val="105"/>
        </w:rPr>
        <w:t xml:space="preserve"> </w:t>
      </w:r>
      <w:r w:rsidRPr="00906B3E">
        <w:rPr>
          <w:w w:val="105"/>
        </w:rPr>
        <w:t>n</w:t>
      </w:r>
      <w:r w:rsidRPr="00906B3E">
        <w:rPr>
          <w:spacing w:val="-9"/>
          <w:w w:val="105"/>
        </w:rPr>
        <w:t xml:space="preserve"> </w:t>
      </w:r>
      <w:r w:rsidRPr="00906B3E">
        <w:rPr>
          <w:w w:val="125"/>
        </w:rPr>
        <w:t>=</w:t>
      </w:r>
      <w:r w:rsidRPr="00906B3E">
        <w:rPr>
          <w:spacing w:val="-20"/>
          <w:w w:val="125"/>
        </w:rPr>
        <w:t xml:space="preserve"> </w:t>
      </w:r>
      <w:r w:rsidRPr="00906B3E">
        <w:rPr>
          <w:w w:val="105"/>
        </w:rPr>
        <w:t>30</w:t>
      </w:r>
      <w:r w:rsidRPr="00906B3E">
        <w:rPr>
          <w:spacing w:val="-8"/>
          <w:w w:val="105"/>
        </w:rPr>
        <w:t xml:space="preserve"> </w:t>
      </w:r>
      <w:r w:rsidRPr="00906B3E">
        <w:rPr>
          <w:spacing w:val="-2"/>
          <w:w w:val="105"/>
        </w:rPr>
        <w:t>and</w:t>
      </w:r>
      <w:r w:rsidRPr="00906B3E">
        <w:rPr>
          <w:spacing w:val="-8"/>
          <w:w w:val="105"/>
        </w:rPr>
        <w:t xml:space="preserve"> </w:t>
      </w:r>
      <w:r w:rsidRPr="00906B3E">
        <w:rPr>
          <w:w w:val="105"/>
        </w:rPr>
        <w:t>an</w:t>
      </w:r>
      <w:r w:rsidRPr="00906B3E">
        <w:rPr>
          <w:spacing w:val="-9"/>
          <w:w w:val="105"/>
        </w:rPr>
        <w:t xml:space="preserve"> </w:t>
      </w:r>
      <w:r w:rsidRPr="00906B3E">
        <w:rPr>
          <w:w w:val="105"/>
        </w:rPr>
        <w:t>alpha</w:t>
      </w:r>
      <w:r w:rsidRPr="00906B3E">
        <w:rPr>
          <w:spacing w:val="-8"/>
          <w:w w:val="105"/>
        </w:rPr>
        <w:t xml:space="preserve"> </w:t>
      </w:r>
      <w:r w:rsidRPr="00906B3E">
        <w:rPr>
          <w:w w:val="105"/>
        </w:rPr>
        <w:t>of</w:t>
      </w:r>
      <w:r w:rsidRPr="00906B3E">
        <w:rPr>
          <w:spacing w:val="-8"/>
          <w:w w:val="105"/>
        </w:rPr>
        <w:t xml:space="preserve"> </w:t>
      </w:r>
      <w:r w:rsidRPr="00906B3E">
        <w:rPr>
          <w:w w:val="105"/>
        </w:rPr>
        <w:t>0.05.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687123">
      <w:pPr>
        <w:spacing w:before="11"/>
        <w:rPr>
          <w:rFonts w:ascii="Palatino Linotype" w:eastAsia="Palatino Linotype" w:hAnsi="Palatino Linotype" w:cs="Palatino Linotype"/>
          <w:sz w:val="28"/>
          <w:szCs w:val="28"/>
        </w:rPr>
      </w:pPr>
    </w:p>
    <w:p w:rsidR="00687123" w:rsidRPr="00906B3E" w:rsidRDefault="00C62845">
      <w:pPr>
        <w:pStyle w:val="BodyText"/>
        <w:spacing w:line="354" w:lineRule="auto"/>
        <w:ind w:left="120" w:right="1389"/>
      </w:pPr>
      <w:r w:rsidRPr="00906B3E">
        <w:t>that</w:t>
      </w:r>
      <w:r w:rsidRPr="00906B3E">
        <w:rPr>
          <w:spacing w:val="-14"/>
        </w:rPr>
        <w:t xml:space="preserve"> </w:t>
      </w:r>
      <w:r w:rsidRPr="00906B3E">
        <w:t>is</w:t>
      </w:r>
      <w:r w:rsidRPr="00906B3E">
        <w:rPr>
          <w:spacing w:val="-13"/>
        </w:rPr>
        <w:t xml:space="preserve"> </w:t>
      </w:r>
      <w:r w:rsidRPr="00906B3E">
        <w:t>less</w:t>
      </w:r>
      <w:r w:rsidRPr="00906B3E">
        <w:rPr>
          <w:spacing w:val="-13"/>
        </w:rPr>
        <w:t xml:space="preserve"> </w:t>
      </w:r>
      <w:r w:rsidRPr="00906B3E">
        <w:t>extreme</w:t>
      </w:r>
      <w:r w:rsidRPr="00906B3E">
        <w:rPr>
          <w:spacing w:val="-13"/>
        </w:rPr>
        <w:t xml:space="preserve"> </w:t>
      </w:r>
      <w:r w:rsidRPr="00906B3E">
        <w:t>than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3"/>
        </w:rPr>
        <w:t xml:space="preserve"> </w:t>
      </w:r>
      <w:r w:rsidRPr="00906B3E">
        <w:rPr>
          <w:spacing w:val="1"/>
        </w:rPr>
        <w:t>bound.</w:t>
      </w:r>
      <w:r w:rsidRPr="00906B3E">
        <w:rPr>
          <w:spacing w:val="3"/>
        </w:rPr>
        <w:t xml:space="preserve"> </w:t>
      </w:r>
      <w:r w:rsidRPr="00906B3E">
        <w:rPr>
          <w:spacing w:val="-4"/>
        </w:rPr>
        <w:t>However,</w:t>
      </w:r>
      <w:r w:rsidRPr="00906B3E">
        <w:rPr>
          <w:spacing w:val="-13"/>
        </w:rPr>
        <w:t xml:space="preserve"> </w:t>
      </w:r>
      <w:r w:rsidRPr="00906B3E">
        <w:t>as</w:t>
      </w:r>
      <w:r w:rsidRPr="00906B3E">
        <w:rPr>
          <w:spacing w:val="-13"/>
        </w:rPr>
        <w:t xml:space="preserve"> </w:t>
      </w:r>
      <w:r w:rsidRPr="00906B3E">
        <w:t>can</w:t>
      </w:r>
      <w:r w:rsidRPr="00906B3E">
        <w:rPr>
          <w:spacing w:val="-13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3"/>
        </w:rPr>
        <w:t xml:space="preserve"> </w:t>
      </w:r>
      <w:r w:rsidRPr="00906B3E">
        <w:t>seen</w:t>
      </w:r>
      <w:r w:rsidRPr="00906B3E">
        <w:rPr>
          <w:spacing w:val="-14"/>
        </w:rPr>
        <w:t xml:space="preserve"> </w:t>
      </w:r>
      <w:r w:rsidRPr="00906B3E">
        <w:t>in</w:t>
      </w:r>
      <w:r w:rsidRPr="00906B3E">
        <w:rPr>
          <w:spacing w:val="-13"/>
        </w:rPr>
        <w:t xml:space="preserve"> </w:t>
      </w:r>
      <w:r w:rsidRPr="00906B3E">
        <w:t>Figure</w:t>
      </w:r>
      <w:r w:rsidRPr="00906B3E">
        <w:rPr>
          <w:spacing w:val="-12"/>
        </w:rPr>
        <w:t xml:space="preserve"> </w:t>
      </w:r>
      <w:hyperlink w:anchor="_bookmark10" w:history="1">
        <w:r w:rsidRPr="00906B3E">
          <w:t>12</w:t>
        </w:r>
      </w:hyperlink>
      <w:r w:rsidRPr="00906B3E">
        <w:t>,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23"/>
          <w:w w:val="97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6"/>
        </w:rPr>
        <w:t>wo</w:t>
      </w:r>
      <w:r w:rsidRPr="00906B3E">
        <w:rPr>
          <w:spacing w:val="-19"/>
        </w:rPr>
        <w:t xml:space="preserve"> </w:t>
      </w:r>
      <w:r w:rsidRPr="00906B3E">
        <w:t>second</w:t>
      </w:r>
      <w:r w:rsidRPr="00906B3E">
        <w:rPr>
          <w:spacing w:val="-19"/>
        </w:rPr>
        <w:t xml:space="preserve"> </w:t>
      </w:r>
      <w:r w:rsidRPr="00906B3E">
        <w:t>generation</w:t>
      </w:r>
      <w:r w:rsidRPr="00906B3E">
        <w:rPr>
          <w:spacing w:val="-19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9"/>
        </w:rPr>
        <w:t xml:space="preserve"> </w:t>
      </w:r>
      <w:r w:rsidRPr="00906B3E">
        <w:t>associated</w:t>
      </w:r>
      <w:r w:rsidRPr="00906B3E">
        <w:rPr>
          <w:spacing w:val="-18"/>
        </w:rPr>
        <w:t xml:space="preserve"> </w:t>
      </w:r>
      <w:r w:rsidRPr="00906B3E">
        <w:t>with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9"/>
        </w:rPr>
        <w:t xml:space="preserve"> </w:t>
      </w:r>
      <w:r w:rsidRPr="00906B3E">
        <w:t>correlations</w:t>
      </w:r>
      <w:r w:rsidRPr="00906B3E">
        <w:rPr>
          <w:spacing w:val="-19"/>
        </w:rPr>
        <w:t xml:space="preserve"> </w:t>
      </w:r>
      <w:r w:rsidRPr="00906B3E">
        <w:t>at</w:t>
      </w:r>
      <w:r w:rsidRPr="00906B3E">
        <w:rPr>
          <w:spacing w:val="-18"/>
        </w:rPr>
        <w:t xml:space="preserve"> </w:t>
      </w:r>
      <w:r w:rsidRPr="00906B3E">
        <w:t>r</w:t>
      </w:r>
      <w:r w:rsidRPr="00906B3E">
        <w:rPr>
          <w:spacing w:val="-19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30"/>
          <w:w w:val="120"/>
        </w:rPr>
        <w:t xml:space="preserve"> </w:t>
      </w:r>
      <w:r w:rsidRPr="00906B3E">
        <w:t>-0.45</w:t>
      </w:r>
      <w:r w:rsidRPr="00906B3E">
        <w:rPr>
          <w:spacing w:val="-19"/>
        </w:rPr>
        <w:t xml:space="preserve"> </w:t>
      </w:r>
      <w:r w:rsidRPr="00906B3E">
        <w:t>and</w:t>
      </w:r>
      <w:r w:rsidRPr="00906B3E">
        <w:rPr>
          <w:spacing w:val="-19"/>
        </w:rPr>
        <w:t xml:space="preserve"> </w:t>
      </w:r>
      <w:r w:rsidRPr="00906B3E">
        <w:t>r</w:t>
      </w:r>
    </w:p>
    <w:p w:rsidR="00687123" w:rsidRPr="00906B3E" w:rsidRDefault="00C62845">
      <w:pPr>
        <w:pStyle w:val="BodyText"/>
        <w:spacing w:line="354" w:lineRule="auto"/>
        <w:ind w:left="120" w:right="1549"/>
      </w:pPr>
      <w:r w:rsidRPr="00906B3E">
        <w:rPr>
          <w:w w:val="120"/>
        </w:rPr>
        <w:t>=</w:t>
      </w:r>
      <w:r w:rsidRPr="00906B3E">
        <w:rPr>
          <w:spacing w:val="-24"/>
          <w:w w:val="120"/>
        </w:rPr>
        <w:t xml:space="preserve"> </w:t>
      </w:r>
      <w:r w:rsidRPr="00906B3E">
        <w:t>0.45</w:t>
      </w:r>
      <w:r w:rsidRPr="00906B3E">
        <w:rPr>
          <w:spacing w:val="-12"/>
        </w:rPr>
        <w:t xml:space="preserve"> </w:t>
      </w:r>
      <w:r w:rsidRPr="00906B3E">
        <w:t>are</w:t>
      </w:r>
      <w:r w:rsidRPr="00906B3E">
        <w:rPr>
          <w:spacing w:val="-12"/>
        </w:rPr>
        <w:t xml:space="preserve"> </w:t>
      </w:r>
      <w:r w:rsidRPr="00906B3E">
        <w:t>larger</w:t>
      </w:r>
      <w:r w:rsidRPr="00906B3E">
        <w:rPr>
          <w:spacing w:val="-12"/>
        </w:rPr>
        <w:t xml:space="preserve"> </w:t>
      </w:r>
      <w:r w:rsidRPr="00906B3E">
        <w:t>than</w:t>
      </w:r>
      <w:r w:rsidRPr="00906B3E">
        <w:rPr>
          <w:spacing w:val="-13"/>
        </w:rPr>
        <w:t xml:space="preserve"> </w:t>
      </w:r>
      <w:r w:rsidRPr="00906B3E">
        <w:t>50%.</w:t>
      </w:r>
      <w:r w:rsidRPr="00906B3E">
        <w:rPr>
          <w:spacing w:val="4"/>
        </w:rPr>
        <w:t xml:space="preserve"> </w:t>
      </w:r>
      <w:r w:rsidRPr="00906B3E">
        <w:t>Because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2"/>
        </w:rPr>
        <w:t xml:space="preserve"> </w:t>
      </w:r>
      <w:r w:rsidRPr="00906B3E">
        <w:t>confidence</w:t>
      </w:r>
      <w:r w:rsidRPr="00906B3E">
        <w:rPr>
          <w:spacing w:val="-12"/>
        </w:rPr>
        <w:t xml:space="preserve"> </w:t>
      </w:r>
      <w:r w:rsidRPr="00906B3E">
        <w:rPr>
          <w:spacing w:val="-4"/>
        </w:rPr>
        <w:t>intervals</w:t>
      </w:r>
      <w:r w:rsidRPr="00906B3E">
        <w:rPr>
          <w:spacing w:val="-13"/>
        </w:rPr>
        <w:t xml:space="preserve"> </w:t>
      </w:r>
      <w:r w:rsidRPr="00906B3E">
        <w:t>are</w:t>
      </w:r>
      <w:r w:rsidRPr="00906B3E">
        <w:rPr>
          <w:spacing w:val="-12"/>
        </w:rPr>
        <w:t xml:space="preserve"> </w:t>
      </w:r>
      <w:r w:rsidRPr="00906B3E">
        <w:rPr>
          <w:spacing w:val="-2"/>
        </w:rPr>
        <w:t>asymmetric</w:t>
      </w:r>
      <w:r w:rsidRPr="00906B3E">
        <w:rPr>
          <w:spacing w:val="-11"/>
        </w:rPr>
        <w:t xml:space="preserve"> </w:t>
      </w:r>
      <w:r w:rsidRPr="00906B3E">
        <w:t>around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33"/>
          <w:w w:val="9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0"/>
        </w:rPr>
        <w:t xml:space="preserve"> </w:t>
      </w:r>
      <w:r w:rsidRPr="00906B3E">
        <w:t>effect</w:t>
      </w:r>
      <w:r w:rsidRPr="00906B3E">
        <w:rPr>
          <w:spacing w:val="-9"/>
        </w:rPr>
        <w:t xml:space="preserve"> </w:t>
      </w:r>
      <w:r w:rsidRPr="00906B3E">
        <w:t>size</w:t>
      </w:r>
      <w:r w:rsidRPr="00906B3E">
        <w:rPr>
          <w:spacing w:val="-9"/>
        </w:rPr>
        <w:t xml:space="preserve"> </w:t>
      </w:r>
      <w:r w:rsidRPr="00906B3E">
        <w:t>of</w:t>
      </w:r>
      <w:r w:rsidRPr="00906B3E">
        <w:rPr>
          <w:spacing w:val="-9"/>
        </w:rPr>
        <w:t xml:space="preserve"> </w:t>
      </w:r>
      <w:r w:rsidRPr="00906B3E">
        <w:t>0.45</w:t>
      </w:r>
      <w:r w:rsidRPr="00906B3E">
        <w:rPr>
          <w:spacing w:val="-10"/>
        </w:rPr>
        <w:t xml:space="preserve"> </w:t>
      </w:r>
      <w:r w:rsidRPr="00906B3E">
        <w:t>(ranging</w:t>
      </w:r>
      <w:r w:rsidRPr="00906B3E">
        <w:rPr>
          <w:spacing w:val="-9"/>
        </w:rPr>
        <w:t xml:space="preserve"> </w:t>
      </w:r>
      <w:r w:rsidRPr="00906B3E">
        <w:t>from</w:t>
      </w:r>
      <w:r w:rsidRPr="00906B3E">
        <w:rPr>
          <w:spacing w:val="-9"/>
        </w:rPr>
        <w:t xml:space="preserve"> </w:t>
      </w:r>
      <w:r w:rsidRPr="00906B3E">
        <w:t>0.11</w:t>
      </w:r>
      <w:r w:rsidRPr="00906B3E">
        <w:rPr>
          <w:spacing w:val="-10"/>
        </w:rPr>
        <w:t xml:space="preserve"> </w:t>
      </w:r>
      <w:r w:rsidRPr="00906B3E">
        <w:t>to</w:t>
      </w:r>
      <w:r w:rsidRPr="00906B3E">
        <w:rPr>
          <w:spacing w:val="-9"/>
        </w:rPr>
        <w:t xml:space="preserve"> </w:t>
      </w:r>
      <w:r w:rsidRPr="00906B3E">
        <w:t>0.70)</w:t>
      </w:r>
      <w:r w:rsidRPr="00906B3E">
        <w:rPr>
          <w:spacing w:val="-9"/>
        </w:rPr>
        <w:t xml:space="preserve"> </w:t>
      </w:r>
      <w:r w:rsidRPr="00906B3E">
        <w:t>according</w:t>
      </w:r>
      <w:r w:rsidRPr="00906B3E">
        <w:rPr>
          <w:spacing w:val="-10"/>
        </w:rPr>
        <w:t xml:space="preserve"> </w:t>
      </w:r>
      <w:r w:rsidRPr="00906B3E">
        <w:t>to</w:t>
      </w:r>
      <w:r w:rsidRPr="00906B3E">
        <w:rPr>
          <w:spacing w:val="-9"/>
        </w:rPr>
        <w:t xml:space="preserve"> </w:t>
      </w:r>
      <w:r w:rsidRPr="00906B3E">
        <w:t>Blume</w:t>
      </w:r>
      <w:r w:rsidRPr="00906B3E">
        <w:rPr>
          <w:spacing w:val="-9"/>
        </w:rPr>
        <w:t xml:space="preserve"> </w:t>
      </w:r>
      <w:r w:rsidRPr="00906B3E">
        <w:t>et</w:t>
      </w:r>
      <w:r w:rsidRPr="00906B3E">
        <w:rPr>
          <w:spacing w:val="-9"/>
        </w:rPr>
        <w:t xml:space="preserve"> </w:t>
      </w:r>
      <w:r w:rsidRPr="00906B3E">
        <w:t>al.</w:t>
      </w:r>
      <w:r w:rsidRPr="00906B3E">
        <w:rPr>
          <w:spacing w:val="7"/>
        </w:rPr>
        <w:t xml:space="preserve"> </w:t>
      </w:r>
      <w:r w:rsidRPr="00906B3E">
        <w:t>(2018)</w:t>
      </w:r>
      <w:r w:rsidRPr="00906B3E">
        <w:rPr>
          <w:spacing w:val="21"/>
          <w:w w:val="101"/>
        </w:rPr>
        <w:t xml:space="preserve"> </w:t>
      </w:r>
      <w:r w:rsidRPr="00906B3E">
        <w:t>58.11%</w:t>
      </w:r>
      <w:r w:rsidRPr="00906B3E">
        <w:rPr>
          <w:spacing w:val="-25"/>
        </w:rPr>
        <w:t xml:space="preserve"> </w:t>
      </w:r>
      <w:r w:rsidRPr="00906B3E">
        <w:t>of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data-supported</w:t>
      </w:r>
      <w:r w:rsidRPr="00906B3E">
        <w:rPr>
          <w:spacing w:val="-25"/>
        </w:rPr>
        <w:t xml:space="preserve"> </w:t>
      </w:r>
      <w:r w:rsidRPr="00906B3E">
        <w:rPr>
          <w:spacing w:val="-2"/>
        </w:rPr>
        <w:t>hypotheses</w:t>
      </w:r>
      <w:r w:rsidRPr="00906B3E">
        <w:rPr>
          <w:spacing w:val="-24"/>
        </w:rPr>
        <w:t xml:space="preserve"> </w:t>
      </w:r>
      <w:r w:rsidRPr="00906B3E">
        <w:t>are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null</w:t>
      </w:r>
      <w:r w:rsidRPr="00906B3E">
        <w:rPr>
          <w:spacing w:val="-25"/>
        </w:rPr>
        <w:t xml:space="preserve"> </w:t>
      </w:r>
      <w:r w:rsidRPr="00906B3E">
        <w:rPr>
          <w:spacing w:val="-2"/>
        </w:rPr>
        <w:t>hypotheses,</w:t>
      </w:r>
      <w:r w:rsidRPr="00906B3E">
        <w:rPr>
          <w:spacing w:val="-24"/>
        </w:rPr>
        <w:t xml:space="preserve"> </w:t>
      </w:r>
      <w:r w:rsidRPr="00906B3E">
        <w:t>and</w:t>
      </w:r>
      <w:r w:rsidRPr="00906B3E">
        <w:rPr>
          <w:spacing w:val="-24"/>
        </w:rPr>
        <w:t xml:space="preserve"> </w:t>
      </w:r>
      <w:r w:rsidRPr="00906B3E">
        <w:t>therefore</w:t>
      </w:r>
      <w:r w:rsidRPr="00906B3E">
        <w:rPr>
          <w:spacing w:val="-25"/>
        </w:rPr>
        <w:t xml:space="preserve"> </w:t>
      </w:r>
      <w:r w:rsidRPr="00906B3E">
        <w:t>58.10%</w:t>
      </w:r>
      <w:r w:rsidRPr="00906B3E">
        <w:rPr>
          <w:spacing w:val="-24"/>
        </w:rPr>
        <w:t xml:space="preserve"> </w:t>
      </w:r>
      <w:r w:rsidRPr="00906B3E">
        <w:t>of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54"/>
          <w:w w:val="97"/>
        </w:rPr>
        <w:t xml:space="preserve"> </w:t>
      </w:r>
      <w:r w:rsidRPr="00906B3E">
        <w:rPr>
          <w:w w:val="95"/>
        </w:rPr>
        <w:t>data-supported</w:t>
      </w:r>
      <w:r w:rsidRPr="00906B3E">
        <w:rPr>
          <w:spacing w:val="5"/>
          <w:w w:val="95"/>
        </w:rPr>
        <w:t xml:space="preserve"> </w:t>
      </w:r>
      <w:r w:rsidRPr="00906B3E">
        <w:rPr>
          <w:spacing w:val="-1"/>
          <w:w w:val="95"/>
        </w:rPr>
        <w:t>h</w:t>
      </w:r>
      <w:r w:rsidRPr="00906B3E">
        <w:rPr>
          <w:spacing w:val="-2"/>
          <w:w w:val="95"/>
        </w:rPr>
        <w:t>yp</w:t>
      </w:r>
      <w:r w:rsidRPr="00906B3E">
        <w:rPr>
          <w:spacing w:val="-1"/>
          <w:w w:val="95"/>
        </w:rPr>
        <w:t>otheses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are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compatible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with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6"/>
          <w:w w:val="95"/>
        </w:rPr>
        <w:t xml:space="preserve"> </w:t>
      </w:r>
      <w:r w:rsidRPr="00906B3E">
        <w:rPr>
          <w:spacing w:val="-3"/>
          <w:w w:val="95"/>
        </w:rPr>
        <w:t>null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premise.</w:t>
      </w:r>
    </w:p>
    <w:p w:rsidR="00687123" w:rsidRPr="00906B3E" w:rsidRDefault="00C62845">
      <w:pPr>
        <w:pStyle w:val="BodyText"/>
        <w:spacing w:before="127" w:line="354" w:lineRule="auto"/>
        <w:ind w:left="120" w:right="1389" w:firstLine="576"/>
      </w:pPr>
      <w:r w:rsidRPr="00906B3E">
        <w:t>This</w:t>
      </w:r>
      <w:r w:rsidRPr="00906B3E">
        <w:rPr>
          <w:spacing w:val="-25"/>
        </w:rPr>
        <w:t xml:space="preserve"> </w:t>
      </w:r>
      <w:r w:rsidRPr="00906B3E">
        <w:t>example</w:t>
      </w:r>
      <w:r w:rsidRPr="00906B3E">
        <w:rPr>
          <w:spacing w:val="-25"/>
        </w:rPr>
        <w:t xml:space="preserve"> </w:t>
      </w:r>
      <w:r w:rsidRPr="00906B3E">
        <w:t>illustrates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5"/>
        </w:rPr>
        <w:t xml:space="preserve"> </w:t>
      </w:r>
      <w:r w:rsidRPr="00906B3E">
        <w:t>difference</w:t>
      </w:r>
      <w:r w:rsidRPr="00906B3E">
        <w:rPr>
          <w:spacing w:val="-25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25"/>
        </w:rPr>
        <w:t xml:space="preserve"> </w:t>
      </w:r>
      <w:r w:rsidRPr="00906B3E">
        <w:t>a</w:t>
      </w:r>
      <w:r w:rsidRPr="00906B3E">
        <w:rPr>
          <w:spacing w:val="-24"/>
        </w:rPr>
        <w:t xml:space="preserve"> </w:t>
      </w:r>
      <w:r w:rsidRPr="00906B3E">
        <w:t>proportion</w:t>
      </w:r>
      <w:r w:rsidRPr="00906B3E">
        <w:rPr>
          <w:spacing w:val="-25"/>
        </w:rPr>
        <w:t xml:space="preserve"> </w:t>
      </w:r>
      <w:r w:rsidRPr="00906B3E">
        <w:t>and</w:t>
      </w:r>
      <w:r w:rsidRPr="00906B3E">
        <w:rPr>
          <w:spacing w:val="-25"/>
        </w:rPr>
        <w:t xml:space="preserve"> </w:t>
      </w:r>
      <w:r w:rsidRPr="00906B3E">
        <w:t>a</w:t>
      </w:r>
      <w:r w:rsidRPr="00906B3E">
        <w:rPr>
          <w:spacing w:val="-24"/>
        </w:rPr>
        <w:t xml:space="preserve"> </w:t>
      </w:r>
      <w:r w:rsidRPr="00906B3E">
        <w:rPr>
          <w:spacing w:val="-4"/>
        </w:rPr>
        <w:t>probability</w:t>
      </w:r>
      <w:r w:rsidRPr="00906B3E">
        <w:rPr>
          <w:spacing w:val="-3"/>
        </w:rPr>
        <w:t>.</w:t>
      </w:r>
      <w:r w:rsidRPr="00906B3E">
        <w:rPr>
          <w:spacing w:val="-13"/>
        </w:rPr>
        <w:t xml:space="preserve"> </w:t>
      </w:r>
      <w:r w:rsidRPr="00906B3E">
        <w:t>There</w:t>
      </w:r>
      <w:r w:rsidRPr="00906B3E">
        <w:rPr>
          <w:spacing w:val="45"/>
          <w:w w:val="97"/>
        </w:rPr>
        <w:t xml:space="preserve"> </w:t>
      </w:r>
      <w:r w:rsidRPr="00906B3E">
        <w:t>is</w:t>
      </w:r>
      <w:r w:rsidRPr="00906B3E">
        <w:rPr>
          <w:spacing w:val="-17"/>
        </w:rPr>
        <w:t xml:space="preserve"> </w:t>
      </w:r>
      <w:r w:rsidRPr="00906B3E">
        <w:rPr>
          <w:spacing w:val="-4"/>
        </w:rPr>
        <w:t>always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-17"/>
        </w:rPr>
        <w:t xml:space="preserve"> </w:t>
      </w:r>
      <w:r w:rsidRPr="00906B3E">
        <w:t>50%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probability</w:t>
      </w:r>
      <w:r w:rsidRPr="00906B3E">
        <w:rPr>
          <w:spacing w:val="-16"/>
        </w:rPr>
        <w:t xml:space="preserve"> </w:t>
      </w:r>
      <w:r w:rsidRPr="00906B3E">
        <w:t>of</w:t>
      </w:r>
      <w:r w:rsidRPr="00906B3E">
        <w:rPr>
          <w:spacing w:val="-17"/>
        </w:rPr>
        <w:t xml:space="preserve"> </w:t>
      </w:r>
      <w:r w:rsidRPr="00906B3E">
        <w:t>observing</w:t>
      </w:r>
      <w:r w:rsidRPr="00906B3E">
        <w:rPr>
          <w:spacing w:val="-17"/>
        </w:rPr>
        <w:t xml:space="preserve"> </w:t>
      </w:r>
      <w:r w:rsidRPr="00906B3E">
        <w:t>a</w:t>
      </w:r>
      <w:r w:rsidRPr="00906B3E">
        <w:rPr>
          <w:spacing w:val="-16"/>
        </w:rPr>
        <w:t xml:space="preserve"> </w:t>
      </w:r>
      <w:r w:rsidRPr="00906B3E">
        <w:t>correlation</w:t>
      </w:r>
      <w:r w:rsidRPr="00906B3E">
        <w:rPr>
          <w:spacing w:val="-17"/>
        </w:rPr>
        <w:t xml:space="preserve"> </w:t>
      </w:r>
      <w:r w:rsidRPr="00906B3E">
        <w:t>smaller</w:t>
      </w:r>
      <w:r w:rsidRPr="00906B3E">
        <w:rPr>
          <w:spacing w:val="-16"/>
        </w:rPr>
        <w:t xml:space="preserve"> </w:t>
      </w:r>
      <w:r w:rsidRPr="00906B3E">
        <w:t>or</w:t>
      </w:r>
      <w:r w:rsidRPr="00906B3E">
        <w:rPr>
          <w:spacing w:val="-17"/>
        </w:rPr>
        <w:t xml:space="preserve"> </w:t>
      </w:r>
      <w:r w:rsidRPr="00906B3E">
        <w:t>larger</w:t>
      </w:r>
      <w:r w:rsidRPr="00906B3E">
        <w:rPr>
          <w:spacing w:val="-16"/>
        </w:rPr>
        <w:t xml:space="preserve"> </w:t>
      </w:r>
      <w:r w:rsidRPr="00906B3E">
        <w:t>than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t>true</w:t>
      </w:r>
      <w:r w:rsidRPr="00906B3E">
        <w:rPr>
          <w:spacing w:val="29"/>
          <w:w w:val="96"/>
        </w:rPr>
        <w:t xml:space="preserve"> </w:t>
      </w:r>
      <w:r w:rsidRPr="00906B3E">
        <w:t>correlation,</w:t>
      </w:r>
      <w:r w:rsidRPr="00906B3E">
        <w:rPr>
          <w:spacing w:val="-18"/>
        </w:rPr>
        <w:t xml:space="preserve"> </w:t>
      </w:r>
      <w:r w:rsidRPr="00906B3E">
        <w:t>but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t>SGPV</w:t>
      </w:r>
      <w:r w:rsidRPr="00906B3E">
        <w:rPr>
          <w:spacing w:val="-17"/>
        </w:rPr>
        <w:t xml:space="preserve"> </w:t>
      </w:r>
      <w:r w:rsidRPr="00906B3E">
        <w:t>for</w:t>
      </w:r>
      <w:r w:rsidRPr="00906B3E">
        <w:rPr>
          <w:spacing w:val="-18"/>
        </w:rPr>
        <w:t xml:space="preserve"> </w:t>
      </w:r>
      <w:r w:rsidRPr="00906B3E">
        <w:t>this</w:t>
      </w:r>
      <w:r w:rsidRPr="00906B3E">
        <w:rPr>
          <w:spacing w:val="-18"/>
        </w:rPr>
        <w:t xml:space="preserve"> </w:t>
      </w:r>
      <w:r w:rsidRPr="00906B3E">
        <w:t>situation</w:t>
      </w:r>
      <w:r w:rsidRPr="00906B3E">
        <w:rPr>
          <w:spacing w:val="-17"/>
        </w:rPr>
        <w:t xml:space="preserve"> </w:t>
      </w:r>
      <w:r w:rsidRPr="00906B3E">
        <w:t>depends</w:t>
      </w:r>
      <w:r w:rsidRPr="00906B3E">
        <w:rPr>
          <w:spacing w:val="-17"/>
        </w:rPr>
        <w:t xml:space="preserve"> </w:t>
      </w:r>
      <w:r w:rsidRPr="00906B3E">
        <w:t>on</w:t>
      </w:r>
      <w:r w:rsidRPr="00906B3E">
        <w:rPr>
          <w:spacing w:val="-18"/>
        </w:rPr>
        <w:t xml:space="preserve"> </w:t>
      </w:r>
      <w:r w:rsidRPr="00906B3E">
        <w:rPr>
          <w:spacing w:val="-4"/>
        </w:rPr>
        <w:t>how</w:t>
      </w:r>
      <w:r w:rsidRPr="00906B3E">
        <w:rPr>
          <w:spacing w:val="-18"/>
        </w:rPr>
        <w:t xml:space="preserve"> </w:t>
      </w:r>
      <w:r w:rsidRPr="00906B3E">
        <w:t>far</w:t>
      </w:r>
      <w:r w:rsidRPr="00906B3E">
        <w:rPr>
          <w:spacing w:val="-17"/>
        </w:rPr>
        <w:t xml:space="preserve"> </w:t>
      </w:r>
      <w:r w:rsidRPr="00906B3E">
        <w:rPr>
          <w:spacing w:val="-7"/>
        </w:rPr>
        <w:t>a</w:t>
      </w:r>
      <w:r w:rsidRPr="00906B3E">
        <w:rPr>
          <w:spacing w:val="-8"/>
        </w:rPr>
        <w:t>w</w:t>
      </w:r>
      <w:r w:rsidRPr="00906B3E">
        <w:rPr>
          <w:spacing w:val="-7"/>
        </w:rPr>
        <w:t>ay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rPr>
          <w:spacing w:val="-2"/>
        </w:rPr>
        <w:t>observed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0" w:bottom="280" w:left="132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1"/>
        <w:rPr>
          <w:rFonts w:ascii="Palatino Linotype" w:eastAsia="Palatino Linotype" w:hAnsi="Palatino Linotype" w:cs="Palatino Linotype"/>
          <w:sz w:val="26"/>
          <w:szCs w:val="26"/>
        </w:rPr>
      </w:pPr>
    </w:p>
    <w:p w:rsidR="00687123" w:rsidRPr="00906B3E" w:rsidRDefault="00C62845">
      <w:pPr>
        <w:spacing w:line="200" w:lineRule="atLeast"/>
        <w:ind w:left="1293"/>
        <w:rPr>
          <w:rFonts w:ascii="Palatino Linotype" w:eastAsia="Palatino Linotype" w:hAnsi="Palatino Linotype" w:cs="Palatino Linotype"/>
          <w:sz w:val="20"/>
          <w:szCs w:val="20"/>
        </w:rPr>
      </w:pPr>
      <w:r w:rsidRPr="00906B3E">
        <w:rPr>
          <w:rFonts w:ascii="Palatino Linotype" w:eastAsia="Palatino Linotype" w:hAnsi="Palatino Linotype" w:cs="Palatino Linotype"/>
          <w:sz w:val="20"/>
          <w:szCs w:val="20"/>
        </w:rPr>
      </w:r>
      <w:r w:rsidRPr="00906B3E">
        <w:rPr>
          <w:rFonts w:ascii="Palatino Linotype" w:eastAsia="Palatino Linotype" w:hAnsi="Palatino Linotype" w:cs="Palatino Linotype"/>
          <w:sz w:val="20"/>
          <w:szCs w:val="20"/>
        </w:rPr>
        <w:pict>
          <v:group id="_x0000_s1108" style="width:379.5pt;height:199.5pt;mso-position-horizontal-relative:char;mso-position-vertical-relative:line" coordsize="7590,3990">
            <v:group id="_x0000_s1145" style="position:absolute;left:288;top:3838;width:7014;height:2" coordorigin="288,3838" coordsize="7014,2">
              <v:shape id="_x0000_s1146" style="position:absolute;left:288;top:3838;width:7014;height:2" coordorigin="288,3838" coordsize="7014,0" path="m288,3838r7013,e" filled="f">
                <v:path arrowok="t"/>
              </v:shape>
            </v:group>
            <v:group id="_x0000_s1143" style="position:absolute;left:288;top:3838;width:2;height:144" coordorigin="288,3838" coordsize="2,144">
              <v:shape id="_x0000_s1144" style="position:absolute;left:288;top:3838;width:2;height:144" coordorigin="288,3838" coordsize="0,144" path="m288,3838r,144e" filled="f">
                <v:path arrowok="t"/>
              </v:shape>
            </v:group>
            <v:group id="_x0000_s1141" style="position:absolute;left:2041;top:3838;width:2;height:144" coordorigin="2041,3838" coordsize="2,144">
              <v:shape id="_x0000_s1142" style="position:absolute;left:2041;top:3838;width:2;height:144" coordorigin="2041,3838" coordsize="0,144" path="m2041,3838r,144e" filled="f">
                <v:path arrowok="t"/>
              </v:shape>
            </v:group>
            <v:group id="_x0000_s1139" style="position:absolute;left:3795;top:3838;width:2;height:144" coordorigin="3795,3838" coordsize="2,144">
              <v:shape id="_x0000_s1140" style="position:absolute;left:3795;top:3838;width:2;height:144" coordorigin="3795,3838" coordsize="0,144" path="m3795,3838r,144e" filled="f">
                <v:path arrowok="t"/>
              </v:shape>
            </v:group>
            <v:group id="_x0000_s1137" style="position:absolute;left:5548;top:3838;width:2;height:144" coordorigin="5548,3838" coordsize="2,144">
              <v:shape id="_x0000_s1138" style="position:absolute;left:5548;top:3838;width:2;height:144" coordorigin="5548,3838" coordsize="0,144" path="m5548,3838r,144e" filled="f">
                <v:path arrowok="t"/>
              </v:shape>
            </v:group>
            <v:group id="_x0000_s1135" style="position:absolute;left:7301;top:3838;width:2;height:144" coordorigin="7301,3838" coordsize="2,144">
              <v:shape id="_x0000_s1136" style="position:absolute;left:7301;top:3838;width:2;height:144" coordorigin="7301,3838" coordsize="0,144" path="m7301,3838r,144e" filled="f">
                <v:path arrowok="t"/>
              </v:shape>
            </v:group>
            <v:group id="_x0000_s1133" style="position:absolute;left:8;top:8;width:7575;height:3831" coordorigin="8,8" coordsize="7575,3831">
              <v:shape id="_x0000_s1134" style="position:absolute;left:8;top:8;width:7575;height:3831" coordorigin="8,8" coordsize="7575,3831" path="m8,8r,3830l7582,3838e" filled="f">
                <v:path arrowok="t"/>
              </v:shape>
            </v:group>
            <v:group id="_x0000_s1131" style="position:absolute;left:2217;top:8;width:2;height:590" coordorigin="2217,8" coordsize="2,590">
              <v:shape id="_x0000_s1132" style="position:absolute;left:2217;top:8;width:2;height:590" coordorigin="2217,8" coordsize="0,590" path="m2217,8r,589e" filled="f" strokecolor="#bebebe">
                <v:stroke dashstyle="dash"/>
                <v:path arrowok="t"/>
              </v:shape>
            </v:group>
            <v:group id="_x0000_s1129" style="position:absolute;left:2217;top:716;width:2;height:3123" coordorigin="2217,716" coordsize="2,3123">
              <v:shape id="_x0000_s1130" style="position:absolute;left:2217;top:716;width:2;height:3123" coordorigin="2217,716" coordsize="0,3123" path="m2217,716r,3122e" filled="f" strokecolor="#bebebe">
                <v:stroke dashstyle="dash"/>
                <v:path arrowok="t"/>
              </v:shape>
            </v:group>
            <v:group id="_x0000_s1127" style="position:absolute;left:3795;top:8;width:2;height:1603" coordorigin="3795,8" coordsize="2,1603">
              <v:shape id="_x0000_s1128" style="position:absolute;left:3795;top:8;width:2;height:1603" coordorigin="3795,8" coordsize="0,1603" path="m3795,8r,1602e" filled="f" strokecolor="#bebebe">
                <v:stroke dashstyle="dash"/>
                <v:path arrowok="t"/>
              </v:shape>
            </v:group>
            <v:group id="_x0000_s1125" style="position:absolute;left:3795;top:1729;width:2;height:2110" coordorigin="3795,1729" coordsize="2,2110">
              <v:shape id="_x0000_s1126" style="position:absolute;left:3795;top:1729;width:2;height:2110" coordorigin="3795,1729" coordsize="0,2110" path="m3795,1729r,2109e" filled="f" strokecolor="#bebebe">
                <v:stroke dashstyle="dash"/>
                <v:path arrowok="t"/>
              </v:shape>
            </v:group>
            <v:group id="_x0000_s1123" style="position:absolute;left:5373;top:8;width:2;height:2616" coordorigin="5373,8" coordsize="2,2616">
              <v:shape id="_x0000_s1124" style="position:absolute;left:5373;top:8;width:2;height:2616" coordorigin="5373,8" coordsize="0,2616" path="m5373,8r,2615e" filled="f" strokecolor="#bebebe">
                <v:stroke dashstyle="dash"/>
                <v:path arrowok="t"/>
              </v:shape>
            </v:group>
            <v:group id="_x0000_s1121" style="position:absolute;left:5373;top:2742;width:2;height:1096" coordorigin="5373,2742" coordsize="2,1096">
              <v:shape id="_x0000_s1122" style="position:absolute;left:5373;top:2742;width:2;height:1096" coordorigin="5373,2742" coordsize="0,1096" path="m5373,2742r,1096e" filled="f" strokecolor="#bebebe">
                <v:stroke dashstyle="dash"/>
                <v:path arrowok="t"/>
              </v:shape>
            </v:group>
            <v:group id="_x0000_s1119" style="position:absolute;left:2157;top:597;width:119;height:119" coordorigin="2157,597" coordsize="119,119">
              <v:shape id="_x0000_s1120" style="position:absolute;left:2157;top:597;width:119;height:119" coordorigin="2157,597" coordsize="119,119" path="m2157,716r119,l2276,597r-119,l2157,716xe" fillcolor="black" stroked="f">
                <v:path arrowok="t"/>
              </v:shape>
            </v:group>
            <v:group id="_x0000_s1117" style="position:absolute;left:1350;top:656;width:2070;height:2" coordorigin="1350,656" coordsize="2070,2">
              <v:shape id="_x0000_s1118" style="position:absolute;left:1350;top:656;width:2070;height:2" coordorigin="1350,656" coordsize="2070,0" path="m1350,656r2069,e" filled="f" strokeweight="1.5pt">
                <v:path arrowok="t"/>
              </v:shape>
            </v:group>
            <v:group id="_x0000_s1115" style="position:absolute;left:3735;top:1610;width:119;height:119" coordorigin="3735,1610" coordsize="119,119">
              <v:shape id="_x0000_s1116" style="position:absolute;left:3735;top:1610;width:119;height:119" coordorigin="3735,1610" coordsize="119,119" path="m3735,1729r119,l3854,1610r-119,l3735,1729xe" fillcolor="black" stroked="f">
                <v:path arrowok="t"/>
              </v:shape>
            </v:group>
            <v:group id="_x0000_s1113" style="position:absolute;left:2531;top:1669;width:2527;height:2" coordorigin="2531,1669" coordsize="2527,2">
              <v:shape id="_x0000_s1114" style="position:absolute;left:2531;top:1669;width:2527;height:2" coordorigin="2531,1669" coordsize="2527,0" path="m2531,1669r2527,e" filled="f" strokeweight="1.5pt">
                <v:path arrowok="t"/>
              </v:shape>
            </v:group>
            <v:group id="_x0000_s1111" style="position:absolute;left:5313;top:2623;width:119;height:119" coordorigin="5313,2623" coordsize="119,119">
              <v:shape id="_x0000_s1112" style="position:absolute;left:5313;top:2623;width:119;height:119" coordorigin="5313,2623" coordsize="119,119" path="m5313,2742r119,l5432,2623r-119,l5313,2742xe" fillcolor="black" stroked="f">
                <v:path arrowok="t"/>
              </v:shape>
            </v:group>
            <v:group id="_x0000_s1109" style="position:absolute;left:4170;top:2683;width:2070;height:2" coordorigin="4170,2683" coordsize="2070,2">
              <v:shape id="_x0000_s1110" style="position:absolute;left:4170;top:2683;width:2070;height:2" coordorigin="4170,2683" coordsize="2070,0" path="m4170,2683r2070,e" filled="f" strokeweight="1.5pt">
                <v:path arrowok="t"/>
              </v:shape>
            </v:group>
            <w10:anchorlock/>
          </v:group>
        </w:pict>
      </w: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5"/>
          <w:szCs w:val="5"/>
        </w:rPr>
      </w:pPr>
    </w:p>
    <w:p w:rsidR="00687123" w:rsidRPr="00906B3E" w:rsidRDefault="00C62845">
      <w:pPr>
        <w:pStyle w:val="BodyText"/>
        <w:tabs>
          <w:tab w:val="left" w:pos="3097"/>
          <w:tab w:val="left" w:pos="4921"/>
          <w:tab w:val="left" w:pos="6674"/>
          <w:tab w:val="left" w:pos="8427"/>
        </w:tabs>
        <w:spacing w:before="69"/>
        <w:ind w:left="1344"/>
        <w:rPr>
          <w:rFonts w:eastAsia="Helvetica" w:cs="Helvetica"/>
        </w:rPr>
      </w:pPr>
      <w:bookmarkStart w:id="17" w:name="_bookmark10"/>
      <w:bookmarkEnd w:id="17"/>
      <w:r w:rsidRPr="00906B3E">
        <w:rPr>
          <w:rFonts w:eastAsia="Helvetica" w:cs="Helvetica"/>
        </w:rPr>
        <w:t>−</w:t>
      </w:r>
      <w:r w:rsidRPr="00906B3E">
        <w:rPr>
          <w:rFonts w:eastAsia="Helvetica" w:cs="Helvetica"/>
        </w:rPr>
        <w:t>1.0</w:t>
      </w:r>
      <w:r w:rsidRPr="00906B3E">
        <w:rPr>
          <w:rFonts w:eastAsia="Helvetica" w:cs="Helvetica"/>
        </w:rPr>
        <w:tab/>
        <w:t>−0.5</w:t>
      </w:r>
      <w:r w:rsidRPr="00906B3E">
        <w:rPr>
          <w:rFonts w:eastAsia="Helvetica" w:cs="Helvetica"/>
        </w:rPr>
        <w:tab/>
        <w:t>0.0</w:t>
      </w:r>
      <w:r w:rsidRPr="00906B3E">
        <w:rPr>
          <w:rFonts w:eastAsia="Helvetica" w:cs="Helvetica"/>
        </w:rPr>
        <w:tab/>
        <w:t>0.5</w:t>
      </w:r>
      <w:r w:rsidRPr="00906B3E">
        <w:rPr>
          <w:rFonts w:eastAsia="Helvetica" w:cs="Helvetica"/>
        </w:rPr>
        <w:tab/>
        <w:t>1.0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1907" w:right="1331"/>
        <w:jc w:val="center"/>
        <w:rPr>
          <w:rFonts w:eastAsia="Helvetica" w:cs="Helvetica"/>
        </w:rPr>
      </w:pPr>
      <w:r w:rsidRPr="00906B3E">
        <w:t>Correlation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/>
        <w:ind w:left="120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-13"/>
        </w:rPr>
        <w:t xml:space="preserve"> </w:t>
      </w:r>
      <w:proofErr w:type="gramStart"/>
      <w:r w:rsidRPr="00906B3E">
        <w:rPr>
          <w:i/>
        </w:rPr>
        <w:t>12</w:t>
      </w:r>
      <w:r w:rsidRPr="00906B3E">
        <w:rPr>
          <w:i/>
          <w:spacing w:val="-46"/>
        </w:rPr>
        <w:t xml:space="preserve"> </w:t>
      </w:r>
      <w:r w:rsidRPr="00906B3E">
        <w:t>.</w:t>
      </w:r>
      <w:proofErr w:type="gramEnd"/>
      <w:r w:rsidRPr="00906B3E">
        <w:rPr>
          <w:spacing w:val="7"/>
        </w:rPr>
        <w:t xml:space="preserve"> </w:t>
      </w:r>
      <w:r w:rsidRPr="00906B3E">
        <w:t>Three</w:t>
      </w:r>
      <w:r w:rsidRPr="00906B3E">
        <w:rPr>
          <w:spacing w:val="-10"/>
        </w:rPr>
        <w:t xml:space="preserve"> </w:t>
      </w:r>
      <w:r w:rsidRPr="00906B3E">
        <w:t>95%</w:t>
      </w:r>
      <w:r w:rsidRPr="00906B3E">
        <w:rPr>
          <w:spacing w:val="-9"/>
        </w:rPr>
        <w:t xml:space="preserve"> </w:t>
      </w:r>
      <w:r w:rsidRPr="00906B3E">
        <w:t>confidence</w:t>
      </w:r>
      <w:r w:rsidRPr="00906B3E">
        <w:rPr>
          <w:spacing w:val="-10"/>
        </w:rPr>
        <w:t xml:space="preserve"> </w:t>
      </w:r>
      <w:r w:rsidRPr="00906B3E">
        <w:rPr>
          <w:spacing w:val="-4"/>
        </w:rPr>
        <w:t>intervals</w:t>
      </w:r>
      <w:r w:rsidRPr="00906B3E">
        <w:rPr>
          <w:spacing w:val="-9"/>
        </w:rPr>
        <w:t xml:space="preserve"> </w:t>
      </w:r>
      <w:r w:rsidRPr="00906B3E">
        <w:t>for</w:t>
      </w:r>
      <w:r w:rsidRPr="00906B3E">
        <w:rPr>
          <w:spacing w:val="-10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9"/>
        </w:rPr>
        <w:t xml:space="preserve"> </w:t>
      </w:r>
      <w:r w:rsidRPr="00906B3E">
        <w:t>effect</w:t>
      </w:r>
      <w:r w:rsidRPr="00906B3E">
        <w:rPr>
          <w:spacing w:val="-10"/>
        </w:rPr>
        <w:t xml:space="preserve"> </w:t>
      </w:r>
      <w:r w:rsidRPr="00906B3E">
        <w:t>sizes</w:t>
      </w:r>
      <w:r w:rsidRPr="00906B3E">
        <w:rPr>
          <w:spacing w:val="-10"/>
        </w:rPr>
        <w:t xml:space="preserve"> </w:t>
      </w:r>
      <w:r w:rsidRPr="00906B3E">
        <w:t>of</w:t>
      </w:r>
      <w:r w:rsidRPr="00906B3E">
        <w:rPr>
          <w:spacing w:val="-9"/>
        </w:rPr>
        <w:t xml:space="preserve"> </w:t>
      </w:r>
      <w:r w:rsidRPr="00906B3E">
        <w:t>r</w:t>
      </w:r>
      <w:r w:rsidRPr="00906B3E">
        <w:rPr>
          <w:spacing w:val="-10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21"/>
          <w:w w:val="120"/>
        </w:rPr>
        <w:t xml:space="preserve"> </w:t>
      </w:r>
      <w:r w:rsidRPr="00906B3E">
        <w:t>-0.45,</w:t>
      </w:r>
      <w:r w:rsidRPr="00906B3E">
        <w:rPr>
          <w:spacing w:val="-10"/>
        </w:rPr>
        <w:t xml:space="preserve"> </w:t>
      </w:r>
      <w:r w:rsidRPr="00906B3E">
        <w:t>r</w:t>
      </w:r>
      <w:r w:rsidRPr="00906B3E">
        <w:rPr>
          <w:spacing w:val="-9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22"/>
          <w:w w:val="120"/>
        </w:rPr>
        <w:t xml:space="preserve"> </w:t>
      </w:r>
      <w:r w:rsidRPr="00906B3E">
        <w:t>0,</w:t>
      </w:r>
      <w:r w:rsidRPr="00906B3E">
        <w:rPr>
          <w:spacing w:val="-10"/>
        </w:rPr>
        <w:t xml:space="preserve"> </w:t>
      </w:r>
      <w:r w:rsidRPr="00906B3E">
        <w:t>and</w:t>
      </w:r>
      <w:r w:rsidRPr="00906B3E">
        <w:rPr>
          <w:spacing w:val="-9"/>
        </w:rPr>
        <w:t xml:space="preserve"> </w:t>
      </w:r>
      <w:r w:rsidRPr="00906B3E">
        <w:t>r</w:t>
      </w:r>
    </w:p>
    <w:p w:rsidR="00687123" w:rsidRPr="00906B3E" w:rsidRDefault="00C62845">
      <w:pPr>
        <w:pStyle w:val="BodyText"/>
        <w:spacing w:before="154"/>
        <w:ind w:left="120"/>
      </w:pPr>
      <w:r w:rsidRPr="00906B3E">
        <w:rPr>
          <w:w w:val="120"/>
        </w:rPr>
        <w:t>=</w:t>
      </w:r>
      <w:r w:rsidRPr="00906B3E">
        <w:rPr>
          <w:spacing w:val="-8"/>
          <w:w w:val="120"/>
        </w:rPr>
        <w:t xml:space="preserve"> </w:t>
      </w:r>
      <w:r w:rsidRPr="00906B3E">
        <w:t>0.45</w:t>
      </w:r>
      <w:r w:rsidRPr="00906B3E">
        <w:rPr>
          <w:spacing w:val="4"/>
        </w:rPr>
        <w:t xml:space="preserve"> </w:t>
      </w:r>
      <w:r w:rsidRPr="00906B3E">
        <w:t>for</w:t>
      </w:r>
      <w:r w:rsidRPr="00906B3E">
        <w:rPr>
          <w:spacing w:val="4"/>
        </w:rPr>
        <w:t xml:space="preserve"> </w:t>
      </w:r>
      <w:r w:rsidRPr="00906B3E">
        <w:t>n</w:t>
      </w:r>
      <w:r w:rsidRPr="00906B3E">
        <w:rPr>
          <w:spacing w:val="3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8"/>
          <w:w w:val="120"/>
        </w:rPr>
        <w:t xml:space="preserve"> </w:t>
      </w:r>
      <w:r w:rsidRPr="00906B3E">
        <w:t>30.</w:t>
      </w:r>
      <w:r w:rsidRPr="00906B3E">
        <w:rPr>
          <w:spacing w:val="26"/>
        </w:rPr>
        <w:t xml:space="preserve"> </w:t>
      </w:r>
      <w:r w:rsidRPr="00906B3E">
        <w:t>Only</w:t>
      </w:r>
      <w:r w:rsidRPr="00906B3E">
        <w:rPr>
          <w:spacing w:val="3"/>
        </w:rPr>
        <w:t xml:space="preserve"> </w:t>
      </w:r>
      <w:r w:rsidRPr="00906B3E">
        <w:t>the</w:t>
      </w:r>
      <w:r w:rsidRPr="00906B3E">
        <w:rPr>
          <w:spacing w:val="4"/>
        </w:rPr>
        <w:t xml:space="preserve"> </w:t>
      </w:r>
      <w:r w:rsidRPr="00906B3E">
        <w:rPr>
          <w:spacing w:val="-2"/>
        </w:rPr>
        <w:t>confidence</w:t>
      </w:r>
      <w:r w:rsidRPr="00906B3E">
        <w:rPr>
          <w:spacing w:val="4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3"/>
        </w:rPr>
        <w:t xml:space="preserve"> </w:t>
      </w:r>
      <w:r w:rsidRPr="00906B3E">
        <w:t>for</w:t>
      </w:r>
      <w:r w:rsidRPr="00906B3E">
        <w:rPr>
          <w:spacing w:val="5"/>
        </w:rPr>
        <w:t xml:space="preserve"> </w:t>
      </w:r>
      <w:r w:rsidRPr="00906B3E">
        <w:t>r</w:t>
      </w:r>
      <w:r w:rsidRPr="00906B3E">
        <w:rPr>
          <w:spacing w:val="4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8"/>
          <w:w w:val="120"/>
        </w:rPr>
        <w:t xml:space="preserve"> </w:t>
      </w:r>
      <w:r w:rsidRPr="00906B3E">
        <w:t>0</w:t>
      </w:r>
      <w:r w:rsidRPr="00906B3E">
        <w:rPr>
          <w:spacing w:val="4"/>
        </w:rPr>
        <w:t xml:space="preserve"> </w:t>
      </w:r>
      <w:r w:rsidRPr="00906B3E">
        <w:t>is</w:t>
      </w:r>
      <w:r w:rsidRPr="00906B3E">
        <w:rPr>
          <w:spacing w:val="4"/>
        </w:rPr>
        <w:t xml:space="preserve"> </w:t>
      </w:r>
      <w:r w:rsidRPr="00906B3E">
        <w:t>symmetric.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C62845">
      <w:pPr>
        <w:pStyle w:val="BodyText"/>
        <w:spacing w:before="193" w:line="354" w:lineRule="auto"/>
        <w:ind w:left="111" w:right="55" w:firstLine="8"/>
      </w:pPr>
      <w:r w:rsidRPr="00906B3E">
        <w:t>correlation</w:t>
      </w:r>
      <w:r w:rsidRPr="00906B3E">
        <w:rPr>
          <w:spacing w:val="-31"/>
        </w:rPr>
        <w:t xml:space="preserve"> </w:t>
      </w:r>
      <w:r w:rsidRPr="00906B3E">
        <w:t>is</w:t>
      </w:r>
      <w:r w:rsidRPr="00906B3E">
        <w:rPr>
          <w:spacing w:val="-30"/>
        </w:rPr>
        <w:t xml:space="preserve"> </w:t>
      </w:r>
      <w:r w:rsidRPr="00906B3E">
        <w:t>from</w:t>
      </w:r>
      <w:r w:rsidRPr="00906B3E">
        <w:rPr>
          <w:spacing w:val="-31"/>
        </w:rPr>
        <w:t xml:space="preserve"> </w:t>
      </w:r>
      <w:r w:rsidRPr="00906B3E">
        <w:t>0.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30"/>
        </w:rPr>
        <w:t xml:space="preserve"> </w:t>
      </w:r>
      <w:r w:rsidRPr="00906B3E">
        <w:t>further</w:t>
      </w:r>
      <w:r w:rsidRPr="00906B3E">
        <w:rPr>
          <w:spacing w:val="-31"/>
        </w:rPr>
        <w:t xml:space="preserve"> </w:t>
      </w:r>
      <w:r w:rsidRPr="00906B3E">
        <w:rPr>
          <w:spacing w:val="-7"/>
        </w:rPr>
        <w:t>a</w:t>
      </w:r>
      <w:r w:rsidRPr="00906B3E">
        <w:rPr>
          <w:spacing w:val="-8"/>
        </w:rPr>
        <w:t>w</w:t>
      </w:r>
      <w:r w:rsidRPr="00906B3E">
        <w:rPr>
          <w:spacing w:val="-7"/>
        </w:rPr>
        <w:t>ay</w:t>
      </w:r>
      <w:r w:rsidRPr="00906B3E">
        <w:rPr>
          <w:spacing w:val="-30"/>
        </w:rPr>
        <w:t xml:space="preserve"> </w:t>
      </w:r>
      <w:r w:rsidRPr="00906B3E">
        <w:t>from</w:t>
      </w:r>
      <w:r w:rsidRPr="00906B3E">
        <w:rPr>
          <w:spacing w:val="-30"/>
        </w:rPr>
        <w:t xml:space="preserve"> </w:t>
      </w:r>
      <w:r w:rsidRPr="00906B3E">
        <w:t>0,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0"/>
        </w:rPr>
        <w:t xml:space="preserve"> </w:t>
      </w:r>
      <w:r w:rsidRPr="00906B3E">
        <w:t>larger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0"/>
        </w:rPr>
        <w:t xml:space="preserve"> </w:t>
      </w:r>
      <w:r w:rsidRPr="00906B3E">
        <w:t>SGPV</w:t>
      </w:r>
      <w:r w:rsidRPr="00906B3E">
        <w:rPr>
          <w:spacing w:val="-31"/>
        </w:rPr>
        <w:t xml:space="preserve"> </w:t>
      </w:r>
      <w:r w:rsidRPr="00906B3E">
        <w:t>when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30"/>
        </w:rPr>
        <w:t xml:space="preserve"> </w:t>
      </w:r>
      <w:r w:rsidRPr="00906B3E">
        <w:t>mean</w:t>
      </w:r>
      <w:r w:rsidRPr="00906B3E">
        <w:rPr>
          <w:spacing w:val="25"/>
          <w:w w:val="91"/>
        </w:rPr>
        <w:t xml:space="preserve"> </w:t>
      </w:r>
      <w:r w:rsidRPr="00906B3E">
        <w:t>falls</w:t>
      </w:r>
      <w:r w:rsidRPr="00906B3E">
        <w:rPr>
          <w:spacing w:val="-17"/>
        </w:rPr>
        <w:t xml:space="preserve"> </w:t>
      </w:r>
      <w:r w:rsidRPr="00906B3E">
        <w:t>on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7"/>
        </w:rPr>
        <w:t xml:space="preserve"> </w:t>
      </w:r>
      <w:r w:rsidRPr="00906B3E">
        <w:rPr>
          <w:spacing w:val="1"/>
        </w:rPr>
        <w:t>bound.</w:t>
      </w:r>
      <w:r w:rsidRPr="00906B3E">
        <w:rPr>
          <w:spacing w:val="-2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SGPV</w:t>
      </w:r>
      <w:r w:rsidRPr="00906B3E">
        <w:rPr>
          <w:spacing w:val="-16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proportion</w:t>
      </w:r>
      <w:r w:rsidRPr="00906B3E">
        <w:rPr>
          <w:spacing w:val="-17"/>
        </w:rPr>
        <w:t xml:space="preserve"> </w:t>
      </w:r>
      <w:r w:rsidRPr="00906B3E">
        <w:t>of</w:t>
      </w:r>
      <w:r w:rsidRPr="00906B3E">
        <w:rPr>
          <w:spacing w:val="-16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17"/>
        </w:rPr>
        <w:t xml:space="preserve"> </w:t>
      </w:r>
      <w:r w:rsidRPr="00906B3E">
        <w:t>in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-16"/>
        </w:rPr>
        <w:t xml:space="preserve"> </w:t>
      </w:r>
      <w:r w:rsidRPr="00906B3E">
        <w:t>95%</w:t>
      </w:r>
      <w:r w:rsidRPr="00906B3E">
        <w:rPr>
          <w:spacing w:val="-17"/>
        </w:rPr>
        <w:t xml:space="preserve"> </w:t>
      </w:r>
      <w:r w:rsidRPr="00906B3E">
        <w:t>confidence</w:t>
      </w:r>
      <w:r w:rsidRPr="00906B3E">
        <w:rPr>
          <w:spacing w:val="41"/>
          <w:w w:val="91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14"/>
        </w:rPr>
        <w:t xml:space="preserve"> </w:t>
      </w:r>
      <w:r w:rsidRPr="00906B3E">
        <w:t>that</w:t>
      </w:r>
      <w:r w:rsidRPr="00906B3E">
        <w:rPr>
          <w:spacing w:val="-15"/>
        </w:rPr>
        <w:t xml:space="preserve"> </w:t>
      </w:r>
      <w:r w:rsidRPr="00906B3E">
        <w:rPr>
          <w:spacing w:val="-4"/>
        </w:rPr>
        <w:t>overlap</w:t>
      </w:r>
      <w:r w:rsidRPr="00906B3E">
        <w:rPr>
          <w:spacing w:val="-13"/>
        </w:rPr>
        <w:t xml:space="preserve"> </w:t>
      </w:r>
      <w:r w:rsidRPr="00906B3E">
        <w:t>with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5"/>
        </w:rPr>
        <w:t xml:space="preserve"> </w:t>
      </w:r>
      <w:r w:rsidRPr="00906B3E">
        <w:t>range,</w:t>
      </w:r>
      <w:r w:rsidRPr="00906B3E">
        <w:rPr>
          <w:spacing w:val="-14"/>
        </w:rPr>
        <w:t xml:space="preserve"> </w:t>
      </w:r>
      <w:r w:rsidRPr="00906B3E">
        <w:t>but</w:t>
      </w:r>
      <w:r w:rsidRPr="00906B3E">
        <w:rPr>
          <w:spacing w:val="-14"/>
        </w:rPr>
        <w:t xml:space="preserve"> </w:t>
      </w:r>
      <w:r w:rsidRPr="00906B3E">
        <w:t>not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probability</w:t>
      </w:r>
      <w:r w:rsidRPr="00906B3E">
        <w:rPr>
          <w:spacing w:val="-14"/>
        </w:rPr>
        <w:t xml:space="preserve"> </w:t>
      </w:r>
      <w:r w:rsidRPr="00906B3E">
        <w:t>that</w:t>
      </w:r>
      <w:r w:rsidRPr="00906B3E">
        <w:rPr>
          <w:spacing w:val="-15"/>
        </w:rPr>
        <w:t xml:space="preserve"> </w:t>
      </w:r>
      <w:r w:rsidRPr="00906B3E">
        <w:t>these</w:t>
      </w:r>
      <w:r w:rsidRPr="00906B3E">
        <w:rPr>
          <w:spacing w:val="-14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51"/>
          <w:w w:val="92"/>
        </w:rPr>
        <w:t xml:space="preserve"> </w:t>
      </w:r>
      <w:r w:rsidRPr="00906B3E">
        <w:t>will</w:t>
      </w:r>
      <w:r w:rsidRPr="00906B3E">
        <w:rPr>
          <w:spacing w:val="-19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8"/>
        </w:rPr>
        <w:t xml:space="preserve"> </w:t>
      </w:r>
      <w:r w:rsidRPr="00906B3E">
        <w:rPr>
          <w:spacing w:val="-2"/>
        </w:rPr>
        <w:t>observed.</w:t>
      </w:r>
      <w:r w:rsidRPr="00906B3E">
        <w:rPr>
          <w:spacing w:val="-4"/>
        </w:rPr>
        <w:t xml:space="preserve"> </w:t>
      </w:r>
      <w:r w:rsidRPr="00906B3E">
        <w:t>In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most</w:t>
      </w:r>
      <w:r w:rsidRPr="00906B3E">
        <w:rPr>
          <w:spacing w:val="-17"/>
        </w:rPr>
        <w:t xml:space="preserve"> </w:t>
      </w:r>
      <w:r w:rsidRPr="00906B3E">
        <w:t>extreme</w:t>
      </w:r>
      <w:r w:rsidRPr="00906B3E">
        <w:rPr>
          <w:spacing w:val="-18"/>
        </w:rPr>
        <w:t xml:space="preserve"> </w:t>
      </w:r>
      <w:r w:rsidRPr="00906B3E">
        <w:t>case</w:t>
      </w:r>
      <w:r w:rsidRPr="00906B3E">
        <w:rPr>
          <w:spacing w:val="-18"/>
        </w:rPr>
        <w:t xml:space="preserve"> </w:t>
      </w:r>
      <w:r w:rsidRPr="00906B3E">
        <w:t>(i.e.,</w:t>
      </w:r>
      <w:r w:rsidRPr="00906B3E">
        <w:rPr>
          <w:spacing w:val="-18"/>
        </w:rPr>
        <w:t xml:space="preserve"> </w:t>
      </w:r>
      <w:r w:rsidRPr="00906B3E">
        <w:t>a</w:t>
      </w:r>
      <w:r w:rsidRPr="00906B3E">
        <w:rPr>
          <w:spacing w:val="-18"/>
        </w:rPr>
        <w:t xml:space="preserve"> </w:t>
      </w:r>
      <w:r w:rsidRPr="00906B3E">
        <w:t>sample</w:t>
      </w:r>
      <w:r w:rsidRPr="00906B3E">
        <w:rPr>
          <w:spacing w:val="-18"/>
        </w:rPr>
        <w:t xml:space="preserve"> </w:t>
      </w:r>
      <w:r w:rsidRPr="00906B3E">
        <w:t>size</w:t>
      </w:r>
      <w:r w:rsidRPr="00906B3E">
        <w:rPr>
          <w:spacing w:val="-18"/>
        </w:rPr>
        <w:t xml:space="preserve"> </w:t>
      </w:r>
      <w:r w:rsidRPr="00906B3E">
        <w:t>of</w:t>
      </w:r>
      <w:r w:rsidRPr="00906B3E">
        <w:rPr>
          <w:spacing w:val="-18"/>
        </w:rPr>
        <w:t xml:space="preserve"> </w:t>
      </w:r>
      <w:r w:rsidRPr="00906B3E">
        <w:t>4,</w:t>
      </w:r>
      <w:r w:rsidRPr="00906B3E">
        <w:rPr>
          <w:spacing w:val="-19"/>
        </w:rPr>
        <w:t xml:space="preserve"> </w:t>
      </w:r>
      <w:r w:rsidRPr="00906B3E">
        <w:t>and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8"/>
        </w:rPr>
        <w:t xml:space="preserve"> </w:t>
      </w:r>
      <w:r w:rsidRPr="00906B3E">
        <w:rPr>
          <w:spacing w:val="1"/>
        </w:rPr>
        <w:t>bounds</w:t>
      </w:r>
      <w:r w:rsidRPr="00906B3E">
        <w:rPr>
          <w:spacing w:val="23"/>
          <w:w w:val="90"/>
        </w:rPr>
        <w:t xml:space="preserve"> </w:t>
      </w:r>
      <w:r w:rsidRPr="00906B3E">
        <w:t>set</w:t>
      </w:r>
      <w:r w:rsidRPr="00906B3E">
        <w:rPr>
          <w:spacing w:val="-7"/>
        </w:rPr>
        <w:t xml:space="preserve"> </w:t>
      </w:r>
      <w:r w:rsidRPr="00906B3E">
        <w:t>to</w:t>
      </w:r>
      <w:r w:rsidRPr="00906B3E">
        <w:rPr>
          <w:spacing w:val="-6"/>
        </w:rPr>
        <w:t xml:space="preserve"> </w:t>
      </w:r>
      <w:r w:rsidRPr="00906B3E">
        <w:t>r</w:t>
      </w:r>
      <w:r w:rsidRPr="00906B3E">
        <w:rPr>
          <w:spacing w:val="-6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18"/>
          <w:w w:val="120"/>
        </w:rPr>
        <w:t xml:space="preserve"> </w:t>
      </w:r>
      <w:r w:rsidRPr="00906B3E">
        <w:t>-0.99</w:t>
      </w:r>
      <w:r w:rsidRPr="00906B3E">
        <w:rPr>
          <w:spacing w:val="-6"/>
        </w:rPr>
        <w:t xml:space="preserve"> </w:t>
      </w:r>
      <w:r w:rsidRPr="00906B3E">
        <w:t>and</w:t>
      </w:r>
      <w:r w:rsidRPr="00906B3E">
        <w:rPr>
          <w:spacing w:val="-7"/>
        </w:rPr>
        <w:t xml:space="preserve"> </w:t>
      </w:r>
      <w:r w:rsidRPr="00906B3E">
        <w:t>0.99,</w:t>
      </w:r>
      <w:r w:rsidRPr="00906B3E">
        <w:rPr>
          <w:spacing w:val="-7"/>
        </w:rPr>
        <w:t xml:space="preserve"> </w:t>
      </w:r>
      <w:r w:rsidRPr="00906B3E">
        <w:t>with</w:t>
      </w:r>
      <w:r w:rsidRPr="00906B3E">
        <w:rPr>
          <w:spacing w:val="-6"/>
        </w:rPr>
        <w:t xml:space="preserve"> </w:t>
      </w:r>
      <w:r w:rsidRPr="00906B3E">
        <w:t>an</w:t>
      </w:r>
      <w:r w:rsidRPr="00906B3E">
        <w:rPr>
          <w:spacing w:val="-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7"/>
        </w:rPr>
        <w:t xml:space="preserve"> </w:t>
      </w:r>
      <w:r w:rsidRPr="00906B3E">
        <w:t>correlation</w:t>
      </w:r>
      <w:r w:rsidRPr="00906B3E">
        <w:rPr>
          <w:spacing w:val="-6"/>
        </w:rPr>
        <w:t xml:space="preserve"> </w:t>
      </w:r>
      <w:r w:rsidRPr="00906B3E">
        <w:t>of</w:t>
      </w:r>
      <w:r w:rsidRPr="00906B3E">
        <w:rPr>
          <w:spacing w:val="-6"/>
        </w:rPr>
        <w:t xml:space="preserve"> </w:t>
      </w:r>
      <w:r w:rsidRPr="00906B3E">
        <w:t>0.99)</w:t>
      </w:r>
      <w:r w:rsidRPr="00906B3E">
        <w:rPr>
          <w:spacing w:val="-6"/>
        </w:rPr>
        <w:t xml:space="preserve"> </w:t>
      </w:r>
      <w:r w:rsidRPr="00906B3E">
        <w:t>58.10%</w:t>
      </w:r>
      <w:r w:rsidRPr="00906B3E">
        <w:rPr>
          <w:spacing w:val="-7"/>
        </w:rPr>
        <w:t xml:space="preserve"> </w:t>
      </w:r>
      <w:r w:rsidRPr="00906B3E">
        <w:t>of</w:t>
      </w:r>
      <w:r w:rsidRPr="00906B3E">
        <w:rPr>
          <w:spacing w:val="-6"/>
        </w:rPr>
        <w:t xml:space="preserve"> </w:t>
      </w:r>
      <w:r w:rsidRPr="00906B3E">
        <w:t>the</w:t>
      </w:r>
      <w:r w:rsidRPr="00906B3E">
        <w:rPr>
          <w:spacing w:val="-7"/>
        </w:rPr>
        <w:t xml:space="preserve"> </w:t>
      </w:r>
      <w:r w:rsidRPr="00906B3E">
        <w:t>confidence</w:t>
      </w:r>
      <w:r w:rsidRPr="00906B3E">
        <w:rPr>
          <w:spacing w:val="21"/>
          <w:w w:val="91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20"/>
        </w:rPr>
        <w:t xml:space="preserve"> </w:t>
      </w:r>
      <w:r w:rsidRPr="00906B3E">
        <w:t>with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1"/>
        </w:rPr>
        <w:t xml:space="preserve"> </w:t>
      </w:r>
      <w:r w:rsidRPr="00906B3E">
        <w:t>range,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even</w:t>
      </w:r>
      <w:r w:rsidRPr="00906B3E">
        <w:rPr>
          <w:spacing w:val="-20"/>
        </w:rPr>
        <w:t xml:space="preserve"> </w:t>
      </w:r>
      <w:r w:rsidRPr="00906B3E">
        <w:t>though</w:t>
      </w:r>
      <w:r w:rsidRPr="00906B3E">
        <w:rPr>
          <w:spacing w:val="-21"/>
        </w:rPr>
        <w:t xml:space="preserve"> </w:t>
      </w:r>
      <w:r w:rsidRPr="00906B3E">
        <w:t>in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t>long</w:t>
      </w:r>
      <w:r w:rsidRPr="00906B3E">
        <w:rPr>
          <w:spacing w:val="-20"/>
        </w:rPr>
        <w:t xml:space="preserve"> </w:t>
      </w:r>
      <w:r w:rsidRPr="00906B3E">
        <w:t>run</w:t>
      </w:r>
      <w:r w:rsidRPr="00906B3E">
        <w:rPr>
          <w:spacing w:val="-21"/>
        </w:rPr>
        <w:t xml:space="preserve"> </w:t>
      </w:r>
      <w:r w:rsidRPr="00906B3E">
        <w:t>only</w:t>
      </w:r>
      <w:r w:rsidRPr="00906B3E">
        <w:rPr>
          <w:spacing w:val="-21"/>
        </w:rPr>
        <w:t xml:space="preserve"> </w:t>
      </w:r>
      <w:r w:rsidRPr="00906B3E">
        <w:t>50%</w:t>
      </w:r>
      <w:r w:rsidRPr="00906B3E">
        <w:rPr>
          <w:spacing w:val="-20"/>
        </w:rPr>
        <w:t xml:space="preserve"> </w:t>
      </w:r>
      <w:r w:rsidRPr="00906B3E">
        <w:t>of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31"/>
          <w:w w:val="97"/>
        </w:rPr>
        <w:t xml:space="preserve"> </w:t>
      </w:r>
      <w:r w:rsidRPr="00906B3E">
        <w:t>correlations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4"/>
        </w:rPr>
        <w:t xml:space="preserve"> </w:t>
      </w:r>
      <w:r w:rsidRPr="00906B3E">
        <w:t>in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future</w:t>
      </w:r>
      <w:r w:rsidRPr="00906B3E">
        <w:rPr>
          <w:spacing w:val="-15"/>
        </w:rPr>
        <w:t xml:space="preserve"> </w:t>
      </w:r>
      <w:r w:rsidRPr="00906B3E">
        <w:t>will</w:t>
      </w:r>
      <w:r w:rsidRPr="00906B3E">
        <w:rPr>
          <w:spacing w:val="-14"/>
        </w:rPr>
        <w:t xml:space="preserve"> </w:t>
      </w:r>
      <w:r w:rsidRPr="00906B3E">
        <w:t>fall</w:t>
      </w:r>
      <w:r w:rsidRPr="00906B3E">
        <w:rPr>
          <w:spacing w:val="-14"/>
        </w:rPr>
        <w:t xml:space="preserve"> </w:t>
      </w:r>
      <w:r w:rsidRPr="00906B3E">
        <w:t>in</w:t>
      </w:r>
      <w:r w:rsidRPr="00906B3E">
        <w:rPr>
          <w:spacing w:val="-15"/>
        </w:rPr>
        <w:t xml:space="preserve"> </w:t>
      </w:r>
      <w:r w:rsidRPr="00906B3E">
        <w:t>this</w:t>
      </w:r>
      <w:r w:rsidRPr="00906B3E">
        <w:rPr>
          <w:spacing w:val="-14"/>
        </w:rPr>
        <w:t xml:space="preserve"> </w:t>
      </w:r>
      <w:r w:rsidRPr="00906B3E">
        <w:t>range. It</w:t>
      </w:r>
      <w:r w:rsidRPr="00906B3E">
        <w:rPr>
          <w:spacing w:val="-14"/>
        </w:rPr>
        <w:t xml:space="preserve"> </w:t>
      </w:r>
      <w:r w:rsidRPr="00906B3E">
        <w:t>should</w:t>
      </w:r>
      <w:r w:rsidRPr="00906B3E">
        <w:rPr>
          <w:spacing w:val="-14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4"/>
        </w:rPr>
        <w:t xml:space="preserve"> </w:t>
      </w:r>
      <w:r w:rsidRPr="00906B3E">
        <w:t>noted</w:t>
      </w:r>
      <w:r w:rsidRPr="00906B3E">
        <w:rPr>
          <w:spacing w:val="-15"/>
        </w:rPr>
        <w:t xml:space="preserve"> </w:t>
      </w:r>
      <w:r w:rsidRPr="00906B3E">
        <w:t>that</w:t>
      </w:r>
      <w:r w:rsidRPr="00906B3E">
        <w:rPr>
          <w:spacing w:val="-14"/>
        </w:rPr>
        <w:t xml:space="preserve"> </w:t>
      </w:r>
      <w:r w:rsidRPr="00906B3E">
        <w:t>in</w:t>
      </w:r>
      <w:r w:rsidRPr="00906B3E">
        <w:rPr>
          <w:spacing w:val="-14"/>
        </w:rPr>
        <w:t xml:space="preserve"> </w:t>
      </w:r>
      <w:r w:rsidRPr="00906B3E">
        <w:t>larger</w:t>
      </w:r>
      <w:r w:rsidRPr="00906B3E">
        <w:rPr>
          <w:spacing w:val="21"/>
          <w:w w:val="93"/>
        </w:rPr>
        <w:t xml:space="preserve"> </w:t>
      </w:r>
      <w:r w:rsidRPr="00906B3E">
        <w:t>sample</w:t>
      </w:r>
      <w:r w:rsidRPr="00906B3E">
        <w:rPr>
          <w:spacing w:val="-18"/>
        </w:rPr>
        <w:t xml:space="preserve"> </w:t>
      </w:r>
      <w:r w:rsidRPr="00906B3E">
        <w:t>sizes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t>SGPV</w:t>
      </w:r>
      <w:r w:rsidRPr="00906B3E">
        <w:rPr>
          <w:spacing w:val="-17"/>
        </w:rPr>
        <w:t xml:space="preserve"> </w:t>
      </w:r>
      <w:r w:rsidRPr="00906B3E">
        <w:t>is</w:t>
      </w:r>
      <w:r w:rsidRPr="00906B3E">
        <w:rPr>
          <w:spacing w:val="-17"/>
        </w:rPr>
        <w:t xml:space="preserve"> </w:t>
      </w:r>
      <w:r w:rsidRPr="00906B3E">
        <w:t>closer</w:t>
      </w:r>
      <w:r w:rsidRPr="00906B3E">
        <w:rPr>
          <w:spacing w:val="-17"/>
        </w:rPr>
        <w:t xml:space="preserve"> </w:t>
      </w:r>
      <w:r w:rsidRPr="00906B3E">
        <w:t>to</w:t>
      </w:r>
      <w:r w:rsidRPr="00906B3E">
        <w:rPr>
          <w:spacing w:val="-17"/>
        </w:rPr>
        <w:t xml:space="preserve"> </w:t>
      </w:r>
      <w:r w:rsidRPr="00906B3E">
        <w:t>0.5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whenever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8"/>
        </w:rPr>
        <w:t xml:space="preserve"> </w:t>
      </w:r>
      <w:r w:rsidRPr="00906B3E">
        <w:t>correlation</w:t>
      </w:r>
      <w:r w:rsidRPr="00906B3E">
        <w:rPr>
          <w:spacing w:val="-17"/>
        </w:rPr>
        <w:t xml:space="preserve"> </w:t>
      </w:r>
      <w:r w:rsidRPr="00906B3E">
        <w:t>falls</w:t>
      </w:r>
      <w:r w:rsidRPr="00906B3E">
        <w:rPr>
          <w:spacing w:val="-17"/>
        </w:rPr>
        <w:t xml:space="preserve"> </w:t>
      </w:r>
      <w:r w:rsidRPr="00906B3E">
        <w:t>on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21"/>
          <w:w w:val="97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b</w:t>
      </w:r>
      <w:r w:rsidRPr="00906B3E">
        <w:rPr>
          <w:spacing w:val="1"/>
          <w:w w:val="95"/>
        </w:rPr>
        <w:t>ound,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but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this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extreme</w:t>
      </w:r>
      <w:r w:rsidRPr="00906B3E">
        <w:rPr>
          <w:spacing w:val="10"/>
          <w:w w:val="95"/>
        </w:rPr>
        <w:t xml:space="preserve"> </w:t>
      </w:r>
      <w:r w:rsidRPr="00906B3E">
        <w:rPr>
          <w:w w:val="95"/>
        </w:rPr>
        <w:t>example</w:t>
      </w:r>
      <w:r w:rsidRPr="00906B3E">
        <w:rPr>
          <w:spacing w:val="9"/>
          <w:w w:val="95"/>
        </w:rPr>
        <w:t xml:space="preserve"> </w:t>
      </w:r>
      <w:r w:rsidRPr="00906B3E">
        <w:rPr>
          <w:spacing w:val="-2"/>
          <w:w w:val="95"/>
        </w:rPr>
        <w:t>nev</w:t>
      </w:r>
      <w:r w:rsidRPr="00906B3E">
        <w:rPr>
          <w:spacing w:val="-1"/>
          <w:w w:val="95"/>
        </w:rPr>
        <w:t>ertheless</w:t>
      </w:r>
      <w:r w:rsidRPr="00906B3E">
        <w:rPr>
          <w:spacing w:val="10"/>
          <w:w w:val="95"/>
        </w:rPr>
        <w:t xml:space="preserve"> </w:t>
      </w:r>
      <w:r w:rsidRPr="00906B3E">
        <w:rPr>
          <w:w w:val="95"/>
        </w:rPr>
        <w:t>clearly</w:t>
      </w:r>
      <w:r w:rsidRPr="00906B3E">
        <w:rPr>
          <w:spacing w:val="10"/>
          <w:w w:val="95"/>
        </w:rPr>
        <w:t xml:space="preserve"> </w:t>
      </w:r>
      <w:r w:rsidRPr="00906B3E">
        <w:rPr>
          <w:w w:val="95"/>
        </w:rPr>
        <w:t>illustrates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9"/>
          <w:w w:val="95"/>
        </w:rPr>
        <w:t xml:space="preserve"> </w:t>
      </w:r>
      <w:r w:rsidRPr="00906B3E">
        <w:rPr>
          <w:w w:val="95"/>
        </w:rPr>
        <w:t>difference</w:t>
      </w:r>
      <w:r w:rsidRPr="00906B3E">
        <w:rPr>
          <w:spacing w:val="27"/>
          <w:w w:val="91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30"/>
        </w:rPr>
        <w:t xml:space="preserve"> </w:t>
      </w:r>
      <w:r w:rsidRPr="00906B3E">
        <w:t>question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t>SGPV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answers,</w:t>
      </w:r>
      <w:r w:rsidRPr="00906B3E">
        <w:rPr>
          <w:spacing w:val="-30"/>
        </w:rPr>
        <w:t xml:space="preserve"> </w:t>
      </w:r>
      <w:r w:rsidRPr="00906B3E">
        <w:t>and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0"/>
        </w:rPr>
        <w:t xml:space="preserve"> </w:t>
      </w:r>
      <w:r w:rsidRPr="00906B3E">
        <w:t>question</w:t>
      </w:r>
      <w:r w:rsidRPr="00906B3E">
        <w:rPr>
          <w:spacing w:val="-31"/>
        </w:rPr>
        <w:t xml:space="preserve"> </w:t>
      </w:r>
      <w:r w:rsidRPr="00906B3E">
        <w:t>a</w:t>
      </w:r>
      <w:r w:rsidRPr="00906B3E">
        <w:rPr>
          <w:spacing w:val="-29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answers.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30"/>
        </w:rPr>
        <w:t xml:space="preserve"> </w:t>
      </w:r>
      <w:r w:rsidRPr="00906B3E">
        <w:t>conclusion</w:t>
      </w:r>
      <w:r w:rsidRPr="00906B3E">
        <w:rPr>
          <w:spacing w:val="-30"/>
        </w:rPr>
        <w:t xml:space="preserve"> </w:t>
      </w:r>
      <w:r w:rsidRPr="00906B3E">
        <w:t>of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320" w:bottom="280" w:left="132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12" w:right="117" w:firstLine="27"/>
      </w:pPr>
      <w:r w:rsidRPr="00906B3E">
        <w:t>this</w:t>
      </w:r>
      <w:r w:rsidRPr="00906B3E">
        <w:rPr>
          <w:spacing w:val="-7"/>
        </w:rPr>
        <w:t xml:space="preserve"> </w:t>
      </w:r>
      <w:r w:rsidRPr="00906B3E">
        <w:t>section</w:t>
      </w:r>
      <w:r w:rsidRPr="00906B3E">
        <w:rPr>
          <w:spacing w:val="-6"/>
        </w:rPr>
        <w:t xml:space="preserve"> </w:t>
      </w:r>
      <w:r w:rsidRPr="00906B3E">
        <w:t>on</w:t>
      </w:r>
      <w:r w:rsidRPr="00906B3E">
        <w:rPr>
          <w:spacing w:val="-6"/>
        </w:rPr>
        <w:t xml:space="preserve"> </w:t>
      </w:r>
      <w:r w:rsidRPr="00906B3E">
        <w:t>asymmetric</w:t>
      </w:r>
      <w:r w:rsidRPr="00906B3E">
        <w:rPr>
          <w:spacing w:val="-7"/>
        </w:rPr>
        <w:t xml:space="preserve"> </w:t>
      </w:r>
      <w:r w:rsidRPr="00906B3E">
        <w:t>confidence</w:t>
      </w:r>
      <w:r w:rsidRPr="00906B3E">
        <w:rPr>
          <w:spacing w:val="-6"/>
        </w:rPr>
        <w:t xml:space="preserve"> </w:t>
      </w:r>
      <w:r w:rsidRPr="00906B3E">
        <w:rPr>
          <w:spacing w:val="-4"/>
        </w:rPr>
        <w:t>intervals</w:t>
      </w:r>
      <w:r w:rsidRPr="00906B3E">
        <w:rPr>
          <w:spacing w:val="-7"/>
        </w:rPr>
        <w:t xml:space="preserve"> </w:t>
      </w:r>
      <w:r w:rsidRPr="00906B3E">
        <w:t>is</w:t>
      </w:r>
      <w:r w:rsidRPr="00906B3E">
        <w:rPr>
          <w:spacing w:val="-6"/>
        </w:rPr>
        <w:t xml:space="preserve"> </w:t>
      </w:r>
      <w:r w:rsidRPr="00906B3E">
        <w:t>that</w:t>
      </w:r>
      <w:r w:rsidRPr="00906B3E">
        <w:rPr>
          <w:spacing w:val="-6"/>
        </w:rPr>
        <w:t xml:space="preserve"> </w:t>
      </w:r>
      <w:r w:rsidRPr="00906B3E">
        <w:t>a</w:t>
      </w:r>
      <w:r w:rsidRPr="00906B3E">
        <w:rPr>
          <w:spacing w:val="-6"/>
        </w:rPr>
        <w:t xml:space="preserve"> </w:t>
      </w:r>
      <w:r w:rsidRPr="00906B3E">
        <w:t>SGPV</w:t>
      </w:r>
      <w:r w:rsidRPr="00906B3E">
        <w:rPr>
          <w:spacing w:val="-6"/>
        </w:rPr>
        <w:t xml:space="preserve"> </w:t>
      </w:r>
      <w:r w:rsidRPr="00906B3E">
        <w:t>of</w:t>
      </w:r>
      <w:r w:rsidRPr="00906B3E">
        <w:rPr>
          <w:spacing w:val="-6"/>
        </w:rPr>
        <w:t xml:space="preserve"> </w:t>
      </w:r>
      <w:r w:rsidRPr="00906B3E">
        <w:t>1</w:t>
      </w:r>
      <w:r w:rsidRPr="00906B3E">
        <w:rPr>
          <w:spacing w:val="-5"/>
        </w:rPr>
        <w:t xml:space="preserve"> </w:t>
      </w:r>
      <w:r w:rsidRPr="00906B3E">
        <w:t>or</w:t>
      </w:r>
      <w:r w:rsidRPr="00906B3E">
        <w:rPr>
          <w:spacing w:val="-6"/>
        </w:rPr>
        <w:t xml:space="preserve"> </w:t>
      </w:r>
      <w:r w:rsidRPr="00906B3E">
        <w:t>0</w:t>
      </w:r>
      <w:r w:rsidRPr="00906B3E">
        <w:rPr>
          <w:spacing w:val="-6"/>
        </w:rPr>
        <w:t xml:space="preserve"> </w:t>
      </w:r>
      <w:r w:rsidRPr="00906B3E">
        <w:t>can</w:t>
      </w:r>
      <w:r w:rsidRPr="00906B3E">
        <w:rPr>
          <w:spacing w:val="-6"/>
        </w:rPr>
        <w:t xml:space="preserve"> </w:t>
      </w:r>
      <w:r w:rsidRPr="00906B3E">
        <w:t>still</w:t>
      </w:r>
      <w:r w:rsidRPr="00906B3E">
        <w:rPr>
          <w:spacing w:val="-6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27"/>
          <w:w w:val="90"/>
        </w:rPr>
        <w:t xml:space="preserve"> </w:t>
      </w:r>
      <w:r w:rsidRPr="00906B3E">
        <w:rPr>
          <w:spacing w:val="-2"/>
        </w:rPr>
        <w:t>interpreted</w:t>
      </w:r>
      <w:r w:rsidRPr="00906B3E">
        <w:t xml:space="preserve"> as</w:t>
      </w:r>
      <w:r w:rsidRPr="00906B3E">
        <w:rPr>
          <w:spacing w:val="1"/>
        </w:rPr>
        <w:t xml:space="preserve"> </w:t>
      </w:r>
      <w:r w:rsidRPr="00906B3E">
        <w:t>a</w:t>
      </w:r>
      <w:r w:rsidRPr="00906B3E">
        <w:rPr>
          <w:spacing w:val="1"/>
        </w:rPr>
        <w:t xml:space="preserve"> </w:t>
      </w:r>
      <w:r w:rsidRPr="00906B3E">
        <w:rPr>
          <w:rFonts w:eastAsia="Arial" w:cs="Arial"/>
          <w:i/>
        </w:rPr>
        <w:t>p</w:t>
      </w:r>
      <w:r w:rsidRPr="00906B3E">
        <w:rPr>
          <w:rFonts w:eastAsia="Arial" w:cs="Arial"/>
          <w:i/>
          <w:spacing w:val="-1"/>
        </w:rPr>
        <w:t xml:space="preserve"> </w:t>
      </w:r>
      <w:r w:rsidRPr="00906B3E">
        <w:rPr>
          <w:w w:val="120"/>
        </w:rPr>
        <w:t>&lt;</w:t>
      </w:r>
      <w:r w:rsidRPr="00906B3E">
        <w:rPr>
          <w:spacing w:val="-11"/>
          <w:w w:val="120"/>
        </w:rPr>
        <w:t xml:space="preserve"> </w:t>
      </w:r>
      <w:r w:rsidRPr="00906B3E">
        <w:t>0.025 or</w:t>
      </w:r>
      <w:r w:rsidRPr="00906B3E">
        <w:rPr>
          <w:spacing w:val="1"/>
        </w:rPr>
        <w:t xml:space="preserve"> </w:t>
      </w:r>
      <w:r w:rsidRPr="00906B3E">
        <w:rPr>
          <w:rFonts w:eastAsia="Arial" w:cs="Arial"/>
          <w:i/>
        </w:rPr>
        <w:t>p</w:t>
      </w:r>
      <w:r w:rsidRPr="00906B3E">
        <w:rPr>
          <w:rFonts w:eastAsia="Arial" w:cs="Arial"/>
          <w:i/>
          <w:spacing w:val="-1"/>
        </w:rPr>
        <w:t xml:space="preserve"> </w:t>
      </w:r>
      <w:r w:rsidRPr="00906B3E">
        <w:rPr>
          <w:w w:val="120"/>
        </w:rPr>
        <w:t>&gt;</w:t>
      </w:r>
      <w:r w:rsidRPr="00906B3E">
        <w:rPr>
          <w:spacing w:val="-11"/>
          <w:w w:val="120"/>
        </w:rPr>
        <w:t xml:space="preserve"> </w:t>
      </w:r>
      <w:r w:rsidRPr="00906B3E">
        <w:t>0.975 in</w:t>
      </w:r>
      <w:r w:rsidRPr="00906B3E">
        <w:rPr>
          <w:spacing w:val="1"/>
        </w:rPr>
        <w:t xml:space="preserve"> </w:t>
      </w:r>
      <w:r w:rsidRPr="00906B3E">
        <w:t>an</w:t>
      </w:r>
      <w:r w:rsidRPr="00906B3E">
        <w:rPr>
          <w:spacing w:val="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1"/>
        </w:rPr>
        <w:t xml:space="preserve"> </w:t>
      </w:r>
      <w:r w:rsidRPr="00906B3E">
        <w:t>test, since</w:t>
      </w:r>
      <w:r w:rsidRPr="00906B3E">
        <w:rPr>
          <w:spacing w:val="1"/>
        </w:rPr>
        <w:t xml:space="preserve"> </w:t>
      </w:r>
      <w:r w:rsidRPr="00906B3E">
        <w:t>the SGPV and</w:t>
      </w:r>
      <w:r w:rsidRPr="00906B3E">
        <w:rPr>
          <w:spacing w:val="1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27"/>
          <w:w w:val="92"/>
        </w:rPr>
        <w:t xml:space="preserve"> </w:t>
      </w:r>
      <w:r w:rsidRPr="00906B3E">
        <w:t>for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TOST</w:t>
      </w:r>
      <w:r w:rsidRPr="00906B3E">
        <w:rPr>
          <w:spacing w:val="-13"/>
        </w:rPr>
        <w:t xml:space="preserve"> </w:t>
      </w:r>
      <w:r w:rsidRPr="00906B3E">
        <w:t>procedure</w:t>
      </w:r>
      <w:r w:rsidRPr="00906B3E">
        <w:rPr>
          <w:spacing w:val="-14"/>
        </w:rPr>
        <w:t xml:space="preserve"> </w:t>
      </w:r>
      <w:r w:rsidRPr="00906B3E">
        <w:t>are</w:t>
      </w:r>
      <w:r w:rsidRPr="00906B3E">
        <w:rPr>
          <w:spacing w:val="-14"/>
        </w:rPr>
        <w:t xml:space="preserve"> </w:t>
      </w:r>
      <w:r w:rsidRPr="00906B3E">
        <w:rPr>
          <w:spacing w:val="-4"/>
        </w:rPr>
        <w:t>always</w:t>
      </w:r>
      <w:r w:rsidRPr="00906B3E">
        <w:rPr>
          <w:spacing w:val="-13"/>
        </w:rPr>
        <w:t xml:space="preserve"> </w:t>
      </w:r>
      <w:r w:rsidRPr="00906B3E">
        <w:t>directly</w:t>
      </w:r>
      <w:r w:rsidRPr="00906B3E">
        <w:rPr>
          <w:spacing w:val="-14"/>
        </w:rPr>
        <w:t xml:space="preserve"> </w:t>
      </w:r>
      <w:r w:rsidRPr="00906B3E">
        <w:t>related</w:t>
      </w:r>
      <w:r w:rsidRPr="00906B3E">
        <w:rPr>
          <w:spacing w:val="-14"/>
        </w:rPr>
        <w:t xml:space="preserve"> </w:t>
      </w:r>
      <w:r w:rsidRPr="00906B3E">
        <w:t>at</w:t>
      </w:r>
      <w:r w:rsidRPr="00906B3E">
        <w:rPr>
          <w:spacing w:val="-14"/>
        </w:rPr>
        <w:t xml:space="preserve"> </w:t>
      </w:r>
      <w:r w:rsidRPr="00906B3E">
        <w:t>these</w:t>
      </w:r>
      <w:r w:rsidRPr="00906B3E">
        <w:rPr>
          <w:spacing w:val="-14"/>
        </w:rPr>
        <w:t xml:space="preserve"> </w:t>
      </w:r>
      <w:r w:rsidRPr="00906B3E">
        <w:rPr>
          <w:spacing w:val="-3"/>
        </w:rPr>
        <w:t>values.</w:t>
      </w:r>
      <w:r w:rsidRPr="00906B3E">
        <w:rPr>
          <w:spacing w:val="1"/>
        </w:rPr>
        <w:t xml:space="preserve"> </w:t>
      </w:r>
      <w:r w:rsidRPr="00906B3E">
        <w:t>Although</w:t>
      </w:r>
      <w:r w:rsidRPr="00906B3E">
        <w:rPr>
          <w:spacing w:val="-14"/>
        </w:rPr>
        <w:t xml:space="preserve"> </w:t>
      </w:r>
      <w:r w:rsidRPr="00906B3E">
        <w:t>Blume</w:t>
      </w:r>
      <w:r w:rsidRPr="00906B3E">
        <w:rPr>
          <w:spacing w:val="-14"/>
        </w:rPr>
        <w:t xml:space="preserve"> </w:t>
      </w:r>
      <w:r w:rsidRPr="00906B3E">
        <w:t>et</w:t>
      </w:r>
      <w:r w:rsidRPr="00906B3E">
        <w:rPr>
          <w:spacing w:val="-14"/>
        </w:rPr>
        <w:t xml:space="preserve"> </w:t>
      </w:r>
      <w:r w:rsidRPr="00906B3E">
        <w:t>al.</w:t>
      </w:r>
      <w:r w:rsidRPr="00906B3E">
        <w:rPr>
          <w:spacing w:val="23"/>
          <w:w w:val="98"/>
        </w:rPr>
        <w:t xml:space="preserve"> </w:t>
      </w:r>
      <w:r w:rsidRPr="00906B3E">
        <w:t>(2018)</w:t>
      </w:r>
      <w:r w:rsidRPr="00906B3E">
        <w:rPr>
          <w:spacing w:val="-14"/>
        </w:rPr>
        <w:t xml:space="preserve"> </w:t>
      </w:r>
      <w:r w:rsidRPr="00906B3E">
        <w:t>state</w:t>
      </w:r>
      <w:r w:rsidRPr="00906B3E">
        <w:rPr>
          <w:spacing w:val="-13"/>
        </w:rPr>
        <w:t xml:space="preserve"> </w:t>
      </w:r>
      <w:r w:rsidRPr="00906B3E">
        <w:t>that</w:t>
      </w:r>
      <w:r w:rsidRPr="00906B3E">
        <w:rPr>
          <w:spacing w:val="-13"/>
        </w:rPr>
        <w:t xml:space="preserve"> </w:t>
      </w:r>
      <w:r w:rsidRPr="00906B3E">
        <w:t>“the</w:t>
      </w:r>
      <w:r w:rsidRPr="00906B3E">
        <w:rPr>
          <w:spacing w:val="-14"/>
        </w:rPr>
        <w:t xml:space="preserve"> </w:t>
      </w:r>
      <w:r w:rsidRPr="00906B3E">
        <w:t>degree</w:t>
      </w:r>
      <w:r w:rsidRPr="00906B3E">
        <w:rPr>
          <w:spacing w:val="-13"/>
        </w:rPr>
        <w:t xml:space="preserve"> </w:t>
      </w:r>
      <w:r w:rsidRPr="00906B3E">
        <w:t>of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overlap</w:t>
      </w:r>
      <w:r w:rsidRPr="00906B3E">
        <w:rPr>
          <w:spacing w:val="-13"/>
        </w:rPr>
        <w:t xml:space="preserve"> </w:t>
      </w:r>
      <w:r w:rsidRPr="00906B3E">
        <w:rPr>
          <w:spacing w:val="-3"/>
        </w:rPr>
        <w:t>conveys</w:t>
      </w:r>
      <w:r w:rsidRPr="00906B3E">
        <w:rPr>
          <w:spacing w:val="-13"/>
        </w:rPr>
        <w:t xml:space="preserve"> </w:t>
      </w:r>
      <w:r w:rsidRPr="00906B3E">
        <w:rPr>
          <w:spacing w:val="-4"/>
        </w:rPr>
        <w:t>how</w:t>
      </w:r>
      <w:r w:rsidRPr="00906B3E">
        <w:rPr>
          <w:spacing w:val="-13"/>
        </w:rPr>
        <w:t xml:space="preserve"> </w:t>
      </w:r>
      <w:r w:rsidRPr="00906B3E">
        <w:t>compatible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data</w:t>
      </w:r>
      <w:r w:rsidRPr="00906B3E">
        <w:rPr>
          <w:spacing w:val="-13"/>
        </w:rPr>
        <w:t xml:space="preserve"> </w:t>
      </w:r>
      <w:r w:rsidRPr="00906B3E">
        <w:t>are</w:t>
      </w:r>
      <w:r w:rsidRPr="00906B3E">
        <w:rPr>
          <w:spacing w:val="-13"/>
        </w:rPr>
        <w:t xml:space="preserve"> </w:t>
      </w:r>
      <w:r w:rsidRPr="00906B3E">
        <w:t>with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rPr>
          <w:spacing w:val="-3"/>
        </w:rPr>
        <w:t>null</w:t>
      </w:r>
      <w:r w:rsidRPr="00906B3E">
        <w:rPr>
          <w:spacing w:val="24"/>
          <w:w w:val="91"/>
        </w:rPr>
        <w:t xml:space="preserve"> </w:t>
      </w:r>
      <w:r w:rsidRPr="00906B3E">
        <w:rPr>
          <w:w w:val="95"/>
        </w:rPr>
        <w:t>premise”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this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definition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what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SGPV</w:t>
      </w:r>
      <w:r w:rsidRPr="00906B3E">
        <w:rPr>
          <w:spacing w:val="-4"/>
          <w:w w:val="95"/>
        </w:rPr>
        <w:t xml:space="preserve"> </w:t>
      </w:r>
      <w:r w:rsidRPr="00906B3E">
        <w:rPr>
          <w:spacing w:val="-2"/>
          <w:w w:val="95"/>
        </w:rPr>
        <w:t>provides</w:t>
      </w:r>
      <w:r w:rsidRPr="00906B3E">
        <w:rPr>
          <w:spacing w:val="-4"/>
          <w:w w:val="95"/>
        </w:rPr>
        <w:t xml:space="preserve"> </w:t>
      </w:r>
      <w:r w:rsidRPr="00906B3E">
        <w:rPr>
          <w:spacing w:val="1"/>
          <w:w w:val="95"/>
        </w:rPr>
        <w:t>does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not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hold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for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asymmetric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confidence</w:t>
      </w:r>
      <w:r w:rsidRPr="00906B3E">
        <w:rPr>
          <w:spacing w:val="22"/>
          <w:w w:val="90"/>
        </w:rPr>
        <w:t xml:space="preserve"> </w:t>
      </w:r>
      <w:r w:rsidRPr="00906B3E">
        <w:rPr>
          <w:spacing w:val="-4"/>
        </w:rPr>
        <w:t>intervals.</w:t>
      </w:r>
      <w:r w:rsidRPr="00906B3E">
        <w:rPr>
          <w:spacing w:val="15"/>
        </w:rPr>
        <w:t xml:space="preserve"> </w:t>
      </w:r>
      <w:r w:rsidRPr="00906B3E">
        <w:t>Although</w:t>
      </w:r>
      <w:r w:rsidRPr="00906B3E">
        <w:rPr>
          <w:spacing w:val="-4"/>
        </w:rPr>
        <w:t xml:space="preserve"> </w:t>
      </w:r>
      <w:r w:rsidRPr="00906B3E">
        <w:t>a</w:t>
      </w:r>
      <w:r w:rsidRPr="00906B3E">
        <w:rPr>
          <w:spacing w:val="-3"/>
        </w:rPr>
        <w:t xml:space="preserve"> </w:t>
      </w:r>
      <w:r w:rsidRPr="00906B3E">
        <w:t>SGPV</w:t>
      </w:r>
      <w:r w:rsidRPr="00906B3E">
        <w:rPr>
          <w:spacing w:val="-3"/>
        </w:rPr>
        <w:t xml:space="preserve"> </w:t>
      </w:r>
      <w:r w:rsidRPr="00906B3E">
        <w:t>of</w:t>
      </w:r>
      <w:r w:rsidRPr="00906B3E">
        <w:rPr>
          <w:spacing w:val="-3"/>
        </w:rPr>
        <w:t xml:space="preserve"> </w:t>
      </w:r>
      <w:r w:rsidRPr="00906B3E">
        <w:t>1</w:t>
      </w:r>
      <w:r w:rsidRPr="00906B3E">
        <w:rPr>
          <w:spacing w:val="-4"/>
        </w:rPr>
        <w:t xml:space="preserve"> </w:t>
      </w:r>
      <w:r w:rsidRPr="00906B3E">
        <w:t>or</w:t>
      </w:r>
      <w:r w:rsidRPr="00906B3E">
        <w:rPr>
          <w:spacing w:val="-3"/>
        </w:rPr>
        <w:t xml:space="preserve"> </w:t>
      </w:r>
      <w:r w:rsidRPr="00906B3E">
        <w:t>0</w:t>
      </w:r>
      <w:r w:rsidRPr="00906B3E">
        <w:rPr>
          <w:spacing w:val="-3"/>
        </w:rPr>
        <w:t xml:space="preserve"> </w:t>
      </w:r>
      <w:r w:rsidRPr="00906B3E">
        <w:t>can</w:t>
      </w:r>
      <w:r w:rsidRPr="00906B3E">
        <w:rPr>
          <w:spacing w:val="-4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4"/>
        </w:rPr>
        <w:t xml:space="preserve"> </w:t>
      </w:r>
      <w:r w:rsidRPr="00906B3E">
        <w:t>directly</w:t>
      </w:r>
      <w:r w:rsidRPr="00906B3E">
        <w:rPr>
          <w:spacing w:val="-3"/>
        </w:rPr>
        <w:t xml:space="preserve"> </w:t>
      </w:r>
      <w:r w:rsidRPr="00906B3E">
        <w:rPr>
          <w:spacing w:val="-2"/>
        </w:rPr>
        <w:t>in</w:t>
      </w:r>
      <w:r w:rsidRPr="00906B3E">
        <w:rPr>
          <w:spacing w:val="-1"/>
        </w:rPr>
        <w:t>te</w:t>
      </w:r>
      <w:r w:rsidRPr="00906B3E">
        <w:rPr>
          <w:spacing w:val="-2"/>
        </w:rPr>
        <w:t>rpreted,</w:t>
      </w:r>
      <w:r w:rsidRPr="00906B3E">
        <w:rPr>
          <w:spacing w:val="-4"/>
        </w:rPr>
        <w:t xml:space="preserve"> </w:t>
      </w:r>
      <w:r w:rsidRPr="00906B3E">
        <w:t>a</w:t>
      </w:r>
      <w:r w:rsidRPr="00906B3E">
        <w:rPr>
          <w:spacing w:val="-3"/>
        </w:rPr>
        <w:t xml:space="preserve"> </w:t>
      </w:r>
      <w:r w:rsidRPr="00906B3E">
        <w:t>SGPV</w:t>
      </w:r>
      <w:r w:rsidRPr="00906B3E">
        <w:rPr>
          <w:spacing w:val="-3"/>
        </w:rPr>
        <w:t xml:space="preserve"> 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4"/>
        </w:rPr>
        <w:t xml:space="preserve"> </w:t>
      </w:r>
      <w:r w:rsidRPr="00906B3E">
        <w:t>0</w:t>
      </w:r>
      <w:r w:rsidRPr="00906B3E">
        <w:rPr>
          <w:spacing w:val="-3"/>
        </w:rPr>
        <w:t xml:space="preserve"> </w:t>
      </w:r>
      <w:r w:rsidRPr="00906B3E">
        <w:rPr>
          <w:spacing w:val="-2"/>
        </w:rPr>
        <w:t>and</w:t>
      </w:r>
      <w:r w:rsidRPr="00906B3E">
        <w:rPr>
          <w:spacing w:val="-3"/>
        </w:rPr>
        <w:t xml:space="preserve"> </w:t>
      </w:r>
      <w:r w:rsidRPr="00906B3E">
        <w:t>1</w:t>
      </w:r>
      <w:r w:rsidRPr="00906B3E">
        <w:rPr>
          <w:spacing w:val="43"/>
          <w:w w:val="97"/>
        </w:rPr>
        <w:t xml:space="preserve"> </w:t>
      </w:r>
      <w:r w:rsidRPr="00906B3E">
        <w:t>is</w:t>
      </w:r>
      <w:r w:rsidRPr="00906B3E">
        <w:rPr>
          <w:spacing w:val="-24"/>
        </w:rPr>
        <w:t xml:space="preserve"> </w:t>
      </w:r>
      <w:r w:rsidRPr="00906B3E">
        <w:t>not</w:t>
      </w:r>
      <w:r w:rsidRPr="00906B3E">
        <w:rPr>
          <w:spacing w:val="-24"/>
        </w:rPr>
        <w:t xml:space="preserve"> </w:t>
      </w:r>
      <w:r w:rsidRPr="00906B3E">
        <w:t>i</w:t>
      </w:r>
      <w:r w:rsidRPr="00906B3E">
        <w:rPr>
          <w:spacing w:val="-8"/>
        </w:rPr>
        <w:t>n</w:t>
      </w:r>
      <w:r w:rsidRPr="00906B3E">
        <w:t>t</w:t>
      </w:r>
      <w:r w:rsidRPr="00906B3E">
        <w:rPr>
          <w:spacing w:val="-1"/>
        </w:rPr>
        <w:t>e</w:t>
      </w:r>
      <w:r w:rsidRPr="00906B3E">
        <w:t>rpretable</w:t>
      </w:r>
      <w:r w:rsidRPr="00906B3E">
        <w:rPr>
          <w:spacing w:val="-25"/>
        </w:rPr>
        <w:t xml:space="preserve"> </w:t>
      </w:r>
      <w:r w:rsidRPr="00906B3E">
        <w:t>as</w:t>
      </w:r>
      <w:r w:rsidRPr="00906B3E">
        <w:rPr>
          <w:spacing w:val="-24"/>
        </w:rPr>
        <w:t xml:space="preserve"> </w:t>
      </w:r>
      <w:r w:rsidRPr="00906B3E">
        <w:t>“compatibili</w:t>
      </w:r>
      <w:r w:rsidRPr="00906B3E">
        <w:rPr>
          <w:spacing w:val="-9"/>
        </w:rPr>
        <w:t>t</w:t>
      </w:r>
      <w:r w:rsidRPr="00906B3E">
        <w:t>y</w:t>
      </w:r>
      <w:r w:rsidRPr="00906B3E">
        <w:rPr>
          <w:spacing w:val="-24"/>
        </w:rPr>
        <w:t xml:space="preserve"> </w:t>
      </w:r>
      <w:r w:rsidRPr="00906B3E">
        <w:t>with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rPr>
          <w:spacing w:val="-8"/>
        </w:rPr>
        <w:t>n</w:t>
      </w:r>
      <w:r w:rsidRPr="00906B3E">
        <w:t>ull</w:t>
      </w:r>
      <w:r w:rsidRPr="00906B3E">
        <w:rPr>
          <w:spacing w:val="-24"/>
        </w:rPr>
        <w:t xml:space="preserve"> </w:t>
      </w:r>
      <w:r w:rsidRPr="00906B3E">
        <w:rPr>
          <w:spacing w:val="-8"/>
        </w:rPr>
        <w:t>h</w:t>
      </w:r>
      <w:r w:rsidRPr="00906B3E">
        <w:t>y</w:t>
      </w:r>
      <w:r w:rsidRPr="00906B3E">
        <w:rPr>
          <w:spacing w:val="6"/>
        </w:rPr>
        <w:t>p</w:t>
      </w:r>
      <w:r w:rsidRPr="00906B3E">
        <w:t>othesis</w:t>
      </w:r>
      <w:r w:rsidRPr="00906B3E">
        <w:rPr>
          <w:spacing w:val="-38"/>
        </w:rPr>
        <w:t>”</w:t>
      </w:r>
      <w:r w:rsidRPr="00906B3E">
        <w:t>.</w:t>
      </w:r>
      <w:r w:rsidRPr="00906B3E">
        <w:rPr>
          <w:spacing w:val="-12"/>
        </w:rPr>
        <w:t xml:space="preserve"> </w:t>
      </w:r>
      <w:r w:rsidRPr="00906B3E">
        <w:t>Indeed,</w:t>
      </w:r>
      <w:r w:rsidRPr="00906B3E">
        <w:rPr>
          <w:spacing w:val="-25"/>
        </w:rPr>
        <w:t xml:space="preserve"> </w:t>
      </w:r>
      <w:r w:rsidRPr="00906B3E">
        <w:t>Blume</w:t>
      </w:r>
      <w:r w:rsidRPr="00906B3E">
        <w:rPr>
          <w:spacing w:val="-24"/>
        </w:rPr>
        <w:t xml:space="preserve"> </w:t>
      </w:r>
      <w:r w:rsidRPr="00906B3E">
        <w:t>and</w:t>
      </w:r>
      <w:r w:rsidRPr="00906B3E">
        <w:rPr>
          <w:w w:val="92"/>
        </w:rPr>
        <w:t xml:space="preserve"> </w:t>
      </w:r>
      <w:r w:rsidRPr="00906B3E">
        <w:t>colleagues</w:t>
      </w:r>
      <w:r w:rsidRPr="00906B3E">
        <w:rPr>
          <w:spacing w:val="-29"/>
        </w:rPr>
        <w:t xml:space="preserve"> </w:t>
      </w:r>
      <w:r w:rsidRPr="00906B3E">
        <w:t>write</w:t>
      </w:r>
      <w:r w:rsidRPr="00906B3E">
        <w:rPr>
          <w:spacing w:val="-28"/>
        </w:rPr>
        <w:t xml:space="preserve"> </w:t>
      </w:r>
      <w:r w:rsidRPr="00906B3E">
        <w:t>in</w:t>
      </w:r>
      <w:r w:rsidRPr="00906B3E">
        <w:rPr>
          <w:spacing w:val="-29"/>
        </w:rPr>
        <w:t xml:space="preserve"> </w:t>
      </w:r>
      <w:r w:rsidRPr="00906B3E">
        <w:t>the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supplemen</w:t>
      </w:r>
      <w:r w:rsidRPr="00906B3E">
        <w:rPr>
          <w:spacing w:val="-1"/>
        </w:rPr>
        <w:t>tal</w:t>
      </w:r>
      <w:r w:rsidRPr="00906B3E">
        <w:rPr>
          <w:spacing w:val="-29"/>
        </w:rPr>
        <w:t xml:space="preserve"> </w:t>
      </w:r>
      <w:r w:rsidRPr="00906B3E">
        <w:t>material</w:t>
      </w:r>
      <w:r w:rsidRPr="00906B3E">
        <w:rPr>
          <w:spacing w:val="-28"/>
        </w:rPr>
        <w:t xml:space="preserve"> </w:t>
      </w:r>
      <w:r w:rsidRPr="00906B3E">
        <w:rPr>
          <w:spacing w:val="-1"/>
        </w:rPr>
        <w:t>that</w:t>
      </w:r>
      <w:r w:rsidRPr="00906B3E">
        <w:rPr>
          <w:spacing w:val="-29"/>
        </w:rPr>
        <w:t xml:space="preserve"> </w:t>
      </w:r>
      <w:r w:rsidRPr="00906B3E">
        <w:t>“The</w:t>
      </w:r>
      <w:r w:rsidRPr="00906B3E">
        <w:rPr>
          <w:spacing w:val="-29"/>
        </w:rPr>
        <w:t xml:space="preserve"> </w:t>
      </w:r>
      <w:r w:rsidRPr="00906B3E">
        <w:t>magnitude</w:t>
      </w:r>
      <w:r w:rsidRPr="00906B3E">
        <w:rPr>
          <w:spacing w:val="-28"/>
        </w:rPr>
        <w:t xml:space="preserve"> </w:t>
      </w:r>
      <w:r w:rsidRPr="00906B3E">
        <w:t>of</w:t>
      </w:r>
      <w:r w:rsidRPr="00906B3E">
        <w:rPr>
          <w:spacing w:val="-29"/>
        </w:rPr>
        <w:t xml:space="preserve"> </w:t>
      </w:r>
      <w:r w:rsidRPr="00906B3E">
        <w:t>an</w:t>
      </w:r>
      <w:r w:rsidRPr="00906B3E">
        <w:rPr>
          <w:spacing w:val="-28"/>
        </w:rPr>
        <w:t xml:space="preserve"> </w:t>
      </w:r>
      <w:r w:rsidRPr="00906B3E">
        <w:rPr>
          <w:spacing w:val="-2"/>
        </w:rPr>
        <w:t>inconclusive</w:t>
      </w:r>
      <w:r w:rsidRPr="00906B3E">
        <w:rPr>
          <w:spacing w:val="29"/>
          <w:w w:val="90"/>
        </w:rPr>
        <w:t xml:space="preserve"> </w:t>
      </w:r>
      <w:r w:rsidRPr="00906B3E">
        <w:rPr>
          <w:w w:val="95"/>
        </w:rPr>
        <w:t>second-generation</w:t>
      </w:r>
      <w:r w:rsidRPr="00906B3E">
        <w:rPr>
          <w:spacing w:val="5"/>
          <w:w w:val="95"/>
        </w:rPr>
        <w:t xml:space="preserve"> </w:t>
      </w:r>
      <w:r w:rsidRPr="00906B3E">
        <w:rPr>
          <w:rFonts w:eastAsia="Arial" w:cs="Arial"/>
          <w:i/>
          <w:spacing w:val="-2"/>
          <w:w w:val="95"/>
        </w:rPr>
        <w:t>p</w:t>
      </w:r>
      <w:r w:rsidRPr="00906B3E">
        <w:rPr>
          <w:spacing w:val="-1"/>
          <w:w w:val="95"/>
        </w:rPr>
        <w:t>-v</w:t>
      </w:r>
      <w:r w:rsidRPr="00906B3E">
        <w:rPr>
          <w:spacing w:val="-2"/>
          <w:w w:val="95"/>
        </w:rPr>
        <w:t>alue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can</w:t>
      </w:r>
      <w:r w:rsidRPr="00906B3E">
        <w:rPr>
          <w:spacing w:val="6"/>
          <w:w w:val="95"/>
        </w:rPr>
        <w:t xml:space="preserve"> </w:t>
      </w:r>
      <w:r w:rsidRPr="00906B3E">
        <w:rPr>
          <w:spacing w:val="-5"/>
          <w:w w:val="95"/>
        </w:rPr>
        <w:t>v</w:t>
      </w:r>
      <w:r w:rsidRPr="00906B3E">
        <w:rPr>
          <w:spacing w:val="-4"/>
          <w:w w:val="95"/>
        </w:rPr>
        <w:t>ary</w:t>
      </w:r>
      <w:r w:rsidRPr="00906B3E">
        <w:rPr>
          <w:spacing w:val="6"/>
          <w:w w:val="95"/>
        </w:rPr>
        <w:t xml:space="preserve"> </w:t>
      </w:r>
      <w:r w:rsidRPr="00906B3E">
        <w:rPr>
          <w:spacing w:val="-2"/>
          <w:w w:val="95"/>
        </w:rPr>
        <w:t>sligh</w:t>
      </w:r>
      <w:r w:rsidRPr="00906B3E">
        <w:rPr>
          <w:spacing w:val="-1"/>
          <w:w w:val="95"/>
        </w:rPr>
        <w:t>tly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when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effect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size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scale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is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transformed.</w:t>
      </w:r>
    </w:p>
    <w:p w:rsidR="00687123" w:rsidRPr="00906B3E" w:rsidRDefault="00C62845">
      <w:pPr>
        <w:pStyle w:val="BodyText"/>
        <w:ind w:left="140"/>
      </w:pPr>
      <w:r w:rsidRPr="00906B3E">
        <w:t>H</w:t>
      </w:r>
      <w:r w:rsidRPr="00906B3E">
        <w:rPr>
          <w:spacing w:val="-8"/>
        </w:rPr>
        <w:t>o</w:t>
      </w:r>
      <w:r w:rsidRPr="00906B3E">
        <w:rPr>
          <w:spacing w:val="-9"/>
        </w:rPr>
        <w:t>w</w:t>
      </w:r>
      <w:r w:rsidRPr="00906B3E">
        <w:t>e</w:t>
      </w:r>
      <w:r w:rsidRPr="00906B3E">
        <w:rPr>
          <w:spacing w:val="-8"/>
        </w:rPr>
        <w:t>v</w:t>
      </w:r>
      <w:r w:rsidRPr="00906B3E">
        <w:t>er</w:t>
      </w:r>
      <w:r w:rsidRPr="00906B3E">
        <w:rPr>
          <w:spacing w:val="-20"/>
        </w:rPr>
        <w:t xml:space="preserve"> </w:t>
      </w:r>
      <w:r w:rsidRPr="00906B3E">
        <w:t>definiti</w:t>
      </w:r>
      <w:r w:rsidRPr="00906B3E">
        <w:rPr>
          <w:spacing w:val="-8"/>
        </w:rPr>
        <w:t>v</w:t>
      </w:r>
      <w:r w:rsidRPr="00906B3E">
        <w:t>e</w:t>
      </w:r>
      <w:r w:rsidRPr="00906B3E">
        <w:rPr>
          <w:spacing w:val="-20"/>
        </w:rPr>
        <w:t xml:space="preserve"> </w:t>
      </w:r>
      <w:r w:rsidRPr="00906B3E">
        <w:t>findings,</w:t>
      </w:r>
      <w:r w:rsidRPr="00906B3E">
        <w:rPr>
          <w:spacing w:val="-20"/>
        </w:rPr>
        <w:t xml:space="preserve"> </w:t>
      </w:r>
      <w:r w:rsidRPr="00906B3E">
        <w:t>i.e.</w:t>
      </w:r>
      <w:r w:rsidRPr="00906B3E">
        <w:rPr>
          <w:spacing w:val="-20"/>
        </w:rPr>
        <w:t xml:space="preserve"> </w:t>
      </w:r>
      <w:r w:rsidRPr="00906B3E">
        <w:t>a</w:t>
      </w:r>
      <w:r w:rsidRPr="00906B3E">
        <w:rPr>
          <w:spacing w:val="-20"/>
        </w:rPr>
        <w:t xml:space="preserve"> </w:t>
      </w:r>
      <w:r w:rsidRPr="00906B3E">
        <w:rPr>
          <w:rFonts w:eastAsia="Arial" w:cs="Arial"/>
          <w:i/>
          <w:spacing w:val="6"/>
        </w:rPr>
        <w:t>p</w:t>
      </w:r>
      <w:r w:rsidRPr="00906B3E">
        <w:t>-</w:t>
      </w:r>
      <w:r w:rsidRPr="00906B3E">
        <w:rPr>
          <w:spacing w:val="-14"/>
        </w:rPr>
        <w:t>v</w:t>
      </w:r>
      <w:r w:rsidRPr="00906B3E">
        <w:t>alue</w:t>
      </w:r>
      <w:r w:rsidRPr="00906B3E">
        <w:rPr>
          <w:spacing w:val="-21"/>
        </w:rPr>
        <w:t xml:space="preserve"> </w:t>
      </w:r>
      <w:r w:rsidRPr="00906B3E">
        <w:t>of</w:t>
      </w:r>
      <w:r w:rsidRPr="00906B3E">
        <w:rPr>
          <w:spacing w:val="-20"/>
        </w:rPr>
        <w:t xml:space="preserve"> </w:t>
      </w:r>
      <w:r w:rsidRPr="00906B3E">
        <w:t>0</w:t>
      </w:r>
      <w:r w:rsidRPr="00906B3E">
        <w:rPr>
          <w:spacing w:val="-20"/>
        </w:rPr>
        <w:t xml:space="preserve"> </w:t>
      </w:r>
      <w:r w:rsidRPr="00906B3E">
        <w:t>or</w:t>
      </w:r>
      <w:r w:rsidRPr="00906B3E">
        <w:rPr>
          <w:spacing w:val="-19"/>
        </w:rPr>
        <w:t xml:space="preserve"> </w:t>
      </w:r>
      <w:r w:rsidRPr="00906B3E">
        <w:t>1</w:t>
      </w:r>
      <w:r w:rsidRPr="00906B3E">
        <w:rPr>
          <w:spacing w:val="-20"/>
        </w:rPr>
        <w:t xml:space="preserve"> </w:t>
      </w:r>
      <w:r w:rsidRPr="00906B3E">
        <w:t>are</w:t>
      </w:r>
      <w:r w:rsidRPr="00906B3E">
        <w:rPr>
          <w:spacing w:val="-20"/>
        </w:rPr>
        <w:t xml:space="preserve"> </w:t>
      </w:r>
      <w:r w:rsidRPr="00906B3E">
        <w:rPr>
          <w:rFonts w:eastAsia="Arial" w:cs="Arial"/>
          <w:i/>
        </w:rPr>
        <w:t>not</w:t>
      </w:r>
      <w:r w:rsidRPr="00906B3E">
        <w:rPr>
          <w:rFonts w:eastAsia="Arial" w:cs="Arial"/>
          <w:i/>
          <w:spacing w:val="-19"/>
        </w:rPr>
        <w:t xml:space="preserve"> </w:t>
      </w:r>
      <w:r w:rsidRPr="00906B3E">
        <w:t>affected</w:t>
      </w:r>
      <w:r w:rsidRPr="00906B3E">
        <w:rPr>
          <w:spacing w:val="-20"/>
        </w:rPr>
        <w:t xml:space="preserve"> </w:t>
      </w:r>
      <w:r w:rsidRPr="00906B3E">
        <w:rPr>
          <w:spacing w:val="-8"/>
        </w:rPr>
        <w:t>b</w:t>
      </w:r>
      <w:r w:rsidRPr="00906B3E">
        <w:t>y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t>scale</w:t>
      </w:r>
      <w:r w:rsidRPr="00906B3E">
        <w:rPr>
          <w:spacing w:val="-20"/>
        </w:rPr>
        <w:t xml:space="preserve"> </w:t>
      </w:r>
      <w:r w:rsidRPr="00906B3E">
        <w:rPr>
          <w:spacing w:val="-8"/>
        </w:rPr>
        <w:t>c</w:t>
      </w:r>
      <w:r w:rsidRPr="00906B3E">
        <w:t>hanges</w:t>
      </w:r>
      <w:r w:rsidRPr="00906B3E">
        <w:rPr>
          <w:spacing w:val="-31"/>
        </w:rPr>
        <w:t>.</w:t>
      </w:r>
      <w:r w:rsidRPr="00906B3E">
        <w:t>”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687123">
      <w:pPr>
        <w:spacing w:before="9"/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C62845">
      <w:pPr>
        <w:pStyle w:val="Heading1"/>
        <w:spacing w:line="420" w:lineRule="auto"/>
        <w:ind w:right="117"/>
        <w:rPr>
          <w:rFonts w:ascii="Palatino Linotype" w:hAnsi="Palatino Linotype"/>
          <w:b w:val="0"/>
          <w:bCs w:val="0"/>
        </w:rPr>
      </w:pPr>
      <w:bookmarkStart w:id="18" w:name="What_are_the_Relative_Strengths_and_Weak"/>
      <w:bookmarkEnd w:id="18"/>
      <w:r w:rsidRPr="00906B3E">
        <w:rPr>
          <w:rFonts w:ascii="Palatino Linotype" w:hAnsi="Palatino Linotype"/>
        </w:rPr>
        <w:t>What</w:t>
      </w:r>
      <w:r w:rsidRPr="00906B3E">
        <w:rPr>
          <w:rFonts w:ascii="Palatino Linotype" w:hAnsi="Palatino Linotype"/>
          <w:spacing w:val="-27"/>
        </w:rPr>
        <w:t xml:space="preserve"> </w:t>
      </w:r>
      <w:r w:rsidRPr="00906B3E">
        <w:rPr>
          <w:rFonts w:ascii="Palatino Linotype" w:hAnsi="Palatino Linotype"/>
        </w:rPr>
        <w:t>are</w:t>
      </w:r>
      <w:r w:rsidRPr="00906B3E">
        <w:rPr>
          <w:rFonts w:ascii="Palatino Linotype" w:hAnsi="Palatino Linotype"/>
          <w:spacing w:val="-27"/>
        </w:rPr>
        <w:t xml:space="preserve"> </w:t>
      </w:r>
      <w:r w:rsidRPr="00906B3E">
        <w:rPr>
          <w:rFonts w:ascii="Palatino Linotype" w:hAnsi="Palatino Linotype"/>
        </w:rPr>
        <w:t>the</w:t>
      </w:r>
      <w:r w:rsidRPr="00906B3E">
        <w:rPr>
          <w:rFonts w:ascii="Palatino Linotype" w:hAnsi="Palatino Linotype"/>
          <w:spacing w:val="-27"/>
        </w:rPr>
        <w:t xml:space="preserve"> </w:t>
      </w:r>
      <w:r w:rsidRPr="00906B3E">
        <w:rPr>
          <w:rFonts w:ascii="Palatino Linotype" w:hAnsi="Palatino Linotype"/>
          <w:spacing w:val="-2"/>
        </w:rPr>
        <w:t>Relative</w:t>
      </w:r>
      <w:r w:rsidRPr="00906B3E">
        <w:rPr>
          <w:rFonts w:ascii="Palatino Linotype" w:hAnsi="Palatino Linotype"/>
          <w:spacing w:val="-27"/>
        </w:rPr>
        <w:t xml:space="preserve"> </w:t>
      </w:r>
      <w:r w:rsidRPr="00906B3E">
        <w:rPr>
          <w:rFonts w:ascii="Palatino Linotype" w:hAnsi="Palatino Linotype"/>
        </w:rPr>
        <w:t>Strengths</w:t>
      </w:r>
      <w:r w:rsidRPr="00906B3E">
        <w:rPr>
          <w:rFonts w:ascii="Palatino Linotype" w:hAnsi="Palatino Linotype"/>
          <w:spacing w:val="-26"/>
        </w:rPr>
        <w:t xml:space="preserve"> </w:t>
      </w:r>
      <w:r w:rsidRPr="00906B3E">
        <w:rPr>
          <w:rFonts w:ascii="Palatino Linotype" w:hAnsi="Palatino Linotype"/>
        </w:rPr>
        <w:t>and</w:t>
      </w:r>
      <w:r w:rsidRPr="00906B3E">
        <w:rPr>
          <w:rFonts w:ascii="Palatino Linotype" w:hAnsi="Palatino Linotype"/>
          <w:spacing w:val="-27"/>
        </w:rPr>
        <w:t xml:space="preserve"> </w:t>
      </w:r>
      <w:r w:rsidRPr="00906B3E">
        <w:rPr>
          <w:rFonts w:ascii="Palatino Linotype" w:hAnsi="Palatino Linotype"/>
          <w:spacing w:val="-3"/>
        </w:rPr>
        <w:t>W</w:t>
      </w:r>
      <w:r w:rsidRPr="00906B3E">
        <w:rPr>
          <w:rFonts w:ascii="Palatino Linotype" w:hAnsi="Palatino Linotype"/>
          <w:spacing w:val="-4"/>
        </w:rPr>
        <w:t>eaknesses</w:t>
      </w:r>
      <w:r w:rsidRPr="00906B3E">
        <w:rPr>
          <w:rFonts w:ascii="Palatino Linotype" w:hAnsi="Palatino Linotype"/>
          <w:spacing w:val="-26"/>
        </w:rPr>
        <w:t xml:space="preserve"> </w:t>
      </w:r>
      <w:r w:rsidRPr="00906B3E">
        <w:rPr>
          <w:rFonts w:ascii="Palatino Linotype" w:hAnsi="Palatino Linotype"/>
        </w:rPr>
        <w:t>of</w:t>
      </w:r>
      <w:r w:rsidRPr="00906B3E">
        <w:rPr>
          <w:rFonts w:ascii="Palatino Linotype" w:hAnsi="Palatino Linotype"/>
          <w:spacing w:val="-27"/>
        </w:rPr>
        <w:t xml:space="preserve"> </w:t>
      </w:r>
      <w:r w:rsidRPr="00906B3E">
        <w:rPr>
          <w:rFonts w:ascii="Palatino Linotype" w:hAnsi="Palatino Linotype"/>
          <w:spacing w:val="-3"/>
        </w:rPr>
        <w:t>Equivalence</w:t>
      </w:r>
      <w:r w:rsidRPr="00906B3E">
        <w:rPr>
          <w:rFonts w:ascii="Palatino Linotype" w:hAnsi="Palatino Linotype"/>
          <w:spacing w:val="-27"/>
        </w:rPr>
        <w:t xml:space="preserve"> </w:t>
      </w:r>
      <w:r w:rsidRPr="00906B3E">
        <w:rPr>
          <w:rFonts w:ascii="Palatino Linotype" w:hAnsi="Palatino Linotype"/>
          <w:spacing w:val="-4"/>
        </w:rPr>
        <w:t>T</w:t>
      </w:r>
      <w:r w:rsidRPr="00906B3E">
        <w:rPr>
          <w:rFonts w:ascii="Palatino Linotype" w:hAnsi="Palatino Linotype"/>
          <w:spacing w:val="-5"/>
        </w:rPr>
        <w:t>esting</w:t>
      </w:r>
      <w:r w:rsidRPr="00906B3E">
        <w:rPr>
          <w:rFonts w:ascii="Palatino Linotype" w:hAnsi="Palatino Linotype"/>
          <w:spacing w:val="-27"/>
        </w:rPr>
        <w:t xml:space="preserve"> </w:t>
      </w:r>
      <w:r w:rsidRPr="00906B3E">
        <w:rPr>
          <w:rFonts w:ascii="Palatino Linotype" w:hAnsi="Palatino Linotype"/>
        </w:rPr>
        <w:t>and</w:t>
      </w:r>
      <w:r w:rsidRPr="00906B3E">
        <w:rPr>
          <w:rFonts w:ascii="Palatino Linotype" w:hAnsi="Palatino Linotype"/>
          <w:spacing w:val="41"/>
          <w:w w:val="91"/>
        </w:rPr>
        <w:t xml:space="preserve"> </w:t>
      </w:r>
      <w:r w:rsidRPr="00906B3E">
        <w:rPr>
          <w:rFonts w:ascii="Palatino Linotype" w:hAnsi="Palatino Linotype"/>
        </w:rPr>
        <w:t>the</w:t>
      </w:r>
      <w:r w:rsidRPr="00906B3E">
        <w:rPr>
          <w:rFonts w:ascii="Palatino Linotype" w:hAnsi="Palatino Linotype"/>
          <w:spacing w:val="49"/>
        </w:rPr>
        <w:t xml:space="preserve"> </w:t>
      </w:r>
      <w:r w:rsidRPr="00906B3E">
        <w:rPr>
          <w:rFonts w:ascii="Palatino Linotype" w:hAnsi="Palatino Linotype"/>
        </w:rPr>
        <w:t>SGPV?</w:t>
      </w:r>
    </w:p>
    <w:p w:rsidR="00687123" w:rsidRPr="00906B3E" w:rsidRDefault="00687123">
      <w:pPr>
        <w:spacing w:before="3"/>
        <w:rPr>
          <w:rFonts w:ascii="Palatino Linotype" w:eastAsia="Georgia" w:hAnsi="Palatino Linotype" w:cs="Georgia"/>
          <w:b/>
          <w:bCs/>
          <w:sz w:val="23"/>
          <w:szCs w:val="23"/>
        </w:rPr>
      </w:pPr>
    </w:p>
    <w:p w:rsidR="00687123" w:rsidRPr="00906B3E" w:rsidRDefault="00C62845">
      <w:pPr>
        <w:pStyle w:val="BodyText"/>
        <w:spacing w:line="354" w:lineRule="auto"/>
        <w:ind w:left="131" w:right="117" w:firstLine="584"/>
      </w:pPr>
      <w:r w:rsidRPr="00906B3E">
        <w:t>When</w:t>
      </w:r>
      <w:r w:rsidRPr="00906B3E">
        <w:rPr>
          <w:spacing w:val="-14"/>
        </w:rPr>
        <w:t xml:space="preserve"> </w:t>
      </w:r>
      <w:r w:rsidRPr="00906B3E">
        <w:rPr>
          <w:spacing w:val="-2"/>
        </w:rPr>
        <w:t>in</w:t>
      </w:r>
      <w:r w:rsidRPr="00906B3E">
        <w:rPr>
          <w:spacing w:val="-1"/>
        </w:rPr>
        <w:t>tro</w:t>
      </w:r>
      <w:r w:rsidRPr="00906B3E">
        <w:rPr>
          <w:spacing w:val="-2"/>
        </w:rPr>
        <w:t>ducing</w:t>
      </w:r>
      <w:r w:rsidRPr="00906B3E">
        <w:rPr>
          <w:spacing w:val="-13"/>
        </w:rPr>
        <w:t xml:space="preserve"> </w:t>
      </w:r>
      <w:r w:rsidRPr="00906B3E">
        <w:t>a</w:t>
      </w:r>
      <w:r w:rsidRPr="00906B3E">
        <w:rPr>
          <w:spacing w:val="-13"/>
        </w:rPr>
        <w:t xml:space="preserve"> </w:t>
      </w:r>
      <w:r w:rsidRPr="00906B3E">
        <w:t>new</w:t>
      </w:r>
      <w:r w:rsidRPr="00906B3E">
        <w:rPr>
          <w:spacing w:val="-13"/>
        </w:rPr>
        <w:t xml:space="preserve"> </w:t>
      </w:r>
      <w:r w:rsidRPr="00906B3E">
        <w:t>statistical</w:t>
      </w:r>
      <w:r w:rsidRPr="00906B3E">
        <w:rPr>
          <w:spacing w:val="-13"/>
        </w:rPr>
        <w:t xml:space="preserve"> </w:t>
      </w:r>
      <w:r w:rsidRPr="00906B3E">
        <w:t>method,</w:t>
      </w:r>
      <w:r w:rsidRPr="00906B3E">
        <w:rPr>
          <w:spacing w:val="-14"/>
        </w:rPr>
        <w:t xml:space="preserve"> </w:t>
      </w:r>
      <w:r w:rsidRPr="00906B3E">
        <w:t>it</w:t>
      </w:r>
      <w:r w:rsidRPr="00906B3E">
        <w:rPr>
          <w:spacing w:val="-13"/>
        </w:rPr>
        <w:t xml:space="preserve"> </w:t>
      </w:r>
      <w:r w:rsidRPr="00906B3E">
        <w:t>is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importan</w:t>
      </w:r>
      <w:r w:rsidRPr="00906B3E">
        <w:rPr>
          <w:spacing w:val="-1"/>
        </w:rPr>
        <w:t>t</w:t>
      </w:r>
      <w:r w:rsidRPr="00906B3E">
        <w:rPr>
          <w:spacing w:val="-13"/>
        </w:rPr>
        <w:t xml:space="preserve"> </w:t>
      </w:r>
      <w:r w:rsidRPr="00906B3E">
        <w:t>to</w:t>
      </w:r>
      <w:r w:rsidRPr="00906B3E">
        <w:rPr>
          <w:spacing w:val="-13"/>
        </w:rPr>
        <w:t xml:space="preserve"> </w:t>
      </w:r>
      <w:r w:rsidRPr="00906B3E">
        <w:t>compare</w:t>
      </w:r>
      <w:r w:rsidRPr="00906B3E">
        <w:rPr>
          <w:spacing w:val="-13"/>
        </w:rPr>
        <w:t xml:space="preserve"> </w:t>
      </w:r>
      <w:r w:rsidRPr="00906B3E">
        <w:t>it</w:t>
      </w:r>
      <w:r w:rsidRPr="00906B3E">
        <w:rPr>
          <w:spacing w:val="-13"/>
        </w:rPr>
        <w:t xml:space="preserve"> </w:t>
      </w:r>
      <w:r w:rsidRPr="00906B3E">
        <w:t>to</w:t>
      </w:r>
      <w:r w:rsidRPr="00906B3E">
        <w:rPr>
          <w:spacing w:val="-13"/>
        </w:rPr>
        <w:t xml:space="preserve"> </w:t>
      </w:r>
      <w:r w:rsidRPr="00906B3E">
        <w:t>existing</w:t>
      </w:r>
      <w:r w:rsidRPr="00906B3E">
        <w:rPr>
          <w:spacing w:val="46"/>
          <w:w w:val="94"/>
        </w:rPr>
        <w:t xml:space="preserve"> </w:t>
      </w:r>
      <w:r w:rsidRPr="00906B3E">
        <w:rPr>
          <w:spacing w:val="-2"/>
        </w:rPr>
        <w:t>approaches</w:t>
      </w:r>
      <w:r w:rsidRPr="00906B3E">
        <w:rPr>
          <w:spacing w:val="-13"/>
        </w:rPr>
        <w:t xml:space="preserve"> </w:t>
      </w:r>
      <w:r w:rsidRPr="00906B3E">
        <w:t>and</w:t>
      </w:r>
      <w:r w:rsidRPr="00906B3E">
        <w:rPr>
          <w:spacing w:val="-13"/>
        </w:rPr>
        <w:t xml:space="preserve"> </w:t>
      </w:r>
      <w:r w:rsidRPr="00906B3E">
        <w:t>specify</w:t>
      </w:r>
      <w:r w:rsidRPr="00906B3E">
        <w:rPr>
          <w:spacing w:val="-13"/>
        </w:rPr>
        <w:t xml:space="preserve"> </w:t>
      </w:r>
      <w:r w:rsidRPr="00906B3E">
        <w:t>its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relative</w:t>
      </w:r>
      <w:r w:rsidRPr="00906B3E">
        <w:rPr>
          <w:spacing w:val="-12"/>
        </w:rPr>
        <w:t xml:space="preserve"> </w:t>
      </w:r>
      <w:r w:rsidRPr="00906B3E">
        <w:t>strengths</w:t>
      </w:r>
      <w:r w:rsidRPr="00906B3E">
        <w:rPr>
          <w:spacing w:val="-13"/>
        </w:rPr>
        <w:t xml:space="preserve"> </w:t>
      </w:r>
      <w:r w:rsidRPr="00906B3E">
        <w:t>and</w:t>
      </w:r>
      <w:r w:rsidRPr="00906B3E">
        <w:rPr>
          <w:spacing w:val="-13"/>
        </w:rPr>
        <w:t xml:space="preserve"> </w:t>
      </w:r>
      <w:r w:rsidRPr="00906B3E">
        <w:rPr>
          <w:spacing w:val="-2"/>
        </w:rPr>
        <w:t>weaknesses.</w:t>
      </w:r>
      <w:r w:rsidRPr="00906B3E">
        <w:rPr>
          <w:spacing w:val="3"/>
        </w:rPr>
        <w:t xml:space="preserve"> </w:t>
      </w:r>
      <w:proofErr w:type="gramStart"/>
      <w:r w:rsidRPr="00906B3E">
        <w:t>First</w:t>
      </w:r>
      <w:r w:rsidRPr="00906B3E">
        <w:rPr>
          <w:spacing w:val="-13"/>
        </w:rPr>
        <w:t xml:space="preserve"> </w:t>
      </w:r>
      <w:r w:rsidRPr="00906B3E">
        <w:t>of</w:t>
      </w:r>
      <w:r w:rsidRPr="00906B3E">
        <w:rPr>
          <w:spacing w:val="-12"/>
        </w:rPr>
        <w:t xml:space="preserve"> </w:t>
      </w:r>
      <w:r w:rsidRPr="00906B3E">
        <w:t>all</w:t>
      </w:r>
      <w:proofErr w:type="gramEnd"/>
      <w:r w:rsidRPr="00906B3E">
        <w:t>,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SGPV</w:t>
      </w:r>
      <w:r w:rsidRPr="00906B3E">
        <w:rPr>
          <w:spacing w:val="-12"/>
        </w:rPr>
        <w:t xml:space="preserve"> </w:t>
      </w:r>
      <w:r w:rsidRPr="00906B3E">
        <w:t>is</w:t>
      </w:r>
      <w:r w:rsidRPr="00906B3E">
        <w:rPr>
          <w:spacing w:val="-13"/>
        </w:rPr>
        <w:t xml:space="preserve"> </w:t>
      </w:r>
      <w:r w:rsidRPr="00906B3E">
        <w:t>a</w:t>
      </w:r>
      <w:r w:rsidRPr="00906B3E">
        <w:rPr>
          <w:spacing w:val="29"/>
          <w:w w:val="97"/>
        </w:rPr>
        <w:t xml:space="preserve"> </w:t>
      </w:r>
      <w:r w:rsidRPr="00906B3E">
        <w:rPr>
          <w:spacing w:val="-2"/>
        </w:rPr>
        <w:t>descriptive</w:t>
      </w:r>
      <w:r w:rsidRPr="00906B3E">
        <w:rPr>
          <w:spacing w:val="-25"/>
        </w:rPr>
        <w:t xml:space="preserve"> </w:t>
      </w:r>
      <w:r w:rsidRPr="00906B3E">
        <w:t>statistic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(</w:t>
      </w:r>
      <w:r w:rsidRPr="00906B3E">
        <w:rPr>
          <w:spacing w:val="-3"/>
        </w:rPr>
        <w:t>unlike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25"/>
        </w:rPr>
        <w:t xml:space="preserve"> </w:t>
      </w:r>
      <w:r w:rsidRPr="00906B3E">
        <w:t>that</w:t>
      </w:r>
      <w:r w:rsidRPr="00906B3E">
        <w:rPr>
          <w:spacing w:val="-24"/>
        </w:rPr>
        <w:t xml:space="preserve"> </w:t>
      </w:r>
      <w:r w:rsidRPr="00906B3E">
        <w:t>is</w:t>
      </w:r>
      <w:r w:rsidRPr="00906B3E">
        <w:rPr>
          <w:spacing w:val="-24"/>
        </w:rPr>
        <w:t xml:space="preserve"> </w:t>
      </w:r>
      <w:r w:rsidRPr="00906B3E">
        <w:t>calculated</w:t>
      </w:r>
      <w:r w:rsidRPr="00906B3E">
        <w:rPr>
          <w:spacing w:val="-24"/>
        </w:rPr>
        <w:t xml:space="preserve"> </w:t>
      </w:r>
      <w:r w:rsidRPr="00906B3E">
        <w:t>for</w:t>
      </w:r>
      <w:r w:rsidRPr="00906B3E">
        <w:rPr>
          <w:spacing w:val="-25"/>
        </w:rPr>
        <w:t xml:space="preserve"> </w:t>
      </w:r>
      <w:r w:rsidRPr="00906B3E">
        <w:t>an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5"/>
        </w:rPr>
        <w:t xml:space="preserve"> </w:t>
      </w:r>
      <w:r w:rsidRPr="00906B3E">
        <w:t>test,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which</w:t>
      </w:r>
      <w:r w:rsidRPr="00906B3E">
        <w:rPr>
          <w:spacing w:val="-25"/>
        </w:rPr>
        <w:t xml:space="preserve"> </w:t>
      </w:r>
      <w:r w:rsidRPr="00906B3E">
        <w:t>is</w:t>
      </w:r>
      <w:r w:rsidRPr="00906B3E">
        <w:rPr>
          <w:spacing w:val="-24"/>
        </w:rPr>
        <w:t xml:space="preserve"> </w:t>
      </w:r>
      <w:r w:rsidRPr="00906B3E">
        <w:t>an</w:t>
      </w:r>
      <w:r w:rsidRPr="00906B3E">
        <w:rPr>
          <w:spacing w:val="47"/>
          <w:w w:val="93"/>
        </w:rPr>
        <w:t xml:space="preserve"> </w:t>
      </w:r>
      <w:r w:rsidRPr="00906B3E">
        <w:rPr>
          <w:spacing w:val="-2"/>
        </w:rPr>
        <w:t>inferen</w:t>
      </w:r>
      <w:r w:rsidRPr="00906B3E">
        <w:rPr>
          <w:spacing w:val="-1"/>
        </w:rPr>
        <w:t>tial</w:t>
      </w:r>
      <w:r w:rsidRPr="00906B3E">
        <w:rPr>
          <w:spacing w:val="-25"/>
        </w:rPr>
        <w:t xml:space="preserve"> </w:t>
      </w:r>
      <w:r w:rsidRPr="00906B3E">
        <w:t>statistic)</w:t>
      </w:r>
      <w:r w:rsidRPr="00906B3E">
        <w:rPr>
          <w:spacing w:val="-24"/>
        </w:rPr>
        <w:t xml:space="preserve"> </w:t>
      </w:r>
      <w:r w:rsidRPr="00906B3E">
        <w:t>that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provides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proportion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of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overlap</w:t>
      </w:r>
      <w:r w:rsidRPr="00906B3E">
        <w:rPr>
          <w:spacing w:val="-24"/>
        </w:rPr>
        <w:t xml:space="preserve"> </w:t>
      </w:r>
      <w:r w:rsidRPr="00906B3E">
        <w:t>of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confidence</w:t>
      </w:r>
      <w:r w:rsidRPr="00906B3E">
        <w:rPr>
          <w:spacing w:val="-24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5"/>
        </w:rPr>
        <w:t xml:space="preserve"> </w:t>
      </w:r>
      <w:r w:rsidRPr="00906B3E">
        <w:t>and</w:t>
      </w:r>
      <w:r w:rsidRPr="00906B3E">
        <w:rPr>
          <w:spacing w:val="33"/>
          <w:w w:val="92"/>
        </w:rPr>
        <w:t xml:space="preserve"> </w:t>
      </w:r>
      <w:r w:rsidRPr="00906B3E">
        <w:t>the</w:t>
      </w:r>
      <w:r w:rsidRPr="00906B3E">
        <w:rPr>
          <w:spacing w:val="-8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8"/>
        </w:rPr>
        <w:t xml:space="preserve"> </w:t>
      </w:r>
      <w:r w:rsidRPr="00906B3E">
        <w:t>range.</w:t>
      </w:r>
      <w:r w:rsidRPr="00906B3E">
        <w:rPr>
          <w:spacing w:val="10"/>
        </w:rPr>
        <w:t xml:space="preserve"> </w:t>
      </w:r>
      <w:r w:rsidRPr="00906B3E">
        <w:rPr>
          <w:spacing w:val="-2"/>
        </w:rPr>
        <w:t>Ev</w:t>
      </w:r>
      <w:r w:rsidRPr="00906B3E">
        <w:rPr>
          <w:spacing w:val="-3"/>
        </w:rPr>
        <w:t>en</w:t>
      </w:r>
      <w:r w:rsidRPr="00906B3E">
        <w:rPr>
          <w:spacing w:val="-7"/>
        </w:rPr>
        <w:t xml:space="preserve"> </w:t>
      </w:r>
      <w:r w:rsidRPr="00906B3E">
        <w:t>though</w:t>
      </w:r>
      <w:r w:rsidRPr="00906B3E">
        <w:rPr>
          <w:spacing w:val="-8"/>
        </w:rPr>
        <w:t xml:space="preserve"> </w:t>
      </w:r>
      <w:r w:rsidRPr="00906B3E">
        <w:t>a</w:t>
      </w:r>
      <w:r w:rsidRPr="00906B3E">
        <w:rPr>
          <w:spacing w:val="-7"/>
        </w:rPr>
        <w:t xml:space="preserve"> </w:t>
      </w:r>
      <w:r w:rsidRPr="00906B3E">
        <w:t>SGPV</w:t>
      </w:r>
      <w:r w:rsidRPr="00906B3E">
        <w:rPr>
          <w:spacing w:val="-7"/>
        </w:rPr>
        <w:t xml:space="preserve"> </w:t>
      </w:r>
      <w:r w:rsidRPr="00906B3E">
        <w:t>of</w:t>
      </w:r>
      <w:r w:rsidRPr="00906B3E">
        <w:rPr>
          <w:spacing w:val="-6"/>
        </w:rPr>
        <w:t xml:space="preserve"> </w:t>
      </w:r>
      <w:r w:rsidRPr="00906B3E">
        <w:t>1</w:t>
      </w:r>
      <w:r w:rsidRPr="00906B3E">
        <w:rPr>
          <w:spacing w:val="-7"/>
        </w:rPr>
        <w:t xml:space="preserve"> </w:t>
      </w:r>
      <w:r w:rsidRPr="00906B3E">
        <w:t>or</w:t>
      </w:r>
      <w:r w:rsidRPr="00906B3E">
        <w:rPr>
          <w:spacing w:val="-7"/>
        </w:rPr>
        <w:t xml:space="preserve"> </w:t>
      </w:r>
      <w:r w:rsidRPr="00906B3E">
        <w:t>0</w:t>
      </w:r>
      <w:r w:rsidRPr="00906B3E">
        <w:rPr>
          <w:spacing w:val="-7"/>
        </w:rPr>
        <w:t xml:space="preserve"> </w:t>
      </w:r>
      <w:r w:rsidRPr="00906B3E">
        <w:t>has</w:t>
      </w:r>
      <w:r w:rsidRPr="00906B3E">
        <w:rPr>
          <w:spacing w:val="-7"/>
        </w:rPr>
        <w:t xml:space="preserve"> </w:t>
      </w:r>
      <w:r w:rsidRPr="00906B3E">
        <w:t>a</w:t>
      </w:r>
      <w:r w:rsidRPr="00906B3E">
        <w:rPr>
          <w:spacing w:val="-7"/>
        </w:rPr>
        <w:t xml:space="preserve"> </w:t>
      </w:r>
      <w:r w:rsidRPr="00906B3E">
        <w:t>clear</w:t>
      </w:r>
      <w:r w:rsidRPr="00906B3E">
        <w:rPr>
          <w:spacing w:val="-7"/>
        </w:rPr>
        <w:t xml:space="preserve"> </w:t>
      </w:r>
      <w:r w:rsidRPr="00906B3E">
        <w:rPr>
          <w:spacing w:val="-2"/>
        </w:rPr>
        <w:t>in</w:t>
      </w:r>
      <w:r w:rsidRPr="00906B3E">
        <w:rPr>
          <w:spacing w:val="-1"/>
        </w:rPr>
        <w:t>terpretat</w:t>
      </w:r>
      <w:r w:rsidRPr="00906B3E">
        <w:rPr>
          <w:spacing w:val="-2"/>
        </w:rPr>
        <w:t>ion</w:t>
      </w:r>
      <w:r w:rsidRPr="00906B3E">
        <w:rPr>
          <w:spacing w:val="-7"/>
        </w:rPr>
        <w:t xml:space="preserve"> </w:t>
      </w:r>
      <w:r w:rsidRPr="00906B3E">
        <w:rPr>
          <w:spacing w:val="-4"/>
        </w:rPr>
        <w:t>(we</w:t>
      </w:r>
      <w:r w:rsidRPr="00906B3E">
        <w:rPr>
          <w:spacing w:val="-7"/>
        </w:rPr>
        <w:t xml:space="preserve"> </w:t>
      </w:r>
      <w:r w:rsidRPr="00906B3E">
        <w:t>can</w:t>
      </w:r>
      <w:r w:rsidRPr="00906B3E">
        <w:rPr>
          <w:spacing w:val="37"/>
          <w:w w:val="95"/>
        </w:rPr>
        <w:t xml:space="preserve"> </w:t>
      </w:r>
      <w:r w:rsidRPr="00906B3E">
        <w:t>reject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effects</w:t>
      </w:r>
      <w:r w:rsidRPr="00906B3E">
        <w:rPr>
          <w:spacing w:val="-24"/>
        </w:rPr>
        <w:t xml:space="preserve"> </w:t>
      </w:r>
      <w:r w:rsidRPr="00906B3E">
        <w:t>outside</w:t>
      </w:r>
      <w:r w:rsidRPr="00906B3E">
        <w:rPr>
          <w:spacing w:val="-24"/>
        </w:rPr>
        <w:t xml:space="preserve"> </w:t>
      </w:r>
      <w:r w:rsidRPr="00906B3E">
        <w:t>or</w:t>
      </w:r>
      <w:r w:rsidRPr="00906B3E">
        <w:rPr>
          <w:spacing w:val="-24"/>
        </w:rPr>
        <w:t xml:space="preserve"> </w:t>
      </w:r>
      <w:r w:rsidRPr="00906B3E">
        <w:t>inside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4"/>
        </w:rPr>
        <w:t xml:space="preserve"> </w:t>
      </w:r>
      <w:r w:rsidRPr="00906B3E">
        <w:t>range),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intermediate</w:t>
      </w:r>
      <w:r w:rsidRPr="00906B3E">
        <w:rPr>
          <w:spacing w:val="-24"/>
        </w:rPr>
        <w:t xml:space="preserve"> </w:t>
      </w:r>
      <w:r w:rsidRPr="00906B3E">
        <w:rPr>
          <w:spacing w:val="-4"/>
        </w:rPr>
        <w:t>values</w:t>
      </w:r>
      <w:r w:rsidRPr="00906B3E">
        <w:rPr>
          <w:spacing w:val="-24"/>
        </w:rPr>
        <w:t xml:space="preserve"> </w:t>
      </w:r>
      <w:r w:rsidRPr="00906B3E">
        <w:t>are</w:t>
      </w:r>
      <w:r w:rsidRPr="00906B3E">
        <w:rPr>
          <w:spacing w:val="-24"/>
        </w:rPr>
        <w:t xml:space="preserve"> </w:t>
      </w:r>
      <w:r w:rsidRPr="00906B3E">
        <w:t>not</w:t>
      </w:r>
      <w:r w:rsidRPr="00906B3E">
        <w:rPr>
          <w:spacing w:val="-23"/>
        </w:rPr>
        <w:t xml:space="preserve"> </w:t>
      </w:r>
      <w:r w:rsidRPr="00906B3E">
        <w:t>as</w:t>
      </w:r>
      <w:r w:rsidRPr="00906B3E">
        <w:rPr>
          <w:spacing w:val="-24"/>
        </w:rPr>
        <w:t xml:space="preserve"> </w:t>
      </w:r>
      <w:r w:rsidRPr="00906B3E">
        <w:t>easy</w:t>
      </w:r>
      <w:r w:rsidRPr="00906B3E">
        <w:rPr>
          <w:spacing w:val="-24"/>
        </w:rPr>
        <w:t xml:space="preserve"> </w:t>
      </w:r>
      <w:r w:rsidRPr="00906B3E">
        <w:t>to</w:t>
      </w:r>
      <w:r w:rsidRPr="00906B3E">
        <w:rPr>
          <w:spacing w:val="51"/>
          <w:w w:val="98"/>
        </w:rPr>
        <w:t xml:space="preserve"> </w:t>
      </w:r>
      <w:r w:rsidRPr="00906B3E">
        <w:rPr>
          <w:spacing w:val="-2"/>
          <w:w w:val="95"/>
        </w:rPr>
        <w:t>in</w:t>
      </w:r>
      <w:r w:rsidRPr="00906B3E">
        <w:rPr>
          <w:spacing w:val="-1"/>
          <w:w w:val="95"/>
        </w:rPr>
        <w:t>terpret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(especially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for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effects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that</w:t>
      </w:r>
      <w:r w:rsidRPr="00906B3E">
        <w:rPr>
          <w:spacing w:val="-1"/>
          <w:w w:val="95"/>
        </w:rPr>
        <w:t xml:space="preserve"> </w:t>
      </w:r>
      <w:r w:rsidRPr="00906B3E">
        <w:rPr>
          <w:spacing w:val="-5"/>
          <w:w w:val="95"/>
        </w:rPr>
        <w:t>have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asymmetric</w:t>
      </w:r>
      <w:r w:rsidRPr="00906B3E">
        <w:rPr>
          <w:spacing w:val="-2"/>
          <w:w w:val="95"/>
        </w:rPr>
        <w:t xml:space="preserve"> </w:t>
      </w:r>
      <w:r w:rsidRPr="00906B3E">
        <w:rPr>
          <w:spacing w:val="-1"/>
          <w:w w:val="95"/>
        </w:rPr>
        <w:t>c</w:t>
      </w:r>
      <w:r w:rsidRPr="00906B3E">
        <w:rPr>
          <w:spacing w:val="-2"/>
          <w:w w:val="95"/>
        </w:rPr>
        <w:t xml:space="preserve">onfidence </w:t>
      </w:r>
      <w:r w:rsidRPr="00906B3E">
        <w:rPr>
          <w:spacing w:val="-3"/>
          <w:w w:val="95"/>
        </w:rPr>
        <w:t>in</w:t>
      </w:r>
      <w:r w:rsidRPr="00906B3E">
        <w:rPr>
          <w:spacing w:val="-2"/>
          <w:w w:val="95"/>
        </w:rPr>
        <w:t>tervals).</w:t>
      </w:r>
      <w:r w:rsidRPr="00906B3E">
        <w:rPr>
          <w:spacing w:val="19"/>
          <w:w w:val="95"/>
        </w:rPr>
        <w:t xml:space="preserve"> </w:t>
      </w:r>
      <w:r w:rsidRPr="00906B3E">
        <w:rPr>
          <w:w w:val="95"/>
        </w:rPr>
        <w:t>In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one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sense,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they</w:t>
      </w:r>
      <w:r w:rsidRPr="00906B3E">
        <w:rPr>
          <w:spacing w:val="43"/>
          <w:w w:val="94"/>
        </w:rPr>
        <w:t xml:space="preserve"> </w:t>
      </w:r>
      <w:r w:rsidRPr="00906B3E">
        <w:t>are</w:t>
      </w:r>
      <w:r w:rsidRPr="00906B3E">
        <w:rPr>
          <w:spacing w:val="-11"/>
        </w:rPr>
        <w:t xml:space="preserve"> </w:t>
      </w:r>
      <w:r w:rsidRPr="00906B3E">
        <w:t>what</w:t>
      </w:r>
      <w:r w:rsidRPr="00906B3E">
        <w:rPr>
          <w:spacing w:val="-10"/>
        </w:rPr>
        <w:t xml:space="preserve"> </w:t>
      </w:r>
      <w:r w:rsidRPr="00906B3E">
        <w:t>they</w:t>
      </w:r>
      <w:r w:rsidRPr="00906B3E">
        <w:rPr>
          <w:spacing w:val="-12"/>
        </w:rPr>
        <w:t xml:space="preserve"> </w:t>
      </w:r>
      <w:r w:rsidRPr="00906B3E">
        <w:t>are</w:t>
      </w:r>
      <w:r w:rsidRPr="00906B3E">
        <w:rPr>
          <w:spacing w:val="-10"/>
        </w:rPr>
        <w:t xml:space="preserve"> </w:t>
      </w:r>
      <w:r w:rsidRPr="00906B3E">
        <w:t>(the</w:t>
      </w:r>
      <w:r w:rsidRPr="00906B3E">
        <w:rPr>
          <w:spacing w:val="-11"/>
        </w:rPr>
        <w:t xml:space="preserve"> </w:t>
      </w:r>
      <w:r w:rsidRPr="00906B3E">
        <w:t>proportion</w:t>
      </w:r>
      <w:r w:rsidRPr="00906B3E">
        <w:rPr>
          <w:spacing w:val="-11"/>
        </w:rPr>
        <w:t xml:space="preserve"> </w:t>
      </w:r>
      <w:r w:rsidRPr="00906B3E">
        <w:t>of</w:t>
      </w:r>
      <w:r w:rsidRPr="00906B3E">
        <w:rPr>
          <w:spacing w:val="-10"/>
        </w:rPr>
        <w:t xml:space="preserve"> </w:t>
      </w:r>
      <w:r w:rsidRPr="00906B3E">
        <w:rPr>
          <w:spacing w:val="-3"/>
        </w:rPr>
        <w:t>overlap),</w:t>
      </w:r>
      <w:r w:rsidRPr="00906B3E">
        <w:rPr>
          <w:spacing w:val="-11"/>
        </w:rPr>
        <w:t xml:space="preserve"> </w:t>
      </w:r>
      <w:r w:rsidRPr="00906B3E">
        <w:t>but</w:t>
      </w:r>
      <w:r w:rsidRPr="00906B3E">
        <w:rPr>
          <w:spacing w:val="-10"/>
        </w:rPr>
        <w:t xml:space="preserve"> </w:t>
      </w:r>
      <w:r w:rsidRPr="00906B3E">
        <w:t>it</w:t>
      </w:r>
      <w:r w:rsidRPr="00906B3E">
        <w:rPr>
          <w:spacing w:val="-11"/>
        </w:rPr>
        <w:t xml:space="preserve"> </w:t>
      </w:r>
      <w:r w:rsidRPr="00906B3E">
        <w:t>can</w:t>
      </w:r>
      <w:r w:rsidRPr="00906B3E">
        <w:rPr>
          <w:spacing w:val="-10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1"/>
        </w:rPr>
        <w:t xml:space="preserve"> </w:t>
      </w:r>
      <w:r w:rsidRPr="00906B3E">
        <w:t>unclear</w:t>
      </w:r>
      <w:r w:rsidRPr="00906B3E">
        <w:rPr>
          <w:spacing w:val="-10"/>
        </w:rPr>
        <w:t xml:space="preserve"> </w:t>
      </w:r>
      <w:r w:rsidRPr="00906B3E">
        <w:t>what</w:t>
      </w:r>
      <w:r w:rsidRPr="00906B3E">
        <w:rPr>
          <w:spacing w:val="-11"/>
        </w:rPr>
        <w:t xml:space="preserve"> </w:t>
      </w:r>
      <w:r w:rsidRPr="00906B3E">
        <w:t>this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number</w:t>
      </w:r>
      <w:r w:rsidRPr="00906B3E">
        <w:rPr>
          <w:spacing w:val="-10"/>
        </w:rPr>
        <w:t xml:space="preserve"> </w:t>
      </w:r>
      <w:r w:rsidRPr="00906B3E">
        <w:t>tells</w:t>
      </w:r>
      <w:r w:rsidRPr="00906B3E">
        <w:rPr>
          <w:spacing w:val="29"/>
          <w:w w:val="95"/>
        </w:rPr>
        <w:t xml:space="preserve"> </w:t>
      </w:r>
      <w:r w:rsidRPr="00906B3E">
        <w:t>us</w:t>
      </w:r>
      <w:r w:rsidRPr="00906B3E">
        <w:rPr>
          <w:spacing w:val="-10"/>
        </w:rPr>
        <w:t xml:space="preserve"> </w:t>
      </w:r>
      <w:r w:rsidRPr="00906B3E">
        <w:rPr>
          <w:spacing w:val="1"/>
        </w:rPr>
        <w:t>about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data</w:t>
      </w:r>
      <w:r w:rsidRPr="00906B3E">
        <w:rPr>
          <w:spacing w:val="-9"/>
        </w:rPr>
        <w:t xml:space="preserve"> </w:t>
      </w:r>
      <w:r w:rsidRPr="00906B3E">
        <w:rPr>
          <w:spacing w:val="-5"/>
        </w:rPr>
        <w:t>we</w:t>
      </w:r>
      <w:r w:rsidRPr="00906B3E">
        <w:rPr>
          <w:spacing w:val="-9"/>
        </w:rPr>
        <w:t xml:space="preserve"> </w:t>
      </w:r>
      <w:r w:rsidRPr="00906B3E">
        <w:rPr>
          <w:spacing w:val="-5"/>
        </w:rPr>
        <w:t>have</w:t>
      </w:r>
      <w:r w:rsidRPr="00906B3E">
        <w:rPr>
          <w:spacing w:val="-10"/>
        </w:rPr>
        <w:t xml:space="preserve"> </w:t>
      </w:r>
      <w:r w:rsidRPr="00906B3E">
        <w:rPr>
          <w:spacing w:val="-2"/>
        </w:rPr>
        <w:t>collected.</w:t>
      </w:r>
      <w:r w:rsidRPr="00906B3E">
        <w:rPr>
          <w:spacing w:val="8"/>
        </w:rPr>
        <w:t xml:space="preserve"> </w:t>
      </w:r>
      <w:r w:rsidRPr="00906B3E">
        <w:t>This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not</w:t>
      </w:r>
      <w:r w:rsidRPr="00906B3E">
        <w:rPr>
          <w:spacing w:val="-9"/>
        </w:rPr>
        <w:t xml:space="preserve"> </w:t>
      </w:r>
      <w:r w:rsidRPr="00906B3E">
        <w:rPr>
          <w:spacing w:val="2"/>
        </w:rPr>
        <w:t>too</w:t>
      </w:r>
      <w:r w:rsidRPr="00906B3E">
        <w:rPr>
          <w:spacing w:val="-9"/>
        </w:rPr>
        <w:t xml:space="preserve"> </w:t>
      </w:r>
      <w:r w:rsidRPr="00906B3E">
        <w:t>problematic,</w:t>
      </w:r>
      <w:r w:rsidRPr="00906B3E">
        <w:rPr>
          <w:spacing w:val="-10"/>
        </w:rPr>
        <w:t xml:space="preserve"> </w:t>
      </w:r>
      <w:r w:rsidRPr="00906B3E">
        <w:t>since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main</w:t>
      </w:r>
      <w:r w:rsidRPr="00906B3E">
        <w:rPr>
          <w:spacing w:val="-9"/>
        </w:rPr>
        <w:t xml:space="preserve"> </w:t>
      </w:r>
      <w:r w:rsidRPr="00906B3E">
        <w:t>use</w:t>
      </w:r>
      <w:r w:rsidRPr="00906B3E">
        <w:rPr>
          <w:spacing w:val="-9"/>
        </w:rPr>
        <w:t xml:space="preserve"> </w:t>
      </w:r>
      <w:r w:rsidRPr="00906B3E">
        <w:t>of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27"/>
          <w:w w:val="97"/>
        </w:rPr>
        <w:t xml:space="preserve"> </w:t>
      </w:r>
      <w:r w:rsidRPr="00906B3E">
        <w:t>SGPV</w:t>
      </w:r>
      <w:r w:rsidRPr="00906B3E">
        <w:rPr>
          <w:spacing w:val="-17"/>
        </w:rPr>
        <w:t xml:space="preserve"> </w:t>
      </w:r>
      <w:r w:rsidRPr="00906B3E">
        <w:t>(e.g.,</w:t>
      </w:r>
      <w:r w:rsidRPr="00906B3E">
        <w:rPr>
          <w:spacing w:val="-17"/>
        </w:rPr>
        <w:t xml:space="preserve"> </w:t>
      </w:r>
      <w:r w:rsidRPr="00906B3E">
        <w:t>in</w:t>
      </w:r>
      <w:r w:rsidRPr="00906B3E">
        <w:rPr>
          <w:spacing w:val="-17"/>
        </w:rPr>
        <w:t xml:space="preserve"> </w:t>
      </w:r>
      <w:r w:rsidRPr="00906B3E">
        <w:t>all</w:t>
      </w:r>
      <w:r w:rsidRPr="00906B3E">
        <w:rPr>
          <w:spacing w:val="-18"/>
        </w:rPr>
        <w:t xml:space="preserve"> </w:t>
      </w:r>
      <w:r w:rsidRPr="00906B3E">
        <w:t>examples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provided</w:t>
      </w:r>
      <w:r w:rsidRPr="00906B3E">
        <w:rPr>
          <w:spacing w:val="-17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16"/>
        </w:rPr>
        <w:t xml:space="preserve"> </w:t>
      </w:r>
      <w:r w:rsidRPr="00906B3E">
        <w:t>Blume</w:t>
      </w:r>
      <w:r w:rsidRPr="00906B3E">
        <w:rPr>
          <w:spacing w:val="-18"/>
        </w:rPr>
        <w:t xml:space="preserve"> </w:t>
      </w:r>
      <w:r w:rsidRPr="00906B3E">
        <w:t>and</w:t>
      </w:r>
      <w:r w:rsidRPr="00906B3E">
        <w:rPr>
          <w:spacing w:val="-16"/>
        </w:rPr>
        <w:t xml:space="preserve"> </w:t>
      </w:r>
      <w:r w:rsidRPr="00906B3E">
        <w:t>colleagues)</w:t>
      </w:r>
      <w:r w:rsidRPr="00906B3E">
        <w:rPr>
          <w:spacing w:val="-17"/>
        </w:rPr>
        <w:t xml:space="preserve"> </w:t>
      </w:r>
      <w:r w:rsidRPr="00906B3E">
        <w:t>seems</w:t>
      </w:r>
      <w:r w:rsidRPr="00906B3E">
        <w:rPr>
          <w:spacing w:val="-17"/>
        </w:rPr>
        <w:t xml:space="preserve"> </w:t>
      </w:r>
      <w:r w:rsidRPr="00906B3E">
        <w:t>to</w:t>
      </w:r>
      <w:r w:rsidRPr="00906B3E">
        <w:rPr>
          <w:spacing w:val="-17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6"/>
        </w:rPr>
        <w:t xml:space="preserve"> </w:t>
      </w:r>
      <w:r w:rsidRPr="00906B3E">
        <w:t>to</w:t>
      </w:r>
      <w:r w:rsidRPr="00906B3E">
        <w:rPr>
          <w:spacing w:val="-17"/>
        </w:rPr>
        <w:t xml:space="preserve"> </w:t>
      </w:r>
      <w:r w:rsidRPr="00906B3E">
        <w:t>examine</w:t>
      </w:r>
      <w:r w:rsidRPr="00906B3E">
        <w:rPr>
          <w:spacing w:val="21"/>
          <w:w w:val="92"/>
        </w:rPr>
        <w:t xml:space="preserve"> </w:t>
      </w:r>
      <w:r w:rsidRPr="00906B3E">
        <w:t>whether</w:t>
      </w:r>
      <w:r w:rsidRPr="00906B3E">
        <w:rPr>
          <w:spacing w:val="-6"/>
        </w:rPr>
        <w:t xml:space="preserve"> </w:t>
      </w:r>
      <w:r w:rsidRPr="00906B3E">
        <w:t>the</w:t>
      </w:r>
      <w:r w:rsidRPr="00906B3E">
        <w:rPr>
          <w:spacing w:val="-5"/>
        </w:rPr>
        <w:t xml:space="preserve"> </w:t>
      </w:r>
      <w:r w:rsidRPr="00906B3E">
        <w:t>SGPV</w:t>
      </w:r>
      <w:r w:rsidRPr="00906B3E">
        <w:rPr>
          <w:spacing w:val="-5"/>
        </w:rPr>
        <w:t xml:space="preserve"> </w:t>
      </w:r>
      <w:r w:rsidRPr="00906B3E">
        <w:t>is</w:t>
      </w:r>
      <w:r w:rsidRPr="00906B3E">
        <w:rPr>
          <w:spacing w:val="-5"/>
        </w:rPr>
        <w:t xml:space="preserve"> </w:t>
      </w:r>
      <w:r w:rsidRPr="00906B3E">
        <w:t>0,</w:t>
      </w:r>
      <w:r w:rsidRPr="00906B3E">
        <w:rPr>
          <w:spacing w:val="-5"/>
        </w:rPr>
        <w:t xml:space="preserve"> </w:t>
      </w:r>
      <w:r w:rsidRPr="00906B3E">
        <w:t>1,</w:t>
      </w:r>
      <w:r w:rsidRPr="00906B3E">
        <w:rPr>
          <w:spacing w:val="-6"/>
        </w:rPr>
        <w:t xml:space="preserve"> </w:t>
      </w:r>
      <w:r w:rsidRPr="00906B3E">
        <w:t>or</w:t>
      </w:r>
      <w:r w:rsidRPr="00906B3E">
        <w:rPr>
          <w:spacing w:val="-5"/>
        </w:rPr>
        <w:t xml:space="preserve"> </w:t>
      </w:r>
      <w:r w:rsidRPr="00906B3E">
        <w:rPr>
          <w:spacing w:val="-2"/>
        </w:rPr>
        <w:t>inconclusive.</w:t>
      </w:r>
      <w:r w:rsidRPr="00906B3E">
        <w:rPr>
          <w:spacing w:val="13"/>
        </w:rPr>
        <w:t xml:space="preserve"> </w:t>
      </w:r>
      <w:r w:rsidRPr="00906B3E">
        <w:t>This</w:t>
      </w:r>
      <w:r w:rsidRPr="00906B3E">
        <w:rPr>
          <w:spacing w:val="-6"/>
        </w:rPr>
        <w:t xml:space="preserve"> </w:t>
      </w:r>
      <w:r w:rsidRPr="00906B3E">
        <w:rPr>
          <w:spacing w:val="-2"/>
        </w:rPr>
        <w:t>interpretation</w:t>
      </w:r>
      <w:r w:rsidRPr="00906B3E">
        <w:rPr>
          <w:spacing w:val="-5"/>
        </w:rPr>
        <w:t xml:space="preserve"> </w:t>
      </w:r>
      <w:r w:rsidRPr="00906B3E">
        <w:t>of</w:t>
      </w:r>
      <w:r w:rsidRPr="00906B3E">
        <w:rPr>
          <w:spacing w:val="-6"/>
        </w:rPr>
        <w:t xml:space="preserve"> </w:t>
      </w:r>
      <w:r w:rsidRPr="00906B3E">
        <w:t>a</w:t>
      </w:r>
      <w:r w:rsidRPr="00906B3E">
        <w:rPr>
          <w:spacing w:val="-5"/>
        </w:rPr>
        <w:t xml:space="preserve"> </w:t>
      </w:r>
      <w:r w:rsidRPr="00906B3E">
        <w:t>SGPV</w:t>
      </w:r>
      <w:r w:rsidRPr="00906B3E">
        <w:rPr>
          <w:spacing w:val="-5"/>
        </w:rPr>
        <w:t xml:space="preserve"> </w:t>
      </w:r>
      <w:r w:rsidRPr="00906B3E">
        <w:t>as</w:t>
      </w:r>
      <w:r w:rsidRPr="00906B3E">
        <w:rPr>
          <w:spacing w:val="-5"/>
        </w:rPr>
        <w:t xml:space="preserve"> </w:t>
      </w:r>
      <w:r w:rsidRPr="00906B3E">
        <w:rPr>
          <w:spacing w:val="-2"/>
        </w:rPr>
        <w:t>allowing</w:t>
      </w:r>
      <w:r w:rsidRPr="00906B3E">
        <w:rPr>
          <w:spacing w:val="31"/>
          <w:w w:val="88"/>
        </w:rPr>
        <w:t xml:space="preserve"> </w:t>
      </w:r>
      <w:r w:rsidRPr="00906B3E">
        <w:rPr>
          <w:spacing w:val="-2"/>
        </w:rPr>
        <w:t>researchers</w:t>
      </w:r>
      <w:r w:rsidRPr="00906B3E">
        <w:rPr>
          <w:spacing w:val="-19"/>
        </w:rPr>
        <w:t xml:space="preserve"> </w:t>
      </w:r>
      <w:r w:rsidRPr="00906B3E">
        <w:t>to</w:t>
      </w:r>
      <w:r w:rsidRPr="00906B3E">
        <w:rPr>
          <w:spacing w:val="-18"/>
        </w:rPr>
        <w:t xml:space="preserve"> </w:t>
      </w:r>
      <w:r w:rsidRPr="00906B3E">
        <w:t>reject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null,</w:t>
      </w:r>
      <w:r w:rsidRPr="00906B3E">
        <w:rPr>
          <w:spacing w:val="-19"/>
        </w:rPr>
        <w:t xml:space="preserve"> </w:t>
      </w:r>
      <w:r w:rsidRPr="00906B3E">
        <w:t>reject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t>presence</w:t>
      </w:r>
      <w:r w:rsidRPr="00906B3E">
        <w:rPr>
          <w:spacing w:val="-18"/>
        </w:rPr>
        <w:t xml:space="preserve"> </w:t>
      </w:r>
      <w:r w:rsidRPr="00906B3E">
        <w:t>of</w:t>
      </w:r>
      <w:r w:rsidRPr="00906B3E">
        <w:rPr>
          <w:spacing w:val="-18"/>
        </w:rPr>
        <w:t xml:space="preserve"> </w:t>
      </w:r>
      <w:r w:rsidRPr="00906B3E">
        <w:t>a</w:t>
      </w:r>
      <w:r w:rsidRPr="00906B3E">
        <w:rPr>
          <w:spacing w:val="-18"/>
        </w:rPr>
        <w:t xml:space="preserve"> </w:t>
      </w:r>
      <w:r w:rsidRPr="00906B3E">
        <w:rPr>
          <w:spacing w:val="-2"/>
        </w:rPr>
        <w:t>meaningful</w:t>
      </w:r>
      <w:r w:rsidRPr="00906B3E">
        <w:rPr>
          <w:spacing w:val="-19"/>
        </w:rPr>
        <w:t xml:space="preserve"> </w:t>
      </w:r>
      <w:r w:rsidRPr="00906B3E">
        <w:t>effect,</w:t>
      </w:r>
      <w:r w:rsidRPr="00906B3E">
        <w:rPr>
          <w:spacing w:val="-18"/>
        </w:rPr>
        <w:t xml:space="preserve"> </w:t>
      </w:r>
      <w:r w:rsidRPr="00906B3E">
        <w:t>or</w:t>
      </w:r>
      <w:r w:rsidRPr="00906B3E">
        <w:rPr>
          <w:spacing w:val="-18"/>
        </w:rPr>
        <w:t xml:space="preserve"> </w:t>
      </w:r>
      <w:r w:rsidRPr="00906B3E">
        <w:t>remaining</w:t>
      </w:r>
      <w:r w:rsidRPr="00906B3E">
        <w:rPr>
          <w:spacing w:val="33"/>
          <w:w w:val="92"/>
        </w:rPr>
        <w:t xml:space="preserve"> </w:t>
      </w:r>
      <w:r w:rsidRPr="00906B3E">
        <w:rPr>
          <w:spacing w:val="-2"/>
        </w:rPr>
        <w:t>inconclusive</w:t>
      </w:r>
      <w:r w:rsidRPr="00906B3E">
        <w:rPr>
          <w:spacing w:val="-30"/>
        </w:rPr>
        <w:t xml:space="preserve"> </w:t>
      </w:r>
      <w:r w:rsidRPr="00906B3E">
        <w:t>is</w:t>
      </w:r>
      <w:r w:rsidRPr="00906B3E">
        <w:rPr>
          <w:spacing w:val="-29"/>
        </w:rPr>
        <w:t xml:space="preserve"> </w:t>
      </w:r>
      <w:r w:rsidRPr="00906B3E">
        <w:rPr>
          <w:spacing w:val="-3"/>
        </w:rPr>
        <w:t>very</w:t>
      </w:r>
      <w:r w:rsidRPr="00906B3E">
        <w:rPr>
          <w:spacing w:val="-29"/>
        </w:rPr>
        <w:t xml:space="preserve"> </w:t>
      </w:r>
      <w:r w:rsidRPr="00906B3E">
        <w:t>similar</w:t>
      </w:r>
      <w:r w:rsidRPr="00906B3E">
        <w:rPr>
          <w:spacing w:val="-29"/>
        </w:rPr>
        <w:t xml:space="preserve"> </w:t>
      </w:r>
      <w:r w:rsidRPr="00906B3E">
        <w:t>to</w:t>
      </w:r>
      <w:r w:rsidRPr="00906B3E">
        <w:rPr>
          <w:spacing w:val="-29"/>
        </w:rPr>
        <w:t xml:space="preserve"> </w:t>
      </w:r>
      <w:r w:rsidRPr="00906B3E">
        <w:t>the</w:t>
      </w:r>
      <w:r w:rsidRPr="00906B3E">
        <w:rPr>
          <w:spacing w:val="-29"/>
        </w:rPr>
        <w:t xml:space="preserve"> </w:t>
      </w:r>
      <w:proofErr w:type="spellStart"/>
      <w:r w:rsidRPr="00906B3E">
        <w:rPr>
          <w:spacing w:val="-2"/>
        </w:rPr>
        <w:t>Neyman</w:t>
      </w:r>
      <w:proofErr w:type="spellEnd"/>
      <w:r w:rsidRPr="00906B3E">
        <w:rPr>
          <w:spacing w:val="-2"/>
        </w:rPr>
        <w:t>-Pearson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interpretation</w:t>
      </w:r>
      <w:r w:rsidRPr="00906B3E">
        <w:rPr>
          <w:spacing w:val="-30"/>
        </w:rPr>
        <w:t xml:space="preserve"> </w:t>
      </w:r>
      <w:r w:rsidRPr="00906B3E">
        <w:t>of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combining</w:t>
      </w:r>
      <w:r w:rsidRPr="00906B3E">
        <w:rPr>
          <w:spacing w:val="-29"/>
        </w:rPr>
        <w:t xml:space="preserve"> </w:t>
      </w:r>
      <w:r w:rsidRPr="00906B3E">
        <w:t>a</w:t>
      </w:r>
    </w:p>
    <w:p w:rsidR="00687123" w:rsidRPr="00906B3E" w:rsidRDefault="00C62845">
      <w:pPr>
        <w:pStyle w:val="BodyText"/>
        <w:ind w:left="140"/>
      </w:pPr>
      <w:r w:rsidRPr="00906B3E">
        <w:rPr>
          <w:spacing w:val="-2"/>
        </w:rPr>
        <w:t>null-hypothesis</w:t>
      </w:r>
      <w:r w:rsidRPr="00906B3E">
        <w:rPr>
          <w:spacing w:val="-11"/>
        </w:rPr>
        <w:t xml:space="preserve"> </w:t>
      </w:r>
      <w:r w:rsidRPr="00906B3E">
        <w:t>test</w:t>
      </w:r>
      <w:r w:rsidRPr="00906B3E">
        <w:rPr>
          <w:spacing w:val="-11"/>
        </w:rPr>
        <w:t xml:space="preserve"> </w:t>
      </w:r>
      <w:r w:rsidRPr="00906B3E">
        <w:t>and</w:t>
      </w:r>
      <w:r w:rsidRPr="00906B3E">
        <w:rPr>
          <w:spacing w:val="-10"/>
        </w:rPr>
        <w:t xml:space="preserve"> </w:t>
      </w:r>
      <w:r w:rsidRPr="00906B3E">
        <w:t>an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1"/>
        </w:rPr>
        <w:t xml:space="preserve"> </w:t>
      </w:r>
      <w:r w:rsidRPr="00906B3E">
        <w:t>test</w:t>
      </w:r>
      <w:r w:rsidRPr="00906B3E">
        <w:rPr>
          <w:spacing w:val="-10"/>
        </w:rPr>
        <w:t xml:space="preserve"> </w:t>
      </w:r>
      <w:r w:rsidRPr="00906B3E">
        <w:rPr>
          <w:spacing w:val="-1"/>
        </w:rPr>
        <w:t>(Lak</w:t>
      </w:r>
      <w:r w:rsidRPr="00906B3E">
        <w:rPr>
          <w:spacing w:val="-2"/>
        </w:rPr>
        <w:t>ens</w:t>
      </w:r>
      <w:r w:rsidRPr="00906B3E">
        <w:rPr>
          <w:spacing w:val="-11"/>
        </w:rPr>
        <w:t xml:space="preserve"> </w:t>
      </w:r>
      <w:r w:rsidRPr="00906B3E">
        <w:t>et</w:t>
      </w:r>
      <w:r w:rsidRPr="00906B3E">
        <w:rPr>
          <w:spacing w:val="-10"/>
        </w:rPr>
        <w:t xml:space="preserve"> </w:t>
      </w:r>
      <w:r w:rsidRPr="00906B3E">
        <w:t>al.,</w:t>
      </w:r>
      <w:r w:rsidRPr="00906B3E">
        <w:rPr>
          <w:spacing w:val="-11"/>
        </w:rPr>
        <w:t xml:space="preserve"> </w:t>
      </w:r>
      <w:r w:rsidRPr="00906B3E">
        <w:t>2018).</w:t>
      </w:r>
      <w:r w:rsidRPr="00906B3E">
        <w:rPr>
          <w:spacing w:val="7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difference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10"/>
        </w:rPr>
        <w:t xml:space="preserve"> </w:t>
      </w:r>
      <w:r w:rsidRPr="00906B3E">
        <w:t>that</w:t>
      </w:r>
    </w:p>
    <w:p w:rsidR="00687123" w:rsidRPr="00906B3E" w:rsidRDefault="00687123">
      <w:pPr>
        <w:rPr>
          <w:rFonts w:ascii="Palatino Linotype" w:hAnsi="Palatino Linotype"/>
        </w:rPr>
        <w:sectPr w:rsidR="00687123" w:rsidRPr="00906B3E">
          <w:pgSz w:w="12240" w:h="15840"/>
          <w:pgMar w:top="960" w:right="130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12" w:right="117" w:firstLine="18"/>
      </w:pPr>
      <w:r w:rsidRPr="00906B3E">
        <w:t>where</w:t>
      </w:r>
      <w:r w:rsidRPr="00906B3E">
        <w:rPr>
          <w:spacing w:val="-11"/>
        </w:rPr>
        <w:t xml:space="preserve"> </w:t>
      </w:r>
      <w:r w:rsidRPr="00906B3E">
        <w:t>a</w:t>
      </w:r>
      <w:r w:rsidRPr="00906B3E">
        <w:rPr>
          <w:spacing w:val="-11"/>
        </w:rPr>
        <w:t xml:space="preserve"> </w:t>
      </w:r>
      <w:r w:rsidRPr="00906B3E">
        <w:t>SGPV</w:t>
      </w:r>
      <w:r w:rsidRPr="00906B3E">
        <w:rPr>
          <w:spacing w:val="-11"/>
        </w:rPr>
        <w:t xml:space="preserve"> </w:t>
      </w:r>
      <w:r w:rsidRPr="00906B3E">
        <w:t>of</w:t>
      </w:r>
      <w:r w:rsidRPr="00906B3E">
        <w:rPr>
          <w:spacing w:val="-11"/>
        </w:rPr>
        <w:t xml:space="preserve"> </w:t>
      </w:r>
      <w:r w:rsidRPr="00906B3E">
        <w:t>1</w:t>
      </w:r>
      <w:r w:rsidRPr="00906B3E">
        <w:rPr>
          <w:spacing w:val="-10"/>
        </w:rPr>
        <w:t xml:space="preserve"> </w:t>
      </w:r>
      <w:r w:rsidRPr="00906B3E">
        <w:t>can</w:t>
      </w:r>
      <w:r w:rsidRPr="00906B3E">
        <w:rPr>
          <w:spacing w:val="-11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0"/>
        </w:rPr>
        <w:t xml:space="preserve"> </w:t>
      </w:r>
      <w:r w:rsidRPr="00906B3E">
        <w:rPr>
          <w:spacing w:val="-2"/>
        </w:rPr>
        <w:t>interpreted</w:t>
      </w:r>
      <w:r w:rsidRPr="00906B3E">
        <w:rPr>
          <w:spacing w:val="-11"/>
        </w:rPr>
        <w:t xml:space="preserve"> </w:t>
      </w:r>
      <w:r w:rsidRPr="00906B3E">
        <w:t>as</w:t>
      </w:r>
      <w:r w:rsidRPr="00906B3E">
        <w:rPr>
          <w:spacing w:val="-10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14"/>
        </w:rPr>
        <w:t xml:space="preserve"> </w:t>
      </w:r>
      <w:r w:rsidRPr="00906B3E">
        <w:rPr>
          <w:w w:val="120"/>
        </w:rPr>
        <w:t>&lt;</w:t>
      </w:r>
      <w:r w:rsidRPr="00906B3E">
        <w:rPr>
          <w:spacing w:val="-22"/>
          <w:w w:val="120"/>
        </w:rPr>
        <w:t xml:space="preserve"> </w:t>
      </w:r>
      <w:r w:rsidRPr="00906B3E">
        <w:t>.025,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1"/>
        </w:rPr>
        <w:t xml:space="preserve"> </w:t>
      </w:r>
      <w:r w:rsidRPr="00906B3E">
        <w:t>tests</w:t>
      </w:r>
      <w:r w:rsidRPr="00906B3E">
        <w:rPr>
          <w:spacing w:val="-11"/>
        </w:rPr>
        <w:t xml:space="preserve"> </w:t>
      </w:r>
      <w:r w:rsidRPr="00906B3E">
        <w:rPr>
          <w:spacing w:val="-2"/>
        </w:rPr>
        <w:t>provide</w:t>
      </w:r>
      <w:r w:rsidRPr="00906B3E">
        <w:rPr>
          <w:spacing w:val="-10"/>
        </w:rPr>
        <w:t xml:space="preserve"> </w:t>
      </w:r>
      <w:r w:rsidRPr="00906B3E">
        <w:t>exact</w:t>
      </w:r>
      <w:r w:rsidRPr="00906B3E">
        <w:rPr>
          <w:spacing w:val="-1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-values,</w:t>
      </w:r>
      <w:r w:rsidRPr="00906B3E">
        <w:rPr>
          <w:spacing w:val="31"/>
          <w:w w:val="93"/>
        </w:rPr>
        <w:t xml:space="preserve"> </w:t>
      </w:r>
      <w:r w:rsidRPr="00906B3E">
        <w:t>and</w:t>
      </w:r>
      <w:r w:rsidRPr="00906B3E">
        <w:rPr>
          <w:spacing w:val="-7"/>
        </w:rPr>
        <w:t xml:space="preserve"> </w:t>
      </w:r>
      <w:r w:rsidRPr="00906B3E">
        <w:t>they</w:t>
      </w:r>
      <w:r w:rsidRPr="00906B3E">
        <w:rPr>
          <w:spacing w:val="-6"/>
        </w:rPr>
        <w:t xml:space="preserve"> </w:t>
      </w:r>
      <w:r w:rsidRPr="00906B3E">
        <w:rPr>
          <w:spacing w:val="-3"/>
        </w:rPr>
        <w:t>con</w:t>
      </w:r>
      <w:r w:rsidRPr="00906B3E">
        <w:rPr>
          <w:spacing w:val="-2"/>
        </w:rPr>
        <w:t>tin</w:t>
      </w:r>
      <w:r w:rsidRPr="00906B3E">
        <w:rPr>
          <w:spacing w:val="-3"/>
        </w:rPr>
        <w:t>ue</w:t>
      </w:r>
      <w:r w:rsidRPr="00906B3E">
        <w:rPr>
          <w:spacing w:val="-7"/>
        </w:rPr>
        <w:t xml:space="preserve"> </w:t>
      </w:r>
      <w:r w:rsidRPr="00906B3E">
        <w:t>to</w:t>
      </w:r>
      <w:r w:rsidRPr="00906B3E">
        <w:rPr>
          <w:spacing w:val="-6"/>
        </w:rPr>
        <w:t xml:space="preserve"> </w:t>
      </w:r>
      <w:r w:rsidRPr="00906B3E">
        <w:rPr>
          <w:spacing w:val="-2"/>
        </w:rPr>
        <w:t>differen</w:t>
      </w:r>
      <w:r w:rsidRPr="00906B3E">
        <w:rPr>
          <w:spacing w:val="-1"/>
        </w:rPr>
        <w:t>tiate</w:t>
      </w:r>
      <w:r w:rsidRPr="00906B3E">
        <w:rPr>
          <w:spacing w:val="-6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6"/>
        </w:rPr>
        <w:t xml:space="preserve"> </w:t>
      </w:r>
      <w:r w:rsidRPr="00906B3E">
        <w:t>for</w:t>
      </w:r>
      <w:r w:rsidRPr="00906B3E">
        <w:rPr>
          <w:spacing w:val="-6"/>
        </w:rPr>
        <w:t xml:space="preserve"> </w:t>
      </w:r>
      <w:r w:rsidRPr="00906B3E">
        <w:t>example</w:t>
      </w:r>
      <w:r w:rsidRPr="00906B3E">
        <w:rPr>
          <w:spacing w:val="-6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9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18"/>
          <w:w w:val="120"/>
        </w:rPr>
        <w:t xml:space="preserve"> </w:t>
      </w:r>
      <w:r w:rsidRPr="00906B3E">
        <w:t>0.048</w:t>
      </w:r>
      <w:r w:rsidRPr="00906B3E">
        <w:rPr>
          <w:spacing w:val="-6"/>
        </w:rPr>
        <w:t xml:space="preserve"> </w:t>
      </w:r>
      <w:r w:rsidRPr="00906B3E">
        <w:t>and</w:t>
      </w:r>
      <w:r w:rsidRPr="00906B3E">
        <w:rPr>
          <w:spacing w:val="-7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9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18"/>
          <w:w w:val="120"/>
        </w:rPr>
        <w:t xml:space="preserve"> </w:t>
      </w:r>
      <w:r w:rsidRPr="00906B3E">
        <w:t>0.002.</w:t>
      </w:r>
      <w:r w:rsidRPr="00906B3E">
        <w:rPr>
          <w:spacing w:val="11"/>
        </w:rPr>
        <w:t xml:space="preserve"> </w:t>
      </w:r>
      <w:r w:rsidRPr="00906B3E">
        <w:t>Whether</w:t>
      </w:r>
      <w:r w:rsidRPr="00906B3E">
        <w:rPr>
          <w:spacing w:val="25"/>
          <w:w w:val="96"/>
        </w:rPr>
        <w:t xml:space="preserve"> </w:t>
      </w:r>
      <w:r w:rsidRPr="00906B3E">
        <w:t>this</w:t>
      </w:r>
      <w:r w:rsidRPr="00906B3E">
        <w:rPr>
          <w:spacing w:val="-23"/>
        </w:rPr>
        <w:t xml:space="preserve"> </w:t>
      </w:r>
      <w:r w:rsidRPr="00906B3E">
        <w:t>is</w:t>
      </w:r>
      <w:r w:rsidRPr="00906B3E">
        <w:rPr>
          <w:spacing w:val="-22"/>
        </w:rPr>
        <w:t xml:space="preserve"> </w:t>
      </w:r>
      <w:r w:rsidRPr="00906B3E">
        <w:t>desirable</w:t>
      </w:r>
      <w:r w:rsidRPr="00906B3E">
        <w:rPr>
          <w:spacing w:val="-23"/>
        </w:rPr>
        <w:t xml:space="preserve"> </w:t>
      </w:r>
      <w:r w:rsidRPr="00906B3E">
        <w:t>depends</w:t>
      </w:r>
      <w:r w:rsidRPr="00906B3E">
        <w:rPr>
          <w:spacing w:val="-22"/>
        </w:rPr>
        <w:t xml:space="preserve"> </w:t>
      </w:r>
      <w:r w:rsidRPr="00906B3E">
        <w:t>on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perspective</w:t>
      </w:r>
      <w:r w:rsidRPr="00906B3E">
        <w:rPr>
          <w:spacing w:val="-22"/>
        </w:rPr>
        <w:t xml:space="preserve"> </w:t>
      </w:r>
      <w:r w:rsidRPr="00906B3E">
        <w:t>that</w:t>
      </w:r>
      <w:r w:rsidRPr="00906B3E">
        <w:rPr>
          <w:spacing w:val="-23"/>
        </w:rPr>
        <w:t xml:space="preserve"> </w:t>
      </w:r>
      <w:r w:rsidRPr="00906B3E">
        <w:t>is</w:t>
      </w:r>
      <w:r w:rsidRPr="00906B3E">
        <w:rPr>
          <w:spacing w:val="-22"/>
        </w:rPr>
        <w:t xml:space="preserve"> </w:t>
      </w:r>
      <w:r w:rsidRPr="00906B3E">
        <w:t>used.</w:t>
      </w:r>
      <w:r w:rsidRPr="00906B3E">
        <w:rPr>
          <w:spacing w:val="-10"/>
        </w:rPr>
        <w:t xml:space="preserve"> </w:t>
      </w:r>
      <w:r w:rsidRPr="00906B3E">
        <w:rPr>
          <w:spacing w:val="-5"/>
        </w:rPr>
        <w:t>F</w:t>
      </w:r>
      <w:r w:rsidRPr="00906B3E">
        <w:rPr>
          <w:spacing w:val="-6"/>
        </w:rPr>
        <w:t>rom</w:t>
      </w:r>
      <w:r w:rsidRPr="00906B3E">
        <w:rPr>
          <w:spacing w:val="-22"/>
        </w:rPr>
        <w:t xml:space="preserve"> </w:t>
      </w:r>
      <w:r w:rsidRPr="00906B3E">
        <w:t>a</w:t>
      </w:r>
      <w:r w:rsidRPr="00906B3E">
        <w:rPr>
          <w:spacing w:val="-23"/>
        </w:rPr>
        <w:t xml:space="preserve"> </w:t>
      </w:r>
      <w:proofErr w:type="spellStart"/>
      <w:r w:rsidRPr="00906B3E">
        <w:rPr>
          <w:spacing w:val="-2"/>
        </w:rPr>
        <w:t>Neyman</w:t>
      </w:r>
      <w:proofErr w:type="spellEnd"/>
      <w:r w:rsidRPr="00906B3E">
        <w:rPr>
          <w:spacing w:val="-2"/>
        </w:rPr>
        <w:t>-Pearson</w:t>
      </w:r>
      <w:r w:rsidRPr="00906B3E">
        <w:rPr>
          <w:spacing w:val="36"/>
          <w:w w:val="92"/>
        </w:rPr>
        <w:t xml:space="preserve"> </w:t>
      </w:r>
      <w:r w:rsidRPr="00906B3E">
        <w:t>perspective</w:t>
      </w:r>
      <w:r w:rsidRPr="00906B3E">
        <w:rPr>
          <w:spacing w:val="-22"/>
        </w:rPr>
        <w:t xml:space="preserve"> </w:t>
      </w:r>
      <w:r w:rsidRPr="00906B3E">
        <w:t>on</w:t>
      </w:r>
      <w:r w:rsidRPr="00906B3E">
        <w:rPr>
          <w:spacing w:val="-21"/>
        </w:rPr>
        <w:t xml:space="preserve"> </w:t>
      </w:r>
      <w:r w:rsidRPr="00906B3E">
        <w:t>statistical</w:t>
      </w:r>
      <w:r w:rsidRPr="00906B3E">
        <w:rPr>
          <w:spacing w:val="-22"/>
        </w:rPr>
        <w:t xml:space="preserve"> </w:t>
      </w:r>
      <w:r w:rsidRPr="00906B3E">
        <w:t>inferences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t>main</w:t>
      </w:r>
      <w:r w:rsidRPr="00906B3E">
        <w:rPr>
          <w:spacing w:val="-22"/>
        </w:rPr>
        <w:t xml:space="preserve"> </w:t>
      </w:r>
      <w:r w:rsidRPr="00906B3E">
        <w:t>conclusion</w:t>
      </w:r>
      <w:r w:rsidRPr="00906B3E">
        <w:rPr>
          <w:spacing w:val="-21"/>
        </w:rPr>
        <w:t xml:space="preserve"> </w:t>
      </w:r>
      <w:r w:rsidRPr="00906B3E">
        <w:t>is</w:t>
      </w:r>
      <w:r w:rsidRPr="00906B3E">
        <w:rPr>
          <w:spacing w:val="-22"/>
        </w:rPr>
        <w:t xml:space="preserve"> </w:t>
      </w:r>
      <w:r w:rsidRPr="00906B3E">
        <w:t>based</w:t>
      </w:r>
      <w:r w:rsidRPr="00906B3E">
        <w:rPr>
          <w:spacing w:val="-21"/>
        </w:rPr>
        <w:t xml:space="preserve"> </w:t>
      </w:r>
      <w:r w:rsidRPr="00906B3E">
        <w:t>on</w:t>
      </w:r>
      <w:r w:rsidRPr="00906B3E">
        <w:rPr>
          <w:spacing w:val="-22"/>
        </w:rPr>
        <w:t xml:space="preserve"> </w:t>
      </w:r>
      <w:proofErr w:type="gramStart"/>
      <w:r w:rsidRPr="00906B3E">
        <w:t>whether</w:t>
      </w:r>
      <w:r w:rsidRPr="00906B3E">
        <w:rPr>
          <w:spacing w:val="-21"/>
        </w:rPr>
        <w:t xml:space="preserve"> </w:t>
      </w:r>
      <w:r w:rsidRPr="00906B3E">
        <w:t>or</w:t>
      </w:r>
      <w:r w:rsidRPr="00906B3E">
        <w:rPr>
          <w:spacing w:val="-22"/>
        </w:rPr>
        <w:t xml:space="preserve"> </w:t>
      </w:r>
      <w:r w:rsidRPr="00906B3E">
        <w:t>not</w:t>
      </w:r>
      <w:proofErr w:type="gramEnd"/>
      <w:r w:rsidRPr="00906B3E">
        <w:rPr>
          <w:spacing w:val="-21"/>
        </w:rPr>
        <w:t xml:space="preserve"> </w:t>
      </w:r>
      <w:r w:rsidRPr="00906B3E">
        <w:rPr>
          <w:i/>
        </w:rPr>
        <w:t>p</w:t>
      </w:r>
      <w:r w:rsidRPr="00906B3E">
        <w:rPr>
          <w:i/>
          <w:spacing w:val="-52"/>
        </w:rPr>
        <w:t xml:space="preserve"> </w:t>
      </w:r>
      <w:r w:rsidRPr="00906B3E">
        <w:rPr>
          <w:i/>
        </w:rPr>
        <w:t>&lt;</w:t>
      </w:r>
      <w:r w:rsidRPr="00906B3E">
        <w:rPr>
          <w:i/>
          <w:spacing w:val="-51"/>
        </w:rPr>
        <w:t xml:space="preserve"> </w:t>
      </w:r>
      <w:r w:rsidRPr="00906B3E">
        <w:rPr>
          <w:i/>
        </w:rPr>
        <w:t>α</w:t>
      </w:r>
      <w:r w:rsidRPr="00906B3E">
        <w:t>,</w:t>
      </w:r>
      <w:r w:rsidRPr="00906B3E">
        <w:rPr>
          <w:spacing w:val="26"/>
          <w:w w:val="108"/>
        </w:rPr>
        <w:t xml:space="preserve"> </w:t>
      </w:r>
      <w:r w:rsidRPr="00906B3E">
        <w:t>and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th</w:t>
      </w:r>
      <w:r w:rsidRPr="00906B3E">
        <w:rPr>
          <w:spacing w:val="-3"/>
        </w:rPr>
        <w:t>us</w:t>
      </w:r>
      <w:r w:rsidRPr="00906B3E">
        <w:rPr>
          <w:spacing w:val="-18"/>
        </w:rPr>
        <w:t xml:space="preserve"> </w:t>
      </w:r>
      <w:r w:rsidRPr="00906B3E">
        <w:t>an</w:t>
      </w:r>
      <w:r w:rsidRPr="00906B3E">
        <w:rPr>
          <w:spacing w:val="-2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9"/>
        </w:rPr>
        <w:t xml:space="preserve"> </w:t>
      </w:r>
      <w:r w:rsidRPr="00906B3E">
        <w:t>test</w:t>
      </w:r>
      <w:r w:rsidRPr="00906B3E">
        <w:rPr>
          <w:spacing w:val="-19"/>
        </w:rPr>
        <w:t xml:space="preserve"> </w:t>
      </w:r>
      <w:r w:rsidRPr="00906B3E">
        <w:t>and</w:t>
      </w:r>
      <w:r w:rsidRPr="00906B3E">
        <w:rPr>
          <w:spacing w:val="-19"/>
        </w:rPr>
        <w:t xml:space="preserve"> </w:t>
      </w:r>
      <w:r w:rsidRPr="00906B3E">
        <w:t>SGPV</w:t>
      </w:r>
      <w:r w:rsidRPr="00906B3E">
        <w:rPr>
          <w:spacing w:val="-19"/>
        </w:rPr>
        <w:t xml:space="preserve"> </w:t>
      </w:r>
      <w:r w:rsidRPr="00906B3E">
        <w:t>can</w:t>
      </w:r>
      <w:r w:rsidRPr="00906B3E">
        <w:rPr>
          <w:spacing w:val="-19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18"/>
        </w:rPr>
        <w:t xml:space="preserve"> </w:t>
      </w:r>
      <w:r w:rsidRPr="00906B3E">
        <w:t>performed</w:t>
      </w:r>
      <w:r w:rsidRPr="00906B3E">
        <w:rPr>
          <w:spacing w:val="-19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19"/>
        </w:rPr>
        <w:t xml:space="preserve"> </w:t>
      </w:r>
      <w:r w:rsidRPr="00906B3E">
        <w:t>simply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checking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whether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51"/>
          <w:w w:val="97"/>
        </w:rPr>
        <w:t xml:space="preserve"> </w:t>
      </w:r>
      <w:r w:rsidRPr="00906B3E">
        <w:t>confidence</w:t>
      </w:r>
      <w:r w:rsidRPr="00906B3E">
        <w:rPr>
          <w:spacing w:val="-22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1"/>
        </w:rPr>
        <w:t xml:space="preserve"> </w:t>
      </w:r>
      <w:r w:rsidRPr="00906B3E">
        <w:t>falls</w:t>
      </w:r>
      <w:r w:rsidRPr="00906B3E">
        <w:rPr>
          <w:spacing w:val="-21"/>
        </w:rPr>
        <w:t xml:space="preserve"> </w:t>
      </w:r>
      <w:r w:rsidRPr="00906B3E">
        <w:t>within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1"/>
        </w:rPr>
        <w:t xml:space="preserve"> </w:t>
      </w:r>
      <w:r w:rsidRPr="00906B3E">
        <w:t>range,</w:t>
      </w:r>
      <w:r w:rsidRPr="00906B3E">
        <w:rPr>
          <w:spacing w:val="-22"/>
        </w:rPr>
        <w:t xml:space="preserve"> </w:t>
      </w:r>
      <w:r w:rsidRPr="00906B3E">
        <w:t>just</w:t>
      </w:r>
      <w:r w:rsidRPr="00906B3E">
        <w:rPr>
          <w:spacing w:val="-21"/>
        </w:rPr>
        <w:t xml:space="preserve"> </w:t>
      </w:r>
      <w:r w:rsidRPr="00906B3E">
        <w:t>as</w:t>
      </w:r>
      <w:r w:rsidRPr="00906B3E">
        <w:rPr>
          <w:spacing w:val="-20"/>
        </w:rPr>
        <w:t xml:space="preserve"> </w:t>
      </w:r>
      <w:r w:rsidRPr="00906B3E">
        <w:t>a</w:t>
      </w:r>
      <w:r w:rsidRPr="00906B3E">
        <w:rPr>
          <w:spacing w:val="-21"/>
        </w:rPr>
        <w:t xml:space="preserve"> </w:t>
      </w:r>
      <w:r w:rsidRPr="00906B3E">
        <w:rPr>
          <w:spacing w:val="-2"/>
        </w:rPr>
        <w:t>null-hypothesis</w:t>
      </w:r>
      <w:r w:rsidRPr="00906B3E">
        <w:rPr>
          <w:spacing w:val="-22"/>
        </w:rPr>
        <w:t xml:space="preserve"> </w:t>
      </w:r>
      <w:r w:rsidRPr="00906B3E">
        <w:t>test</w:t>
      </w:r>
      <w:r w:rsidRPr="00906B3E">
        <w:rPr>
          <w:spacing w:val="-21"/>
        </w:rPr>
        <w:t xml:space="preserve"> </w:t>
      </w:r>
      <w:r w:rsidRPr="00906B3E">
        <w:rPr>
          <w:spacing w:val="-2"/>
        </w:rPr>
        <w:t>can</w:t>
      </w:r>
      <w:r w:rsidRPr="00906B3E">
        <w:rPr>
          <w:spacing w:val="-21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43"/>
          <w:w w:val="90"/>
        </w:rPr>
        <w:t xml:space="preserve"> </w:t>
      </w:r>
      <w:r w:rsidRPr="00906B3E">
        <w:t>performed</w:t>
      </w:r>
      <w:r w:rsidRPr="00906B3E">
        <w:rPr>
          <w:spacing w:val="-24"/>
        </w:rPr>
        <w:t xml:space="preserve"> </w:t>
      </w:r>
      <w:r w:rsidRPr="00906B3E">
        <w:rPr>
          <w:spacing w:val="-5"/>
        </w:rPr>
        <w:t>by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checking</w:t>
      </w:r>
      <w:r w:rsidRPr="00906B3E">
        <w:rPr>
          <w:spacing w:val="-24"/>
        </w:rPr>
        <w:t xml:space="preserve"> </w:t>
      </w:r>
      <w:r w:rsidRPr="00906B3E">
        <w:t>whether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confidence</w:t>
      </w:r>
      <w:r w:rsidRPr="00906B3E">
        <w:rPr>
          <w:spacing w:val="-24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contains</w:t>
      </w:r>
      <w:r w:rsidRPr="00906B3E">
        <w:rPr>
          <w:spacing w:val="-24"/>
        </w:rPr>
        <w:t xml:space="preserve"> </w:t>
      </w:r>
      <w:r w:rsidRPr="00906B3E">
        <w:t>zero</w:t>
      </w:r>
      <w:r w:rsidRPr="00906B3E">
        <w:rPr>
          <w:spacing w:val="-24"/>
        </w:rPr>
        <w:t xml:space="preserve"> </w:t>
      </w:r>
      <w:r w:rsidRPr="00906B3E">
        <w:t>or</w:t>
      </w:r>
      <w:r w:rsidRPr="00906B3E">
        <w:rPr>
          <w:spacing w:val="-24"/>
        </w:rPr>
        <w:t xml:space="preserve"> </w:t>
      </w:r>
      <w:r w:rsidRPr="00906B3E">
        <w:t>not.</w:t>
      </w:r>
      <w:r w:rsidRPr="00906B3E">
        <w:rPr>
          <w:spacing w:val="-11"/>
        </w:rPr>
        <w:t xml:space="preserve"> </w:t>
      </w:r>
      <w:r w:rsidRPr="00906B3E">
        <w:rPr>
          <w:spacing w:val="-5"/>
        </w:rPr>
        <w:t>A</w:t>
      </w:r>
      <w:r w:rsidRPr="00906B3E">
        <w:rPr>
          <w:spacing w:val="-4"/>
        </w:rPr>
        <w:t>t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same</w:t>
      </w:r>
      <w:r w:rsidRPr="00906B3E">
        <w:rPr>
          <w:spacing w:val="29"/>
          <w:w w:val="92"/>
        </w:rPr>
        <w:t xml:space="preserve"> </w:t>
      </w:r>
      <w:r w:rsidRPr="00906B3E">
        <w:rPr>
          <w:w w:val="95"/>
        </w:rPr>
        <w:t>time,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it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is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recommended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report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 xml:space="preserve">exact </w:t>
      </w:r>
      <w:r w:rsidRPr="00906B3E">
        <w:rPr>
          <w:i/>
          <w:spacing w:val="-2"/>
          <w:w w:val="95"/>
        </w:rPr>
        <w:t>p</w:t>
      </w:r>
      <w:r w:rsidRPr="00906B3E">
        <w:rPr>
          <w:spacing w:val="-2"/>
          <w:w w:val="95"/>
        </w:rPr>
        <w:t>-values</w:t>
      </w:r>
      <w:r w:rsidRPr="00906B3E">
        <w:rPr>
          <w:spacing w:val="-1"/>
          <w:w w:val="95"/>
        </w:rPr>
        <w:t xml:space="preserve"> (American Psyc</w:t>
      </w:r>
      <w:r w:rsidRPr="00906B3E">
        <w:rPr>
          <w:spacing w:val="-2"/>
          <w:w w:val="95"/>
        </w:rPr>
        <w:t>hological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Association, 2010),</w:t>
      </w:r>
      <w:r w:rsidRPr="00906B3E">
        <w:rPr>
          <w:spacing w:val="53"/>
          <w:w w:val="98"/>
        </w:rPr>
        <w:t xml:space="preserve"> </w:t>
      </w:r>
      <w:r w:rsidRPr="00906B3E">
        <w:rPr>
          <w:w w:val="95"/>
        </w:rPr>
        <w:t>and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exact</w:t>
      </w:r>
      <w:r w:rsidRPr="00906B3E">
        <w:rPr>
          <w:spacing w:val="1"/>
          <w:w w:val="95"/>
        </w:rPr>
        <w:t xml:space="preserve"> </w:t>
      </w:r>
      <w:r w:rsidRPr="00906B3E">
        <w:rPr>
          <w:i/>
          <w:spacing w:val="-2"/>
          <w:w w:val="95"/>
        </w:rPr>
        <w:t>p</w:t>
      </w:r>
      <w:r w:rsidRPr="00906B3E">
        <w:rPr>
          <w:spacing w:val="-2"/>
          <w:w w:val="95"/>
        </w:rPr>
        <w:t>-values</w:t>
      </w:r>
      <w:r w:rsidRPr="00906B3E">
        <w:rPr>
          <w:w w:val="95"/>
        </w:rPr>
        <w:t xml:space="preserve"> </w:t>
      </w:r>
      <w:r w:rsidRPr="00906B3E">
        <w:rPr>
          <w:spacing w:val="-3"/>
          <w:w w:val="95"/>
        </w:rPr>
        <w:t>migh</w:t>
      </w:r>
      <w:r w:rsidRPr="00906B3E">
        <w:rPr>
          <w:spacing w:val="-2"/>
          <w:w w:val="95"/>
        </w:rPr>
        <w:t>t</w:t>
      </w:r>
      <w:r w:rsidRPr="00906B3E">
        <w:rPr>
          <w:spacing w:val="1"/>
          <w:w w:val="95"/>
        </w:rPr>
        <w:t xml:space="preserve"> </w:t>
      </w:r>
      <w:r w:rsidRPr="00906B3E">
        <w:rPr>
          <w:spacing w:val="-2"/>
          <w:w w:val="95"/>
        </w:rPr>
        <w:t>provide</w:t>
      </w:r>
      <w:r w:rsidRPr="00906B3E">
        <w:rPr>
          <w:w w:val="95"/>
        </w:rPr>
        <w:t xml:space="preserve"> information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 xml:space="preserve">of </w:t>
      </w:r>
      <w:r w:rsidRPr="00906B3E">
        <w:rPr>
          <w:spacing w:val="-2"/>
          <w:w w:val="95"/>
        </w:rPr>
        <w:t>in</w:t>
      </w:r>
      <w:r w:rsidRPr="00906B3E">
        <w:rPr>
          <w:spacing w:val="-1"/>
          <w:w w:val="95"/>
        </w:rPr>
        <w:t>terest</w:t>
      </w:r>
      <w:r w:rsidRPr="00906B3E">
        <w:rPr>
          <w:w w:val="95"/>
        </w:rPr>
        <w:t xml:space="preserve"> to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 xml:space="preserve">readers </w:t>
      </w:r>
      <w:r w:rsidRPr="00906B3E">
        <w:rPr>
          <w:spacing w:val="1"/>
          <w:w w:val="95"/>
        </w:rPr>
        <w:t xml:space="preserve">about </w:t>
      </w:r>
      <w:r w:rsidRPr="00906B3E">
        <w:rPr>
          <w:spacing w:val="-4"/>
          <w:w w:val="95"/>
        </w:rPr>
        <w:t>how</w:t>
      </w:r>
      <w:r w:rsidRPr="00906B3E">
        <w:rPr>
          <w:w w:val="95"/>
        </w:rPr>
        <w:t xml:space="preserve"> precisely</w:t>
      </w:r>
      <w:r w:rsidRPr="00906B3E">
        <w:rPr>
          <w:spacing w:val="1"/>
          <w:w w:val="95"/>
        </w:rPr>
        <w:t xml:space="preserve"> </w:t>
      </w:r>
      <w:r w:rsidRPr="00906B3E">
        <w:rPr>
          <w:spacing w:val="-4"/>
          <w:w w:val="95"/>
        </w:rPr>
        <w:t>how</w:t>
      </w:r>
      <w:r w:rsidRPr="00906B3E">
        <w:rPr>
          <w:spacing w:val="21"/>
          <w:w w:val="83"/>
        </w:rPr>
        <w:t xml:space="preserve"> </w:t>
      </w:r>
      <w:r w:rsidRPr="00906B3E">
        <w:rPr>
          <w:w w:val="95"/>
        </w:rPr>
        <w:t>surprising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data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is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under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5"/>
          <w:w w:val="95"/>
        </w:rPr>
        <w:t xml:space="preserve"> </w:t>
      </w:r>
      <w:r w:rsidRPr="00906B3E">
        <w:rPr>
          <w:spacing w:val="-3"/>
          <w:w w:val="95"/>
        </w:rPr>
        <w:t>null</w:t>
      </w:r>
      <w:r w:rsidRPr="00906B3E">
        <w:rPr>
          <w:spacing w:val="-4"/>
          <w:w w:val="95"/>
        </w:rPr>
        <w:t xml:space="preserve"> </w:t>
      </w:r>
      <w:r w:rsidRPr="00906B3E">
        <w:rPr>
          <w:spacing w:val="1"/>
          <w:w w:val="95"/>
        </w:rPr>
        <w:t>model.</w:t>
      </w:r>
      <w:r w:rsidRPr="00906B3E">
        <w:rPr>
          <w:spacing w:val="13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tests</w:t>
      </w:r>
      <w:r w:rsidRPr="00906B3E">
        <w:rPr>
          <w:spacing w:val="-4"/>
          <w:w w:val="95"/>
        </w:rPr>
        <w:t xml:space="preserve"> </w:t>
      </w:r>
      <w:r w:rsidRPr="00906B3E">
        <w:rPr>
          <w:spacing w:val="-2"/>
          <w:w w:val="95"/>
        </w:rPr>
        <w:t>combined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with</w:t>
      </w:r>
      <w:r w:rsidRPr="00906B3E">
        <w:rPr>
          <w:spacing w:val="-4"/>
          <w:w w:val="95"/>
        </w:rPr>
        <w:t xml:space="preserve"> </w:t>
      </w:r>
      <w:r w:rsidRPr="00906B3E">
        <w:rPr>
          <w:spacing w:val="-2"/>
          <w:w w:val="95"/>
        </w:rPr>
        <w:t>null-hypothesis</w:t>
      </w:r>
      <w:r w:rsidRPr="00906B3E">
        <w:rPr>
          <w:spacing w:val="37"/>
          <w:w w:val="92"/>
        </w:rPr>
        <w:t xml:space="preserve"> </w:t>
      </w:r>
      <w:r w:rsidRPr="00906B3E">
        <w:t>significance</w:t>
      </w:r>
      <w:r w:rsidRPr="00906B3E">
        <w:rPr>
          <w:spacing w:val="-30"/>
        </w:rPr>
        <w:t xml:space="preserve"> </w:t>
      </w:r>
      <w:r w:rsidRPr="00906B3E">
        <w:t>tests</w:t>
      </w:r>
      <w:r w:rsidRPr="00906B3E">
        <w:rPr>
          <w:spacing w:val="-29"/>
        </w:rPr>
        <w:t xml:space="preserve"> </w:t>
      </w:r>
      <w:r w:rsidRPr="00906B3E">
        <w:t>also</w:t>
      </w:r>
      <w:r w:rsidRPr="00906B3E">
        <w:rPr>
          <w:spacing w:val="-30"/>
        </w:rPr>
        <w:t xml:space="preserve"> </w:t>
      </w:r>
      <w:r w:rsidRPr="00906B3E">
        <w:rPr>
          <w:spacing w:val="-3"/>
        </w:rPr>
        <w:t>allow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researchers</w:t>
      </w:r>
      <w:r w:rsidRPr="00906B3E">
        <w:rPr>
          <w:spacing w:val="-29"/>
        </w:rPr>
        <w:t xml:space="preserve"> </w:t>
      </w:r>
      <w:r w:rsidRPr="00906B3E">
        <w:t>to</w:t>
      </w:r>
      <w:r w:rsidRPr="00906B3E">
        <w:rPr>
          <w:spacing w:val="-29"/>
        </w:rPr>
        <w:t xml:space="preserve"> </w:t>
      </w:r>
      <w:r w:rsidRPr="00906B3E">
        <w:t>conclude</w:t>
      </w:r>
      <w:r w:rsidRPr="00906B3E">
        <w:rPr>
          <w:spacing w:val="-29"/>
        </w:rPr>
        <w:t xml:space="preserve"> </w:t>
      </w:r>
      <w:r w:rsidRPr="00906B3E">
        <w:t>an</w:t>
      </w:r>
      <w:r w:rsidRPr="00906B3E">
        <w:rPr>
          <w:spacing w:val="-30"/>
        </w:rPr>
        <w:t xml:space="preserve"> </w:t>
      </w:r>
      <w:r w:rsidRPr="00906B3E">
        <w:t>effect</w:t>
      </w:r>
      <w:r w:rsidRPr="00906B3E">
        <w:rPr>
          <w:spacing w:val="-29"/>
        </w:rPr>
        <w:t xml:space="preserve"> </w:t>
      </w:r>
      <w:r w:rsidRPr="00906B3E">
        <w:t>is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significan</w:t>
      </w:r>
      <w:r w:rsidRPr="00906B3E">
        <w:rPr>
          <w:spacing w:val="-1"/>
        </w:rPr>
        <w:t>t</w:t>
      </w:r>
      <w:r w:rsidRPr="00906B3E">
        <w:rPr>
          <w:spacing w:val="-29"/>
        </w:rPr>
        <w:t xml:space="preserve"> </w:t>
      </w:r>
      <w:r w:rsidRPr="00906B3E">
        <w:rPr>
          <w:i/>
        </w:rPr>
        <w:t>and</w:t>
      </w:r>
      <w:r w:rsidRPr="00906B3E">
        <w:rPr>
          <w:i/>
          <w:spacing w:val="-28"/>
        </w:rPr>
        <w:t xml:space="preserve"> </w:t>
      </w:r>
      <w:r w:rsidRPr="00906B3E">
        <w:rPr>
          <w:spacing w:val="-3"/>
        </w:rPr>
        <w:t>equivalen</w:t>
      </w:r>
      <w:r w:rsidRPr="00906B3E">
        <w:rPr>
          <w:spacing w:val="-2"/>
        </w:rPr>
        <w:t>t</w:t>
      </w:r>
      <w:r w:rsidRPr="00906B3E">
        <w:rPr>
          <w:spacing w:val="23"/>
          <w:w w:val="116"/>
        </w:rPr>
        <w:t xml:space="preserve"> </w:t>
      </w:r>
      <w:r w:rsidRPr="00906B3E">
        <w:t>(i.e.,</w:t>
      </w:r>
      <w:r w:rsidRPr="00906B3E">
        <w:rPr>
          <w:spacing w:val="-22"/>
        </w:rPr>
        <w:t xml:space="preserve"> </w:t>
      </w:r>
      <w:r w:rsidRPr="00906B3E">
        <w:t>statistically</w:t>
      </w:r>
      <w:r w:rsidRPr="00906B3E">
        <w:rPr>
          <w:spacing w:val="-22"/>
        </w:rPr>
        <w:t xml:space="preserve"> </w:t>
      </w:r>
      <w:r w:rsidRPr="00906B3E">
        <w:rPr>
          <w:spacing w:val="-2"/>
        </w:rPr>
        <w:t>differen</w:t>
      </w:r>
      <w:r w:rsidRPr="00906B3E">
        <w:rPr>
          <w:spacing w:val="-1"/>
        </w:rPr>
        <w:t>t</w:t>
      </w:r>
      <w:r w:rsidRPr="00906B3E">
        <w:rPr>
          <w:spacing w:val="-21"/>
        </w:rPr>
        <w:t xml:space="preserve"> </w:t>
      </w:r>
      <w:r w:rsidRPr="00906B3E">
        <w:t>from</w:t>
      </w:r>
      <w:r w:rsidRPr="00906B3E">
        <w:rPr>
          <w:spacing w:val="-21"/>
        </w:rPr>
        <w:t xml:space="preserve"> </w:t>
      </w:r>
      <w:r w:rsidRPr="00906B3E">
        <w:t>zero,</w:t>
      </w:r>
      <w:r w:rsidRPr="00906B3E">
        <w:rPr>
          <w:spacing w:val="-22"/>
        </w:rPr>
        <w:t xml:space="preserve"> </w:t>
      </w:r>
      <w:r w:rsidRPr="00906B3E">
        <w:t>but</w:t>
      </w:r>
      <w:r w:rsidRPr="00906B3E">
        <w:rPr>
          <w:spacing w:val="-21"/>
        </w:rPr>
        <w:t xml:space="preserve"> </w:t>
      </w:r>
      <w:r w:rsidRPr="00906B3E">
        <w:t>also</w:t>
      </w:r>
      <w:r w:rsidRPr="00906B3E">
        <w:rPr>
          <w:spacing w:val="-22"/>
        </w:rPr>
        <w:t xml:space="preserve"> </w:t>
      </w:r>
      <w:r w:rsidRPr="00906B3E">
        <w:rPr>
          <w:spacing w:val="2"/>
        </w:rPr>
        <w:t>too</w:t>
      </w:r>
      <w:r w:rsidRPr="00906B3E">
        <w:rPr>
          <w:spacing w:val="-21"/>
        </w:rPr>
        <w:t xml:space="preserve"> </w:t>
      </w:r>
      <w:r w:rsidRPr="00906B3E">
        <w:t>small</w:t>
      </w:r>
      <w:r w:rsidRPr="00906B3E">
        <w:rPr>
          <w:spacing w:val="-21"/>
        </w:rPr>
        <w:t xml:space="preserve"> </w:t>
      </w:r>
      <w:r w:rsidRPr="00906B3E">
        <w:t>to</w:t>
      </w:r>
      <w:r w:rsidRPr="00906B3E">
        <w:rPr>
          <w:spacing w:val="-22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21"/>
        </w:rPr>
        <w:t xml:space="preserve"> </w:t>
      </w:r>
      <w:r w:rsidRPr="00906B3E">
        <w:t>considered</w:t>
      </w:r>
      <w:r w:rsidRPr="00906B3E">
        <w:rPr>
          <w:spacing w:val="-22"/>
        </w:rPr>
        <w:t xml:space="preserve"> </w:t>
      </w:r>
      <w:r w:rsidRPr="00906B3E">
        <w:t>meaningful).</w:t>
      </w:r>
      <w:r w:rsidRPr="00906B3E">
        <w:rPr>
          <w:spacing w:val="-8"/>
        </w:rPr>
        <w:t xml:space="preserve"> </w:t>
      </w:r>
      <w:r w:rsidRPr="00906B3E">
        <w:rPr>
          <w:spacing w:val="-2"/>
        </w:rPr>
        <w:t>Th</w:t>
      </w:r>
      <w:r w:rsidRPr="00906B3E">
        <w:rPr>
          <w:spacing w:val="-3"/>
        </w:rPr>
        <w:t>us,</w:t>
      </w:r>
      <w:r w:rsidRPr="00906B3E">
        <w:rPr>
          <w:spacing w:val="25"/>
          <w:w w:val="9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SGPV</w:t>
      </w:r>
      <w:r w:rsidRPr="00906B3E">
        <w:rPr>
          <w:spacing w:val="-12"/>
        </w:rPr>
        <w:t xml:space="preserve"> </w:t>
      </w:r>
      <w:r w:rsidRPr="00906B3E">
        <w:t>is</w:t>
      </w:r>
      <w:r w:rsidRPr="00906B3E">
        <w:rPr>
          <w:spacing w:val="-12"/>
        </w:rPr>
        <w:t xml:space="preserve"> </w:t>
      </w:r>
      <w:r w:rsidRPr="00906B3E">
        <w:t>used</w:t>
      </w:r>
      <w:r w:rsidRPr="00906B3E">
        <w:rPr>
          <w:spacing w:val="-11"/>
        </w:rPr>
        <w:t xml:space="preserve"> </w:t>
      </w:r>
      <w:r w:rsidRPr="00906B3E">
        <w:t>to</w:t>
      </w:r>
      <w:r w:rsidRPr="00906B3E">
        <w:rPr>
          <w:spacing w:val="-12"/>
        </w:rPr>
        <w:t xml:space="preserve"> </w:t>
      </w:r>
      <w:r w:rsidRPr="00906B3E">
        <w:t>classify</w:t>
      </w:r>
      <w:r w:rsidRPr="00906B3E">
        <w:rPr>
          <w:spacing w:val="-12"/>
        </w:rPr>
        <w:t xml:space="preserve"> </w:t>
      </w:r>
      <w:r w:rsidRPr="00906B3E">
        <w:t>results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in</w:t>
      </w:r>
      <w:r w:rsidRPr="00906B3E">
        <w:rPr>
          <w:spacing w:val="-2"/>
        </w:rPr>
        <w:t>to</w:t>
      </w:r>
      <w:r w:rsidRPr="00906B3E">
        <w:rPr>
          <w:spacing w:val="-12"/>
        </w:rPr>
        <w:t xml:space="preserve"> </w:t>
      </w:r>
      <w:r w:rsidRPr="00906B3E">
        <w:t>one</w:t>
      </w:r>
      <w:r w:rsidRPr="00906B3E">
        <w:rPr>
          <w:spacing w:val="-13"/>
        </w:rPr>
        <w:t xml:space="preserve"> </w:t>
      </w:r>
      <w:r w:rsidRPr="00906B3E">
        <w:t>of</w:t>
      </w:r>
      <w:r w:rsidRPr="00906B3E">
        <w:rPr>
          <w:spacing w:val="-11"/>
        </w:rPr>
        <w:t xml:space="preserve"> </w:t>
      </w:r>
      <w:r w:rsidRPr="00906B3E">
        <w:t>three</w:t>
      </w:r>
      <w:r w:rsidRPr="00906B3E">
        <w:rPr>
          <w:spacing w:val="-13"/>
        </w:rPr>
        <w:t xml:space="preserve"> </w:t>
      </w:r>
      <w:r w:rsidRPr="00906B3E">
        <w:t>possible</w:t>
      </w:r>
      <w:r w:rsidRPr="00906B3E">
        <w:rPr>
          <w:spacing w:val="-12"/>
        </w:rPr>
        <w:t xml:space="preserve"> </w:t>
      </w:r>
      <w:r w:rsidRPr="00906B3E">
        <w:t>categories</w:t>
      </w:r>
      <w:r w:rsidRPr="00906B3E">
        <w:rPr>
          <w:spacing w:val="-12"/>
        </w:rPr>
        <w:t xml:space="preserve"> </w:t>
      </w:r>
      <w:r w:rsidRPr="00906B3E">
        <w:t>(with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data</w:t>
      </w:r>
      <w:r w:rsidRPr="00906B3E">
        <w:rPr>
          <w:spacing w:val="27"/>
          <w:w w:val="97"/>
        </w:rPr>
        <w:t xml:space="preserve"> </w:t>
      </w:r>
      <w:r w:rsidRPr="00906B3E">
        <w:rPr>
          <w:w w:val="95"/>
        </w:rPr>
        <w:t>falling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inside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or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outside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7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range,</w:t>
      </w:r>
      <w:r w:rsidRPr="00906B3E">
        <w:rPr>
          <w:spacing w:val="-7"/>
          <w:w w:val="95"/>
        </w:rPr>
        <w:t xml:space="preserve"> </w:t>
      </w:r>
      <w:r w:rsidRPr="00906B3E">
        <w:rPr>
          <w:w w:val="95"/>
        </w:rPr>
        <w:t>or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1"/>
          <w:w w:val="95"/>
        </w:rPr>
        <w:t>being</w:t>
      </w:r>
      <w:r w:rsidRPr="00906B3E">
        <w:rPr>
          <w:spacing w:val="-5"/>
          <w:w w:val="95"/>
        </w:rPr>
        <w:t xml:space="preserve"> </w:t>
      </w:r>
      <w:r w:rsidRPr="00906B3E">
        <w:rPr>
          <w:spacing w:val="-2"/>
          <w:w w:val="95"/>
        </w:rPr>
        <w:t>inconclusiv</w:t>
      </w:r>
      <w:r w:rsidRPr="00906B3E">
        <w:rPr>
          <w:spacing w:val="-1"/>
          <w:w w:val="95"/>
        </w:rPr>
        <w:t>e),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while</w:t>
      </w:r>
      <w:r w:rsidRPr="00906B3E">
        <w:rPr>
          <w:spacing w:val="-7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tests</w:t>
      </w:r>
      <w:r w:rsidRPr="00906B3E">
        <w:rPr>
          <w:spacing w:val="53"/>
          <w:w w:val="97"/>
        </w:rPr>
        <w:t xml:space="preserve"> </w:t>
      </w:r>
      <w:r w:rsidRPr="00906B3E">
        <w:rPr>
          <w:spacing w:val="-2"/>
          <w:w w:val="95"/>
        </w:rPr>
        <w:t>combined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with</w:t>
      </w:r>
      <w:r w:rsidRPr="00906B3E">
        <w:rPr>
          <w:spacing w:val="6"/>
          <w:w w:val="95"/>
        </w:rPr>
        <w:t xml:space="preserve"> </w:t>
      </w:r>
      <w:r w:rsidRPr="00906B3E">
        <w:rPr>
          <w:spacing w:val="-1"/>
          <w:w w:val="95"/>
        </w:rPr>
        <w:t>n</w:t>
      </w:r>
      <w:r w:rsidRPr="00906B3E">
        <w:rPr>
          <w:spacing w:val="-2"/>
          <w:w w:val="95"/>
        </w:rPr>
        <w:t>ull-hyp</w:t>
      </w:r>
      <w:r w:rsidRPr="00906B3E">
        <w:rPr>
          <w:spacing w:val="-1"/>
          <w:w w:val="95"/>
        </w:rPr>
        <w:t>othesis</w:t>
      </w:r>
      <w:r w:rsidRPr="00906B3E">
        <w:rPr>
          <w:spacing w:val="5"/>
          <w:w w:val="95"/>
        </w:rPr>
        <w:t xml:space="preserve"> </w:t>
      </w:r>
      <w:r w:rsidRPr="00906B3E">
        <w:rPr>
          <w:spacing w:val="-1"/>
          <w:w w:val="95"/>
        </w:rPr>
        <w:t>tests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classify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results</w:t>
      </w:r>
      <w:r w:rsidRPr="00906B3E">
        <w:rPr>
          <w:spacing w:val="6"/>
          <w:w w:val="95"/>
        </w:rPr>
        <w:t xml:space="preserve"> </w:t>
      </w:r>
      <w:r w:rsidRPr="00906B3E">
        <w:rPr>
          <w:spacing w:val="-3"/>
          <w:w w:val="95"/>
        </w:rPr>
        <w:t>in</w:t>
      </w:r>
      <w:r w:rsidRPr="00906B3E">
        <w:rPr>
          <w:spacing w:val="-2"/>
          <w:w w:val="95"/>
        </w:rPr>
        <w:t>to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four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possible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categories.</w:t>
      </w:r>
    </w:p>
    <w:p w:rsidR="00687123" w:rsidRPr="00906B3E" w:rsidRDefault="00687123">
      <w:pPr>
        <w:spacing w:before="5"/>
        <w:rPr>
          <w:rFonts w:ascii="Palatino Linotype" w:eastAsia="Palatino Linotype" w:hAnsi="Palatino Linotype" w:cs="Palatino Linotype"/>
          <w:sz w:val="21"/>
          <w:szCs w:val="21"/>
        </w:rPr>
      </w:pPr>
    </w:p>
    <w:p w:rsidR="00687123" w:rsidRPr="00906B3E" w:rsidRDefault="00C62845">
      <w:pPr>
        <w:pStyle w:val="BodyText"/>
        <w:spacing w:line="354" w:lineRule="auto"/>
        <w:ind w:left="131" w:right="117" w:firstLine="584"/>
      </w:pPr>
      <w:r w:rsidRPr="00906B3E">
        <w:t>An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impor</w:t>
      </w:r>
      <w:r w:rsidRPr="00906B3E">
        <w:rPr>
          <w:spacing w:val="-1"/>
        </w:rPr>
        <w:t>tant</w:t>
      </w:r>
      <w:r w:rsidRPr="00906B3E">
        <w:rPr>
          <w:spacing w:val="-17"/>
        </w:rPr>
        <w:t xml:space="preserve"> </w:t>
      </w:r>
      <w:r w:rsidRPr="00906B3E">
        <w:t>issue</w:t>
      </w:r>
      <w:r w:rsidRPr="00906B3E">
        <w:rPr>
          <w:spacing w:val="-18"/>
        </w:rPr>
        <w:t xml:space="preserve"> </w:t>
      </w:r>
      <w:r w:rsidRPr="00906B3E">
        <w:t>when</w:t>
      </w:r>
      <w:r w:rsidRPr="00906B3E">
        <w:rPr>
          <w:spacing w:val="-18"/>
        </w:rPr>
        <w:t xml:space="preserve"> </w:t>
      </w:r>
      <w:r w:rsidRPr="00906B3E">
        <w:t>calculating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SGPV</w:t>
      </w:r>
      <w:r w:rsidRPr="00906B3E">
        <w:rPr>
          <w:spacing w:val="-17"/>
        </w:rPr>
        <w:t xml:space="preserve"> </w:t>
      </w:r>
      <w:r w:rsidRPr="00906B3E">
        <w:t>is</w:t>
      </w:r>
      <w:r w:rsidRPr="00906B3E">
        <w:rPr>
          <w:spacing w:val="-18"/>
        </w:rPr>
        <w:t xml:space="preserve"> </w:t>
      </w:r>
      <w:r w:rsidRPr="00906B3E">
        <w:t>its</w:t>
      </w:r>
      <w:r w:rsidRPr="00906B3E">
        <w:rPr>
          <w:spacing w:val="-17"/>
        </w:rPr>
        <w:t xml:space="preserve"> </w:t>
      </w:r>
      <w:r w:rsidRPr="00906B3E">
        <w:t>reliance</w:t>
      </w:r>
      <w:r w:rsidRPr="00906B3E">
        <w:rPr>
          <w:spacing w:val="-18"/>
        </w:rPr>
        <w:t xml:space="preserve"> </w:t>
      </w:r>
      <w:r w:rsidRPr="00906B3E">
        <w:t>on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t>“small</w:t>
      </w:r>
      <w:r w:rsidRPr="00906B3E">
        <w:rPr>
          <w:spacing w:val="-18"/>
        </w:rPr>
        <w:t xml:space="preserve"> </w:t>
      </w:r>
      <w:r w:rsidRPr="00906B3E">
        <w:t>sample</w:t>
      </w:r>
      <w:r w:rsidRPr="00906B3E">
        <w:rPr>
          <w:spacing w:val="27"/>
          <w:w w:val="92"/>
        </w:rPr>
        <w:t xml:space="preserve"> </w:t>
      </w:r>
      <w:r w:rsidRPr="00906B3E">
        <w:t>correction”,</w:t>
      </w:r>
      <w:r w:rsidRPr="00906B3E">
        <w:rPr>
          <w:spacing w:val="-29"/>
        </w:rPr>
        <w:t xml:space="preserve"> </w:t>
      </w:r>
      <w:r w:rsidRPr="00906B3E">
        <w:t>where</w:t>
      </w:r>
      <w:r w:rsidRPr="00906B3E">
        <w:rPr>
          <w:spacing w:val="-29"/>
        </w:rPr>
        <w:t xml:space="preserve"> </w:t>
      </w:r>
      <w:r w:rsidRPr="00906B3E">
        <w:t>the</w:t>
      </w:r>
      <w:r w:rsidRPr="00906B3E">
        <w:rPr>
          <w:spacing w:val="-29"/>
        </w:rPr>
        <w:t xml:space="preserve"> </w:t>
      </w:r>
      <w:r w:rsidRPr="00906B3E">
        <w:t>SGPV</w:t>
      </w:r>
      <w:r w:rsidRPr="00906B3E">
        <w:rPr>
          <w:spacing w:val="-29"/>
        </w:rPr>
        <w:t xml:space="preserve"> </w:t>
      </w:r>
      <w:r w:rsidRPr="00906B3E">
        <w:t>is</w:t>
      </w:r>
      <w:r w:rsidRPr="00906B3E">
        <w:rPr>
          <w:spacing w:val="-29"/>
        </w:rPr>
        <w:t xml:space="preserve"> </w:t>
      </w:r>
      <w:r w:rsidRPr="00906B3E">
        <w:t>set</w:t>
      </w:r>
      <w:r w:rsidRPr="00906B3E">
        <w:rPr>
          <w:spacing w:val="-28"/>
        </w:rPr>
        <w:t xml:space="preserve"> </w:t>
      </w:r>
      <w:r w:rsidRPr="00906B3E">
        <w:t>to</w:t>
      </w:r>
      <w:r w:rsidRPr="00906B3E">
        <w:rPr>
          <w:spacing w:val="-29"/>
        </w:rPr>
        <w:t xml:space="preserve"> </w:t>
      </w:r>
      <w:r w:rsidRPr="00906B3E">
        <w:t>0.5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whenever</w:t>
      </w:r>
      <w:r w:rsidRPr="00906B3E">
        <w:rPr>
          <w:spacing w:val="-29"/>
        </w:rPr>
        <w:t xml:space="preserve"> </w:t>
      </w:r>
      <w:r w:rsidRPr="00906B3E">
        <w:t>the</w:t>
      </w:r>
      <w:r w:rsidRPr="00906B3E">
        <w:rPr>
          <w:spacing w:val="-29"/>
        </w:rPr>
        <w:t xml:space="preserve"> </w:t>
      </w:r>
      <w:r w:rsidRPr="00906B3E">
        <w:t>ratio</w:t>
      </w:r>
      <w:r w:rsidRPr="00906B3E">
        <w:rPr>
          <w:spacing w:val="-29"/>
        </w:rPr>
        <w:t xml:space="preserve"> </w:t>
      </w:r>
      <w:r w:rsidRPr="00906B3E">
        <w:t>of</w:t>
      </w:r>
      <w:r w:rsidRPr="00906B3E">
        <w:rPr>
          <w:spacing w:val="-29"/>
        </w:rPr>
        <w:t xml:space="preserve"> </w:t>
      </w:r>
      <w:r w:rsidRPr="00906B3E">
        <w:t>the</w:t>
      </w:r>
      <w:r w:rsidRPr="00906B3E">
        <w:rPr>
          <w:spacing w:val="-29"/>
        </w:rPr>
        <w:t xml:space="preserve"> </w:t>
      </w:r>
      <w:r w:rsidRPr="00906B3E">
        <w:t>confidence</w:t>
      </w:r>
      <w:r w:rsidRPr="00906B3E">
        <w:rPr>
          <w:spacing w:val="-29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9"/>
        </w:rPr>
        <w:t xml:space="preserve"> </w:t>
      </w:r>
      <w:r w:rsidRPr="00906B3E">
        <w:t>width</w:t>
      </w:r>
      <w:r w:rsidRPr="00906B3E">
        <w:rPr>
          <w:spacing w:val="25"/>
          <w:w w:val="90"/>
        </w:rPr>
        <w:t xml:space="preserve"> </w:t>
      </w:r>
      <w:r w:rsidRPr="00906B3E">
        <w:t>to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3"/>
        </w:rPr>
        <w:t xml:space="preserve"> </w:t>
      </w:r>
      <w:r w:rsidRPr="00906B3E">
        <w:t>range</w:t>
      </w:r>
      <w:r w:rsidRPr="00906B3E">
        <w:rPr>
          <w:spacing w:val="-22"/>
        </w:rPr>
        <w:t xml:space="preserve"> </w:t>
      </w:r>
      <w:r w:rsidRPr="00906B3E">
        <w:t>exceeds</w:t>
      </w:r>
      <w:r w:rsidRPr="00906B3E">
        <w:rPr>
          <w:spacing w:val="-23"/>
        </w:rPr>
        <w:t xml:space="preserve"> </w:t>
      </w:r>
      <w:r w:rsidRPr="00906B3E">
        <w:t>2:1</w:t>
      </w:r>
      <w:r w:rsidRPr="00906B3E">
        <w:rPr>
          <w:spacing w:val="-22"/>
        </w:rPr>
        <w:t xml:space="preserve"> </w:t>
      </w:r>
      <w:r w:rsidRPr="00906B3E">
        <w:t>and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CI</w:t>
      </w:r>
      <w:r w:rsidRPr="00906B3E">
        <w:rPr>
          <w:spacing w:val="-22"/>
        </w:rPr>
        <w:t xml:space="preserve"> </w:t>
      </w:r>
      <w:r w:rsidRPr="00906B3E">
        <w:rPr>
          <w:spacing w:val="-3"/>
        </w:rPr>
        <w:t>overlaps</w:t>
      </w:r>
      <w:r w:rsidRPr="00906B3E">
        <w:rPr>
          <w:spacing w:val="-22"/>
        </w:rPr>
        <w:t xml:space="preserve"> </w:t>
      </w:r>
      <w:r w:rsidRPr="00906B3E">
        <w:t>with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rPr>
          <w:spacing w:val="1"/>
        </w:rPr>
        <w:t>upper</w:t>
      </w:r>
      <w:r w:rsidRPr="00906B3E">
        <w:rPr>
          <w:spacing w:val="-22"/>
        </w:rPr>
        <w:t xml:space="preserve"> </w:t>
      </w:r>
      <w:r w:rsidRPr="00906B3E">
        <w:t>and</w:t>
      </w:r>
      <w:r w:rsidRPr="00906B3E">
        <w:rPr>
          <w:spacing w:val="-23"/>
        </w:rPr>
        <w:t xml:space="preserve"> </w:t>
      </w:r>
      <w:r w:rsidRPr="00906B3E">
        <w:rPr>
          <w:spacing w:val="-4"/>
        </w:rPr>
        <w:t>lower</w:t>
      </w:r>
      <w:r w:rsidRPr="00906B3E">
        <w:rPr>
          <w:spacing w:val="-22"/>
        </w:rPr>
        <w:t xml:space="preserve"> </w:t>
      </w:r>
      <w:r w:rsidRPr="00906B3E">
        <w:t>bounds.</w:t>
      </w:r>
      <w:r w:rsidRPr="00906B3E">
        <w:rPr>
          <w:spacing w:val="39"/>
          <w:w w:val="91"/>
        </w:rPr>
        <w:t xml:space="preserve"> </w:t>
      </w:r>
      <w:r w:rsidRPr="00906B3E">
        <w:t>This</w:t>
      </w:r>
      <w:r w:rsidRPr="00906B3E">
        <w:rPr>
          <w:spacing w:val="-17"/>
        </w:rPr>
        <w:t xml:space="preserve"> </w:t>
      </w:r>
      <w:r w:rsidRPr="00906B3E">
        <w:t>exception</w:t>
      </w:r>
      <w:r w:rsidRPr="00906B3E">
        <w:rPr>
          <w:spacing w:val="-16"/>
        </w:rPr>
        <w:t xml:space="preserve"> </w:t>
      </w:r>
      <w:r w:rsidRPr="00906B3E">
        <w:t>to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normal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calculation</w:t>
      </w:r>
      <w:r w:rsidRPr="00906B3E">
        <w:rPr>
          <w:spacing w:val="-17"/>
        </w:rPr>
        <w:t xml:space="preserve"> </w:t>
      </w:r>
      <w:r w:rsidRPr="00906B3E">
        <w:t>of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t>SGPV</w:t>
      </w:r>
      <w:r w:rsidRPr="00906B3E">
        <w:rPr>
          <w:spacing w:val="-16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in</w:t>
      </w:r>
      <w:r w:rsidRPr="00906B3E">
        <w:rPr>
          <w:spacing w:val="-1"/>
        </w:rPr>
        <w:t>tro</w:t>
      </w:r>
      <w:r w:rsidRPr="00906B3E">
        <w:rPr>
          <w:spacing w:val="-2"/>
        </w:rPr>
        <w:t>duced</w:t>
      </w:r>
      <w:r w:rsidRPr="00906B3E">
        <w:rPr>
          <w:spacing w:val="-17"/>
        </w:rPr>
        <w:t xml:space="preserve"> </w:t>
      </w:r>
      <w:r w:rsidRPr="00906B3E">
        <w:t>to</w:t>
      </w:r>
      <w:r w:rsidRPr="00906B3E">
        <w:rPr>
          <w:spacing w:val="-16"/>
        </w:rPr>
        <w:t xml:space="preserve"> </w:t>
      </w:r>
      <w:r w:rsidRPr="00906B3E">
        <w:rPr>
          <w:spacing w:val="-3"/>
        </w:rPr>
        <w:t>preven</w:t>
      </w:r>
      <w:r w:rsidRPr="00906B3E">
        <w:rPr>
          <w:spacing w:val="-2"/>
        </w:rPr>
        <w:t>t</w:t>
      </w:r>
      <w:r w:rsidRPr="00906B3E">
        <w:rPr>
          <w:spacing w:val="-16"/>
        </w:rPr>
        <w:t xml:space="preserve"> </w:t>
      </w:r>
      <w:r w:rsidRPr="00906B3E">
        <w:t>misleading</w:t>
      </w:r>
      <w:r w:rsidRPr="00906B3E">
        <w:rPr>
          <w:spacing w:val="39"/>
          <w:w w:val="91"/>
        </w:rPr>
        <w:t xml:space="preserve"> </w:t>
      </w:r>
      <w:r w:rsidRPr="00906B3E">
        <w:rPr>
          <w:spacing w:val="-3"/>
        </w:rPr>
        <w:t>values.</w:t>
      </w:r>
      <w:r w:rsidRPr="00906B3E">
        <w:rPr>
          <w:spacing w:val="-6"/>
        </w:rPr>
        <w:t xml:space="preserve"> </w:t>
      </w:r>
      <w:r w:rsidRPr="00906B3E">
        <w:t>Without</w:t>
      </w:r>
      <w:r w:rsidRPr="00906B3E">
        <w:rPr>
          <w:spacing w:val="-18"/>
        </w:rPr>
        <w:t xml:space="preserve"> </w:t>
      </w:r>
      <w:r w:rsidRPr="00906B3E">
        <w:t>this</w:t>
      </w:r>
      <w:r w:rsidRPr="00906B3E">
        <w:rPr>
          <w:spacing w:val="-19"/>
        </w:rPr>
        <w:t xml:space="preserve"> </w:t>
      </w:r>
      <w:r w:rsidRPr="00906B3E">
        <w:t>correction</w:t>
      </w:r>
      <w:r w:rsidRPr="00906B3E">
        <w:rPr>
          <w:spacing w:val="-18"/>
        </w:rPr>
        <w:t xml:space="preserve"> </w:t>
      </w:r>
      <w:r w:rsidRPr="00906B3E">
        <w:t>it</w:t>
      </w:r>
      <w:r w:rsidRPr="00906B3E">
        <w:rPr>
          <w:spacing w:val="-19"/>
        </w:rPr>
        <w:t xml:space="preserve"> </w:t>
      </w:r>
      <w:r w:rsidRPr="00906B3E">
        <w:t>is</w:t>
      </w:r>
      <w:r w:rsidRPr="00906B3E">
        <w:rPr>
          <w:spacing w:val="-18"/>
        </w:rPr>
        <w:t xml:space="preserve"> </w:t>
      </w:r>
      <w:r w:rsidRPr="00906B3E">
        <w:t>possible</w:t>
      </w:r>
      <w:r w:rsidRPr="00906B3E">
        <w:rPr>
          <w:spacing w:val="-19"/>
        </w:rPr>
        <w:t xml:space="preserve"> </w:t>
      </w:r>
      <w:r w:rsidRPr="00906B3E">
        <w:t>that</w:t>
      </w:r>
      <w:r w:rsidRPr="00906B3E">
        <w:rPr>
          <w:spacing w:val="-19"/>
        </w:rPr>
        <w:t xml:space="preserve"> </w:t>
      </w:r>
      <w:r w:rsidRPr="00906B3E">
        <w:t>a</w:t>
      </w:r>
      <w:r w:rsidRPr="00906B3E">
        <w:rPr>
          <w:spacing w:val="-18"/>
        </w:rPr>
        <w:t xml:space="preserve"> </w:t>
      </w:r>
      <w:r w:rsidRPr="00906B3E">
        <w:rPr>
          <w:spacing w:val="-2"/>
        </w:rPr>
        <w:t>confidence</w:t>
      </w:r>
      <w:r w:rsidRPr="00906B3E">
        <w:rPr>
          <w:spacing w:val="-19"/>
        </w:rPr>
        <w:t xml:space="preserve"> </w:t>
      </w:r>
      <w:r w:rsidRPr="00906B3E">
        <w:rPr>
          <w:spacing w:val="-4"/>
        </w:rPr>
        <w:t>in</w:t>
      </w:r>
      <w:r w:rsidRPr="00906B3E">
        <w:rPr>
          <w:spacing w:val="-3"/>
        </w:rPr>
        <w:t>ter</w:t>
      </w:r>
      <w:r w:rsidRPr="00906B3E">
        <w:rPr>
          <w:spacing w:val="-4"/>
        </w:rPr>
        <w:t>val</w:t>
      </w:r>
      <w:r w:rsidRPr="00906B3E">
        <w:rPr>
          <w:spacing w:val="-19"/>
        </w:rPr>
        <w:t xml:space="preserve"> </w:t>
      </w:r>
      <w:r w:rsidRPr="00906B3E">
        <w:t>is</w:t>
      </w:r>
      <w:r w:rsidRPr="00906B3E">
        <w:rPr>
          <w:spacing w:val="-18"/>
        </w:rPr>
        <w:t xml:space="preserve"> </w:t>
      </w:r>
      <w:r w:rsidRPr="00906B3E">
        <w:t>extremely</w:t>
      </w:r>
      <w:r w:rsidRPr="00906B3E">
        <w:rPr>
          <w:spacing w:val="-18"/>
        </w:rPr>
        <w:t xml:space="preserve"> </w:t>
      </w:r>
      <w:r w:rsidRPr="00906B3E">
        <w:t>wide,</w:t>
      </w:r>
      <w:r w:rsidRPr="00906B3E">
        <w:rPr>
          <w:spacing w:val="37"/>
          <w:w w:val="90"/>
        </w:rPr>
        <w:t xml:space="preserve"> </w:t>
      </w:r>
      <w:r w:rsidRPr="00906B3E">
        <w:t>and</w:t>
      </w:r>
      <w:r w:rsidRPr="00906B3E">
        <w:rPr>
          <w:spacing w:val="-33"/>
        </w:rPr>
        <w:t xml:space="preserve"> </w:t>
      </w:r>
      <w:r w:rsidRPr="00906B3E">
        <w:t>an</w:t>
      </w:r>
      <w:r w:rsidRPr="00906B3E">
        <w:rPr>
          <w:spacing w:val="-3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2"/>
        </w:rPr>
        <w:t xml:space="preserve"> </w:t>
      </w:r>
      <w:r w:rsidRPr="00906B3E">
        <w:t>range</w:t>
      </w:r>
      <w:r w:rsidRPr="00906B3E">
        <w:rPr>
          <w:spacing w:val="-33"/>
        </w:rPr>
        <w:t xml:space="preserve"> </w:t>
      </w:r>
      <w:r w:rsidRPr="00906B3E">
        <w:t>is</w:t>
      </w:r>
      <w:r w:rsidRPr="00906B3E">
        <w:rPr>
          <w:spacing w:val="-32"/>
        </w:rPr>
        <w:t xml:space="preserve"> </w:t>
      </w:r>
      <w:r w:rsidRPr="00906B3E">
        <w:t>extremely</w:t>
      </w:r>
      <w:r w:rsidRPr="00906B3E">
        <w:rPr>
          <w:spacing w:val="-32"/>
        </w:rPr>
        <w:t xml:space="preserve"> </w:t>
      </w:r>
      <w:r w:rsidRPr="00906B3E">
        <w:rPr>
          <w:spacing w:val="-2"/>
        </w:rPr>
        <w:t>narrow,</w:t>
      </w:r>
      <w:r w:rsidRPr="00906B3E">
        <w:rPr>
          <w:spacing w:val="-32"/>
        </w:rPr>
        <w:t xml:space="preserve"> </w:t>
      </w:r>
      <w:r w:rsidRPr="00906B3E">
        <w:rPr>
          <w:spacing w:val="-3"/>
        </w:rPr>
        <w:t>which</w:t>
      </w:r>
      <w:r w:rsidRPr="00906B3E">
        <w:rPr>
          <w:spacing w:val="-32"/>
        </w:rPr>
        <w:t xml:space="preserve"> </w:t>
      </w:r>
      <w:r w:rsidRPr="00906B3E">
        <w:t>without</w:t>
      </w:r>
      <w:r w:rsidRPr="00906B3E">
        <w:rPr>
          <w:spacing w:val="-32"/>
        </w:rPr>
        <w:t xml:space="preserve"> </w:t>
      </w:r>
      <w:r w:rsidRPr="00906B3E">
        <w:t>the</w:t>
      </w:r>
      <w:r w:rsidRPr="00906B3E">
        <w:rPr>
          <w:spacing w:val="-32"/>
        </w:rPr>
        <w:t xml:space="preserve"> </w:t>
      </w:r>
      <w:r w:rsidRPr="00906B3E">
        <w:t>correction</w:t>
      </w:r>
      <w:r w:rsidRPr="00906B3E">
        <w:rPr>
          <w:spacing w:val="-32"/>
        </w:rPr>
        <w:t xml:space="preserve"> </w:t>
      </w:r>
      <w:r w:rsidRPr="00906B3E">
        <w:rPr>
          <w:spacing w:val="-3"/>
        </w:rPr>
        <w:t>would</w:t>
      </w:r>
      <w:r w:rsidRPr="00906B3E">
        <w:rPr>
          <w:spacing w:val="-33"/>
        </w:rPr>
        <w:t xml:space="preserve"> </w:t>
      </w:r>
      <w:r w:rsidRPr="00906B3E">
        <w:t>lead</w:t>
      </w:r>
      <w:r w:rsidRPr="00906B3E">
        <w:rPr>
          <w:spacing w:val="-32"/>
        </w:rPr>
        <w:t xml:space="preserve"> </w:t>
      </w:r>
      <w:r w:rsidRPr="00906B3E">
        <w:t>to</w:t>
      </w:r>
      <w:r w:rsidRPr="00906B3E">
        <w:rPr>
          <w:spacing w:val="-32"/>
        </w:rPr>
        <w:t xml:space="preserve"> </w:t>
      </w:r>
      <w:r w:rsidRPr="00906B3E">
        <w:t>a</w:t>
      </w:r>
      <w:r w:rsidRPr="00906B3E">
        <w:rPr>
          <w:spacing w:val="33"/>
          <w:w w:val="96"/>
        </w:rPr>
        <w:t xml:space="preserve"> </w:t>
      </w:r>
      <w:r w:rsidRPr="00906B3E">
        <w:rPr>
          <w:spacing w:val="-3"/>
        </w:rPr>
        <w:t>very</w:t>
      </w:r>
      <w:r w:rsidRPr="00906B3E">
        <w:rPr>
          <w:spacing w:val="-8"/>
        </w:rPr>
        <w:t xml:space="preserve"> </w:t>
      </w:r>
      <w:r w:rsidRPr="00906B3E">
        <w:rPr>
          <w:spacing w:val="-4"/>
        </w:rPr>
        <w:t>low</w:t>
      </w:r>
      <w:r w:rsidRPr="00906B3E">
        <w:rPr>
          <w:spacing w:val="-8"/>
        </w:rPr>
        <w:t xml:space="preserve"> </w:t>
      </w:r>
      <w:r w:rsidRPr="00906B3E">
        <w:rPr>
          <w:spacing w:val="-4"/>
        </w:rPr>
        <w:t>value</w:t>
      </w:r>
      <w:r w:rsidRPr="00906B3E">
        <w:rPr>
          <w:spacing w:val="-8"/>
        </w:rPr>
        <w:t xml:space="preserve"> </w:t>
      </w:r>
      <w:r w:rsidRPr="00906B3E">
        <w:t>for</w:t>
      </w:r>
      <w:r w:rsidRPr="00906B3E">
        <w:rPr>
          <w:spacing w:val="-7"/>
        </w:rPr>
        <w:t xml:space="preserve"> </w:t>
      </w:r>
      <w:r w:rsidRPr="00906B3E">
        <w:t>the</w:t>
      </w:r>
      <w:r w:rsidRPr="00906B3E">
        <w:rPr>
          <w:spacing w:val="-8"/>
        </w:rPr>
        <w:t xml:space="preserve"> </w:t>
      </w:r>
      <w:r w:rsidRPr="00906B3E">
        <w:t>SGPV.</w:t>
      </w:r>
      <w:r w:rsidRPr="00906B3E">
        <w:rPr>
          <w:spacing w:val="-8"/>
        </w:rPr>
        <w:t xml:space="preserve"> </w:t>
      </w:r>
      <w:r w:rsidRPr="00906B3E">
        <w:t>Blume</w:t>
      </w:r>
      <w:r w:rsidRPr="00906B3E">
        <w:rPr>
          <w:spacing w:val="-8"/>
        </w:rPr>
        <w:t xml:space="preserve"> </w:t>
      </w:r>
      <w:r w:rsidRPr="00906B3E">
        <w:t>et</w:t>
      </w:r>
      <w:r w:rsidRPr="00906B3E">
        <w:rPr>
          <w:spacing w:val="-7"/>
        </w:rPr>
        <w:t xml:space="preserve"> </w:t>
      </w:r>
      <w:r w:rsidRPr="00906B3E">
        <w:t>al.</w:t>
      </w:r>
      <w:r w:rsidRPr="00906B3E">
        <w:rPr>
          <w:spacing w:val="9"/>
        </w:rPr>
        <w:t xml:space="preserve"> </w:t>
      </w:r>
      <w:r w:rsidRPr="00906B3E">
        <w:t>(2018)</w:t>
      </w:r>
      <w:r w:rsidRPr="00906B3E">
        <w:rPr>
          <w:spacing w:val="-8"/>
        </w:rPr>
        <w:t xml:space="preserve"> </w:t>
      </w:r>
      <w:r w:rsidRPr="00906B3E">
        <w:t>suggest</w:t>
      </w:r>
      <w:r w:rsidRPr="00906B3E">
        <w:rPr>
          <w:spacing w:val="-8"/>
        </w:rPr>
        <w:t xml:space="preserve"> </w:t>
      </w:r>
      <w:r w:rsidRPr="00906B3E">
        <w:t>that</w:t>
      </w:r>
      <w:r w:rsidRPr="00906B3E">
        <w:rPr>
          <w:spacing w:val="-8"/>
        </w:rPr>
        <w:t xml:space="preserve"> </w:t>
      </w:r>
      <w:r w:rsidRPr="00906B3E">
        <w:t>under</w:t>
      </w:r>
      <w:r w:rsidRPr="00906B3E">
        <w:rPr>
          <w:spacing w:val="-8"/>
        </w:rPr>
        <w:t xml:space="preserve"> </w:t>
      </w:r>
      <w:r w:rsidRPr="00906B3E">
        <w:rPr>
          <w:spacing w:val="-3"/>
        </w:rPr>
        <w:t>such</w:t>
      </w:r>
      <w:r w:rsidRPr="00906B3E">
        <w:rPr>
          <w:spacing w:val="-8"/>
        </w:rPr>
        <w:t xml:space="preserve"> </w:t>
      </w:r>
      <w:r w:rsidRPr="00906B3E">
        <w:t>a</w:t>
      </w:r>
      <w:r w:rsidRPr="00906B3E">
        <w:rPr>
          <w:spacing w:val="-8"/>
        </w:rPr>
        <w:t xml:space="preserve"> </w:t>
      </w:r>
      <w:r w:rsidRPr="00906B3E">
        <w:t>scenario</w:t>
      </w:r>
      <w:r w:rsidRPr="00906B3E">
        <w:rPr>
          <w:spacing w:val="-7"/>
        </w:rPr>
        <w:t xml:space="preserve"> </w:t>
      </w:r>
      <w:r w:rsidRPr="00906B3E">
        <w:t>“the</w:t>
      </w:r>
      <w:r w:rsidRPr="00906B3E">
        <w:rPr>
          <w:spacing w:val="27"/>
          <w:w w:val="96"/>
        </w:rPr>
        <w:t xml:space="preserve"> </w:t>
      </w:r>
      <w:r w:rsidRPr="00906B3E">
        <w:t>data</w:t>
      </w:r>
      <w:r w:rsidRPr="00906B3E">
        <w:rPr>
          <w:spacing w:val="-25"/>
        </w:rPr>
        <w:t xml:space="preserve"> </w:t>
      </w:r>
      <w:r w:rsidRPr="00906B3E">
        <w:rPr>
          <w:spacing w:val="-4"/>
        </w:rPr>
        <w:t>favor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alternative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hypotheses”,</w:t>
      </w:r>
      <w:r w:rsidRPr="00906B3E">
        <w:rPr>
          <w:spacing w:val="-25"/>
        </w:rPr>
        <w:t xml:space="preserve"> </w:t>
      </w:r>
      <w:r w:rsidRPr="00906B3E">
        <w:rPr>
          <w:spacing w:val="-3"/>
        </w:rPr>
        <w:t>even</w:t>
      </w:r>
      <w:r w:rsidRPr="00906B3E">
        <w:rPr>
          <w:spacing w:val="-24"/>
        </w:rPr>
        <w:t xml:space="preserve"> </w:t>
      </w:r>
      <w:r w:rsidRPr="00906B3E">
        <w:t>when</w:t>
      </w:r>
      <w:r w:rsidRPr="00906B3E">
        <w:rPr>
          <w:spacing w:val="-25"/>
        </w:rPr>
        <w:t xml:space="preserve"> </w:t>
      </w:r>
      <w:r w:rsidRPr="00906B3E">
        <w:t>a</w:t>
      </w:r>
      <w:r w:rsidRPr="00906B3E">
        <w:rPr>
          <w:spacing w:val="-24"/>
        </w:rPr>
        <w:t xml:space="preserve"> </w:t>
      </w:r>
      <w:r w:rsidRPr="00906B3E">
        <w:rPr>
          <w:spacing w:val="1"/>
        </w:rPr>
        <w:t>better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interpretation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would</w:t>
      </w:r>
      <w:r w:rsidRPr="00906B3E">
        <w:rPr>
          <w:spacing w:val="-25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25"/>
        </w:rPr>
        <w:t xml:space="preserve"> </w:t>
      </w:r>
      <w:r w:rsidRPr="00906B3E">
        <w:t>that</w:t>
      </w:r>
      <w:r w:rsidRPr="00906B3E">
        <w:rPr>
          <w:spacing w:val="-24"/>
        </w:rPr>
        <w:t xml:space="preserve"> </w:t>
      </w:r>
      <w:r w:rsidRPr="00906B3E">
        <w:t>there</w:t>
      </w:r>
      <w:r w:rsidRPr="00906B3E">
        <w:rPr>
          <w:spacing w:val="-25"/>
        </w:rPr>
        <w:t xml:space="preserve"> </w:t>
      </w:r>
      <w:r w:rsidRPr="00906B3E">
        <w:t>is</w:t>
      </w:r>
      <w:r w:rsidRPr="00906B3E">
        <w:rPr>
          <w:spacing w:val="53"/>
          <w:w w:val="90"/>
        </w:rPr>
        <w:t xml:space="preserve"> </w:t>
      </w:r>
      <w:r w:rsidRPr="00906B3E">
        <w:t>not</w:t>
      </w:r>
      <w:r w:rsidRPr="00906B3E">
        <w:rPr>
          <w:spacing w:val="-14"/>
        </w:rPr>
        <w:t xml:space="preserve"> </w:t>
      </w:r>
      <w:r w:rsidRPr="00906B3E">
        <w:t>enough</w:t>
      </w:r>
      <w:r w:rsidRPr="00906B3E">
        <w:rPr>
          <w:spacing w:val="-13"/>
        </w:rPr>
        <w:t xml:space="preserve"> </w:t>
      </w:r>
      <w:r w:rsidRPr="00906B3E">
        <w:t>data</w:t>
      </w:r>
      <w:r w:rsidRPr="00906B3E">
        <w:rPr>
          <w:spacing w:val="-14"/>
        </w:rPr>
        <w:t xml:space="preserve"> </w:t>
      </w:r>
      <w:r w:rsidRPr="00906B3E">
        <w:t>to</w:t>
      </w:r>
      <w:r w:rsidRPr="00906B3E">
        <w:rPr>
          <w:spacing w:val="-13"/>
        </w:rPr>
        <w:t xml:space="preserve"> </w:t>
      </w:r>
      <w:r w:rsidRPr="00906B3E">
        <w:t>accurately</w:t>
      </w:r>
      <w:r w:rsidRPr="00906B3E">
        <w:rPr>
          <w:spacing w:val="-14"/>
        </w:rPr>
        <w:t xml:space="preserve"> </w:t>
      </w:r>
      <w:r w:rsidRPr="00906B3E">
        <w:t>estimate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true</w:t>
      </w:r>
      <w:r w:rsidRPr="00906B3E">
        <w:rPr>
          <w:spacing w:val="-14"/>
        </w:rPr>
        <w:t xml:space="preserve"> </w:t>
      </w:r>
      <w:r w:rsidRPr="00906B3E">
        <w:t>effect</w:t>
      </w:r>
      <w:r w:rsidRPr="00906B3E">
        <w:rPr>
          <w:spacing w:val="-13"/>
        </w:rPr>
        <w:t xml:space="preserve"> </w:t>
      </w:r>
      <w:r w:rsidRPr="00906B3E">
        <w:t>compared</w:t>
      </w:r>
      <w:r w:rsidRPr="00906B3E">
        <w:rPr>
          <w:spacing w:val="-14"/>
        </w:rPr>
        <w:t xml:space="preserve"> </w:t>
      </w:r>
      <w:r w:rsidRPr="00906B3E">
        <w:t>to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4"/>
        </w:rPr>
        <w:t xml:space="preserve"> </w:t>
      </w:r>
      <w:r w:rsidRPr="00906B3E">
        <w:t>width</w:t>
      </w:r>
      <w:r w:rsidRPr="00906B3E">
        <w:rPr>
          <w:spacing w:val="-13"/>
        </w:rPr>
        <w:t xml:space="preserve"> </w:t>
      </w:r>
      <w:r w:rsidRPr="00906B3E">
        <w:t>of</w:t>
      </w:r>
      <w:r w:rsidRPr="00906B3E">
        <w:rPr>
          <w:spacing w:val="-14"/>
        </w:rPr>
        <w:t xml:space="preserve"> </w:t>
      </w:r>
      <w:r w:rsidRPr="00906B3E">
        <w:t>the</w:t>
      </w:r>
      <w:r w:rsidRPr="00906B3E">
        <w:rPr>
          <w:w w:val="97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1"/>
        </w:rPr>
        <w:t xml:space="preserve"> </w:t>
      </w:r>
      <w:r w:rsidRPr="00906B3E">
        <w:t>range.</w:t>
      </w:r>
      <w:r w:rsidRPr="00906B3E">
        <w:rPr>
          <w:spacing w:val="-6"/>
        </w:rPr>
        <w:t xml:space="preserve"> </w:t>
      </w:r>
      <w:r w:rsidRPr="00906B3E">
        <w:t>Although</w:t>
      </w:r>
      <w:r w:rsidRPr="00906B3E">
        <w:rPr>
          <w:spacing w:val="-20"/>
        </w:rPr>
        <w:t xml:space="preserve"> </w:t>
      </w:r>
      <w:r w:rsidRPr="00906B3E">
        <w:t>it</w:t>
      </w:r>
      <w:r w:rsidRPr="00906B3E">
        <w:rPr>
          <w:spacing w:val="-20"/>
        </w:rPr>
        <w:t xml:space="preserve"> </w:t>
      </w:r>
      <w:r w:rsidRPr="00906B3E">
        <w:t>is</w:t>
      </w:r>
      <w:r w:rsidRPr="00906B3E">
        <w:rPr>
          <w:spacing w:val="-20"/>
        </w:rPr>
        <w:t xml:space="preserve"> </w:t>
      </w:r>
      <w:r w:rsidRPr="00906B3E">
        <w:t>necessary</w:t>
      </w:r>
      <w:r w:rsidRPr="00906B3E">
        <w:rPr>
          <w:spacing w:val="-19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o</w:t>
      </w:r>
      <w:r w:rsidRPr="00906B3E">
        <w:rPr>
          <w:spacing w:val="-20"/>
        </w:rPr>
        <w:t xml:space="preserve"> </w:t>
      </w:r>
      <w:r w:rsidRPr="00906B3E">
        <w:t>set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t>SGPV</w:t>
      </w:r>
      <w:r w:rsidRPr="00906B3E">
        <w:rPr>
          <w:spacing w:val="-20"/>
        </w:rPr>
        <w:t xml:space="preserve"> </w:t>
      </w:r>
      <w:r w:rsidRPr="00906B3E">
        <w:t>to</w:t>
      </w:r>
      <w:r w:rsidRPr="00906B3E">
        <w:rPr>
          <w:spacing w:val="-20"/>
        </w:rPr>
        <w:t xml:space="preserve"> </w:t>
      </w:r>
      <w:r w:rsidRPr="00906B3E">
        <w:t>0.5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whenever</w:t>
      </w:r>
      <w:r w:rsidRPr="00906B3E">
        <w:rPr>
          <w:spacing w:val="-20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he</w:t>
      </w:r>
      <w:r w:rsidRPr="00906B3E">
        <w:rPr>
          <w:spacing w:val="-20"/>
        </w:rPr>
        <w:t xml:space="preserve"> </w:t>
      </w:r>
      <w:r w:rsidRPr="00906B3E">
        <w:t>ratio</w:t>
      </w:r>
      <w:r w:rsidRPr="00906B3E">
        <w:rPr>
          <w:spacing w:val="-20"/>
        </w:rPr>
        <w:t xml:space="preserve"> </w:t>
      </w:r>
      <w:r w:rsidRPr="00906B3E">
        <w:t>of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27"/>
          <w:w w:val="95"/>
        </w:rPr>
        <w:t xml:space="preserve"> </w:t>
      </w:r>
      <w:r w:rsidRPr="00906B3E">
        <w:t>confidence</w:t>
      </w:r>
      <w:r w:rsidRPr="00906B3E">
        <w:rPr>
          <w:spacing w:val="-20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19"/>
        </w:rPr>
        <w:t xml:space="preserve"> </w:t>
      </w:r>
      <w:r w:rsidRPr="00906B3E">
        <w:t>width</w:t>
      </w:r>
      <w:r w:rsidRPr="00906B3E">
        <w:rPr>
          <w:spacing w:val="-20"/>
        </w:rPr>
        <w:t xml:space="preserve"> </w:t>
      </w:r>
      <w:r w:rsidRPr="00906B3E">
        <w:t>to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0"/>
        </w:rPr>
        <w:t xml:space="preserve"> </w:t>
      </w:r>
      <w:r w:rsidRPr="00906B3E">
        <w:t>range</w:t>
      </w:r>
      <w:r w:rsidRPr="00906B3E">
        <w:rPr>
          <w:spacing w:val="-20"/>
        </w:rPr>
        <w:t xml:space="preserve"> </w:t>
      </w:r>
      <w:r w:rsidRPr="00906B3E">
        <w:t>exceeds</w:t>
      </w:r>
      <w:r w:rsidRPr="00906B3E">
        <w:rPr>
          <w:spacing w:val="-19"/>
        </w:rPr>
        <w:t xml:space="preserve"> </w:t>
      </w:r>
      <w:r w:rsidRPr="00906B3E">
        <w:t>2:1,</w:t>
      </w:r>
      <w:r w:rsidRPr="00906B3E">
        <w:rPr>
          <w:spacing w:val="-19"/>
        </w:rPr>
        <w:t xml:space="preserve"> </w:t>
      </w:r>
      <w:r w:rsidRPr="00906B3E">
        <w:t>it</w:t>
      </w:r>
      <w:r w:rsidRPr="00906B3E">
        <w:rPr>
          <w:spacing w:val="-19"/>
        </w:rPr>
        <w:t xml:space="preserve"> </w:t>
      </w:r>
      <w:r w:rsidRPr="00906B3E">
        <w:t>leads</w:t>
      </w:r>
      <w:r w:rsidRPr="00906B3E">
        <w:rPr>
          <w:spacing w:val="-19"/>
        </w:rPr>
        <w:t xml:space="preserve"> </w:t>
      </w:r>
      <w:r w:rsidRPr="00906B3E">
        <w:t>to</w:t>
      </w:r>
      <w:r w:rsidRPr="00906B3E">
        <w:rPr>
          <w:spacing w:val="-20"/>
        </w:rPr>
        <w:t xml:space="preserve"> </w:t>
      </w:r>
      <w:r w:rsidRPr="00906B3E">
        <w:t>a</w:t>
      </w:r>
      <w:r w:rsidRPr="00906B3E">
        <w:rPr>
          <w:spacing w:val="-19"/>
        </w:rPr>
        <w:t xml:space="preserve"> </w:t>
      </w:r>
      <w:r w:rsidRPr="00906B3E">
        <w:t>range</w:t>
      </w:r>
      <w:r w:rsidRPr="00906B3E">
        <w:rPr>
          <w:spacing w:val="-20"/>
        </w:rPr>
        <w:t xml:space="preserve"> </w:t>
      </w:r>
      <w:r w:rsidRPr="00906B3E">
        <w:t>of</w:t>
      </w:r>
      <w:r w:rsidRPr="00906B3E">
        <w:rPr>
          <w:spacing w:val="25"/>
          <w:w w:val="89"/>
        </w:rPr>
        <w:t xml:space="preserve"> </w:t>
      </w:r>
      <w:r w:rsidRPr="00906B3E">
        <w:t>situations</w:t>
      </w:r>
      <w:r w:rsidRPr="00906B3E">
        <w:rPr>
          <w:spacing w:val="-11"/>
        </w:rPr>
        <w:t xml:space="preserve"> </w:t>
      </w:r>
      <w:r w:rsidRPr="00906B3E">
        <w:t>where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SGPV</w:t>
      </w:r>
      <w:r w:rsidRPr="00906B3E">
        <w:rPr>
          <w:spacing w:val="-10"/>
        </w:rPr>
        <w:t xml:space="preserve"> </w:t>
      </w:r>
      <w:r w:rsidRPr="00906B3E">
        <w:t>is</w:t>
      </w:r>
      <w:r w:rsidRPr="00906B3E">
        <w:rPr>
          <w:spacing w:val="-10"/>
        </w:rPr>
        <w:t xml:space="preserve"> </w:t>
      </w:r>
      <w:r w:rsidRPr="00906B3E">
        <w:t>set</w:t>
      </w:r>
      <w:r w:rsidRPr="00906B3E">
        <w:rPr>
          <w:spacing w:val="-10"/>
        </w:rPr>
        <w:t xml:space="preserve"> </w:t>
      </w:r>
      <w:r w:rsidRPr="00906B3E">
        <w:t>to</w:t>
      </w:r>
      <w:r w:rsidRPr="00906B3E">
        <w:rPr>
          <w:spacing w:val="-10"/>
        </w:rPr>
        <w:t xml:space="preserve"> </w:t>
      </w:r>
      <w:r w:rsidRPr="00906B3E">
        <w:t>0.5,</w:t>
      </w:r>
      <w:r w:rsidRPr="00906B3E">
        <w:rPr>
          <w:spacing w:val="-11"/>
        </w:rPr>
        <w:t xml:space="preserve"> </w:t>
      </w:r>
      <w:r w:rsidRPr="00906B3E">
        <w:t>while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11"/>
        </w:rPr>
        <w:t xml:space="preserve"> </w:t>
      </w:r>
      <w:r w:rsidRPr="00906B3E">
        <w:t>from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10"/>
        </w:rPr>
        <w:t xml:space="preserve"> </w:t>
      </w:r>
      <w:r w:rsidRPr="00906B3E">
        <w:t>TOST</w:t>
      </w:r>
      <w:r w:rsidRPr="00906B3E">
        <w:rPr>
          <w:spacing w:val="-10"/>
        </w:rPr>
        <w:t xml:space="preserve"> </w:t>
      </w:r>
      <w:r w:rsidRPr="00906B3E">
        <w:t>procedure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30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40" w:right="919"/>
      </w:pPr>
      <w:r w:rsidRPr="00906B3E">
        <w:rPr>
          <w:spacing w:val="-3"/>
        </w:rPr>
        <w:t>con</w:t>
      </w:r>
      <w:r w:rsidRPr="00906B3E">
        <w:rPr>
          <w:spacing w:val="-2"/>
        </w:rPr>
        <w:t>tin</w:t>
      </w:r>
      <w:r w:rsidRPr="00906B3E">
        <w:rPr>
          <w:spacing w:val="-3"/>
        </w:rPr>
        <w:t>ues</w:t>
      </w:r>
      <w:r w:rsidRPr="00906B3E">
        <w:rPr>
          <w:spacing w:val="-22"/>
        </w:rPr>
        <w:t xml:space="preserve"> </w:t>
      </w:r>
      <w:r w:rsidRPr="00906B3E">
        <w:t>to</w:t>
      </w:r>
      <w:r w:rsidRPr="00906B3E">
        <w:rPr>
          <w:spacing w:val="-22"/>
        </w:rPr>
        <w:t xml:space="preserve"> </w:t>
      </w:r>
      <w:r w:rsidRPr="00906B3E">
        <w:rPr>
          <w:spacing w:val="-2"/>
        </w:rPr>
        <w:t>differen</w:t>
      </w:r>
      <w:r w:rsidRPr="00906B3E">
        <w:rPr>
          <w:spacing w:val="-1"/>
        </w:rPr>
        <w:t>tiate</w:t>
      </w:r>
      <w:r w:rsidRPr="00906B3E">
        <w:rPr>
          <w:spacing w:val="-22"/>
        </w:rPr>
        <w:t xml:space="preserve"> </w:t>
      </w:r>
      <w:r w:rsidRPr="00906B3E">
        <w:t>(see</w:t>
      </w:r>
      <w:r w:rsidRPr="00906B3E">
        <w:rPr>
          <w:spacing w:val="-22"/>
        </w:rPr>
        <w:t xml:space="preserve"> </w:t>
      </w:r>
      <w:r w:rsidRPr="00906B3E">
        <w:t>for</w:t>
      </w:r>
      <w:r w:rsidRPr="00906B3E">
        <w:rPr>
          <w:spacing w:val="-22"/>
        </w:rPr>
        <w:t xml:space="preserve"> </w:t>
      </w:r>
      <w:r w:rsidRPr="00906B3E">
        <w:t>example</w:t>
      </w:r>
      <w:r w:rsidRPr="00906B3E">
        <w:rPr>
          <w:spacing w:val="-21"/>
        </w:rPr>
        <w:t xml:space="preserve"> </w:t>
      </w:r>
      <w:r w:rsidRPr="00906B3E">
        <w:t>Figure</w:t>
      </w:r>
      <w:r w:rsidRPr="00906B3E">
        <w:rPr>
          <w:spacing w:val="-22"/>
        </w:rPr>
        <w:t xml:space="preserve"> </w:t>
      </w:r>
      <w:hyperlink w:anchor="_bookmark4" w:history="1">
        <w:r w:rsidRPr="00906B3E">
          <w:t>6</w:t>
        </w:r>
      </w:hyperlink>
      <w:r w:rsidRPr="00906B3E">
        <w:t>).</w:t>
      </w:r>
      <w:r w:rsidRPr="00906B3E">
        <w:rPr>
          <w:spacing w:val="-9"/>
        </w:rPr>
        <w:t xml:space="preserve"> </w:t>
      </w:r>
      <w:r w:rsidRPr="00906B3E">
        <w:t>An</w:t>
      </w:r>
      <w:r w:rsidRPr="00906B3E">
        <w:rPr>
          <w:spacing w:val="-22"/>
        </w:rPr>
        <w:t xml:space="preserve"> </w:t>
      </w:r>
      <w:r w:rsidRPr="00906B3E">
        <w:rPr>
          <w:spacing w:val="-2"/>
        </w:rPr>
        <w:t>importan</w:t>
      </w:r>
      <w:r w:rsidRPr="00906B3E">
        <w:rPr>
          <w:spacing w:val="-1"/>
        </w:rPr>
        <w:t>t</w:t>
      </w:r>
      <w:r w:rsidRPr="00906B3E">
        <w:rPr>
          <w:spacing w:val="-22"/>
        </w:rPr>
        <w:t xml:space="preserve"> </w:t>
      </w:r>
      <w:r w:rsidRPr="00906B3E">
        <w:t>benefit</w:t>
      </w:r>
      <w:r w:rsidRPr="00906B3E">
        <w:rPr>
          <w:spacing w:val="-21"/>
        </w:rPr>
        <w:t xml:space="preserve"> </w:t>
      </w:r>
      <w:r w:rsidRPr="00906B3E">
        <w:t>of</w:t>
      </w:r>
      <w:r w:rsidRPr="00906B3E">
        <w:rPr>
          <w:spacing w:val="-22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63"/>
          <w:w w:val="93"/>
        </w:rPr>
        <w:t xml:space="preserve"> </w:t>
      </w:r>
      <w:r w:rsidRPr="00906B3E">
        <w:t>tests</w:t>
      </w:r>
      <w:r w:rsidRPr="00906B3E">
        <w:rPr>
          <w:spacing w:val="-17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t>that</w:t>
      </w:r>
      <w:r w:rsidRPr="00906B3E">
        <w:rPr>
          <w:spacing w:val="-16"/>
        </w:rPr>
        <w:t xml:space="preserve"> </w:t>
      </w:r>
      <w:r w:rsidRPr="00906B3E">
        <w:t>is</w:t>
      </w:r>
      <w:r w:rsidRPr="00906B3E">
        <w:rPr>
          <w:spacing w:val="-16"/>
        </w:rPr>
        <w:t xml:space="preserve"> </w:t>
      </w:r>
      <w:r w:rsidRPr="00906B3E">
        <w:rPr>
          <w:spacing w:val="1"/>
        </w:rPr>
        <w:t>does</w:t>
      </w:r>
      <w:r w:rsidRPr="00906B3E">
        <w:rPr>
          <w:spacing w:val="-16"/>
        </w:rPr>
        <w:t xml:space="preserve"> </w:t>
      </w:r>
      <w:r w:rsidRPr="00906B3E">
        <w:t>not</w:t>
      </w:r>
      <w:r w:rsidRPr="00906B3E">
        <w:rPr>
          <w:spacing w:val="-16"/>
        </w:rPr>
        <w:t xml:space="preserve"> </w:t>
      </w:r>
      <w:r w:rsidRPr="00906B3E">
        <w:t>need</w:t>
      </w:r>
      <w:r w:rsidRPr="00906B3E">
        <w:rPr>
          <w:spacing w:val="-16"/>
        </w:rPr>
        <w:t xml:space="preserve"> </w:t>
      </w:r>
      <w:r w:rsidRPr="00906B3E">
        <w:rPr>
          <w:spacing w:val="-3"/>
        </w:rPr>
        <w:t>such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-16"/>
        </w:rPr>
        <w:t xml:space="preserve"> </w:t>
      </w:r>
      <w:r w:rsidRPr="00906B3E">
        <w:t>correction</w:t>
      </w:r>
      <w:r w:rsidRPr="00906B3E">
        <w:rPr>
          <w:spacing w:val="-16"/>
        </w:rPr>
        <w:t xml:space="preserve"> </w:t>
      </w:r>
      <w:r w:rsidRPr="00906B3E">
        <w:t>to</w:t>
      </w:r>
      <w:r w:rsidRPr="00906B3E">
        <w:rPr>
          <w:spacing w:val="-16"/>
        </w:rPr>
        <w:t xml:space="preserve"> </w:t>
      </w:r>
      <w:r w:rsidRPr="00906B3E">
        <w:rPr>
          <w:spacing w:val="-3"/>
        </w:rPr>
        <w:t>preven</w:t>
      </w:r>
      <w:r w:rsidRPr="00906B3E">
        <w:rPr>
          <w:spacing w:val="-2"/>
        </w:rPr>
        <w:t>t</w:t>
      </w:r>
      <w:r w:rsidRPr="00906B3E">
        <w:rPr>
          <w:spacing w:val="-16"/>
        </w:rPr>
        <w:t xml:space="preserve"> </w:t>
      </w:r>
      <w:r w:rsidRPr="00906B3E">
        <w:t>misleading</w:t>
      </w:r>
      <w:r w:rsidRPr="00906B3E">
        <w:rPr>
          <w:spacing w:val="-16"/>
        </w:rPr>
        <w:t xml:space="preserve"> </w:t>
      </w:r>
      <w:r w:rsidRPr="00906B3E">
        <w:t>results.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Palatino Linotype" w:hAnsi="Palatino Linotype" w:cs="Palatino Linotype"/>
          <w:sz w:val="18"/>
          <w:szCs w:val="18"/>
        </w:rPr>
      </w:pPr>
    </w:p>
    <w:p w:rsidR="00687123" w:rsidRPr="00906B3E" w:rsidRDefault="00C62845">
      <w:pPr>
        <w:pStyle w:val="BodyText"/>
        <w:spacing w:before="69"/>
        <w:ind w:left="899"/>
        <w:rPr>
          <w:rFonts w:eastAsia="Helvetica" w:cs="Helvetica"/>
        </w:rPr>
      </w:pPr>
      <w:r w:rsidRPr="00906B3E">
        <w:pict>
          <v:group id="_x0000_s1027" style="position:absolute;left:0;text-align:left;margin-left:123.45pt;margin-top:2.95pt;width:386.7pt;height:199.5pt;z-index:2056;mso-position-horizontal-relative:page" coordorigin="2469,59" coordsize="7734,3990">
            <v:group id="_x0000_s1106" style="position:absolute;left:2621;top:66;width:7575;height:3831" coordorigin="2621,66" coordsize="7575,3831">
              <v:shape id="_x0000_s1107" style="position:absolute;left:2621;top:66;width:7575;height:3831" coordorigin="2621,66" coordsize="7575,3831" path="m2621,3897r7574,l10195,66r-7574,l2621,3897e" filled="f">
                <v:path arrowok="t"/>
              </v:shape>
            </v:group>
            <v:group id="_x0000_s1104" style="position:absolute;left:2901;top:3897;width:7014;height:2" coordorigin="2901,3897" coordsize="7014,2">
              <v:shape id="_x0000_s1105" style="position:absolute;left:2901;top:3897;width:7014;height:2" coordorigin="2901,3897" coordsize="7014,0" path="m2901,3897r7014,e" filled="f">
                <v:path arrowok="t"/>
              </v:shape>
            </v:group>
            <v:group id="_x0000_s1102" style="position:absolute;left:2901;top:3897;width:2;height:144" coordorigin="2901,3897" coordsize="2,144">
              <v:shape id="_x0000_s1103" style="position:absolute;left:2901;top:3897;width:2;height:144" coordorigin="2901,3897" coordsize="0,144" path="m2901,3897r,144e" filled="f">
                <v:path arrowok="t"/>
              </v:shape>
            </v:group>
            <v:group id="_x0000_s1100" style="position:absolute;left:3252;top:3897;width:2;height:144" coordorigin="3252,3897" coordsize="2,144">
              <v:shape id="_x0000_s1101" style="position:absolute;left:3252;top:3897;width:2;height:144" coordorigin="3252,3897" coordsize="0,144" path="m3252,3897r,144e" filled="f">
                <v:path arrowok="t"/>
              </v:shape>
            </v:group>
            <v:group id="_x0000_s1098" style="position:absolute;left:3603;top:3897;width:2;height:144" coordorigin="3603,3897" coordsize="2,144">
              <v:shape id="_x0000_s1099" style="position:absolute;left:3603;top:3897;width:2;height:144" coordorigin="3603,3897" coordsize="0,144" path="m3603,3897r,144e" filled="f">
                <v:path arrowok="t"/>
              </v:shape>
            </v:group>
            <v:group id="_x0000_s1096" style="position:absolute;left:3953;top:3897;width:2;height:144" coordorigin="3953,3897" coordsize="2,144">
              <v:shape id="_x0000_s1097" style="position:absolute;left:3953;top:3897;width:2;height:144" coordorigin="3953,3897" coordsize="0,144" path="m3953,3897r,144e" filled="f">
                <v:path arrowok="t"/>
              </v:shape>
            </v:group>
            <v:group id="_x0000_s1094" style="position:absolute;left:4304;top:3897;width:2;height:144" coordorigin="4304,3897" coordsize="2,144">
              <v:shape id="_x0000_s1095" style="position:absolute;left:4304;top:3897;width:2;height:144" coordorigin="4304,3897" coordsize="0,144" path="m4304,3897r,144e" filled="f">
                <v:path arrowok="t"/>
              </v:shape>
            </v:group>
            <v:group id="_x0000_s1092" style="position:absolute;left:4655;top:3897;width:2;height:144" coordorigin="4655,3897" coordsize="2,144">
              <v:shape id="_x0000_s1093" style="position:absolute;left:4655;top:3897;width:2;height:144" coordorigin="4655,3897" coordsize="0,144" path="m4655,3897r,144e" filled="f">
                <v:path arrowok="t"/>
              </v:shape>
            </v:group>
            <v:group id="_x0000_s1090" style="position:absolute;left:5005;top:3897;width:2;height:144" coordorigin="5005,3897" coordsize="2,144">
              <v:shape id="_x0000_s1091" style="position:absolute;left:5005;top:3897;width:2;height:144" coordorigin="5005,3897" coordsize="0,144" path="m5005,3897r,144e" filled="f">
                <v:path arrowok="t"/>
              </v:shape>
            </v:group>
            <v:group id="_x0000_s1088" style="position:absolute;left:5356;top:3897;width:2;height:144" coordorigin="5356,3897" coordsize="2,144">
              <v:shape id="_x0000_s1089" style="position:absolute;left:5356;top:3897;width:2;height:144" coordorigin="5356,3897" coordsize="0,144" path="m5356,3897r,144e" filled="f">
                <v:path arrowok="t"/>
              </v:shape>
            </v:group>
            <v:group id="_x0000_s1086" style="position:absolute;left:5707;top:3897;width:2;height:144" coordorigin="5707,3897" coordsize="2,144">
              <v:shape id="_x0000_s1087" style="position:absolute;left:5707;top:3897;width:2;height:144" coordorigin="5707,3897" coordsize="0,144" path="m5707,3897r,144e" filled="f">
                <v:path arrowok="t"/>
              </v:shape>
            </v:group>
            <v:group id="_x0000_s1084" style="position:absolute;left:6057;top:3897;width:2;height:144" coordorigin="6057,3897" coordsize="2,144">
              <v:shape id="_x0000_s1085" style="position:absolute;left:6057;top:3897;width:2;height:144" coordorigin="6057,3897" coordsize="0,144" path="m6057,3897r,144e" filled="f">
                <v:path arrowok="t"/>
              </v:shape>
            </v:group>
            <v:group id="_x0000_s1082" style="position:absolute;left:6408;top:3897;width:2;height:144" coordorigin="6408,3897" coordsize="2,144">
              <v:shape id="_x0000_s1083" style="position:absolute;left:6408;top:3897;width:2;height:144" coordorigin="6408,3897" coordsize="0,144" path="m6408,3897r,144e" filled="f">
                <v:path arrowok="t"/>
              </v:shape>
            </v:group>
            <v:group id="_x0000_s1080" style="position:absolute;left:6759;top:3897;width:2;height:144" coordorigin="6759,3897" coordsize="2,144">
              <v:shape id="_x0000_s1081" style="position:absolute;left:6759;top:3897;width:2;height:144" coordorigin="6759,3897" coordsize="0,144" path="m6759,3897r,144e" filled="f">
                <v:path arrowok="t"/>
              </v:shape>
            </v:group>
            <v:group id="_x0000_s1078" style="position:absolute;left:7109;top:3897;width:2;height:144" coordorigin="7109,3897" coordsize="2,144">
              <v:shape id="_x0000_s1079" style="position:absolute;left:7109;top:3897;width:2;height:144" coordorigin="7109,3897" coordsize="0,144" path="m7109,3897r,144e" filled="f">
                <v:path arrowok="t"/>
              </v:shape>
            </v:group>
            <v:group id="_x0000_s1076" style="position:absolute;left:7460;top:3897;width:2;height:144" coordorigin="7460,3897" coordsize="2,144">
              <v:shape id="_x0000_s1077" style="position:absolute;left:7460;top:3897;width:2;height:144" coordorigin="7460,3897" coordsize="0,144" path="m7460,3897r,144e" filled="f">
                <v:path arrowok="t"/>
              </v:shape>
            </v:group>
            <v:group id="_x0000_s1074" style="position:absolute;left:7811;top:3897;width:2;height:144" coordorigin="7811,3897" coordsize="2,144">
              <v:shape id="_x0000_s1075" style="position:absolute;left:7811;top:3897;width:2;height:144" coordorigin="7811,3897" coordsize="0,144" path="m7811,3897r,144e" filled="f">
                <v:path arrowok="t"/>
              </v:shape>
            </v:group>
            <v:group id="_x0000_s1072" style="position:absolute;left:8161;top:3897;width:2;height:144" coordorigin="8161,3897" coordsize="2,144">
              <v:shape id="_x0000_s1073" style="position:absolute;left:8161;top:3897;width:2;height:144" coordorigin="8161,3897" coordsize="0,144" path="m8161,3897r,144e" filled="f">
                <v:path arrowok="t"/>
              </v:shape>
            </v:group>
            <v:group id="_x0000_s1070" style="position:absolute;left:8512;top:3897;width:2;height:144" coordorigin="8512,3897" coordsize="2,144">
              <v:shape id="_x0000_s1071" style="position:absolute;left:8512;top:3897;width:2;height:144" coordorigin="8512,3897" coordsize="0,144" path="m8512,3897r,144e" filled="f">
                <v:path arrowok="t"/>
              </v:shape>
            </v:group>
            <v:group id="_x0000_s1068" style="position:absolute;left:8863;top:3897;width:2;height:144" coordorigin="8863,3897" coordsize="2,144">
              <v:shape id="_x0000_s1069" style="position:absolute;left:8863;top:3897;width:2;height:144" coordorigin="8863,3897" coordsize="0,144" path="m8863,3897r,144e" filled="f">
                <v:path arrowok="t"/>
              </v:shape>
            </v:group>
            <v:group id="_x0000_s1066" style="position:absolute;left:9213;top:3897;width:2;height:144" coordorigin="9213,3897" coordsize="2,144">
              <v:shape id="_x0000_s1067" style="position:absolute;left:9213;top:3897;width:2;height:144" coordorigin="9213,3897" coordsize="0,144" path="m9213,3897r,144e" filled="f">
                <v:path arrowok="t"/>
              </v:shape>
            </v:group>
            <v:group id="_x0000_s1064" style="position:absolute;left:9564;top:3897;width:2;height:144" coordorigin="9564,3897" coordsize="2,144">
              <v:shape id="_x0000_s1065" style="position:absolute;left:9564;top:3897;width:2;height:144" coordorigin="9564,3897" coordsize="0,144" path="m9564,3897r,144e" filled="f">
                <v:path arrowok="t"/>
              </v:shape>
            </v:group>
            <v:group id="_x0000_s1062" style="position:absolute;left:9915;top:3897;width:2;height:144" coordorigin="9915,3897" coordsize="2,144">
              <v:shape id="_x0000_s1063" style="position:absolute;left:9915;top:3897;width:2;height:144" coordorigin="9915,3897" coordsize="0,144" path="m9915,3897r,144e" filled="f">
                <v:path arrowok="t"/>
              </v:shape>
            </v:group>
            <v:group id="_x0000_s1060" style="position:absolute;left:2621;top:208;width:2;height:3547" coordorigin="2621,208" coordsize="2,3547">
              <v:shape id="_x0000_s1061" style="position:absolute;left:2621;top:208;width:2;height:3547" coordorigin="2621,208" coordsize="0,3547" path="m2621,3755r,-3547e" filled="f">
                <v:path arrowok="t"/>
              </v:shape>
            </v:group>
            <v:group id="_x0000_s1058" style="position:absolute;left:2477;top:3755;width:144;height:2" coordorigin="2477,3755" coordsize="144,2">
              <v:shape id="_x0000_s1059" style="position:absolute;left:2477;top:3755;width:144;height:2" coordorigin="2477,3755" coordsize="144,0" path="m2621,3755r-144,e" filled="f">
                <v:path arrowok="t"/>
              </v:shape>
            </v:group>
            <v:group id="_x0000_s1056" style="position:absolute;left:2477;top:3400;width:144;height:2" coordorigin="2477,3400" coordsize="144,2">
              <v:shape id="_x0000_s1057" style="position:absolute;left:2477;top:3400;width:144;height:2" coordorigin="2477,3400" coordsize="144,0" path="m2621,3400r-144,e" filled="f">
                <v:path arrowok="t"/>
              </v:shape>
            </v:group>
            <v:group id="_x0000_s1054" style="position:absolute;left:2477;top:3045;width:144;height:2" coordorigin="2477,3045" coordsize="144,2">
              <v:shape id="_x0000_s1055" style="position:absolute;left:2477;top:3045;width:144;height:2" coordorigin="2477,3045" coordsize="144,0" path="m2621,3045r-144,e" filled="f">
                <v:path arrowok="t"/>
              </v:shape>
            </v:group>
            <v:group id="_x0000_s1052" style="position:absolute;left:2477;top:2691;width:144;height:2" coordorigin="2477,2691" coordsize="144,2">
              <v:shape id="_x0000_s1053" style="position:absolute;left:2477;top:2691;width:144;height:2" coordorigin="2477,2691" coordsize="144,0" path="m2621,2691r-144,e" filled="f">
                <v:path arrowok="t"/>
              </v:shape>
            </v:group>
            <v:group id="_x0000_s1050" style="position:absolute;left:2477;top:2336;width:144;height:2" coordorigin="2477,2336" coordsize="144,2">
              <v:shape id="_x0000_s1051" style="position:absolute;left:2477;top:2336;width:144;height:2" coordorigin="2477,2336" coordsize="144,0" path="m2621,2336r-144,e" filled="f">
                <v:path arrowok="t"/>
              </v:shape>
            </v:group>
            <v:group id="_x0000_s1048" style="position:absolute;left:2477;top:1981;width:144;height:2" coordorigin="2477,1981" coordsize="144,2">
              <v:shape id="_x0000_s1049" style="position:absolute;left:2477;top:1981;width:144;height:2" coordorigin="2477,1981" coordsize="144,0" path="m2621,1981r-144,e" filled="f">
                <v:path arrowok="t"/>
              </v:shape>
            </v:group>
            <v:group id="_x0000_s1046" style="position:absolute;left:2477;top:1627;width:144;height:2" coordorigin="2477,1627" coordsize="144,2">
              <v:shape id="_x0000_s1047" style="position:absolute;left:2477;top:1627;width:144;height:2" coordorigin="2477,1627" coordsize="144,0" path="m2621,1627r-144,e" filled="f">
                <v:path arrowok="t"/>
              </v:shape>
            </v:group>
            <v:group id="_x0000_s1044" style="position:absolute;left:2477;top:1272;width:144;height:2" coordorigin="2477,1272" coordsize="144,2">
              <v:shape id="_x0000_s1045" style="position:absolute;left:2477;top:1272;width:144;height:2" coordorigin="2477,1272" coordsize="144,0" path="m2621,1272r-144,e" filled="f">
                <v:path arrowok="t"/>
              </v:shape>
            </v:group>
            <v:group id="_x0000_s1042" style="position:absolute;left:2477;top:917;width:144;height:2" coordorigin="2477,917" coordsize="144,2">
              <v:shape id="_x0000_s1043" style="position:absolute;left:2477;top:917;width:144;height:2" coordorigin="2477,917" coordsize="144,0" path="m2621,917r-144,e" filled="f">
                <v:path arrowok="t"/>
              </v:shape>
            </v:group>
            <v:group id="_x0000_s1040" style="position:absolute;left:2477;top:563;width:144;height:2" coordorigin="2477,563" coordsize="144,2">
              <v:shape id="_x0000_s1041" style="position:absolute;left:2477;top:563;width:144;height:2" coordorigin="2477,563" coordsize="144,0" path="m2621,563r-144,e" filled="f">
                <v:path arrowok="t"/>
              </v:shape>
            </v:group>
            <v:group id="_x0000_s1038" style="position:absolute;left:2477;top:208;width:144;height:2" coordorigin="2477,208" coordsize="144,2">
              <v:shape id="_x0000_s1039" style="position:absolute;left:2477;top:208;width:144;height:2" coordorigin="2477,208" coordsize="144,0" path="m2621,208r-144,e" filled="f">
                <v:path arrowok="t"/>
              </v:shape>
            </v:group>
            <v:group id="_x0000_s1036" style="position:absolute;left:2905;top:208;width:7010;height:2546" coordorigin="2905,208" coordsize="7010,2546">
              <v:shape id="_x0000_s1037" style="position:absolute;left:2905;top:208;width:7010;height:2546" coordorigin="2905,208" coordsize="7010,2546" path="m2905,208r,l5323,208r3,4l5330,216r4,4l5337,224r4,4l5344,232r4,4l5351,240r4,5l5358,249r4,4l5365,257r4,4l5372,265r4,4l5380,273r3,4l5387,281r3,4l5394,289r3,4l5401,297r3,4l5408,305r3,4l5415,313r3,3l5422,320r4,4l5429,328r4,4l5436,336r4,4l5443,344r4,4l5450,352r4,4l5457,360r4,3l5465,367r3,4l5472,375r3,4l5479,383r3,4l5486,390r3,4l5493,398r3,4l5500,406r3,3l5507,413r4,4l5514,421r4,4l5521,428r4,4l5528,436r4,4l5535,443r4,4l5542,451r4,4l5549,458r4,4l5557,466r3,4l5564,473r3,4l5571,481r3,3l5578,488r3,4l5585,495r3,4l5592,503r4,3l5599,510r4,4l5606,517r4,4l5613,525r4,3l5620,532r4,4l5627,539r4,4l5634,546r4,4l5642,554r3,3l5649,561r3,3l5656,568r21,21l5680,593r4,3l5688,600r3,3l5695,607r3,3l5702,614r3,3l5709,621r3,3l5716,628r3,3l5723,635r3,3l5730,642r4,3l5737,649r4,3l5744,655r4,4l5751,662r4,4l5758,669r4,4l5765,676r4,3l5773,683r3,3l5780,690r3,3l5787,696r3,4l5794,703r3,4l5801,710r3,3l5808,717r3,3l5815,723r4,4l5822,730r4,3l5829,737r4,3l5836,743r4,4l5843,750r4,3l5850,757r4,3l5857,763r4,3l5865,770r3,3l5872,776r3,4l5879,783r3,3l5886,789r3,4l5893,796r3,3l5900,802r4,4l5907,809r4,3l5914,815r4,3l5921,822r4,3l5928,828r4,3l5935,834r4,4l5942,841r4,3l5950,847r3,3l5957,854r3,3l5964,860r3,3l5971,866r3,3l5978,872r3,4l5985,879r3,3l5992,885r4,3l5999,891r4,3l6006,897r4,4l6013,904r4,3l6020,910r4,3l6027,916r4,3l6034,922r4,3l6042,928r3,3l6049,934r3,3l6056,941r3,3l6063,947r3,3l6070,953r3,3l6077,959r4,3l6084,965r4,3l6091,971r4,3l6098,977r4,3l6105,983r4,3l6112,989r4,3l6119,995r4,3l6127,1001r3,3l6134,1007r3,3l6141,1012r3,3l6148,1018r3,3l6155,1024r3,3l6162,1030r3,3l6169,1036r4,3l6176,1042r4,3l6183,1048r4,3l6190,1053r4,3l6197,1059r4,3l6204,1065r4,3l6212,1071r3,3l6219,1076r3,3l6226,1082r3,3l6233,1088r3,3l6240,1094r3,2l6247,1099r3,3l6254,1105r4,3l6261,1111r4,2l6268,1116r4,3l6275,1122r4,3l6282,1128r4,2l6289,1133r4,3l6296,1139r4,2l6304,1144r3,3l6311,1150r3,3l6318,1155r3,3l6325,1161r3,3l6332,1166r3,3l6339,1172r4,3l6346,1177r4,3l6353,1183r4,3l6360,1188r4,3l6367,1194r4,2l6374,1199r4,3l6381,1205r4,2l6389,1210r3,3l6396,1215r3,3l6403,1221r3,2l6410,1226r3,3l6417,1231r3,3l6424,1237r3,2l6431,1242r4,3l6438,1247r4,3l6445,1253r4,2l6452,1258r4,3l6459,1263r4,3l6466,1268r4,3l6473,1274r4,2l6481,1279r3,3l6488,1284r3,3l6495,1289r3,3l6502,1295r3,2l6509,1300r3,2l6516,1305r4,2l6523,1310r4,3l6530,1315r4,3l6537,1320r4,3l6544,1325r4,3l6551,1330r4,3l6558,1336r4,2l6566,1341r3,2l6573,1346r3,2l6580,1351r3,2l6587,1356r3,2l6594,1361r3,2l6601,1366r3,2l6608,1371r4,2l6615,1376r4,2l6622,1381r4,2l6629,1386r4,2l6636,1391r4,2l6643,1396r4,2l6651,1401r3,2l6658,1405r3,3l6665,1410r3,3l6672,1415r3,3l6679,1420r3,3l6686,1425r3,2l6693,1430r4,2l6700,1435r4,2l6707,1440r4,2l6714,1444r4,3l6721,1449r4,3l6728,1454r4,2l6735,1459r4,2l6743,1464r3,2l6750,1468r3,3l6757,1473r3,2l6764,1478r3,2l6771,1483r3,2l6778,1487r4,3l6785,1492r4,2l6792,1497r4,2l6799,1501r4,3l6806,1506r4,2l6813,1511r4,2l6820,1515r4,3l6828,1520r3,2l6835,1525r3,2l6842,1529r3,3l6849,1534r3,2l6856,1538r3,3l6863,1543r3,2l6870,1548r4,2l6877,1552r4,2l6884,1557r4,2l6891,1561r4,3l6898,1566r4,2l6905,1570r4,3l6912,1575r4,2l6920,1579r3,3l6927,1584r3,2l6934,1588r3,3l6941,1593r3,2l6948,1597r3,3l6955,1602r4,2l6962,1606r4,2l6969,1611r4,2l6976,1615r4,2l6983,1619r4,3l6990,1624r4,2l6997,1628r4,2l7005,1633r3,2l7012,1637r3,2l7019,1641r3,3l7026,1646r3,2l7033,1650r3,2l7040,1654r3,3l7047,1659r4,2l7054,1663r4,2l7061,1667r4,2l7068,1672r4,2l7075,1676r4,2l7082,1680r4,2l7090,1684r3,3l7097,1689r3,2l7104,1693r3,2l7111,1697r3,2l7118,1701r3,2l7125,1706r3,2l7132,1710r4,2l7139,1714r4,2l7146,1718r4,2l7153,1722r4,2l7160,1727r4,2l7167,1731r4,2l7174,1735r4,2l7182,1739r3,2l7189,1743r3,2l7196,1747r3,2l7203,1751r3,2l7210,1755r3,3l7217,1760r3,2l7224,1764r4,2l7231,1768r4,2l7238,1772r4,2l7245,1776r4,2l7252,1780r4,2l7259,1784r4,2l7267,1788r3,2l7274,1792r3,2l7281,1796r3,2l7288,1800r3,2l7295,1804r3,2l7302,1808r3,2l7309,1812r4,2l7316,1816r4,2l7323,1820r4,2l7330,1824r4,2l7337,1828r4,2l7344,1832r4,2l7351,1836r4,2l7359,1840r3,2l7366,1844r3,2l7373,1847r3,2l7380,1851r3,2l7387,1855r3,2l7394,1859r4,2l7401,1863r4,2l7408,1867r4,2l7415,1871r4,2l7422,1875r4,2l7429,1878r4,2l7436,1882r4,2l7444,1886r3,2l7451,1890r3,2l7458,1894r3,2l7465,1897r3,2l7472,1901r3,2l7479,1905r3,2l7486,1909r4,2l7493,1913r4,1l7500,1916r4,2l7507,1920r4,2l7514,1924r4,2l7521,1928r4,1l7529,1931r3,2l7536,1935r3,2l7543,1939r3,2l7550,1942r3,2l7557,1946r3,2l7564,1950r3,2l7571,1954r4,1l7578,1957r4,2l7585,1961r4,2l7592,1965r4,1l7599,1968r4,2l7606,1972r4,2l7613,1975r4,2l7621,1979r3,2l7628,1981r1253,l8884,1984r4,4l8892,1992r3,3l8899,1999r3,4l8906,2007r3,3l8913,2014r3,4l8920,2022r3,4l8927,2030r3,4l8934,2038r4,4l8941,2046r4,4l8948,2054r4,4l8955,2062r4,5l8962,2071r4,4l8969,2079r4,5l8976,2088r4,5l8984,2097r3,4l8991,2106r3,4l8998,2115r3,5l9005,2124r3,5l9012,2134r3,4l9019,2143r4,5l9026,2153r4,5l9033,2163r4,5l9040,2173r4,5l9047,2183r4,5l9054,2193r4,5l9061,2204r4,5l9069,2214r3,6l9076,2225r3,6l9083,2236r3,6l9090,2247r3,6l9097,2259r3,5l9104,2270r3,6l9111,2282r4,6l9118,2294r4,6l9125,2306r4,6l9132,2319r4,6l9139,2331r4,7l9146,2344r4,7l9154,2357r3,7l9161,2371r3,6l9168,2384r3,7l9175,2398r3,7l9182,2412r3,7l9189,2426r3,8l9196,2441r4,8l9203,2456r4,8l9210,2471r4,8l9217,2487r4,8l9224,2503r4,8l9231,2519r4,8l9238,2535r4,9l9246,2552r3,8l9253,2569r3,9l9260,2587r3,8l9267,2604r3,10l9274,2623r3,9l9281,2641r3,10l9288,2660r4,10l9295,2680r4,10l9302,2700r4,10l9309,2720r4,10l9316,2741r4,10l9323,2753r4,-5l9331,2742r3,-6l9338,2729r3,-6l9345,2717r3,-6l9352,2704r3,-6l9359,2691r3,-6l9366,2678r3,-7l9373,2665r4,-7l9380,2651r4,-7l9387,2637r4,-8l9394,2622r4,-7l9401,2607r4,-7l9408,2592r4,-8l9415,2576r4,-8l9423,2560r3,-8l9430,2544r3,-9l9437,2527r3,-9l9444,2510r3,-9l9451,2492r3,-9l9458,2474r4,-10l9465,2455r4,-10l9472,2436r4,-10l9479,2416r4,-10l9486,2396r4,-11l9493,2375r4,-11l9500,2353r4,-11l9508,2331r3,-12l9515,2308r3,-12l9522,2284r3,-12l9529,2259r3,-12l9536,2234r3,-13l9543,2208r3,-13l9550,2181r4,-14l9557,2153r4,-14l9564,2124r4,-15l9571,2094r4,-15l9578,2063r4,-16l9585,2031r4,-17l9592,1997r4,-17l9600,1962r3,-18l9607,1926r3,-19l9614,1888r3,-19l9621,1849r3,-20l9628,1808r3,-21l9635,1765r4,-22l9642,1720r4,-23l9649,1674r4,-25l9656,1625r4,-26l9663,1573r4,-26l9670,1519r4,-28l9677,1463r4,-30l9685,1403r3,-31l9692,1340r3,-33l9699,1273r3,-34l9706,1203r3,-36l9713,1129r3,-39l9720,1050r3,-41l9727,966r4,-44l9734,877r4,-47l9741,782r4,-50l9748,680r4,-54l9755,570r4,-57l9762,453r4,-62l9770,326r3,-67l9777,208r134,l9915,208e" filled="f" strokecolor="#a9a9a9" strokeweight="2.25pt">
                <v:stroke dashstyle="longDash"/>
                <v:path arrowok="t"/>
              </v:shape>
            </v:group>
            <v:group id="_x0000_s1034" style="position:absolute;left:2905;top:208;width:7010;height:2887" coordorigin="2905,208" coordsize="7010,2887">
              <v:shape id="_x0000_s1035" style="position:absolute;left:2905;top:208;width:7010;height:2887" coordorigin="2905,208" coordsize="7010,2887" path="m2905,208r,l3464,208r4,l3680,208r4,l3769,208r3,1l3829,209r3,l3875,209r3,l3914,209r3,l3946,209r3,l3974,209r4,1l4002,210r4,l4024,210r3,l4045,210r3,l4066,210r4,l4073,210r4,l4080,210r4,l4087,211r4,l4094,211r4,l4101,211r4,l4109,211r3,l4116,211r3,l4123,211r3,l4130,211r3,l4137,211r3,l4144,211r4,l4151,211r4,l4158,211r4,l4165,211r4,1l4172,212r4,l4179,212r4,l4186,212r4,l4194,212r3,l4201,212r3,l4208,212r3,l4215,212r3,l4222,212r3,l4229,213r3,l4236,213r4,l4243,213r4,l4250,213r4,l4257,213r4,l4264,213r4,l4271,213r4,l4279,213r3,1l4286,214r3,l4293,214r3,l4300,214r3,l4307,214r3,l4314,214r3,l4321,214r4,l4328,215r4,l4335,215r4,l4342,215r4,l4349,215r4,l4356,215r4,l4363,215r4,1l4371,216r3,l4378,216r3,l4385,216r3,l4392,216r3,l4399,216r3,1l4406,217r4,l4413,217r4,l4420,217r4,l4427,217r4,l4434,217r4,1l4441,218r4,l4448,218r4,l4456,218r3,l4463,218r3,1l4470,219r3,l4477,219r3,l4484,219r3,l4491,219r3,1l4498,220r4,l4505,220r4,l4512,220r4,l4519,220r4,1l4526,221r4,l4533,221r4,l4540,221r4,l4548,222r3,l4555,222r3,l4562,222r3,l4569,223r3,l4576,223r3,l4583,223r4,l4590,223r4,1l4597,224r4,l4604,224r4,l4611,224r4,1l4618,225r4,l4625,225r4,l4633,226r3,l4640,226r3,l4647,226r3,l4654,227r3,l4661,227r3,l4668,227r3,1l4675,228r4,l4682,228r4,l4689,229r4,l4696,229r4,l4703,229r4,1l4710,230r4,l4718,230r3,l4725,231r3,l4732,231r3,l4739,232r3,l4746,232r3,l4753,232r3,1l4760,233r4,l4767,233r4,1l4774,234r4,l4781,234r4,1l4788,235r4,l4795,235r4,1l4802,236r4,l4810,236r3,1l4817,237r3,l4824,237r3,1l4831,238r3,l4838,238r3,1l4845,239r3,l4852,240r4,l4859,240r4,l4866,241r4,l4873,241r4,1l4880,242r4,l4887,242r4,1l4895,243r3,l4902,244r3,l4909,244r3,1l4916,245r3,l4923,246r3,l4930,246r3,1l4937,247r4,l4944,248r4,l4951,248r4,1l4958,249r4,l4965,250r4,l4972,250r4,1l4979,251r4,l4987,252r3,l4994,252r3,1l5001,253r3,l5008,254r3,l5015,255r3,l5022,255r4,1l5029,256r4,l5036,257r4,l5043,258r4,l5050,258r4,1l5057,259r4,1l5064,260r4,l5072,261r3,l5079,262r3,l5086,263r3,l5093,263r3,1l5100,264r3,1l5107,265r3,1l5114,266r4,l5121,267r4,l5128,268r4,l5135,269r4,l5142,270r4,l5149,271r4,l5157,271r3,1l5164,272r3,1l5171,273r3,1l5178,274r3,1l5185,275r3,1l5192,276r3,1l5199,277r4,1l5206,278r4,1l5213,279r4,1l5220,280r4,1l5227,281r4,1l5234,282r4,1l5241,284r4,l5249,285r3,l5256,286r3,l5263,287r3,l5270,288r3,1l5277,289r3,1l5284,290r3,1l5291,291r4,1l5298,293r4,l5305,294r4,l5312,295r4,l5319,296r4,1l5326,297r4,1l5334,299r3,l5341,300r3,l5348,301r3,1l5355,302r3,1l5362,304r3,l5369,305r3,l5376,306r4,1l5383,307r4,1l5390,309r4,l5397,310r4,1l5404,311r4,1l5411,313r4,l5418,314r4,1l5426,316r3,l5433,317r3,1l5440,318r3,1l5447,320r3,1l5454,321r3,1l5461,323r4,l5468,324r4,1l5475,326r4,l5482,327r4,1l5489,329r4,l5496,330r4,1l5503,332r4,1l5511,333r3,1l5518,335r3,1l5525,336r3,1l5532,338r3,1l5539,340r3,l5546,341r3,1l5553,343r4,1l5560,345r4,l5567,346r4,1l5574,348r4,1l5581,350r4,l5588,351r4,1l5596,353r3,1l5603,355r3,1l5610,357r3,l5617,358r3,1l5624,360r3,1l5631,362r3,1l5638,364r4,1l5645,366r4,1l5652,367r4,1l5659,369r4,1l5666,371r4,1l5673,373r4,1l5680,375r4,1l5688,377r3,1l5695,379r3,1l5702,381r3,1l5709,383r3,1l5716,385r3,1l5723,387r3,1l5730,389r4,1l5737,391r4,1l5744,393r4,1l5751,395r4,1l5758,397r4,1l5765,399r4,1l5773,401r3,2l5780,404r3,1l5787,406r3,1l5794,408r3,1l5801,410r3,1l5808,412r3,2l5815,415r4,1l5822,417r4,1l5829,419r4,1l5836,421r4,2l5843,424r4,1l5850,426r4,1l5857,428r4,2l5865,431r3,1l5872,433r3,1l5879,436r3,1l5886,438r3,1l5893,440r3,2l5900,443r4,1l5907,445r4,2l5914,448r4,1l5921,450r4,2l5928,453r4,1l5935,455r4,2l5942,458r4,1l5950,461r3,1l5957,463r3,2l5964,466r3,1l5971,469r3,1l5978,471r3,2l5985,474r3,1l5992,477r4,1l5999,479r4,2l6006,482r4,1l6013,485r4,1l6020,488r4,1l6027,490r4,2l6034,493r4,2l6042,496r3,1l6049,499r3,1l6056,502r3,1l6063,505r3,1l6070,508r3,1l6077,511r4,1l6084,514r4,1l6091,517r4,1l6098,520r4,1l6105,523r4,1l6112,526r4,1l6119,529r4,1l6127,532r3,1l6134,535r3,1l6141,538r3,2l6148,541r3,2l6155,544r3,2l6162,548r3,1l6169,551r4,1l6176,554r4,2l6183,557r4,2l6190,561r4,1l6197,564r4,1l6204,567r4,2l6212,570r3,2l6219,574r3,2l6226,577r3,2l6233,581r3,1l6240,584r3,2l6247,588r3,1l6254,591r4,2l6261,595r4,1l6268,598r4,2l6275,602r4,1l6282,605r4,2l6289,609r4,2l6296,612r4,2l6304,616r3,2l6311,620r3,1l6318,623r3,2l6325,627r3,2l6332,631r3,2l6339,635r4,1l6346,638r4,2l6353,642r4,2l6360,646r4,2l6367,650r4,2l6374,654r4,2l6381,657r4,2l6389,661r3,2l6396,665r3,2l6403,669r3,2l6410,673r3,2l6417,677r3,2l6424,681r3,2l6431,685r4,2l6438,689r4,3l6445,694r4,2l6452,698r4,2l6459,702r4,2l6466,706r4,2l6473,710r4,2l6481,714r3,3l6488,719r3,2l6495,723r3,2l6502,727r3,2l6509,732r3,2l6516,736r4,2l6523,740r4,2l6530,745r4,2l6537,749r4,2l6544,754r4,2l6551,758r4,2l6558,762r4,3l6566,767r3,2l6573,772r3,2l6580,776r3,2l6587,781r3,2l6594,785r3,3l6601,790r3,2l6608,795r4,2l6615,799r4,3l6622,804r4,2l6629,809r4,2l6636,814r4,2l6643,818r4,3l6651,823r3,3l6658,828r3,2l6665,833r3,2l6672,838r3,2l6679,843r3,2l6686,848r3,2l6693,853r4,2l6700,858r4,2l6707,863r4,2l6714,868r4,2l6721,873r4,2l6728,878r4,2l6735,883r4,3l6743,888r3,3l6750,893r3,3l6757,899r3,2l6764,904r3,2l6771,909r3,3l6778,914r4,3l6785,920r4,2l6792,925r4,3l6799,930r4,3l6806,936r4,2l6813,941r4,3l6820,947r4,2l6828,952r3,3l6835,958r3,2l6842,963r3,3l6849,969r3,2l6856,974r3,3l6863,980r3,3l6870,985r4,3l6877,991r4,3l6884,997r4,3l6891,1002r4,3l6898,1008r4,3l6905,1014r4,3l6912,1020r4,3l6920,1026r3,2l6927,1031r3,3l6934,1037r3,3l6941,1043r3,3l6948,1049r3,3l6955,1055r4,3l6962,1061r4,3l6969,1067r4,3l6976,1073r4,3l6983,1079r4,3l6990,1085r4,3l6997,1091r4,3l7005,1097r3,3l7012,1104r3,3l7019,1110r3,3l7026,1116r3,3l7033,1122r3,3l7040,1128r3,4l7047,1135r4,3l7054,1141r4,3l7061,1147r4,4l7068,1154r4,3l7075,1160r4,3l7082,1167r4,3l7090,1173r3,3l7097,1180r3,3l7104,1186r3,3l7111,1193r3,3l7118,1199r3,3l7125,1206r3,3l7132,1212r4,4l7139,1219r4,3l7146,1226r4,3l7153,1232r4,4l7160,1239r4,3l7167,1246r4,3l7174,1253r4,3l7182,1259r3,4l7189,1266r3,4l7196,1273r3,4l7203,1280r3,3l7210,1287r3,3l7217,1294r3,3l7224,1301r4,3l7231,1308r4,3l7238,1315r4,3l7245,1322r4,3l7252,1329r4,3l7259,1336r4,4l7267,1343r3,4l7274,1350r3,4l7281,1357r3,4l7288,1365r3,3l7295,1372r3,3l7302,1379r3,4l7309,1386r4,4l7316,1394r4,3l7323,1401r4,4l7330,1408r4,4l7337,1416r4,3l7344,1423r4,4l7351,1430r4,4l7359,1438r3,4l7366,1445r3,4l7373,1453r3,4l7380,1460r3,4l7387,1468r3,4l7394,1476r4,3l7401,1483r4,4l7408,1491r4,4l7415,1498r4,4l7422,1506r4,4l7429,1514r4,4l7436,1522r4,3l7444,1529r3,4l7451,1537r3,4l7458,1545r3,4l7465,1553r3,4l7472,1561r3,3l7479,1568r3,4l7486,1576r4,4l7493,1584r4,4l7500,1592r4,4l7507,1600r4,4l7514,1608r4,4l7521,1616r4,4l7529,1624r3,4l7536,1632r3,4l7543,1640r3,4l7550,1648r3,5l7557,1657r3,4l7564,1665r3,4l7571,1673r4,4l7578,1681r4,4l7585,1689r4,4l7592,1698r4,4l7599,1706r4,4l7606,1714r4,4l7613,1722r4,5l7621,1731r3,4l7628,1739r3,4l7635,1748r3,4l7642,1756r3,4l7649,1764r3,5l7656,1773r3,4l7663,1781r4,5l7670,1790r4,4l7677,1798r4,5l7684,1807r4,4l7691,1815r4,5l7698,1824r4,4l7706,1832r3,5l7713,1841r3,4l7720,1850r3,4l7727,1858r3,5l7734,1867r3,4l7741,1876r3,4l7748,1884r4,5l7755,1893r4,5l7762,1902r4,4l7769,1911r4,4l7776,1919r4,5l7783,1928r4,5l7790,1937r4,4l7798,1946r3,4l7805,1955r3,4l7812,1964r3,4l7819,1972r3,5l7826,1981r3,5l7833,1990r4,5l7840,1999r4,5l7847,2008r4,5l7854,2017r4,5l7861,2026r4,5l7868,2035r4,5l7875,2044r4,5l7883,2053r3,5l7890,2062r3,5l7897,2071r3,5l7904,2080r3,5l7911,2090r3,4l7918,2099r3,4l7925,2108r4,4l7932,2117r4,4l7939,2126r4,5l7946,2135r4,5l7953,2144r4,5l7960,2154r4,4l7968,2163r3,4l7975,2172r3,5l7982,2181r3,5l7989,2190r3,5l7996,2200r3,4l8003,2209r3,5l8010,2218r4,5l8017,2228r4,4l8024,2237r4,4l8031,2246r4,5l8038,2255r4,5l8045,2265r4,4l8052,2274r4,5l8060,2283r3,5l8067,2293r3,4l8074,2302r3,5l8081,2311r3,5l8088,2321r3,5l8095,2330r3,5l8102,2340r4,4l8109,2349r4,5l8116,2358r4,5l8123,2368r4,5l8130,2377r4,5l8137,2387r4,4l8145,2396r3,5l8152,2406r3,4l8159,2415r3,5l8166,2424r3,5l8173,2434r3,5l8180,2443r3,5l8187,2453r4,4l8194,2462r4,5l8201,2472r4,4l8208,2481r4,5l8215,2491r4,4l8222,2500r4,5l8229,2509r4,5l8237,2519r3,5l8244,2528r3,5l8251,2538r3,5l8258,2547r3,5l8265,2557r3,4l8272,2566r4,5l8279,2576r4,4l8286,2585r4,5l8293,2595r4,4l8300,2604r4,5l8307,2613r4,5l8314,2623r4,5l8322,2632r3,5l8329,2642r3,4l8336,2651r3,5l8343,2661r3,4l8350,2670r3,5l8357,2679r3,5l8364,2689r4,4l8371,2698r4,5l8378,2708r4,4l8385,2717r4,5l8392,2726r4,5l8399,2736r4,4l8406,2745r4,5l8414,2754r3,5l8421,2764r3,4l8428,2773r3,5l8435,2782r3,5l8442,2792r3,4l8449,2801r4,4l8456,2810r4,5l8463,2819r4,5l8470,2829r4,4l8477,2838r4,4l8484,2847r4,5l8491,2856r4,5l8499,2865r3,5l8506,2874r3,5l8513,2884r3,4l8520,2893r3,4l8527,2902r3,4l8534,2911r3,4l8541,2920r4,5l8548,2929r4,5l8555,2938r4,5l8562,2947r4,5l8569,2956r4,5l8576,2965r4,4l8584,2974r3,4l8591,2983r3,4l8598,2992r3,4l8605,3001r3,4l8612,3009r3,5l8619,3018r3,5l8626,3027r4,4l8633,3036r4,4l8640,3045r4,4l8647,3053r4,5l8654,3062r4,4l8661,3071r4,4l8668,3079r4,4l8676,3088r3,4l8683,3094r3,-4l8690,3085r3,-4l8697,3077r3,-5l8704,3068r3,-5l8711,3059r4,-5l8718,3050r4,-5l8725,3041r4,-5l8732,3032r4,-5l8739,3022r4,-5l8746,3013r4,-5l8753,3003r4,-5l8761,2993r3,-5l8768,2983r3,-5l8775,2973r3,-5l8782,2963r3,-5l8789,2953r3,-5l8796,2943r3,-5l8803,2932r4,-5l8810,2922r4,-6l8817,2911r4,-5l8824,2900r4,-5l8831,2889r4,-5l8838,2878r4,-6l8845,2867r4,-6l8853,2855r3,-5l8860,2844r3,-6l8867,2832r3,-6l8874,2820r3,-6l8881,2808r3,-6l8888,2796r4,-6l8895,2784r4,-6l8902,2772r4,-7l8909,2759r4,-6l8916,2746r4,-6l8923,2733r4,-6l8930,2720r4,-6l8938,2707r3,-6l8945,2694r3,-7l8952,2681r3,-7l8959,2667r3,-7l8966,2653r3,-7l8973,2639r3,-7l8980,2625r4,-7l8987,2611r4,-7l8994,2597r4,-8l9001,2582r4,-7l9008,2567r4,-7l9015,2552r4,-7l9023,2537r3,-7l9030,2522r3,-8l9037,2507r3,-8l9044,2491r3,-8l9051,2475r3,-8l9058,2459r3,-8l9065,2443r4,-8l9072,2427r4,-8l9079,2411r4,-9l9086,2394r4,-8l9093,2377r4,-8l9100,2360r4,-8l9107,2343r4,-9l9115,2326r3,-9l9122,2308r3,-9l9129,2290r3,-9l9136,2272r3,-9l9143,2254r3,-9l9150,2236r4,-9l9157,2218r4,-10l9164,2199r4,-10l9171,2180r4,-9l9178,2161r4,-10l9185,2142r4,-10l9192,2122r4,-9l9200,2103r3,-10l9207,2083r3,-10l9214,2063r3,-10l9221,2043r3,-10l9228,2023r3,-11l9235,2002r3,-10l9242,1981r4,-10l9249,1961r4,-11l9256,1939r4,-10l9263,1918r4,-11l9270,1897r4,-11l9277,1875r4,-11l9284,1853r4,-11l9292,1831r3,-11l9299,1809r3,-11l9306,1787r3,-11l9313,1764r3,-11l9320,1742r3,-12l9327,1719r4,-12l9334,1696r4,-12l9341,1673r4,-12l9348,1649r4,-11l9355,1626r4,-12l9362,1602r4,-12l9369,1578r4,-11l9377,1555r3,-12l9384,1531r3,-13l9391,1506r3,-12l9398,1482r3,-12l9405,1458r3,-13l9412,1433r3,-12l9419,1408r4,-12l9426,1383r4,-12l9433,1359r4,-13l9440,1334r4,-13l9447,1309r4,-13l9454,1283r4,-12l9462,1258r3,-12l9469,1233r3,-13l9476,1208r3,-13l9483,1182r3,-12l9490,1157r3,-13l9497,1131r3,-12l9504,1106r4,-13l9511,1081r4,-13l9518,1055r4,-13l9525,1030r4,-13l9532,1004r4,-12l9539,979r4,-12l9546,954r4,-13l9554,929r3,-13l9561,904r3,-13l9568,879r3,-13l9575,854r3,-12l9582,829r3,-12l9589,805r3,-12l9596,781r4,-12l9603,757r4,-12l9610,733r4,-12l9617,709r4,-11l9624,686r4,-12l9631,663r4,-12l9639,640r3,-11l9646,618r3,-11l9653,596r3,-11l9660,574r3,-11l9667,553r3,-11l9674,532r3,-10l9681,512r4,-10l9688,492r4,-10l9695,473r4,-10l9702,454r4,-9l9709,436r4,-9l9716,418r4,-9l9723,401r4,-8l9731,385r3,-8l9738,369r3,-8l9745,354r3,-7l9752,340r3,-7l9759,326r3,-7l9766,313r4,-6l9773,301r18,-27l9794,269r4,-4l9801,260r4,-4l9808,252r32,-27l9844,223r3,-2l9851,220r3,-2l9858,217r4,-2l9865,214r4,-1l9886,210r4,-1l9893,209r4,l9901,209r3,-1l9908,208r3,l9915,208e" filled="f" strokeweight="2.25pt">
                <v:path arrowok="t"/>
              </v:shape>
            </v:group>
            <v:group id="_x0000_s1032" style="position:absolute;left:2621;top:297;width:7575;height:2" coordorigin="2621,297" coordsize="7575,2">
              <v:shape id="_x0000_s1033" style="position:absolute;left:2621;top:297;width:7575;height:2" coordorigin="2621,297" coordsize="7575,0" path="m2621,297r7574,e" filled="f" strokecolor="#bebebe">
                <v:stroke dashstyle="dash"/>
                <v:path arrowok="t"/>
              </v:shape>
            </v:group>
            <v:group id="_x0000_s1030" style="position:absolute;left:2621;top:1981;width:7575;height:2" coordorigin="2621,1981" coordsize="7575,2">
              <v:shape id="_x0000_s1031" style="position:absolute;left:2621;top:1981;width:7575;height:2" coordorigin="2621,1981" coordsize="7575,0" path="m2621,1981r7574,e" filled="f" strokecolor="#bebebe">
                <v:stroke dashstyle="dash"/>
                <v:path arrowok="t"/>
              </v:shape>
            </v:group>
            <v:group id="_x0000_s1028" style="position:absolute;left:2621;top:3666;width:7575;height:2" coordorigin="2621,3666" coordsize="7575,2">
              <v:shape id="_x0000_s1029" style="position:absolute;left:2621;top:3666;width:7575;height:2" coordorigin="2621,3666" coordsize="7575,0" path="m2621,3666r7574,e" filled="f" strokecolor="#bebebe">
                <v:stroke dashstyle="dash"/>
                <v:path arrowok="t"/>
              </v:shape>
            </v:group>
            <w10:wrap anchorx="page"/>
          </v:group>
        </w:pict>
      </w:r>
      <w:r w:rsidRPr="00906B3E">
        <w:pict>
          <v:shape id="_x0000_s1026" type="#_x0000_t202" style="position:absolute;left:0;text-align:left;margin-left:74.25pt;margin-top:13.6pt;width:14pt;height:170.95pt;z-index:2080;mso-position-horizontal-relative:page" filled="f" stroked="f">
            <v:textbox style="layout-flow:vertical;mso-layout-flow-alt:bottom-to-top;mso-next-textbox:#_x0000_s1026" inset="0,0,0,0">
              <w:txbxContent>
                <w:p w:rsidR="00687123" w:rsidRDefault="00C62845">
                  <w:pPr>
                    <w:pStyle w:val="BodyText"/>
                    <w:spacing w:line="265" w:lineRule="exact"/>
                    <w:rPr>
                      <w:rFonts w:ascii="Helvetica" w:eastAsia="Helvetica" w:hAnsi="Helvetica" w:cs="Helvetica"/>
                    </w:rPr>
                  </w:pPr>
                  <w:r>
                    <w:rPr>
                      <w:rFonts w:ascii="Helvetica" w:eastAsia="Helvetica" w:hAnsi="Helvetica" w:cs="Helvetica"/>
                      <w:spacing w:val="-1"/>
                    </w:rPr>
                    <w:t>P−value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for</w:t>
                  </w:r>
                  <w:r>
                    <w:rPr>
                      <w:rFonts w:ascii="Helvetica" w:eastAsia="Helvetica" w:hAnsi="Helvetica" w:cs="Helvetica"/>
                    </w:rPr>
                    <w:t xml:space="preserve"> </w:t>
                  </w:r>
                  <w:r>
                    <w:rPr>
                      <w:rFonts w:ascii="Helvetica" w:eastAsia="Helvetica" w:hAnsi="Helvetica" w:cs="Helvetica"/>
                      <w:spacing w:val="-3"/>
                    </w:rPr>
                    <w:t>TOST</w:t>
                  </w:r>
                  <w:r>
                    <w:rPr>
                      <w:rFonts w:ascii="Helvetica" w:eastAsia="Helvetica" w:hAnsi="Helvetica" w:cs="Helvetica"/>
                    </w:rPr>
                    <w:t xml:space="preserve"> and 1−SGPV</w:t>
                  </w:r>
                </w:p>
              </w:txbxContent>
            </v:textbox>
            <w10:wrap anchorx="page"/>
          </v:shape>
        </w:pict>
      </w:r>
      <w:bookmarkStart w:id="19" w:name="_bookmark11"/>
      <w:bookmarkEnd w:id="19"/>
      <w:r w:rsidRPr="00906B3E">
        <w:t>1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0.9</w:t>
      </w:r>
    </w:p>
    <w:p w:rsidR="00687123" w:rsidRPr="00906B3E" w:rsidRDefault="00C62845">
      <w:pPr>
        <w:pStyle w:val="BodyText"/>
        <w:spacing w:before="79"/>
        <w:ind w:left="699"/>
        <w:rPr>
          <w:rFonts w:eastAsia="Helvetica" w:cs="Helvetica"/>
        </w:rPr>
      </w:pPr>
      <w:r w:rsidRPr="00906B3E">
        <w:t>0.8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0.7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0.6</w:t>
      </w:r>
    </w:p>
    <w:p w:rsidR="00687123" w:rsidRPr="00906B3E" w:rsidRDefault="00C62845">
      <w:pPr>
        <w:pStyle w:val="BodyText"/>
        <w:spacing w:before="79"/>
        <w:ind w:left="699"/>
        <w:rPr>
          <w:rFonts w:eastAsia="Helvetica" w:cs="Helvetica"/>
        </w:rPr>
      </w:pPr>
      <w:r w:rsidRPr="00906B3E">
        <w:t>0.5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0.4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0.3</w:t>
      </w:r>
    </w:p>
    <w:p w:rsidR="00687123" w:rsidRPr="00906B3E" w:rsidRDefault="00C62845">
      <w:pPr>
        <w:pStyle w:val="BodyText"/>
        <w:spacing w:before="79"/>
        <w:ind w:left="699"/>
        <w:rPr>
          <w:rFonts w:eastAsia="Helvetica" w:cs="Helvetica"/>
        </w:rPr>
      </w:pPr>
      <w:r w:rsidRPr="00906B3E">
        <w:t>0.2</w:t>
      </w:r>
    </w:p>
    <w:p w:rsidR="00687123" w:rsidRPr="00906B3E" w:rsidRDefault="00C62845">
      <w:pPr>
        <w:pStyle w:val="BodyText"/>
        <w:spacing w:before="78"/>
        <w:ind w:left="699"/>
        <w:rPr>
          <w:rFonts w:eastAsia="Helvetica" w:cs="Helvetica"/>
        </w:rPr>
      </w:pPr>
      <w:r w:rsidRPr="00906B3E">
        <w:t>0.1</w:t>
      </w:r>
    </w:p>
    <w:p w:rsidR="00687123" w:rsidRPr="00906B3E" w:rsidRDefault="00C62845">
      <w:pPr>
        <w:pStyle w:val="BodyText"/>
        <w:spacing w:before="78"/>
        <w:ind w:left="899"/>
        <w:rPr>
          <w:rFonts w:eastAsia="Helvetica" w:cs="Helvetica"/>
        </w:rPr>
      </w:pPr>
      <w:r w:rsidRPr="00906B3E">
        <w:t>0</w:t>
      </w:r>
    </w:p>
    <w:p w:rsidR="00687123" w:rsidRPr="00906B3E" w:rsidRDefault="00687123">
      <w:pPr>
        <w:spacing w:before="10"/>
        <w:rPr>
          <w:rFonts w:ascii="Palatino Linotype" w:eastAsia="Helvetica" w:hAnsi="Palatino Linotype" w:cs="Helvetica"/>
          <w:sz w:val="19"/>
          <w:szCs w:val="19"/>
        </w:rPr>
      </w:pPr>
    </w:p>
    <w:p w:rsidR="00687123" w:rsidRPr="00906B3E" w:rsidRDefault="00C62845">
      <w:pPr>
        <w:pStyle w:val="BodyText"/>
        <w:tabs>
          <w:tab w:val="left" w:pos="2065"/>
          <w:tab w:val="left" w:pos="2767"/>
          <w:tab w:val="left" w:pos="3468"/>
          <w:tab w:val="left" w:pos="4169"/>
          <w:tab w:val="left" w:pos="5041"/>
          <w:tab w:val="left" w:pos="5642"/>
          <w:tab w:val="left" w:pos="6343"/>
          <w:tab w:val="left" w:pos="7045"/>
          <w:tab w:val="left" w:pos="7746"/>
          <w:tab w:val="left" w:pos="8547"/>
        </w:tabs>
        <w:spacing w:before="69"/>
        <w:ind w:left="1464"/>
        <w:rPr>
          <w:rFonts w:eastAsia="Helvetica" w:cs="Helvetica"/>
        </w:rPr>
      </w:pPr>
      <w:r w:rsidRPr="00906B3E">
        <w:rPr>
          <w:rFonts w:eastAsia="Helvetica" w:cs="Helvetica"/>
        </w:rPr>
        <w:t>−</w:t>
      </w:r>
      <w:r w:rsidRPr="00906B3E">
        <w:rPr>
          <w:rFonts w:eastAsia="Helvetica" w:cs="Helvetica"/>
        </w:rPr>
        <w:t>1</w:t>
      </w:r>
      <w:r w:rsidRPr="00906B3E">
        <w:rPr>
          <w:rFonts w:eastAsia="Helvetica" w:cs="Helvetica"/>
        </w:rPr>
        <w:tab/>
        <w:t>−0.8</w:t>
      </w:r>
      <w:r w:rsidRPr="00906B3E">
        <w:rPr>
          <w:rFonts w:eastAsia="Helvetica" w:cs="Helvetica"/>
        </w:rPr>
        <w:tab/>
        <w:t>−0.6</w:t>
      </w:r>
      <w:r w:rsidRPr="00906B3E">
        <w:rPr>
          <w:rFonts w:eastAsia="Helvetica" w:cs="Helvetica"/>
        </w:rPr>
        <w:tab/>
        <w:t>−0.4</w:t>
      </w:r>
      <w:r w:rsidRPr="00906B3E">
        <w:rPr>
          <w:rFonts w:eastAsia="Helvetica" w:cs="Helvetica"/>
        </w:rPr>
        <w:tab/>
      </w:r>
      <w:r w:rsidRPr="00906B3E">
        <w:rPr>
          <w:rFonts w:eastAsia="Helvetica" w:cs="Helvetica"/>
          <w:w w:val="95"/>
        </w:rPr>
        <w:t>−</w:t>
      </w:r>
      <w:r w:rsidRPr="00906B3E">
        <w:rPr>
          <w:rFonts w:eastAsia="Helvetica" w:cs="Helvetica"/>
          <w:w w:val="95"/>
        </w:rPr>
        <w:t>0.2</w:t>
      </w:r>
      <w:r w:rsidRPr="00906B3E">
        <w:rPr>
          <w:rFonts w:eastAsia="Helvetica" w:cs="Helvetica"/>
          <w:w w:val="95"/>
        </w:rPr>
        <w:tab/>
        <w:t>0</w:t>
      </w:r>
      <w:r w:rsidRPr="00906B3E">
        <w:rPr>
          <w:rFonts w:eastAsia="Helvetica" w:cs="Helvetica"/>
          <w:w w:val="95"/>
        </w:rPr>
        <w:tab/>
      </w:r>
      <w:r w:rsidRPr="00906B3E">
        <w:rPr>
          <w:rFonts w:eastAsia="Helvetica" w:cs="Helvetica"/>
        </w:rPr>
        <w:t>0.2</w:t>
      </w:r>
      <w:r w:rsidRPr="00906B3E">
        <w:rPr>
          <w:rFonts w:eastAsia="Helvetica" w:cs="Helvetica"/>
        </w:rPr>
        <w:tab/>
        <w:t>0.4</w:t>
      </w:r>
      <w:r w:rsidRPr="00906B3E">
        <w:rPr>
          <w:rFonts w:eastAsia="Helvetica" w:cs="Helvetica"/>
        </w:rPr>
        <w:tab/>
        <w:t>0.6</w:t>
      </w:r>
      <w:r w:rsidRPr="00906B3E">
        <w:rPr>
          <w:rFonts w:eastAsia="Helvetica" w:cs="Helvetica"/>
        </w:rPr>
        <w:tab/>
        <w:t>0.8</w:t>
      </w:r>
      <w:r w:rsidRPr="00906B3E">
        <w:rPr>
          <w:rFonts w:eastAsia="Helvetica" w:cs="Helvetica"/>
        </w:rPr>
        <w:tab/>
        <w:t>1</w:t>
      </w:r>
    </w:p>
    <w:p w:rsidR="00687123" w:rsidRPr="00906B3E" w:rsidRDefault="00687123">
      <w:pPr>
        <w:spacing w:before="1"/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C62845">
      <w:pPr>
        <w:pStyle w:val="BodyText"/>
        <w:spacing w:before="69"/>
        <w:ind w:left="0" w:right="382"/>
        <w:jc w:val="center"/>
        <w:rPr>
          <w:rFonts w:eastAsia="Helvetica" w:cs="Helvetica"/>
        </w:rPr>
      </w:pPr>
      <w:r w:rsidRPr="00906B3E">
        <w:t>Observed Correlation</w:t>
      </w:r>
    </w:p>
    <w:p w:rsidR="00687123" w:rsidRPr="00906B3E" w:rsidRDefault="00687123">
      <w:pPr>
        <w:rPr>
          <w:rFonts w:ascii="Palatino Linotype" w:eastAsia="Helvetica" w:hAnsi="Palatino Linotype" w:cs="Helvetica"/>
          <w:sz w:val="20"/>
          <w:szCs w:val="20"/>
        </w:rPr>
      </w:pPr>
    </w:p>
    <w:p w:rsidR="00687123" w:rsidRPr="00906B3E" w:rsidRDefault="00687123">
      <w:pPr>
        <w:spacing w:before="3"/>
        <w:rPr>
          <w:rFonts w:ascii="Palatino Linotype" w:eastAsia="Helvetica" w:hAnsi="Palatino Linotype" w:cs="Helvetica"/>
          <w:sz w:val="29"/>
          <w:szCs w:val="29"/>
        </w:rPr>
      </w:pPr>
    </w:p>
    <w:p w:rsidR="00687123" w:rsidRPr="00906B3E" w:rsidRDefault="00C62845">
      <w:pPr>
        <w:pStyle w:val="BodyText"/>
        <w:spacing w:before="39" w:line="354" w:lineRule="auto"/>
        <w:ind w:left="140" w:right="919"/>
      </w:pPr>
      <w:r w:rsidRPr="00906B3E">
        <w:rPr>
          <w:i/>
          <w:spacing w:val="-3"/>
        </w:rPr>
        <w:t>Figur</w:t>
      </w:r>
      <w:r w:rsidRPr="00906B3E">
        <w:rPr>
          <w:i/>
          <w:spacing w:val="-4"/>
        </w:rPr>
        <w:t>e</w:t>
      </w:r>
      <w:r w:rsidRPr="00906B3E">
        <w:rPr>
          <w:i/>
          <w:spacing w:val="-24"/>
        </w:rPr>
        <w:t xml:space="preserve"> </w:t>
      </w:r>
      <w:proofErr w:type="gramStart"/>
      <w:r w:rsidRPr="00906B3E">
        <w:rPr>
          <w:i/>
        </w:rPr>
        <w:t>13</w:t>
      </w:r>
      <w:r w:rsidRPr="00906B3E">
        <w:rPr>
          <w:i/>
          <w:spacing w:val="-51"/>
        </w:rPr>
        <w:t xml:space="preserve"> </w:t>
      </w:r>
      <w:r w:rsidRPr="00906B3E">
        <w:t>.</w:t>
      </w:r>
      <w:proofErr w:type="gramEnd"/>
      <w:r w:rsidRPr="00906B3E">
        <w:rPr>
          <w:spacing w:val="-7"/>
        </w:rPr>
        <w:t xml:space="preserve"> </w:t>
      </w:r>
      <w:r w:rsidRPr="00906B3E">
        <w:t>Comparison</w:t>
      </w:r>
      <w:r w:rsidRPr="00906B3E">
        <w:rPr>
          <w:spacing w:val="-20"/>
        </w:rPr>
        <w:t xml:space="preserve"> </w:t>
      </w:r>
      <w:r w:rsidRPr="00906B3E">
        <w:t>of</w:t>
      </w:r>
      <w:r w:rsidRPr="00906B3E">
        <w:rPr>
          <w:spacing w:val="-20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21"/>
        </w:rPr>
        <w:t xml:space="preserve"> </w:t>
      </w:r>
      <w:r w:rsidRPr="00906B3E">
        <w:t>from</w:t>
      </w:r>
      <w:r w:rsidRPr="00906B3E">
        <w:rPr>
          <w:spacing w:val="-20"/>
        </w:rPr>
        <w:t xml:space="preserve"> </w:t>
      </w:r>
      <w:r w:rsidRPr="00906B3E">
        <w:t>TOST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(black</w:t>
      </w:r>
      <w:r w:rsidRPr="00906B3E">
        <w:rPr>
          <w:spacing w:val="-20"/>
        </w:rPr>
        <w:t xml:space="preserve"> </w:t>
      </w:r>
      <w:r w:rsidRPr="00906B3E">
        <w:t>line)</w:t>
      </w:r>
      <w:r w:rsidRPr="00906B3E">
        <w:rPr>
          <w:spacing w:val="-20"/>
        </w:rPr>
        <w:t xml:space="preserve"> </w:t>
      </w:r>
      <w:r w:rsidRPr="00906B3E">
        <w:t>and</w:t>
      </w:r>
      <w:r w:rsidRPr="00906B3E">
        <w:rPr>
          <w:spacing w:val="-21"/>
        </w:rPr>
        <w:t xml:space="preserve"> </w:t>
      </w:r>
      <w:r w:rsidRPr="00906B3E">
        <w:t>1-SGPV</w:t>
      </w:r>
      <w:r w:rsidRPr="00906B3E">
        <w:rPr>
          <w:spacing w:val="-21"/>
        </w:rPr>
        <w:t xml:space="preserve"> </w:t>
      </w:r>
      <w:r w:rsidRPr="00906B3E">
        <w:t>(dotted</w:t>
      </w:r>
      <w:r w:rsidRPr="00906B3E">
        <w:rPr>
          <w:spacing w:val="-20"/>
        </w:rPr>
        <w:t xml:space="preserve"> </w:t>
      </w:r>
      <w:r w:rsidRPr="00906B3E">
        <w:t>grey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curve)</w:t>
      </w:r>
      <w:r w:rsidRPr="00906B3E">
        <w:rPr>
          <w:spacing w:val="33"/>
          <w:w w:val="98"/>
        </w:rPr>
        <w:t xml:space="preserve"> </w:t>
      </w:r>
      <w:r w:rsidRPr="00906B3E">
        <w:rPr>
          <w:w w:val="95"/>
        </w:rPr>
        <w:t>across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a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range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-2"/>
          <w:w w:val="95"/>
        </w:rPr>
        <w:t>observed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sample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correlations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(x-axis)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tested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against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-6"/>
          <w:w w:val="95"/>
        </w:rPr>
        <w:t xml:space="preserve"> </w:t>
      </w:r>
      <w:r w:rsidRPr="00906B3E">
        <w:rPr>
          <w:spacing w:val="1"/>
          <w:w w:val="95"/>
        </w:rPr>
        <w:t>bounds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of</w:t>
      </w:r>
      <w:r w:rsidRPr="00906B3E">
        <w:rPr>
          <w:spacing w:val="-6"/>
          <w:w w:val="95"/>
        </w:rPr>
        <w:t xml:space="preserve"> </w:t>
      </w:r>
      <w:r w:rsidRPr="00906B3E">
        <w:rPr>
          <w:w w:val="95"/>
        </w:rPr>
        <w:t>r</w:t>
      </w:r>
    </w:p>
    <w:p w:rsidR="00687123" w:rsidRPr="00906B3E" w:rsidRDefault="00C62845">
      <w:pPr>
        <w:pStyle w:val="BodyText"/>
        <w:ind w:left="140"/>
      </w:pPr>
      <w:r w:rsidRPr="00906B3E">
        <w:rPr>
          <w:w w:val="125"/>
        </w:rPr>
        <w:t>=</w:t>
      </w:r>
      <w:r w:rsidRPr="00906B3E">
        <w:rPr>
          <w:spacing w:val="-19"/>
          <w:w w:val="125"/>
        </w:rPr>
        <w:t xml:space="preserve"> </w:t>
      </w:r>
      <w:r w:rsidRPr="00906B3E">
        <w:rPr>
          <w:w w:val="105"/>
        </w:rPr>
        <w:t>0.4</w:t>
      </w:r>
      <w:r w:rsidRPr="00906B3E">
        <w:rPr>
          <w:spacing w:val="-7"/>
          <w:w w:val="105"/>
        </w:rPr>
        <w:t xml:space="preserve"> </w:t>
      </w:r>
      <w:r w:rsidRPr="00906B3E">
        <w:rPr>
          <w:w w:val="105"/>
        </w:rPr>
        <w:t>and</w:t>
      </w:r>
      <w:r w:rsidRPr="00906B3E">
        <w:rPr>
          <w:spacing w:val="-7"/>
          <w:w w:val="105"/>
        </w:rPr>
        <w:t xml:space="preserve"> </w:t>
      </w:r>
      <w:r w:rsidRPr="00906B3E">
        <w:rPr>
          <w:w w:val="105"/>
        </w:rPr>
        <w:t>r</w:t>
      </w:r>
      <w:r w:rsidRPr="00906B3E">
        <w:rPr>
          <w:spacing w:val="-7"/>
          <w:w w:val="105"/>
        </w:rPr>
        <w:t xml:space="preserve"> </w:t>
      </w:r>
      <w:r w:rsidRPr="00906B3E">
        <w:rPr>
          <w:w w:val="125"/>
        </w:rPr>
        <w:t>=</w:t>
      </w:r>
      <w:r w:rsidRPr="00906B3E">
        <w:rPr>
          <w:spacing w:val="-18"/>
          <w:w w:val="125"/>
        </w:rPr>
        <w:t xml:space="preserve"> </w:t>
      </w:r>
      <w:r w:rsidRPr="00906B3E">
        <w:rPr>
          <w:w w:val="105"/>
        </w:rPr>
        <w:t>0.8</w:t>
      </w:r>
      <w:r w:rsidRPr="00906B3E">
        <w:rPr>
          <w:spacing w:val="-8"/>
          <w:w w:val="105"/>
        </w:rPr>
        <w:t xml:space="preserve"> </w:t>
      </w:r>
      <w:r w:rsidRPr="00906B3E">
        <w:rPr>
          <w:w w:val="105"/>
        </w:rPr>
        <w:t>with</w:t>
      </w:r>
      <w:r w:rsidRPr="00906B3E">
        <w:rPr>
          <w:spacing w:val="-6"/>
          <w:w w:val="105"/>
        </w:rPr>
        <w:t xml:space="preserve"> </w:t>
      </w:r>
      <w:r w:rsidRPr="00906B3E">
        <w:rPr>
          <w:w w:val="105"/>
        </w:rPr>
        <w:t>n</w:t>
      </w:r>
      <w:r w:rsidRPr="00906B3E">
        <w:rPr>
          <w:spacing w:val="-7"/>
          <w:w w:val="105"/>
        </w:rPr>
        <w:t xml:space="preserve"> </w:t>
      </w:r>
      <w:r w:rsidRPr="00906B3E">
        <w:rPr>
          <w:w w:val="125"/>
        </w:rPr>
        <w:t>=</w:t>
      </w:r>
      <w:r w:rsidRPr="00906B3E">
        <w:rPr>
          <w:spacing w:val="-18"/>
          <w:w w:val="125"/>
        </w:rPr>
        <w:t xml:space="preserve"> </w:t>
      </w:r>
      <w:r w:rsidRPr="00906B3E">
        <w:rPr>
          <w:w w:val="105"/>
        </w:rPr>
        <w:t>10</w:t>
      </w:r>
      <w:r w:rsidRPr="00906B3E">
        <w:rPr>
          <w:spacing w:val="-7"/>
          <w:w w:val="105"/>
        </w:rPr>
        <w:t xml:space="preserve"> </w:t>
      </w:r>
      <w:r w:rsidRPr="00906B3E">
        <w:rPr>
          <w:w w:val="105"/>
        </w:rPr>
        <w:t>and</w:t>
      </w:r>
      <w:r w:rsidRPr="00906B3E">
        <w:rPr>
          <w:spacing w:val="-7"/>
          <w:w w:val="105"/>
        </w:rPr>
        <w:t xml:space="preserve"> </w:t>
      </w:r>
      <w:r w:rsidRPr="00906B3E">
        <w:rPr>
          <w:w w:val="105"/>
        </w:rPr>
        <w:t>an</w:t>
      </w:r>
      <w:r w:rsidRPr="00906B3E">
        <w:rPr>
          <w:spacing w:val="-8"/>
          <w:w w:val="105"/>
        </w:rPr>
        <w:t xml:space="preserve"> </w:t>
      </w:r>
      <w:r w:rsidRPr="00906B3E">
        <w:rPr>
          <w:w w:val="105"/>
        </w:rPr>
        <w:t>alpha</w:t>
      </w:r>
      <w:r w:rsidRPr="00906B3E">
        <w:rPr>
          <w:spacing w:val="-7"/>
          <w:w w:val="105"/>
        </w:rPr>
        <w:t xml:space="preserve"> </w:t>
      </w:r>
      <w:r w:rsidRPr="00906B3E">
        <w:rPr>
          <w:w w:val="105"/>
        </w:rPr>
        <w:t>of</w:t>
      </w:r>
      <w:r w:rsidRPr="00906B3E">
        <w:rPr>
          <w:spacing w:val="-7"/>
          <w:w w:val="105"/>
        </w:rPr>
        <w:t xml:space="preserve"> </w:t>
      </w:r>
      <w:r w:rsidRPr="00906B3E">
        <w:rPr>
          <w:w w:val="105"/>
        </w:rPr>
        <w:t>0.05.</w:t>
      </w:r>
    </w:p>
    <w:p w:rsidR="00687123" w:rsidRPr="00906B3E" w:rsidRDefault="00687123">
      <w:pPr>
        <w:rPr>
          <w:rFonts w:ascii="Palatino Linotype" w:eastAsia="Palatino Linotype" w:hAnsi="Palatino Linotype" w:cs="Palatino Linotype"/>
          <w:sz w:val="24"/>
          <w:szCs w:val="24"/>
        </w:rPr>
      </w:pPr>
    </w:p>
    <w:p w:rsidR="00687123" w:rsidRPr="00906B3E" w:rsidRDefault="00687123">
      <w:pPr>
        <w:spacing w:before="8"/>
        <w:rPr>
          <w:rFonts w:ascii="Palatino Linotype" w:eastAsia="Palatino Linotype" w:hAnsi="Palatino Linotype" w:cs="Palatino Linotype"/>
          <w:sz w:val="23"/>
          <w:szCs w:val="23"/>
        </w:rPr>
      </w:pPr>
    </w:p>
    <w:p w:rsidR="00687123" w:rsidRPr="00906B3E" w:rsidRDefault="00C62845">
      <w:pPr>
        <w:pStyle w:val="BodyText"/>
        <w:spacing w:line="354" w:lineRule="auto"/>
        <w:ind w:left="106" w:right="1092" w:firstLine="609"/>
      </w:pPr>
      <w:r w:rsidRPr="00906B3E">
        <w:t>As</w:t>
      </w:r>
      <w:r w:rsidRPr="00906B3E">
        <w:rPr>
          <w:spacing w:val="-26"/>
        </w:rPr>
        <w:t xml:space="preserve"> </w:t>
      </w:r>
      <w:r w:rsidRPr="00906B3E">
        <w:t>a</w:t>
      </w:r>
      <w:r w:rsidRPr="00906B3E">
        <w:rPr>
          <w:spacing w:val="-25"/>
        </w:rPr>
        <w:t xml:space="preserve"> </w:t>
      </w:r>
      <w:r w:rsidRPr="00906B3E">
        <w:t>more</w:t>
      </w:r>
      <w:r w:rsidRPr="00906B3E">
        <w:rPr>
          <w:spacing w:val="-26"/>
        </w:rPr>
        <w:t xml:space="preserve"> </w:t>
      </w:r>
      <w:r w:rsidRPr="00906B3E">
        <w:t>extreme</w:t>
      </w:r>
      <w:r w:rsidRPr="00906B3E">
        <w:rPr>
          <w:spacing w:val="-25"/>
        </w:rPr>
        <w:t xml:space="preserve"> </w:t>
      </w:r>
      <w:r w:rsidRPr="00906B3E">
        <w:t>example</w:t>
      </w:r>
      <w:r w:rsidRPr="00906B3E">
        <w:rPr>
          <w:spacing w:val="-25"/>
        </w:rPr>
        <w:t xml:space="preserve"> </w:t>
      </w:r>
      <w:r w:rsidRPr="00906B3E">
        <w:t>of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t>peculiar</w:t>
      </w:r>
      <w:r w:rsidRPr="00906B3E">
        <w:rPr>
          <w:spacing w:val="-25"/>
        </w:rPr>
        <w:t xml:space="preserve"> </w:t>
      </w:r>
      <w:r w:rsidRPr="00906B3E">
        <w:rPr>
          <w:spacing w:val="-1"/>
        </w:rPr>
        <w:t>b</w:t>
      </w:r>
      <w:r w:rsidRPr="00906B3E">
        <w:rPr>
          <w:spacing w:val="-2"/>
        </w:rPr>
        <w:t>ehavior</w:t>
      </w:r>
      <w:r w:rsidRPr="00906B3E">
        <w:rPr>
          <w:spacing w:val="-26"/>
        </w:rPr>
        <w:t xml:space="preserve"> </w:t>
      </w:r>
      <w:r w:rsidRPr="00906B3E">
        <w:t>of</w:t>
      </w:r>
      <w:r w:rsidRPr="00906B3E">
        <w:rPr>
          <w:spacing w:val="-25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t>“small</w:t>
      </w:r>
      <w:r w:rsidRPr="00906B3E">
        <w:rPr>
          <w:spacing w:val="-25"/>
        </w:rPr>
        <w:t xml:space="preserve"> </w:t>
      </w:r>
      <w:r w:rsidRPr="00906B3E">
        <w:t>sample</w:t>
      </w:r>
      <w:r w:rsidRPr="00906B3E">
        <w:rPr>
          <w:spacing w:val="-26"/>
        </w:rPr>
        <w:t xml:space="preserve"> </w:t>
      </w:r>
      <w:r w:rsidRPr="00906B3E">
        <w:t>correction”</w:t>
      </w:r>
      <w:r w:rsidRPr="00906B3E">
        <w:rPr>
          <w:spacing w:val="26"/>
          <w:w w:val="94"/>
        </w:rPr>
        <w:t xml:space="preserve"> </w:t>
      </w:r>
      <w:r w:rsidRPr="00906B3E">
        <w:t>as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curren</w:t>
      </w:r>
      <w:r w:rsidRPr="00906B3E">
        <w:rPr>
          <w:spacing w:val="-1"/>
        </w:rPr>
        <w:t>t</w:t>
      </w:r>
      <w:r w:rsidRPr="00906B3E">
        <w:rPr>
          <w:spacing w:val="-2"/>
        </w:rPr>
        <w:t>ly</w:t>
      </w:r>
      <w:r w:rsidRPr="00906B3E">
        <w:rPr>
          <w:spacing w:val="-19"/>
        </w:rPr>
        <w:t xml:space="preserve"> </w:t>
      </w:r>
      <w:r w:rsidRPr="00906B3E">
        <w:rPr>
          <w:spacing w:val="-2"/>
        </w:rPr>
        <w:t>implemented</w:t>
      </w:r>
      <w:r w:rsidRPr="00906B3E">
        <w:rPr>
          <w:spacing w:val="-19"/>
        </w:rPr>
        <w:t xml:space="preserve"> </w:t>
      </w:r>
      <w:r w:rsidRPr="00906B3E">
        <w:t>in</w:t>
      </w:r>
      <w:r w:rsidRPr="00906B3E">
        <w:rPr>
          <w:spacing w:val="-19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calculation</w:t>
      </w:r>
      <w:r w:rsidRPr="00906B3E">
        <w:rPr>
          <w:spacing w:val="-19"/>
        </w:rPr>
        <w:t xml:space="preserve"> </w:t>
      </w:r>
      <w:r w:rsidRPr="00906B3E">
        <w:t>of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-19"/>
        </w:rPr>
        <w:t xml:space="preserve"> </w:t>
      </w:r>
      <w:r w:rsidRPr="00906B3E">
        <w:t>SGPV</w:t>
      </w:r>
      <w:r w:rsidRPr="00906B3E">
        <w:rPr>
          <w:spacing w:val="-19"/>
        </w:rPr>
        <w:t xml:space="preserve"> </w:t>
      </w:r>
      <w:r w:rsidRPr="00906B3E">
        <w:t>see</w:t>
      </w:r>
      <w:r w:rsidRPr="00906B3E">
        <w:rPr>
          <w:spacing w:val="-19"/>
        </w:rPr>
        <w:t xml:space="preserve"> </w:t>
      </w:r>
      <w:r w:rsidRPr="00906B3E">
        <w:t>Figure</w:t>
      </w:r>
      <w:r w:rsidRPr="00906B3E">
        <w:rPr>
          <w:spacing w:val="-18"/>
        </w:rPr>
        <w:t xml:space="preserve"> </w:t>
      </w:r>
      <w:hyperlink w:anchor="_bookmark11" w:history="1">
        <w:r w:rsidRPr="00906B3E">
          <w:t>13</w:t>
        </w:r>
      </w:hyperlink>
      <w:r w:rsidRPr="00906B3E">
        <w:rPr>
          <w:spacing w:val="-19"/>
        </w:rPr>
        <w:t xml:space="preserve"> </w:t>
      </w:r>
      <w:r w:rsidRPr="00906B3E">
        <w:rPr>
          <w:spacing w:val="-2"/>
        </w:rPr>
        <w:t>below.</w:t>
      </w:r>
      <w:r w:rsidRPr="00906B3E">
        <w:rPr>
          <w:spacing w:val="-5"/>
        </w:rPr>
        <w:t xml:space="preserve"> </w:t>
      </w:r>
      <w:r w:rsidRPr="00906B3E">
        <w:t>In</w:t>
      </w:r>
      <w:r w:rsidRPr="00906B3E">
        <w:rPr>
          <w:spacing w:val="-19"/>
        </w:rPr>
        <w:t xml:space="preserve"> </w:t>
      </w:r>
      <w:r w:rsidRPr="00906B3E">
        <w:t>this</w:t>
      </w:r>
      <w:r w:rsidRPr="00906B3E">
        <w:rPr>
          <w:spacing w:val="-19"/>
        </w:rPr>
        <w:t xml:space="preserve"> </w:t>
      </w:r>
      <w:r w:rsidRPr="00906B3E">
        <w:t>figure</w:t>
      </w:r>
      <w:r w:rsidRPr="00906B3E">
        <w:rPr>
          <w:spacing w:val="30"/>
          <w:w w:val="89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5"/>
        </w:rPr>
        <w:t xml:space="preserve"> </w:t>
      </w:r>
      <w:r w:rsidRPr="00906B3E">
        <w:t>correlations</w:t>
      </w:r>
      <w:r w:rsidRPr="00906B3E">
        <w:rPr>
          <w:spacing w:val="-13"/>
        </w:rPr>
        <w:t xml:space="preserve"> </w:t>
      </w:r>
      <w:r w:rsidRPr="00906B3E">
        <w:t>(from</w:t>
      </w:r>
      <w:r w:rsidRPr="00906B3E">
        <w:rPr>
          <w:spacing w:val="-14"/>
        </w:rPr>
        <w:t xml:space="preserve"> </w:t>
      </w:r>
      <w:r w:rsidRPr="00906B3E">
        <w:t>a</w:t>
      </w:r>
      <w:r w:rsidRPr="00906B3E">
        <w:rPr>
          <w:spacing w:val="-13"/>
        </w:rPr>
        <w:t xml:space="preserve"> </w:t>
      </w:r>
      <w:r w:rsidRPr="00906B3E">
        <w:t>sample</w:t>
      </w:r>
      <w:r w:rsidRPr="00906B3E">
        <w:rPr>
          <w:spacing w:val="-15"/>
        </w:rPr>
        <w:t xml:space="preserve"> </w:t>
      </w:r>
      <w:r w:rsidRPr="00906B3E">
        <w:t>size</w:t>
      </w:r>
      <w:r w:rsidRPr="00906B3E">
        <w:rPr>
          <w:spacing w:val="-13"/>
        </w:rPr>
        <w:t xml:space="preserve"> </w:t>
      </w:r>
      <w:r w:rsidRPr="00906B3E">
        <w:t>of</w:t>
      </w:r>
      <w:r w:rsidRPr="00906B3E">
        <w:rPr>
          <w:spacing w:val="-14"/>
        </w:rPr>
        <w:t xml:space="preserve"> </w:t>
      </w:r>
      <w:r w:rsidRPr="00906B3E">
        <w:t>10)</w:t>
      </w:r>
      <w:r w:rsidRPr="00906B3E">
        <w:rPr>
          <w:spacing w:val="-13"/>
        </w:rPr>
        <w:t xml:space="preserve"> </w:t>
      </w:r>
      <w:r w:rsidRPr="00906B3E">
        <w:t>from</w:t>
      </w:r>
      <w:r w:rsidRPr="00906B3E">
        <w:rPr>
          <w:spacing w:val="-14"/>
        </w:rPr>
        <w:t xml:space="preserve"> </w:t>
      </w:r>
      <w:r w:rsidRPr="00906B3E">
        <w:t>-1</w:t>
      </w:r>
      <w:r w:rsidRPr="00906B3E">
        <w:rPr>
          <w:spacing w:val="-14"/>
        </w:rPr>
        <w:t xml:space="preserve"> </w:t>
      </w:r>
      <w:r w:rsidRPr="00906B3E">
        <w:t>to</w:t>
      </w:r>
      <w:r w:rsidRPr="00906B3E">
        <w:rPr>
          <w:spacing w:val="-13"/>
        </w:rPr>
        <w:t xml:space="preserve"> </w:t>
      </w:r>
      <w:r w:rsidRPr="00906B3E">
        <w:t>1</w:t>
      </w:r>
      <w:r w:rsidRPr="00906B3E">
        <w:rPr>
          <w:spacing w:val="-14"/>
        </w:rPr>
        <w:t xml:space="preserve"> </w:t>
      </w:r>
      <w:r w:rsidRPr="00906B3E">
        <w:t>are</w:t>
      </w:r>
      <w:r w:rsidRPr="00906B3E">
        <w:rPr>
          <w:spacing w:val="-13"/>
        </w:rPr>
        <w:t xml:space="preserve"> </w:t>
      </w:r>
      <w:r w:rsidRPr="00906B3E">
        <w:t>tested</w:t>
      </w:r>
      <w:r w:rsidRPr="00906B3E">
        <w:rPr>
          <w:spacing w:val="-14"/>
        </w:rPr>
        <w:t xml:space="preserve"> </w:t>
      </w:r>
      <w:r w:rsidRPr="00906B3E">
        <w:t>against</w:t>
      </w:r>
      <w:r w:rsidRPr="00906B3E">
        <w:rPr>
          <w:spacing w:val="-14"/>
        </w:rPr>
        <w:t xml:space="preserve"> </w:t>
      </w:r>
      <w:r w:rsidRPr="00906B3E">
        <w:t>an</w:t>
      </w:r>
      <w:r w:rsidRPr="00906B3E">
        <w:rPr>
          <w:spacing w:val="21"/>
          <w:w w:val="95"/>
        </w:rPr>
        <w:t xml:space="preserve"> </w:t>
      </w:r>
      <w:r w:rsidRPr="00906B3E">
        <w:rPr>
          <w:spacing w:val="-3"/>
        </w:rPr>
        <w:t>equivalence</w:t>
      </w:r>
      <w:r w:rsidRPr="00906B3E">
        <w:t xml:space="preserve"> range from r</w:t>
      </w:r>
      <w:r w:rsidRPr="00906B3E">
        <w:rPr>
          <w:spacing w:val="1"/>
        </w:rPr>
        <w:t xml:space="preserve"> </w:t>
      </w:r>
      <w:r w:rsidRPr="00906B3E">
        <w:rPr>
          <w:w w:val="120"/>
        </w:rPr>
        <w:t>=</w:t>
      </w:r>
      <w:r w:rsidRPr="00906B3E">
        <w:rPr>
          <w:spacing w:val="-11"/>
          <w:w w:val="120"/>
        </w:rPr>
        <w:t xml:space="preserve"> </w:t>
      </w:r>
      <w:r w:rsidRPr="00906B3E">
        <w:t>0.4</w:t>
      </w:r>
      <w:r w:rsidRPr="00906B3E">
        <w:rPr>
          <w:spacing w:val="-1"/>
        </w:rPr>
        <w:t xml:space="preserve"> </w:t>
      </w:r>
      <w:r w:rsidRPr="00906B3E">
        <w:t>to</w:t>
      </w:r>
      <w:r w:rsidRPr="00906B3E">
        <w:rPr>
          <w:spacing w:val="1"/>
        </w:rPr>
        <w:t xml:space="preserve"> </w:t>
      </w:r>
      <w:r w:rsidRPr="00906B3E">
        <w:t xml:space="preserve">r </w:t>
      </w:r>
      <w:r w:rsidRPr="00906B3E">
        <w:rPr>
          <w:w w:val="120"/>
        </w:rPr>
        <w:t>=</w:t>
      </w:r>
      <w:r w:rsidRPr="00906B3E">
        <w:rPr>
          <w:spacing w:val="-11"/>
          <w:w w:val="120"/>
        </w:rPr>
        <w:t xml:space="preserve"> </w:t>
      </w:r>
      <w:r w:rsidRPr="00906B3E">
        <w:t>0.8.</w:t>
      </w:r>
      <w:r w:rsidRPr="00906B3E">
        <w:rPr>
          <w:spacing w:val="20"/>
        </w:rPr>
        <w:t xml:space="preserve"> </w:t>
      </w: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1"/>
        </w:rPr>
        <w:t xml:space="preserve"> </w:t>
      </w:r>
      <w:r w:rsidRPr="00906B3E">
        <w:t>can see</w:t>
      </w:r>
      <w:r w:rsidRPr="00906B3E">
        <w:rPr>
          <w:spacing w:val="1"/>
        </w:rPr>
        <w:t xml:space="preserve"> </w:t>
      </w:r>
      <w:r w:rsidRPr="00906B3E">
        <w:t>the</w:t>
      </w:r>
      <w:r w:rsidRPr="00906B3E">
        <w:rPr>
          <w:spacing w:val="-1"/>
        </w:rPr>
        <w:t xml:space="preserve"> </w:t>
      </w:r>
      <w:r w:rsidRPr="00906B3E">
        <w:t>SGPV</w:t>
      </w:r>
      <w:r w:rsidRPr="00906B3E">
        <w:rPr>
          <w:spacing w:val="1"/>
        </w:rPr>
        <w:t xml:space="preserve"> </w:t>
      </w:r>
      <w:r w:rsidRPr="00906B3E">
        <w:t>has</w:t>
      </w:r>
      <w:r w:rsidRPr="00906B3E">
        <w:rPr>
          <w:spacing w:val="1"/>
        </w:rPr>
        <w:t xml:space="preserve"> </w:t>
      </w:r>
      <w:r w:rsidRPr="00906B3E">
        <w:t>a peculiar</w:t>
      </w:r>
      <w:r w:rsidRPr="00906B3E">
        <w:rPr>
          <w:spacing w:val="1"/>
        </w:rPr>
        <w:t xml:space="preserve"> shape</w:t>
      </w:r>
      <w:r w:rsidRPr="00906B3E">
        <w:rPr>
          <w:spacing w:val="30"/>
          <w:w w:val="90"/>
        </w:rPr>
        <w:t xml:space="preserve"> </w:t>
      </w:r>
      <w:r w:rsidRPr="00906B3E">
        <w:t>because</w:t>
      </w:r>
      <w:r w:rsidRPr="00906B3E">
        <w:rPr>
          <w:spacing w:val="-12"/>
        </w:rPr>
        <w:t xml:space="preserve"> </w:t>
      </w:r>
      <w:r w:rsidRPr="00906B3E">
        <w:t>it</w:t>
      </w:r>
      <w:r w:rsidRPr="00906B3E">
        <w:rPr>
          <w:spacing w:val="-11"/>
        </w:rPr>
        <w:t xml:space="preserve"> </w:t>
      </w:r>
      <w:r w:rsidRPr="00906B3E">
        <w:t>is</w:t>
      </w:r>
      <w:r w:rsidRPr="00906B3E">
        <w:rPr>
          <w:spacing w:val="-12"/>
        </w:rPr>
        <w:t xml:space="preserve"> </w:t>
      </w:r>
      <w:r w:rsidRPr="00906B3E">
        <w:t>set</w:t>
      </w:r>
      <w:r w:rsidRPr="00906B3E">
        <w:rPr>
          <w:spacing w:val="-11"/>
        </w:rPr>
        <w:t xml:space="preserve"> </w:t>
      </w:r>
      <w:r w:rsidRPr="00906B3E">
        <w:t>to</w:t>
      </w:r>
      <w:r w:rsidRPr="00906B3E">
        <w:rPr>
          <w:spacing w:val="-11"/>
        </w:rPr>
        <w:t xml:space="preserve"> </w:t>
      </w:r>
      <w:r w:rsidRPr="00906B3E">
        <w:t>0.5</w:t>
      </w:r>
      <w:r w:rsidRPr="00906B3E">
        <w:rPr>
          <w:spacing w:val="-12"/>
        </w:rPr>
        <w:t xml:space="preserve"> </w:t>
      </w:r>
      <w:r w:rsidRPr="00906B3E">
        <w:t>for</w:t>
      </w:r>
      <w:r w:rsidRPr="00906B3E">
        <w:rPr>
          <w:spacing w:val="-12"/>
        </w:rPr>
        <w:t xml:space="preserve"> </w:t>
      </w:r>
      <w:r w:rsidRPr="00906B3E">
        <w:t>certain</w:t>
      </w:r>
      <w:r w:rsidRPr="00906B3E">
        <w:rPr>
          <w:spacing w:val="-11"/>
        </w:rPr>
        <w:t xml:space="preserve"> </w:t>
      </w:r>
      <w:r w:rsidRPr="00906B3E">
        <w:rPr>
          <w:spacing w:val="-2"/>
        </w:rPr>
        <w:t>observed</w:t>
      </w:r>
      <w:r w:rsidRPr="00906B3E">
        <w:rPr>
          <w:spacing w:val="-12"/>
        </w:rPr>
        <w:t xml:space="preserve"> </w:t>
      </w:r>
      <w:r w:rsidRPr="00906B3E">
        <w:t>correlations,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even</w:t>
      </w:r>
      <w:r w:rsidRPr="00906B3E">
        <w:rPr>
          <w:spacing w:val="-12"/>
        </w:rPr>
        <w:t xml:space="preserve"> </w:t>
      </w:r>
      <w:r w:rsidRPr="00906B3E">
        <w:t>though</w:t>
      </w:r>
      <w:r w:rsidRPr="00906B3E">
        <w:rPr>
          <w:spacing w:val="-12"/>
        </w:rPr>
        <w:t xml:space="preserve"> </w:t>
      </w:r>
      <w:r w:rsidRPr="00906B3E">
        <w:rPr>
          <w:spacing w:val="-2"/>
        </w:rPr>
        <w:t>there</w:t>
      </w:r>
      <w:r w:rsidRPr="00906B3E">
        <w:rPr>
          <w:spacing w:val="-12"/>
        </w:rPr>
        <w:t xml:space="preserve"> </w:t>
      </w:r>
      <w:r w:rsidRPr="00906B3E">
        <w:t>is</w:t>
      </w:r>
      <w:r w:rsidRPr="00906B3E">
        <w:rPr>
          <w:spacing w:val="-11"/>
        </w:rPr>
        <w:t xml:space="preserve"> </w:t>
      </w:r>
      <w:r w:rsidRPr="00906B3E">
        <w:t>no</w:t>
      </w:r>
      <w:r w:rsidRPr="00906B3E">
        <w:rPr>
          <w:spacing w:val="-11"/>
        </w:rPr>
        <w:t xml:space="preserve"> </w:t>
      </w:r>
      <w:r w:rsidRPr="00906B3E">
        <w:t>risk</w:t>
      </w:r>
      <w:r w:rsidRPr="00906B3E">
        <w:rPr>
          <w:spacing w:val="-12"/>
        </w:rPr>
        <w:t xml:space="preserve"> </w:t>
      </w:r>
      <w:r w:rsidRPr="00906B3E">
        <w:t>of</w:t>
      </w:r>
      <w:r w:rsidRPr="00906B3E">
        <w:rPr>
          <w:spacing w:val="-12"/>
        </w:rPr>
        <w:t xml:space="preserve"> </w:t>
      </w:r>
      <w:r w:rsidRPr="00906B3E">
        <w:t>a</w:t>
      </w:r>
      <w:r w:rsidRPr="00906B3E">
        <w:rPr>
          <w:spacing w:val="25"/>
          <w:w w:val="97"/>
        </w:rPr>
        <w:t xml:space="preserve"> </w:t>
      </w:r>
      <w:r w:rsidRPr="00906B3E">
        <w:t>“misleading”</w:t>
      </w:r>
      <w:r w:rsidRPr="00906B3E">
        <w:rPr>
          <w:spacing w:val="-31"/>
        </w:rPr>
        <w:t xml:space="preserve"> </w:t>
      </w:r>
      <w:r w:rsidRPr="00906B3E">
        <w:t>SGPV</w:t>
      </w:r>
      <w:r w:rsidRPr="00906B3E">
        <w:rPr>
          <w:spacing w:val="-30"/>
        </w:rPr>
        <w:t xml:space="preserve"> </w:t>
      </w:r>
      <w:r w:rsidRPr="00906B3E">
        <w:t>in</w:t>
      </w:r>
      <w:r w:rsidRPr="00906B3E">
        <w:rPr>
          <w:spacing w:val="-30"/>
        </w:rPr>
        <w:t xml:space="preserve"> </w:t>
      </w:r>
      <w:r w:rsidRPr="00906B3E">
        <w:t>this</w:t>
      </w:r>
      <w:r w:rsidRPr="00906B3E">
        <w:rPr>
          <w:spacing w:val="-31"/>
        </w:rPr>
        <w:t xml:space="preserve"> </w:t>
      </w:r>
      <w:r w:rsidRPr="00906B3E">
        <w:t>range.</w:t>
      </w:r>
      <w:r w:rsidRPr="00906B3E">
        <w:rPr>
          <w:spacing w:val="-20"/>
        </w:rPr>
        <w:t xml:space="preserve"> </w:t>
      </w:r>
      <w:r w:rsidRPr="00906B3E">
        <w:t>This</w:t>
      </w:r>
      <w:r w:rsidRPr="00906B3E">
        <w:rPr>
          <w:spacing w:val="-30"/>
        </w:rPr>
        <w:t xml:space="preserve"> </w:t>
      </w:r>
      <w:r w:rsidRPr="00906B3E">
        <w:t>example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sugges</w:t>
      </w:r>
      <w:r w:rsidRPr="00906B3E">
        <w:rPr>
          <w:spacing w:val="-1"/>
        </w:rPr>
        <w:t>t</w:t>
      </w:r>
      <w:r w:rsidRPr="00906B3E">
        <w:rPr>
          <w:spacing w:val="-2"/>
        </w:rPr>
        <w:t>s</w:t>
      </w:r>
      <w:r w:rsidRPr="00906B3E">
        <w:rPr>
          <w:spacing w:val="-30"/>
        </w:rPr>
        <w:t xml:space="preserve"> </w:t>
      </w:r>
      <w:r w:rsidRPr="00906B3E">
        <w:t>that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curren</w:t>
      </w:r>
      <w:r w:rsidRPr="00906B3E">
        <w:rPr>
          <w:spacing w:val="-1"/>
        </w:rPr>
        <w:t>t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implementation</w:t>
      </w:r>
      <w:r w:rsidRPr="00906B3E">
        <w:rPr>
          <w:spacing w:val="-30"/>
        </w:rPr>
        <w:t xml:space="preserve"> </w:t>
      </w:r>
      <w:r w:rsidRPr="00906B3E">
        <w:t>of</w:t>
      </w:r>
      <w:r w:rsidRPr="00906B3E">
        <w:rPr>
          <w:spacing w:val="27"/>
          <w:w w:val="88"/>
        </w:rPr>
        <w:t xml:space="preserve"> </w:t>
      </w:r>
      <w:r w:rsidRPr="00906B3E">
        <w:t>the</w:t>
      </w:r>
      <w:r w:rsidRPr="00906B3E">
        <w:rPr>
          <w:spacing w:val="-27"/>
        </w:rPr>
        <w:t xml:space="preserve"> </w:t>
      </w:r>
      <w:r w:rsidRPr="00906B3E">
        <w:t>“small</w:t>
      </w:r>
      <w:r w:rsidRPr="00906B3E">
        <w:rPr>
          <w:spacing w:val="-26"/>
        </w:rPr>
        <w:t xml:space="preserve"> </w:t>
      </w:r>
      <w:r w:rsidRPr="00906B3E">
        <w:t>sample</w:t>
      </w:r>
      <w:r w:rsidRPr="00906B3E">
        <w:rPr>
          <w:spacing w:val="-26"/>
        </w:rPr>
        <w:t xml:space="preserve"> </w:t>
      </w:r>
      <w:r w:rsidRPr="00906B3E">
        <w:t>correction”</w:t>
      </w:r>
      <w:r w:rsidRPr="00906B3E">
        <w:rPr>
          <w:spacing w:val="-26"/>
        </w:rPr>
        <w:t xml:space="preserve"> </w:t>
      </w:r>
      <w:r w:rsidRPr="00906B3E">
        <w:t>could</w:t>
      </w:r>
      <w:r w:rsidRPr="00906B3E">
        <w:rPr>
          <w:spacing w:val="-26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26"/>
        </w:rPr>
        <w:t xml:space="preserve"> </w:t>
      </w:r>
      <w:r w:rsidRPr="00906B3E">
        <w:rPr>
          <w:spacing w:val="-3"/>
        </w:rPr>
        <w:t>improved.</w:t>
      </w:r>
      <w:r w:rsidRPr="00906B3E">
        <w:rPr>
          <w:spacing w:val="-14"/>
        </w:rPr>
        <w:t xml:space="preserve"> </w:t>
      </w:r>
      <w:r w:rsidRPr="00906B3E">
        <w:t>If,</w:t>
      </w:r>
      <w:r w:rsidRPr="00906B3E">
        <w:rPr>
          <w:spacing w:val="-26"/>
        </w:rPr>
        <w:t xml:space="preserve"> </w:t>
      </w:r>
      <w:r w:rsidRPr="00906B3E">
        <w:rPr>
          <w:spacing w:val="-2"/>
        </w:rPr>
        <w:t>on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t>other</w:t>
      </w:r>
      <w:r w:rsidRPr="00906B3E">
        <w:rPr>
          <w:spacing w:val="-26"/>
        </w:rPr>
        <w:t xml:space="preserve"> </w:t>
      </w:r>
      <w:r w:rsidRPr="00906B3E">
        <w:t>hand,</w:t>
      </w:r>
      <w:r w:rsidRPr="00906B3E">
        <w:rPr>
          <w:spacing w:val="-26"/>
        </w:rPr>
        <w:t xml:space="preserve"> </w:t>
      </w:r>
      <w:r w:rsidRPr="00906B3E">
        <w:t>the</w:t>
      </w:r>
      <w:r w:rsidRPr="00906B3E">
        <w:rPr>
          <w:spacing w:val="-26"/>
        </w:rPr>
        <w:t xml:space="preserve"> </w:t>
      </w:r>
      <w:r w:rsidRPr="00906B3E">
        <w:t>SGPV</w:t>
      </w:r>
      <w:r w:rsidRPr="00906B3E">
        <w:rPr>
          <w:spacing w:val="-26"/>
        </w:rPr>
        <w:t xml:space="preserve"> </w:t>
      </w:r>
      <w:r w:rsidRPr="00906B3E">
        <w:t>is</w:t>
      </w:r>
      <w:r w:rsidRPr="00906B3E">
        <w:rPr>
          <w:spacing w:val="-26"/>
        </w:rPr>
        <w:t xml:space="preserve"> </w:t>
      </w:r>
      <w:r w:rsidRPr="00906B3E">
        <w:t>mainly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34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06" w:right="69" w:firstLine="33"/>
      </w:pPr>
      <w:r w:rsidRPr="00906B3E">
        <w:rPr>
          <w:spacing w:val="-3"/>
        </w:rPr>
        <w:t>mean</w:t>
      </w:r>
      <w:r w:rsidRPr="00906B3E">
        <w:rPr>
          <w:spacing w:val="-2"/>
        </w:rPr>
        <w:t>t</w:t>
      </w:r>
      <w:r w:rsidRPr="00906B3E">
        <w:rPr>
          <w:spacing w:val="-9"/>
        </w:rPr>
        <w:t xml:space="preserve"> </w:t>
      </w:r>
      <w:r w:rsidRPr="00906B3E">
        <w:t>to</w:t>
      </w:r>
      <w:r w:rsidRPr="00906B3E">
        <w:rPr>
          <w:spacing w:val="-9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8"/>
        </w:rPr>
        <w:t xml:space="preserve"> </w:t>
      </w:r>
      <w:r w:rsidRPr="00906B3E">
        <w:rPr>
          <w:spacing w:val="-2"/>
        </w:rPr>
        <w:t>interpreted</w:t>
      </w:r>
      <w:r w:rsidRPr="00906B3E">
        <w:rPr>
          <w:spacing w:val="-9"/>
        </w:rPr>
        <w:t xml:space="preserve"> </w:t>
      </w:r>
      <w:r w:rsidRPr="00906B3E">
        <w:t>when</w:t>
      </w:r>
      <w:r w:rsidRPr="00906B3E">
        <w:rPr>
          <w:spacing w:val="-10"/>
        </w:rPr>
        <w:t xml:space="preserve"> </w:t>
      </w:r>
      <w:r w:rsidRPr="00906B3E">
        <w:t>it</w:t>
      </w:r>
      <w:r w:rsidRPr="00906B3E">
        <w:rPr>
          <w:spacing w:val="-8"/>
        </w:rPr>
        <w:t xml:space="preserve"> </w:t>
      </w:r>
      <w:r w:rsidRPr="00906B3E">
        <w:t>is</w:t>
      </w:r>
      <w:r w:rsidRPr="00906B3E">
        <w:rPr>
          <w:spacing w:val="-9"/>
        </w:rPr>
        <w:t xml:space="preserve"> </w:t>
      </w:r>
      <w:r w:rsidRPr="00906B3E">
        <w:t>0</w:t>
      </w:r>
      <w:r w:rsidRPr="00906B3E">
        <w:rPr>
          <w:spacing w:val="-8"/>
        </w:rPr>
        <w:t xml:space="preserve"> </w:t>
      </w:r>
      <w:r w:rsidRPr="00906B3E">
        <w:t>or</w:t>
      </w:r>
      <w:r w:rsidRPr="00906B3E">
        <w:rPr>
          <w:spacing w:val="-9"/>
        </w:rPr>
        <w:t xml:space="preserve"> </w:t>
      </w:r>
      <w:r w:rsidRPr="00906B3E">
        <w:t>1,</w:t>
      </w:r>
      <w:r w:rsidRPr="00906B3E">
        <w:rPr>
          <w:spacing w:val="-9"/>
        </w:rPr>
        <w:t xml:space="preserve"> </w:t>
      </w:r>
      <w:r w:rsidRPr="00906B3E">
        <w:t>it</w:t>
      </w:r>
      <w:r w:rsidRPr="00906B3E">
        <w:rPr>
          <w:spacing w:val="-9"/>
        </w:rPr>
        <w:t xml:space="preserve"> </w:t>
      </w:r>
      <w:r w:rsidRPr="00906B3E">
        <w:rPr>
          <w:spacing w:val="-3"/>
        </w:rPr>
        <w:t>migh</w:t>
      </w:r>
      <w:r w:rsidRPr="00906B3E">
        <w:rPr>
          <w:spacing w:val="-2"/>
        </w:rPr>
        <w:t>t</w:t>
      </w:r>
      <w:r w:rsidRPr="00906B3E">
        <w:rPr>
          <w:spacing w:val="-8"/>
        </w:rPr>
        <w:t xml:space="preserve"> </w:t>
      </w:r>
      <w:r w:rsidRPr="00906B3E">
        <w:rPr>
          <w:spacing w:val="3"/>
        </w:rPr>
        <w:t>be</w:t>
      </w:r>
      <w:r w:rsidRPr="00906B3E">
        <w:rPr>
          <w:spacing w:val="-9"/>
        </w:rPr>
        <w:t xml:space="preserve"> </w:t>
      </w:r>
      <w:r w:rsidRPr="00906B3E">
        <w:t>preferable</w:t>
      </w:r>
      <w:r w:rsidRPr="00906B3E">
        <w:rPr>
          <w:spacing w:val="-8"/>
        </w:rPr>
        <w:t xml:space="preserve"> </w:t>
      </w:r>
      <w:r w:rsidRPr="00906B3E">
        <w:t>to</w:t>
      </w:r>
      <w:r w:rsidRPr="00906B3E">
        <w:rPr>
          <w:spacing w:val="-9"/>
        </w:rPr>
        <w:t xml:space="preserve"> </w:t>
      </w:r>
      <w:r w:rsidRPr="00906B3E">
        <w:t>simply</w:t>
      </w:r>
      <w:r w:rsidRPr="00906B3E">
        <w:rPr>
          <w:spacing w:val="-9"/>
        </w:rPr>
        <w:t xml:space="preserve"> </w:t>
      </w:r>
      <w:r w:rsidRPr="00906B3E">
        <w:rPr>
          <w:spacing w:val="-3"/>
        </w:rPr>
        <w:t>never</w:t>
      </w:r>
      <w:r w:rsidRPr="00906B3E">
        <w:rPr>
          <w:spacing w:val="-9"/>
        </w:rPr>
        <w:t xml:space="preserve"> </w:t>
      </w:r>
      <w:r w:rsidRPr="00906B3E">
        <w:t>apply</w:t>
      </w:r>
      <w:r w:rsidRPr="00906B3E">
        <w:rPr>
          <w:spacing w:val="-9"/>
        </w:rPr>
        <w:t xml:space="preserve"> </w:t>
      </w:r>
      <w:r w:rsidRPr="00906B3E">
        <w:t>the</w:t>
      </w:r>
      <w:r w:rsidRPr="00906B3E">
        <w:rPr>
          <w:spacing w:val="27"/>
          <w:w w:val="97"/>
        </w:rPr>
        <w:t xml:space="preserve"> </w:t>
      </w:r>
      <w:r w:rsidRPr="00906B3E">
        <w:rPr>
          <w:w w:val="95"/>
        </w:rPr>
        <w:t>“small</w:t>
      </w:r>
      <w:r w:rsidRPr="00906B3E">
        <w:rPr>
          <w:spacing w:val="-5"/>
          <w:w w:val="95"/>
        </w:rPr>
        <w:t xml:space="preserve"> </w:t>
      </w:r>
      <w:r w:rsidRPr="00906B3E">
        <w:rPr>
          <w:w w:val="95"/>
        </w:rPr>
        <w:t>sample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correctio</w:t>
      </w:r>
      <w:r w:rsidRPr="00906B3E">
        <w:rPr>
          <w:spacing w:val="1"/>
          <w:w w:val="95"/>
        </w:rPr>
        <w:t>n</w:t>
      </w:r>
      <w:r w:rsidRPr="00906B3E">
        <w:rPr>
          <w:spacing w:val="-35"/>
          <w:w w:val="95"/>
        </w:rPr>
        <w:t>”</w:t>
      </w:r>
      <w:r w:rsidRPr="00906B3E">
        <w:rPr>
          <w:w w:val="95"/>
        </w:rPr>
        <w:t>.</w:t>
      </w:r>
    </w:p>
    <w:p w:rsidR="00687123" w:rsidRPr="00906B3E" w:rsidRDefault="00C62845">
      <w:pPr>
        <w:pStyle w:val="BodyText"/>
        <w:spacing w:before="144" w:line="354" w:lineRule="auto"/>
        <w:ind w:left="131" w:right="104" w:firstLine="584"/>
      </w:pPr>
      <w:r w:rsidRPr="00906B3E">
        <w:t>Blume</w:t>
      </w:r>
      <w:r w:rsidRPr="00906B3E">
        <w:rPr>
          <w:spacing w:val="-2"/>
        </w:rPr>
        <w:t xml:space="preserve"> </w:t>
      </w:r>
      <w:r w:rsidRPr="00906B3E">
        <w:t>et</w:t>
      </w:r>
      <w:r w:rsidRPr="00906B3E">
        <w:rPr>
          <w:spacing w:val="-1"/>
        </w:rPr>
        <w:t xml:space="preserve"> </w:t>
      </w:r>
      <w:r w:rsidRPr="00906B3E">
        <w:t>al.</w:t>
      </w:r>
      <w:r w:rsidRPr="00906B3E">
        <w:rPr>
          <w:spacing w:val="19"/>
        </w:rPr>
        <w:t xml:space="preserve"> </w:t>
      </w:r>
      <w:r w:rsidRPr="00906B3E">
        <w:t>(2018)</w:t>
      </w:r>
      <w:r w:rsidRPr="00906B3E">
        <w:rPr>
          <w:spacing w:val="-2"/>
        </w:rPr>
        <w:t xml:space="preserve"> </w:t>
      </w:r>
      <w:r w:rsidRPr="00906B3E">
        <w:t>argue</w:t>
      </w:r>
      <w:r w:rsidRPr="00906B3E">
        <w:rPr>
          <w:spacing w:val="-1"/>
        </w:rPr>
        <w:t xml:space="preserve"> </w:t>
      </w:r>
      <w:r w:rsidRPr="00906B3E">
        <w:t>that</w:t>
      </w:r>
      <w:r w:rsidRPr="00906B3E">
        <w:rPr>
          <w:spacing w:val="-1"/>
        </w:rPr>
        <w:t xml:space="preserve"> </w:t>
      </w:r>
      <w:r w:rsidRPr="00906B3E">
        <w:t>the</w:t>
      </w:r>
      <w:r w:rsidRPr="00906B3E">
        <w:rPr>
          <w:spacing w:val="-1"/>
        </w:rPr>
        <w:t xml:space="preserve"> </w:t>
      </w:r>
      <w:r w:rsidRPr="00906B3E">
        <w:t>SGPV</w:t>
      </w:r>
      <w:r w:rsidRPr="00906B3E">
        <w:rPr>
          <w:spacing w:val="-1"/>
        </w:rPr>
        <w:t xml:space="preserve"> </w:t>
      </w:r>
      <w:r w:rsidRPr="00906B3E">
        <w:t>has</w:t>
      </w:r>
      <w:r w:rsidRPr="00906B3E">
        <w:rPr>
          <w:spacing w:val="-1"/>
        </w:rPr>
        <w:t xml:space="preserve"> </w:t>
      </w:r>
      <w:r w:rsidRPr="00906B3E">
        <w:rPr>
          <w:spacing w:val="-3"/>
        </w:rPr>
        <w:t>improved</w:t>
      </w:r>
      <w:r w:rsidRPr="00906B3E">
        <w:t xml:space="preserve"> error</w:t>
      </w:r>
      <w:r w:rsidRPr="00906B3E">
        <w:rPr>
          <w:spacing w:val="-1"/>
        </w:rPr>
        <w:t xml:space="preserve"> </w:t>
      </w:r>
      <w:r w:rsidRPr="00906B3E">
        <w:rPr>
          <w:spacing w:val="-2"/>
        </w:rPr>
        <w:t>con</w:t>
      </w:r>
      <w:r w:rsidRPr="00906B3E">
        <w:rPr>
          <w:spacing w:val="-1"/>
        </w:rPr>
        <w:t xml:space="preserve">trol, </w:t>
      </w:r>
      <w:r w:rsidRPr="00906B3E">
        <w:t>in</w:t>
      </w:r>
      <w:r w:rsidRPr="00906B3E">
        <w:rPr>
          <w:spacing w:val="-2"/>
        </w:rPr>
        <w:t xml:space="preserve"> </w:t>
      </w:r>
      <w:r w:rsidRPr="00906B3E">
        <w:t>that</w:t>
      </w:r>
      <w:r w:rsidRPr="00906B3E">
        <w:rPr>
          <w:spacing w:val="-1"/>
        </w:rPr>
        <w:t xml:space="preserve"> </w:t>
      </w:r>
      <w:r w:rsidRPr="00906B3E">
        <w:t>the</w:t>
      </w:r>
      <w:r w:rsidRPr="00906B3E">
        <w:rPr>
          <w:spacing w:val="24"/>
          <w:w w:val="97"/>
        </w:rPr>
        <w:t xml:space="preserve"> </w:t>
      </w:r>
      <w:r w:rsidRPr="00906B3E">
        <w:t>conclusion</w:t>
      </w:r>
      <w:r w:rsidRPr="00906B3E">
        <w:rPr>
          <w:spacing w:val="-33"/>
        </w:rPr>
        <w:t xml:space="preserve"> </w:t>
      </w:r>
      <w:r w:rsidRPr="00906B3E">
        <w:t>that</w:t>
      </w:r>
      <w:r w:rsidRPr="00906B3E">
        <w:rPr>
          <w:spacing w:val="-33"/>
        </w:rPr>
        <w:t xml:space="preserve"> </w:t>
      </w:r>
      <w:r w:rsidRPr="00906B3E">
        <w:t>the</w:t>
      </w:r>
      <w:r w:rsidRPr="00906B3E">
        <w:rPr>
          <w:spacing w:val="-33"/>
        </w:rPr>
        <w:t xml:space="preserve"> </w:t>
      </w:r>
      <w:r w:rsidRPr="00906B3E">
        <w:t>95%</w:t>
      </w:r>
      <w:r w:rsidRPr="00906B3E">
        <w:rPr>
          <w:spacing w:val="-32"/>
        </w:rPr>
        <w:t xml:space="preserve"> </w:t>
      </w:r>
      <w:r w:rsidRPr="00906B3E">
        <w:t>confidence</w:t>
      </w:r>
      <w:r w:rsidRPr="00906B3E">
        <w:rPr>
          <w:spacing w:val="-33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33"/>
        </w:rPr>
        <w:t xml:space="preserve"> </w:t>
      </w:r>
      <w:r w:rsidRPr="00906B3E">
        <w:t>lies</w:t>
      </w:r>
      <w:r w:rsidRPr="00906B3E">
        <w:rPr>
          <w:spacing w:val="-33"/>
        </w:rPr>
        <w:t xml:space="preserve"> </w:t>
      </w:r>
      <w:r w:rsidRPr="00906B3E">
        <w:rPr>
          <w:spacing w:val="-2"/>
        </w:rPr>
        <w:t>completely</w:t>
      </w:r>
      <w:r w:rsidRPr="00906B3E">
        <w:rPr>
          <w:spacing w:val="-32"/>
        </w:rPr>
        <w:t xml:space="preserve"> </w:t>
      </w:r>
      <w:r w:rsidRPr="00906B3E">
        <w:t>outside</w:t>
      </w:r>
      <w:r w:rsidRPr="00906B3E">
        <w:rPr>
          <w:spacing w:val="-33"/>
        </w:rPr>
        <w:t xml:space="preserve"> </w:t>
      </w:r>
      <w:r w:rsidRPr="00906B3E">
        <w:t>the</w:t>
      </w:r>
      <w:r w:rsidRPr="00906B3E">
        <w:rPr>
          <w:spacing w:val="-3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3"/>
        </w:rPr>
        <w:t xml:space="preserve"> </w:t>
      </w:r>
      <w:r w:rsidRPr="00906B3E">
        <w:t>range</w:t>
      </w:r>
      <w:r w:rsidRPr="00906B3E">
        <w:rPr>
          <w:spacing w:val="45"/>
          <w:w w:val="92"/>
        </w:rPr>
        <w:t xml:space="preserve"> </w:t>
      </w:r>
      <w:r w:rsidRPr="00906B3E">
        <w:t>around</w:t>
      </w:r>
      <w:r w:rsidRPr="00906B3E">
        <w:rPr>
          <w:spacing w:val="-24"/>
        </w:rPr>
        <w:t xml:space="preserve"> </w:t>
      </w:r>
      <w:r w:rsidRPr="00906B3E">
        <w:t>zero</w:t>
      </w:r>
      <w:r w:rsidRPr="00906B3E">
        <w:rPr>
          <w:spacing w:val="-24"/>
        </w:rPr>
        <w:t xml:space="preserve"> </w:t>
      </w:r>
      <w:r w:rsidRPr="00906B3E">
        <w:t>will</w:t>
      </w:r>
      <w:r w:rsidRPr="00906B3E">
        <w:rPr>
          <w:spacing w:val="-24"/>
        </w:rPr>
        <w:t xml:space="preserve"> </w:t>
      </w:r>
      <w:r w:rsidRPr="00906B3E">
        <w:t>necessarily</w:t>
      </w:r>
      <w:r w:rsidRPr="00906B3E">
        <w:rPr>
          <w:spacing w:val="-24"/>
        </w:rPr>
        <w:t xml:space="preserve"> </w:t>
      </w:r>
      <w:r w:rsidRPr="00906B3E">
        <w:rPr>
          <w:spacing w:val="1"/>
        </w:rPr>
        <w:t>occur</w:t>
      </w:r>
      <w:r w:rsidRPr="00906B3E">
        <w:rPr>
          <w:spacing w:val="-23"/>
        </w:rPr>
        <w:t xml:space="preserve"> </w:t>
      </w:r>
      <w:r w:rsidRPr="00906B3E">
        <w:t>less</w:t>
      </w:r>
      <w:r w:rsidRPr="00906B3E">
        <w:rPr>
          <w:spacing w:val="-24"/>
        </w:rPr>
        <w:t xml:space="preserve"> </w:t>
      </w:r>
      <w:r w:rsidRPr="00906B3E">
        <w:rPr>
          <w:spacing w:val="-2"/>
        </w:rPr>
        <w:t>frequen</w:t>
      </w:r>
      <w:r w:rsidRPr="00906B3E">
        <w:rPr>
          <w:spacing w:val="-1"/>
        </w:rPr>
        <w:t>tly</w:t>
      </w:r>
      <w:r w:rsidRPr="00906B3E">
        <w:rPr>
          <w:spacing w:val="-24"/>
        </w:rPr>
        <w:t xml:space="preserve"> </w:t>
      </w:r>
      <w:r w:rsidRPr="00906B3E">
        <w:t>than</w:t>
      </w:r>
      <w:r w:rsidRPr="00906B3E">
        <w:rPr>
          <w:spacing w:val="-24"/>
        </w:rPr>
        <w:t xml:space="preserve"> </w:t>
      </w:r>
      <w:r w:rsidRPr="00906B3E">
        <w:t>a</w:t>
      </w:r>
      <w:r w:rsidRPr="00906B3E">
        <w:rPr>
          <w:spacing w:val="-23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ype</w:t>
      </w:r>
      <w:r w:rsidRPr="00906B3E">
        <w:rPr>
          <w:spacing w:val="-24"/>
        </w:rPr>
        <w:t xml:space="preserve"> </w:t>
      </w:r>
      <w:r w:rsidRPr="00906B3E">
        <w:t>I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error</w:t>
      </w:r>
      <w:r w:rsidRPr="00906B3E">
        <w:rPr>
          <w:spacing w:val="-24"/>
        </w:rPr>
        <w:t xml:space="preserve"> </w:t>
      </w:r>
      <w:r w:rsidRPr="00906B3E">
        <w:t>in</w:t>
      </w:r>
      <w:r w:rsidRPr="00906B3E">
        <w:rPr>
          <w:spacing w:val="-24"/>
        </w:rPr>
        <w:t xml:space="preserve"> </w:t>
      </w:r>
      <w:r w:rsidRPr="00906B3E">
        <w:t>a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null-hypothesis</w:t>
      </w:r>
      <w:r w:rsidRPr="00906B3E">
        <w:rPr>
          <w:spacing w:val="37"/>
          <w:w w:val="93"/>
        </w:rPr>
        <w:t xml:space="preserve"> </w:t>
      </w:r>
      <w:r w:rsidRPr="00906B3E">
        <w:t>test</w:t>
      </w:r>
      <w:r w:rsidRPr="00906B3E">
        <w:rPr>
          <w:spacing w:val="-23"/>
        </w:rPr>
        <w:t xml:space="preserve"> </w:t>
      </w:r>
      <w:r w:rsidRPr="00906B3E">
        <w:t>(where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95%</w:t>
      </w:r>
      <w:r w:rsidRPr="00906B3E">
        <w:rPr>
          <w:spacing w:val="-22"/>
        </w:rPr>
        <w:t xml:space="preserve"> </w:t>
      </w:r>
      <w:r w:rsidRPr="00906B3E">
        <w:t>confidence</w:t>
      </w:r>
      <w:r w:rsidRPr="00906B3E">
        <w:rPr>
          <w:spacing w:val="-23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2"/>
        </w:rPr>
        <w:t xml:space="preserve"> </w:t>
      </w:r>
      <w:r w:rsidRPr="00906B3E">
        <w:t>only</w:t>
      </w:r>
      <w:r w:rsidRPr="00906B3E">
        <w:rPr>
          <w:spacing w:val="-22"/>
        </w:rPr>
        <w:t xml:space="preserve"> </w:t>
      </w:r>
      <w:r w:rsidRPr="00906B3E">
        <w:t>needs</w:t>
      </w:r>
      <w:r w:rsidRPr="00906B3E">
        <w:rPr>
          <w:spacing w:val="-22"/>
        </w:rPr>
        <w:t xml:space="preserve"> </w:t>
      </w:r>
      <w:r w:rsidRPr="00906B3E">
        <w:t>to</w:t>
      </w:r>
      <w:r w:rsidRPr="00906B3E">
        <w:rPr>
          <w:spacing w:val="-22"/>
        </w:rPr>
        <w:t xml:space="preserve"> </w:t>
      </w:r>
      <w:r w:rsidRPr="00906B3E">
        <w:t>not</w:t>
      </w:r>
      <w:r w:rsidRPr="00906B3E">
        <w:rPr>
          <w:spacing w:val="-22"/>
        </w:rPr>
        <w:t xml:space="preserve"> </w:t>
      </w:r>
      <w:r w:rsidRPr="00906B3E">
        <w:rPr>
          <w:spacing w:val="-3"/>
        </w:rPr>
        <w:t>overlap</w:t>
      </w:r>
      <w:r w:rsidRPr="00906B3E">
        <w:rPr>
          <w:spacing w:val="-22"/>
        </w:rPr>
        <w:t xml:space="preserve"> </w:t>
      </w:r>
      <w:r w:rsidRPr="00906B3E">
        <w:t>with</w:t>
      </w:r>
      <w:r w:rsidRPr="00906B3E">
        <w:rPr>
          <w:spacing w:val="-22"/>
        </w:rPr>
        <w:t xml:space="preserve"> </w:t>
      </w:r>
      <w:r w:rsidRPr="00906B3E">
        <w:t>zero).</w:t>
      </w:r>
      <w:r w:rsidRPr="00906B3E">
        <w:rPr>
          <w:spacing w:val="-9"/>
        </w:rPr>
        <w:t xml:space="preserve"> </w:t>
      </w:r>
      <w:r w:rsidRPr="00906B3E">
        <w:rPr>
          <w:spacing w:val="-4"/>
        </w:rPr>
        <w:t>However,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28"/>
          <w:w w:val="97"/>
        </w:rPr>
        <w:t xml:space="preserve"> </w:t>
      </w:r>
      <w:r w:rsidRPr="00906B3E">
        <w:t>SGPV</w:t>
      </w:r>
      <w:r w:rsidRPr="00906B3E">
        <w:rPr>
          <w:spacing w:val="-16"/>
        </w:rPr>
        <w:t xml:space="preserve"> </w:t>
      </w:r>
      <w:r w:rsidRPr="00906B3E">
        <w:t>has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-16"/>
        </w:rPr>
        <w:t xml:space="preserve"> </w:t>
      </w:r>
      <w:r w:rsidRPr="00906B3E">
        <w:rPr>
          <w:rFonts w:eastAsia="Arial" w:cs="Arial"/>
          <w:i/>
        </w:rPr>
        <w:t>lower</w:t>
      </w:r>
      <w:r w:rsidRPr="00906B3E">
        <w:rPr>
          <w:rFonts w:eastAsia="Arial" w:cs="Arial"/>
          <w:i/>
          <w:spacing w:val="-8"/>
        </w:rPr>
        <w:t xml:space="preserve"> </w:t>
      </w:r>
      <w:r w:rsidRPr="00906B3E">
        <w:t>error</w:t>
      </w:r>
      <w:r w:rsidRPr="00906B3E">
        <w:rPr>
          <w:spacing w:val="-15"/>
        </w:rPr>
        <w:t xml:space="preserve"> </w:t>
      </w:r>
      <w:r w:rsidRPr="00906B3E">
        <w:t>rate</w:t>
      </w:r>
      <w:r w:rsidRPr="00906B3E">
        <w:rPr>
          <w:spacing w:val="-16"/>
        </w:rPr>
        <w:t xml:space="preserve"> </w:t>
      </w:r>
      <w:r w:rsidRPr="00906B3E">
        <w:t>than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null-hypothesis</w:t>
      </w:r>
      <w:r w:rsidRPr="00906B3E">
        <w:rPr>
          <w:spacing w:val="-16"/>
        </w:rPr>
        <w:t xml:space="preserve"> </w:t>
      </w:r>
      <w:r w:rsidRPr="00906B3E">
        <w:t>test,</w:t>
      </w:r>
      <w:r w:rsidRPr="00906B3E">
        <w:rPr>
          <w:spacing w:val="-16"/>
        </w:rPr>
        <w:t xml:space="preserve"> </w:t>
      </w:r>
      <w:r w:rsidRPr="00906B3E">
        <w:t>not</w:t>
      </w:r>
      <w:r w:rsidRPr="00906B3E">
        <w:rPr>
          <w:spacing w:val="-15"/>
        </w:rPr>
        <w:t xml:space="preserve"> </w:t>
      </w:r>
      <w:r w:rsidRPr="00906B3E">
        <w:t>a</w:t>
      </w:r>
      <w:r w:rsidRPr="00906B3E">
        <w:rPr>
          <w:spacing w:val="-16"/>
        </w:rPr>
        <w:t xml:space="preserve"> </w:t>
      </w:r>
      <w:r w:rsidRPr="00906B3E">
        <w:rPr>
          <w:rFonts w:eastAsia="Arial" w:cs="Arial"/>
          <w:i/>
          <w:spacing w:val="-4"/>
        </w:rPr>
        <w:t>more</w:t>
      </w:r>
      <w:r w:rsidRPr="00906B3E">
        <w:rPr>
          <w:rFonts w:eastAsia="Arial" w:cs="Arial"/>
          <w:i/>
          <w:spacing w:val="-19"/>
        </w:rPr>
        <w:t xml:space="preserve"> </w:t>
      </w:r>
      <w:r w:rsidRPr="00906B3E">
        <w:rPr>
          <w:rFonts w:eastAsia="Arial" w:cs="Arial"/>
          <w:i/>
          <w:spacing w:val="-4"/>
        </w:rPr>
        <w:t>accurate</w:t>
      </w:r>
      <w:r w:rsidRPr="00906B3E">
        <w:rPr>
          <w:rFonts w:eastAsia="Arial" w:cs="Arial"/>
          <w:i/>
          <w:spacing w:val="-18"/>
        </w:rPr>
        <w:t xml:space="preserve"> </w:t>
      </w:r>
      <w:r w:rsidRPr="00906B3E">
        <w:t>error</w:t>
      </w:r>
      <w:r w:rsidRPr="00906B3E">
        <w:rPr>
          <w:spacing w:val="-15"/>
        </w:rPr>
        <w:t xml:space="preserve"> </w:t>
      </w:r>
      <w:r w:rsidRPr="00906B3E">
        <w:t>rate.</w:t>
      </w:r>
      <w:r w:rsidRPr="00906B3E">
        <w:rPr>
          <w:spacing w:val="2"/>
        </w:rPr>
        <w:t xml:space="preserve"> </w:t>
      </w:r>
      <w:r w:rsidRPr="00906B3E">
        <w:t>In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28"/>
          <w:w w:val="95"/>
        </w:rPr>
        <w:t xml:space="preserve"> </w:t>
      </w:r>
      <w:proofErr w:type="spellStart"/>
      <w:r w:rsidRPr="00906B3E">
        <w:rPr>
          <w:spacing w:val="-2"/>
        </w:rPr>
        <w:t>Neyman</w:t>
      </w:r>
      <w:proofErr w:type="spellEnd"/>
      <w:r w:rsidRPr="00906B3E">
        <w:rPr>
          <w:spacing w:val="-2"/>
        </w:rPr>
        <w:t>-Pearson</w:t>
      </w:r>
      <w:r w:rsidRPr="00906B3E">
        <w:rPr>
          <w:spacing w:val="-23"/>
        </w:rPr>
        <w:t xml:space="preserve"> </w:t>
      </w:r>
      <w:r w:rsidRPr="00906B3E">
        <w:t>perspective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(which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forms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basis</w:t>
      </w:r>
      <w:r w:rsidRPr="00906B3E">
        <w:rPr>
          <w:spacing w:val="-23"/>
        </w:rPr>
        <w:t xml:space="preserve"> </w:t>
      </w:r>
      <w:r w:rsidRPr="00906B3E">
        <w:t>of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3"/>
        </w:rPr>
        <w:t xml:space="preserve"> </w:t>
      </w:r>
      <w:r w:rsidRPr="00906B3E">
        <w:t>tests)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goal</w:t>
      </w:r>
      <w:r w:rsidRPr="00906B3E">
        <w:rPr>
          <w:spacing w:val="-23"/>
        </w:rPr>
        <w:t xml:space="preserve"> </w:t>
      </w:r>
      <w:r w:rsidRPr="00906B3E">
        <w:t>is</w:t>
      </w:r>
      <w:r w:rsidRPr="00906B3E">
        <w:rPr>
          <w:spacing w:val="-23"/>
        </w:rPr>
        <w:t xml:space="preserve"> </w:t>
      </w:r>
      <w:r w:rsidRPr="00906B3E">
        <w:t>not</w:t>
      </w:r>
      <w:r w:rsidRPr="00906B3E">
        <w:rPr>
          <w:spacing w:val="-22"/>
        </w:rPr>
        <w:t xml:space="preserve"> </w:t>
      </w:r>
      <w:r w:rsidRPr="00906B3E">
        <w:t>to</w:t>
      </w:r>
      <w:r w:rsidRPr="00906B3E">
        <w:rPr>
          <w:spacing w:val="63"/>
          <w:w w:val="99"/>
        </w:rPr>
        <w:t xml:space="preserve"> </w:t>
      </w:r>
      <w:r w:rsidRPr="00906B3E">
        <w:t>end</w:t>
      </w:r>
      <w:r w:rsidRPr="00906B3E">
        <w:rPr>
          <w:spacing w:val="-12"/>
        </w:rPr>
        <w:t xml:space="preserve"> </w:t>
      </w:r>
      <w:r w:rsidRPr="00906B3E">
        <w:t>up</w:t>
      </w:r>
      <w:r w:rsidRPr="00906B3E">
        <w:rPr>
          <w:spacing w:val="-11"/>
        </w:rPr>
        <w:t xml:space="preserve"> </w:t>
      </w:r>
      <w:r w:rsidRPr="00906B3E">
        <w:t>with</w:t>
      </w:r>
      <w:r w:rsidRPr="00906B3E">
        <w:rPr>
          <w:spacing w:val="-11"/>
        </w:rPr>
        <w:t xml:space="preserve"> </w:t>
      </w:r>
      <w:r w:rsidRPr="00906B3E">
        <w:t>an</w:t>
      </w:r>
      <w:r w:rsidRPr="00906B3E">
        <w:rPr>
          <w:spacing w:val="-11"/>
        </w:rPr>
        <w:t xml:space="preserve"> </w:t>
      </w:r>
      <w:r w:rsidRPr="00906B3E">
        <w:t>error</w:t>
      </w:r>
      <w:r w:rsidRPr="00906B3E">
        <w:rPr>
          <w:spacing w:val="-11"/>
        </w:rPr>
        <w:t xml:space="preserve"> </w:t>
      </w:r>
      <w:r w:rsidRPr="00906B3E">
        <w:t>rate</w:t>
      </w:r>
      <w:r w:rsidRPr="00906B3E">
        <w:rPr>
          <w:spacing w:val="-12"/>
        </w:rPr>
        <w:t xml:space="preserve"> </w:t>
      </w:r>
      <w:r w:rsidRPr="00906B3E">
        <w:t>that</w:t>
      </w:r>
      <w:r w:rsidRPr="00906B3E">
        <w:rPr>
          <w:spacing w:val="-11"/>
        </w:rPr>
        <w:t xml:space="preserve"> </w:t>
      </w:r>
      <w:r w:rsidRPr="00906B3E">
        <w:t>is</w:t>
      </w:r>
      <w:r w:rsidRPr="00906B3E">
        <w:rPr>
          <w:spacing w:val="-11"/>
        </w:rPr>
        <w:t xml:space="preserve"> </w:t>
      </w:r>
      <w:r w:rsidRPr="00906B3E">
        <w:t>as</w:t>
      </w:r>
      <w:r w:rsidRPr="00906B3E">
        <w:rPr>
          <w:spacing w:val="-11"/>
        </w:rPr>
        <w:t xml:space="preserve"> </w:t>
      </w:r>
      <w:r w:rsidRPr="00906B3E">
        <w:rPr>
          <w:spacing w:val="-4"/>
        </w:rPr>
        <w:t>low</w:t>
      </w:r>
      <w:r w:rsidRPr="00906B3E">
        <w:rPr>
          <w:spacing w:val="-11"/>
        </w:rPr>
        <w:t xml:space="preserve"> </w:t>
      </w:r>
      <w:r w:rsidRPr="00906B3E">
        <w:t>as</w:t>
      </w:r>
      <w:r w:rsidRPr="00906B3E">
        <w:rPr>
          <w:spacing w:val="-11"/>
        </w:rPr>
        <w:t xml:space="preserve"> </w:t>
      </w:r>
      <w:r w:rsidRPr="00906B3E">
        <w:t>possible</w:t>
      </w:r>
      <w:r w:rsidRPr="00906B3E">
        <w:rPr>
          <w:spacing w:val="-12"/>
        </w:rPr>
        <w:t xml:space="preserve"> </w:t>
      </w:r>
      <w:r w:rsidRPr="00906B3E">
        <w:t>(to</w:t>
      </w:r>
      <w:r w:rsidRPr="00906B3E">
        <w:rPr>
          <w:spacing w:val="-11"/>
        </w:rPr>
        <w:t xml:space="preserve"> </w:t>
      </w:r>
      <w:r w:rsidRPr="00906B3E">
        <w:rPr>
          <w:spacing w:val="-3"/>
        </w:rPr>
        <w:t>achieve</w:t>
      </w:r>
      <w:r w:rsidRPr="00906B3E">
        <w:rPr>
          <w:spacing w:val="-11"/>
        </w:rPr>
        <w:t xml:space="preserve"> </w:t>
      </w:r>
      <w:r w:rsidRPr="00906B3E">
        <w:t>that,</w:t>
      </w:r>
      <w:r w:rsidRPr="00906B3E">
        <w:rPr>
          <w:spacing w:val="-11"/>
        </w:rPr>
        <w:t xml:space="preserve"> </w:t>
      </w:r>
      <w:r w:rsidRPr="00906B3E">
        <w:t>one</w:t>
      </w:r>
      <w:r w:rsidRPr="00906B3E">
        <w:rPr>
          <w:spacing w:val="-12"/>
        </w:rPr>
        <w:t xml:space="preserve"> </w:t>
      </w:r>
      <w:r w:rsidRPr="00906B3E">
        <w:t>simply</w:t>
      </w:r>
      <w:r w:rsidRPr="00906B3E">
        <w:rPr>
          <w:spacing w:val="-11"/>
        </w:rPr>
        <w:t xml:space="preserve"> </w:t>
      </w:r>
      <w:r w:rsidRPr="00906B3E">
        <w:t>adjusts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28"/>
          <w:w w:val="97"/>
        </w:rPr>
        <w:t xml:space="preserve"> </w:t>
      </w:r>
      <w:r w:rsidRPr="00906B3E">
        <w:t>alpha</w:t>
      </w:r>
      <w:r w:rsidRPr="00906B3E">
        <w:rPr>
          <w:spacing w:val="-25"/>
        </w:rPr>
        <w:t xml:space="preserve"> </w:t>
      </w:r>
      <w:r w:rsidRPr="00906B3E">
        <w:rPr>
          <w:spacing w:val="-2"/>
        </w:rPr>
        <w:t>lev</w:t>
      </w:r>
      <w:r w:rsidRPr="00906B3E">
        <w:rPr>
          <w:spacing w:val="-1"/>
        </w:rPr>
        <w:t>el),</w:t>
      </w:r>
      <w:r w:rsidRPr="00906B3E">
        <w:rPr>
          <w:spacing w:val="-24"/>
        </w:rPr>
        <w:t xml:space="preserve"> </w:t>
      </w:r>
      <w:r w:rsidRPr="00906B3E">
        <w:t>but</w:t>
      </w:r>
      <w:r w:rsidRPr="00906B3E">
        <w:rPr>
          <w:spacing w:val="-25"/>
        </w:rPr>
        <w:t xml:space="preserve"> </w:t>
      </w:r>
      <w:r w:rsidRPr="00906B3E">
        <w:t>with</w:t>
      </w:r>
      <w:r w:rsidRPr="00906B3E">
        <w:rPr>
          <w:spacing w:val="-24"/>
        </w:rPr>
        <w:t xml:space="preserve"> </w:t>
      </w:r>
      <w:r w:rsidRPr="00906B3E">
        <w:t>a</w:t>
      </w:r>
      <w:r w:rsidRPr="00906B3E">
        <w:rPr>
          <w:spacing w:val="-24"/>
        </w:rPr>
        <w:t xml:space="preserve"> </w:t>
      </w:r>
      <w:r w:rsidRPr="00906B3E">
        <w:t>decision</w:t>
      </w:r>
      <w:r w:rsidRPr="00906B3E">
        <w:rPr>
          <w:spacing w:val="-25"/>
        </w:rPr>
        <w:t xml:space="preserve"> </w:t>
      </w:r>
      <w:r w:rsidRPr="00906B3E">
        <w:t>procedure</w:t>
      </w:r>
      <w:r w:rsidRPr="00906B3E">
        <w:rPr>
          <w:spacing w:val="-24"/>
        </w:rPr>
        <w:t xml:space="preserve"> </w:t>
      </w:r>
      <w:r w:rsidRPr="00906B3E">
        <w:t>that,</w:t>
      </w:r>
      <w:r w:rsidRPr="00906B3E">
        <w:rPr>
          <w:spacing w:val="-25"/>
        </w:rPr>
        <w:t xml:space="preserve"> </w:t>
      </w:r>
      <w:r w:rsidRPr="00906B3E">
        <w:t>when</w:t>
      </w:r>
      <w:r w:rsidRPr="00906B3E">
        <w:rPr>
          <w:spacing w:val="-24"/>
        </w:rPr>
        <w:t xml:space="preserve"> </w:t>
      </w:r>
      <w:r w:rsidRPr="00906B3E">
        <w:t>applied,</w:t>
      </w:r>
      <w:r w:rsidRPr="00906B3E">
        <w:rPr>
          <w:spacing w:val="-25"/>
        </w:rPr>
        <w:t xml:space="preserve"> </w:t>
      </w:r>
      <w:r w:rsidRPr="00906B3E">
        <w:t>yields</w:t>
      </w:r>
      <w:r w:rsidRPr="00906B3E">
        <w:rPr>
          <w:spacing w:val="-24"/>
        </w:rPr>
        <w:t xml:space="preserve"> </w:t>
      </w:r>
      <w:r w:rsidRPr="00906B3E">
        <w:t>a</w:t>
      </w:r>
      <w:r w:rsidRPr="00906B3E">
        <w:rPr>
          <w:spacing w:val="-25"/>
        </w:rPr>
        <w:t xml:space="preserve"> </w:t>
      </w:r>
      <w:r w:rsidRPr="00906B3E">
        <w:t>desired</w:t>
      </w:r>
      <w:r w:rsidRPr="00906B3E">
        <w:rPr>
          <w:spacing w:val="-24"/>
        </w:rPr>
        <w:t xml:space="preserve"> </w:t>
      </w:r>
      <w:r w:rsidRPr="00906B3E">
        <w:t>error</w:t>
      </w:r>
      <w:r w:rsidRPr="00906B3E">
        <w:rPr>
          <w:spacing w:val="-24"/>
        </w:rPr>
        <w:t xml:space="preserve"> </w:t>
      </w:r>
      <w:r w:rsidRPr="00906B3E">
        <w:t>rate</w:t>
      </w:r>
      <w:r w:rsidRPr="00906B3E">
        <w:rPr>
          <w:spacing w:val="26"/>
          <w:w w:val="98"/>
        </w:rPr>
        <w:t xml:space="preserve"> </w:t>
      </w:r>
      <w:r w:rsidRPr="00906B3E">
        <w:t>with</w:t>
      </w:r>
      <w:r w:rsidRPr="00906B3E">
        <w:rPr>
          <w:spacing w:val="-18"/>
        </w:rPr>
        <w:t xml:space="preserve"> </w:t>
      </w:r>
      <w:r w:rsidRPr="00906B3E">
        <w:t>high</w:t>
      </w:r>
      <w:r w:rsidRPr="00906B3E">
        <w:rPr>
          <w:spacing w:val="-18"/>
        </w:rPr>
        <w:t xml:space="preserve"> </w:t>
      </w:r>
      <w:r w:rsidRPr="00906B3E">
        <w:rPr>
          <w:spacing w:val="-4"/>
        </w:rPr>
        <w:t>accuracy</w:t>
      </w:r>
      <w:r w:rsidRPr="00906B3E">
        <w:rPr>
          <w:spacing w:val="-3"/>
        </w:rPr>
        <w:t xml:space="preserve">. </w:t>
      </w:r>
      <w:r w:rsidRPr="00906B3E">
        <w:rPr>
          <w:spacing w:val="-11"/>
        </w:rPr>
        <w:t>W</w:t>
      </w:r>
      <w:r w:rsidRPr="00906B3E">
        <w:rPr>
          <w:spacing w:val="-12"/>
        </w:rPr>
        <w:t>e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show</w:t>
      </w:r>
      <w:r w:rsidRPr="00906B3E">
        <w:rPr>
          <w:spacing w:val="-18"/>
        </w:rPr>
        <w:t xml:space="preserve"> </w:t>
      </w:r>
      <w:r w:rsidRPr="00906B3E">
        <w:t>here</w:t>
      </w:r>
      <w:r w:rsidRPr="00906B3E">
        <w:rPr>
          <w:spacing w:val="-17"/>
        </w:rPr>
        <w:t xml:space="preserve"> </w:t>
      </w:r>
      <w:r w:rsidRPr="00906B3E">
        <w:t>that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8"/>
        </w:rPr>
        <w:t xml:space="preserve"> </w:t>
      </w:r>
      <w:r w:rsidRPr="00906B3E">
        <w:t>SGPV</w:t>
      </w:r>
      <w:r w:rsidRPr="00906B3E">
        <w:rPr>
          <w:spacing w:val="-18"/>
        </w:rPr>
        <w:t xml:space="preserve"> </w:t>
      </w:r>
      <w:r w:rsidRPr="00906B3E">
        <w:t>and</w:t>
      </w:r>
      <w:r w:rsidRPr="00906B3E">
        <w:rPr>
          <w:spacing w:val="-18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7"/>
        </w:rPr>
        <w:t xml:space="preserve"> </w:t>
      </w:r>
      <w:r w:rsidRPr="00906B3E">
        <w:t>tests</w:t>
      </w:r>
      <w:r w:rsidRPr="00906B3E">
        <w:rPr>
          <w:spacing w:val="-17"/>
        </w:rPr>
        <w:t xml:space="preserve"> </w:t>
      </w:r>
      <w:r w:rsidRPr="00906B3E">
        <w:t>are</w:t>
      </w:r>
      <w:r w:rsidRPr="00906B3E">
        <w:rPr>
          <w:spacing w:val="-18"/>
        </w:rPr>
        <w:t xml:space="preserve"> </w:t>
      </w:r>
      <w:r w:rsidRPr="00906B3E">
        <w:t>directly</w:t>
      </w:r>
      <w:r w:rsidRPr="00906B3E">
        <w:rPr>
          <w:spacing w:val="-17"/>
        </w:rPr>
        <w:t xml:space="preserve"> </w:t>
      </w:r>
      <w:r w:rsidRPr="00906B3E">
        <w:t>related,</w:t>
      </w:r>
      <w:r w:rsidRPr="00906B3E">
        <w:rPr>
          <w:spacing w:val="33"/>
          <w:w w:val="95"/>
        </w:rPr>
        <w:t xml:space="preserve"> </w:t>
      </w:r>
      <w:r w:rsidRPr="00906B3E">
        <w:t>and</w:t>
      </w:r>
      <w:r w:rsidRPr="00906B3E">
        <w:rPr>
          <w:spacing w:val="-17"/>
        </w:rPr>
        <w:t xml:space="preserve"> </w:t>
      </w:r>
      <w:r w:rsidRPr="00906B3E">
        <w:t>so</w:t>
      </w:r>
      <w:r w:rsidRPr="00906B3E">
        <w:rPr>
          <w:spacing w:val="-15"/>
        </w:rPr>
        <w:t xml:space="preserve"> </w:t>
      </w:r>
      <w:r w:rsidRPr="00906B3E">
        <w:t>are</w:t>
      </w:r>
      <w:r w:rsidRPr="00906B3E">
        <w:rPr>
          <w:spacing w:val="-16"/>
        </w:rPr>
        <w:t xml:space="preserve"> </w:t>
      </w:r>
      <w:r w:rsidRPr="00906B3E">
        <w:t>their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error</w:t>
      </w:r>
      <w:r w:rsidRPr="00906B3E">
        <w:rPr>
          <w:spacing w:val="-16"/>
        </w:rPr>
        <w:t xml:space="preserve"> </w:t>
      </w:r>
      <w:r w:rsidRPr="00906B3E">
        <w:t>rates.</w:t>
      </w:r>
      <w:r w:rsidRPr="00906B3E">
        <w:rPr>
          <w:spacing w:val="-1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TOST</w:t>
      </w:r>
      <w:r w:rsidRPr="00906B3E">
        <w:rPr>
          <w:spacing w:val="-16"/>
        </w:rPr>
        <w:t xml:space="preserve"> </w:t>
      </w:r>
      <w:r w:rsidRPr="00906B3E">
        <w:t>procedure</w:t>
      </w:r>
      <w:r w:rsidRPr="00906B3E">
        <w:rPr>
          <w:spacing w:val="-16"/>
        </w:rPr>
        <w:t xml:space="preserve"> </w:t>
      </w:r>
      <w:r w:rsidRPr="00906B3E">
        <w:t>uses</w:t>
      </w:r>
      <w:r w:rsidRPr="00906B3E">
        <w:rPr>
          <w:spacing w:val="-16"/>
        </w:rPr>
        <w:t xml:space="preserve"> </w:t>
      </w:r>
      <w:r w:rsidRPr="00906B3E">
        <w:t>a</w:t>
      </w:r>
      <w:r w:rsidRPr="00906B3E">
        <w:rPr>
          <w:spacing w:val="-15"/>
        </w:rPr>
        <w:t xml:space="preserve"> </w:t>
      </w:r>
      <w:r w:rsidRPr="00906B3E">
        <w:t>90%</w:t>
      </w:r>
      <w:r w:rsidRPr="00906B3E">
        <w:rPr>
          <w:spacing w:val="-17"/>
        </w:rPr>
        <w:t xml:space="preserve"> </w:t>
      </w:r>
      <w:r w:rsidRPr="00906B3E">
        <w:t>confidence</w:t>
      </w:r>
      <w:r w:rsidRPr="00906B3E">
        <w:rPr>
          <w:spacing w:val="-15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17"/>
        </w:rPr>
        <w:t xml:space="preserve"> </w:t>
      </w:r>
      <w:r w:rsidRPr="00906B3E">
        <w:t>because</w:t>
      </w:r>
      <w:r w:rsidRPr="00906B3E">
        <w:rPr>
          <w:spacing w:val="-16"/>
        </w:rPr>
        <w:t xml:space="preserve"> </w:t>
      </w:r>
      <w:r w:rsidRPr="00906B3E">
        <w:t>it</w:t>
      </w:r>
      <w:r w:rsidRPr="00906B3E">
        <w:rPr>
          <w:spacing w:val="43"/>
          <w:w w:val="104"/>
        </w:rPr>
        <w:t xml:space="preserve"> </w:t>
      </w:r>
      <w:r w:rsidRPr="00906B3E">
        <w:t>is</w:t>
      </w:r>
      <w:r w:rsidRPr="00906B3E">
        <w:rPr>
          <w:spacing w:val="-23"/>
        </w:rPr>
        <w:t xml:space="preserve"> </w:t>
      </w:r>
      <w:r w:rsidRPr="00906B3E">
        <w:t>based</w:t>
      </w:r>
      <w:r w:rsidRPr="00906B3E">
        <w:rPr>
          <w:spacing w:val="-22"/>
        </w:rPr>
        <w:t xml:space="preserve"> </w:t>
      </w:r>
      <w:r w:rsidRPr="00906B3E">
        <w:t>on</w:t>
      </w:r>
      <w:r w:rsidRPr="00906B3E">
        <w:rPr>
          <w:spacing w:val="-22"/>
        </w:rPr>
        <w:t xml:space="preserve"> </w:t>
      </w:r>
      <w:r w:rsidRPr="00906B3E">
        <w:rPr>
          <w:spacing w:val="-5"/>
        </w:rPr>
        <w:t>t</w:t>
      </w:r>
      <w:r w:rsidRPr="00906B3E">
        <w:rPr>
          <w:spacing w:val="-7"/>
        </w:rPr>
        <w:t>w</w:t>
      </w:r>
      <w:r w:rsidRPr="00906B3E">
        <w:rPr>
          <w:spacing w:val="-6"/>
        </w:rPr>
        <w:t>o</w:t>
      </w:r>
      <w:r w:rsidRPr="00906B3E">
        <w:rPr>
          <w:spacing w:val="-23"/>
        </w:rPr>
        <w:t xml:space="preserve"> </w:t>
      </w:r>
      <w:r w:rsidRPr="00906B3E">
        <w:rPr>
          <w:rFonts w:eastAsia="Arial" w:cs="Arial"/>
          <w:i/>
          <w:spacing w:val="-3"/>
        </w:rPr>
        <w:t>one-sided</w:t>
      </w:r>
      <w:r w:rsidRPr="00906B3E">
        <w:rPr>
          <w:rFonts w:eastAsia="Arial" w:cs="Arial"/>
          <w:i/>
          <w:spacing w:val="-20"/>
        </w:rPr>
        <w:t xml:space="preserve"> </w:t>
      </w:r>
      <w:r w:rsidRPr="00906B3E">
        <w:t>tests,</w:t>
      </w:r>
      <w:r w:rsidRPr="00906B3E">
        <w:rPr>
          <w:spacing w:val="-22"/>
        </w:rPr>
        <w:t xml:space="preserve"> </w:t>
      </w:r>
      <w:r w:rsidRPr="00906B3E">
        <w:t>and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th</w:t>
      </w:r>
      <w:r w:rsidRPr="00906B3E">
        <w:rPr>
          <w:spacing w:val="-3"/>
        </w:rPr>
        <w:t>us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confidence</w:t>
      </w:r>
      <w:r w:rsidRPr="00906B3E">
        <w:rPr>
          <w:spacing w:val="-22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22"/>
        </w:rPr>
        <w:t xml:space="preserve"> </w:t>
      </w:r>
      <w:r w:rsidRPr="00906B3E">
        <w:t>is</w:t>
      </w:r>
      <w:r w:rsidRPr="00906B3E">
        <w:rPr>
          <w:spacing w:val="-23"/>
        </w:rPr>
        <w:t xml:space="preserve"> </w:t>
      </w:r>
      <w:r w:rsidRPr="00906B3E">
        <w:t>1-2</w:t>
      </w:r>
      <w:r w:rsidRPr="00906B3E">
        <w:rPr>
          <w:rFonts w:eastAsia="Arial" w:cs="Arial"/>
          <w:i/>
        </w:rPr>
        <w:t>×</w:t>
      </w:r>
      <w:r w:rsidRPr="00906B3E">
        <w:rPr>
          <w:rFonts w:eastAsia="Verdana" w:cs="Verdana"/>
          <w:i/>
        </w:rPr>
        <w:t>α</w:t>
      </w:r>
      <w:r w:rsidRPr="00906B3E">
        <w:t>,</w:t>
      </w:r>
      <w:r w:rsidRPr="00906B3E">
        <w:rPr>
          <w:spacing w:val="-22"/>
        </w:rPr>
        <w:t xml:space="preserve"> </w:t>
      </w:r>
      <w:r w:rsidRPr="00906B3E">
        <w:t>and</w:t>
      </w:r>
      <w:r w:rsidRPr="00906B3E">
        <w:rPr>
          <w:spacing w:val="-23"/>
        </w:rPr>
        <w:t xml:space="preserve"> </w:t>
      </w:r>
      <w:r w:rsidRPr="00906B3E">
        <w:t>because</w:t>
      </w:r>
      <w:r w:rsidRPr="00906B3E">
        <w:rPr>
          <w:spacing w:val="-22"/>
        </w:rPr>
        <w:t xml:space="preserve"> </w:t>
      </w:r>
      <w:r w:rsidRPr="00906B3E">
        <w:rPr>
          <w:spacing w:val="1"/>
        </w:rPr>
        <w:t>both</w:t>
      </w:r>
      <w:r w:rsidRPr="00906B3E">
        <w:rPr>
          <w:spacing w:val="41"/>
          <w:w w:val="95"/>
        </w:rPr>
        <w:t xml:space="preserve"> </w:t>
      </w:r>
      <w:r w:rsidRPr="00906B3E">
        <w:rPr>
          <w:w w:val="95"/>
        </w:rPr>
        <w:t>tests</w:t>
      </w:r>
      <w:r w:rsidRPr="00906B3E">
        <w:rPr>
          <w:spacing w:val="3"/>
          <w:w w:val="95"/>
        </w:rPr>
        <w:t xml:space="preserve"> </w:t>
      </w:r>
      <w:r w:rsidRPr="00906B3E">
        <w:rPr>
          <w:w w:val="95"/>
        </w:rPr>
        <w:t>need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4"/>
          <w:w w:val="95"/>
        </w:rPr>
        <w:t xml:space="preserve"> </w:t>
      </w:r>
      <w:r w:rsidRPr="00906B3E">
        <w:rPr>
          <w:spacing w:val="2"/>
          <w:w w:val="95"/>
        </w:rPr>
        <w:t>b</w:t>
      </w:r>
      <w:r w:rsidRPr="00906B3E">
        <w:rPr>
          <w:spacing w:val="3"/>
          <w:w w:val="95"/>
        </w:rPr>
        <w:t>e</w:t>
      </w:r>
      <w:r w:rsidRPr="00906B3E">
        <w:rPr>
          <w:spacing w:val="5"/>
          <w:w w:val="95"/>
        </w:rPr>
        <w:t xml:space="preserve"> </w:t>
      </w:r>
      <w:r w:rsidRPr="00906B3E">
        <w:rPr>
          <w:spacing w:val="-2"/>
          <w:w w:val="95"/>
        </w:rPr>
        <w:t>significan</w:t>
      </w:r>
      <w:r w:rsidRPr="00906B3E">
        <w:rPr>
          <w:spacing w:val="-1"/>
          <w:w w:val="95"/>
        </w:rPr>
        <w:t>t</w:t>
      </w:r>
      <w:r w:rsidRPr="00906B3E">
        <w:rPr>
          <w:spacing w:val="4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conclude</w:t>
      </w:r>
      <w:r w:rsidRPr="00906B3E">
        <w:rPr>
          <w:spacing w:val="3"/>
          <w:w w:val="95"/>
        </w:rPr>
        <w:t xml:space="preserve"> </w:t>
      </w:r>
      <w:r w:rsidRPr="00906B3E">
        <w:rPr>
          <w:spacing w:val="-3"/>
          <w:w w:val="95"/>
        </w:rPr>
        <w:t>equivale</w:t>
      </w:r>
      <w:r w:rsidRPr="00906B3E">
        <w:rPr>
          <w:spacing w:val="-2"/>
          <w:w w:val="95"/>
        </w:rPr>
        <w:t>nce,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no</w:t>
      </w:r>
      <w:r w:rsidRPr="00906B3E">
        <w:rPr>
          <w:spacing w:val="4"/>
          <w:w w:val="95"/>
        </w:rPr>
        <w:t xml:space="preserve"> </w:t>
      </w:r>
      <w:r w:rsidRPr="00906B3E">
        <w:rPr>
          <w:spacing w:val="-1"/>
          <w:w w:val="95"/>
        </w:rPr>
        <w:t>adjustment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for</w:t>
      </w:r>
      <w:r w:rsidRPr="00906B3E">
        <w:rPr>
          <w:spacing w:val="4"/>
          <w:w w:val="95"/>
        </w:rPr>
        <w:t xml:space="preserve"> </w:t>
      </w:r>
      <w:r w:rsidRPr="00906B3E">
        <w:rPr>
          <w:spacing w:val="-2"/>
          <w:w w:val="95"/>
        </w:rPr>
        <w:t>m</w:t>
      </w:r>
      <w:r w:rsidRPr="00906B3E">
        <w:rPr>
          <w:spacing w:val="-1"/>
          <w:w w:val="95"/>
        </w:rPr>
        <w:t>ultiple</w:t>
      </w:r>
      <w:r w:rsidRPr="00906B3E">
        <w:rPr>
          <w:spacing w:val="5"/>
          <w:w w:val="95"/>
        </w:rPr>
        <w:t xml:space="preserve"> </w:t>
      </w:r>
      <w:r w:rsidRPr="00906B3E">
        <w:rPr>
          <w:w w:val="95"/>
        </w:rPr>
        <w:t>comparisons</w:t>
      </w:r>
      <w:r w:rsidRPr="00906B3E">
        <w:rPr>
          <w:spacing w:val="33"/>
          <w:w w:val="91"/>
        </w:rPr>
        <w:t xml:space="preserve"> </w:t>
      </w:r>
      <w:r w:rsidRPr="00906B3E">
        <w:t>is</w:t>
      </w:r>
      <w:r w:rsidRPr="00906B3E">
        <w:rPr>
          <w:spacing w:val="-23"/>
        </w:rPr>
        <w:t xml:space="preserve"> </w:t>
      </w:r>
      <w:r w:rsidRPr="00906B3E">
        <w:t>needed.</w:t>
      </w:r>
      <w:r w:rsidRPr="00906B3E">
        <w:rPr>
          <w:spacing w:val="-10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TOST</w:t>
      </w:r>
      <w:r w:rsidRPr="00906B3E">
        <w:rPr>
          <w:spacing w:val="-22"/>
        </w:rPr>
        <w:t xml:space="preserve"> </w:t>
      </w:r>
      <w:r w:rsidRPr="00906B3E">
        <w:t>procedure</w:t>
      </w:r>
      <w:r w:rsidRPr="00906B3E">
        <w:rPr>
          <w:spacing w:val="-23"/>
        </w:rPr>
        <w:t xml:space="preserve"> </w:t>
      </w:r>
      <w:r w:rsidRPr="00906B3E">
        <w:rPr>
          <w:spacing w:val="-4"/>
        </w:rPr>
        <w:t>always</w:t>
      </w:r>
      <w:r w:rsidRPr="00906B3E">
        <w:rPr>
          <w:spacing w:val="-23"/>
        </w:rPr>
        <w:t xml:space="preserve"> </w:t>
      </w:r>
      <w:r w:rsidRPr="00906B3E">
        <w:t>has</w:t>
      </w:r>
      <w:r w:rsidRPr="00906B3E">
        <w:rPr>
          <w:spacing w:val="-22"/>
        </w:rPr>
        <w:t xml:space="preserve"> </w:t>
      </w:r>
      <w:r w:rsidRPr="00906B3E">
        <w:t>higher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power</w:t>
      </w:r>
      <w:r w:rsidRPr="00906B3E">
        <w:rPr>
          <w:spacing w:val="-23"/>
        </w:rPr>
        <w:t xml:space="preserve"> </w:t>
      </w:r>
      <w:r w:rsidRPr="00906B3E">
        <w:t>to</w:t>
      </w:r>
      <w:r w:rsidRPr="00906B3E">
        <w:rPr>
          <w:spacing w:val="-22"/>
        </w:rPr>
        <w:t xml:space="preserve"> </w:t>
      </w:r>
      <w:r w:rsidRPr="00906B3E">
        <w:t>declare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3"/>
        </w:rPr>
        <w:t xml:space="preserve"> </w:t>
      </w:r>
      <w:r w:rsidRPr="00906B3E">
        <w:t>than</w:t>
      </w:r>
      <w:r w:rsidRPr="00906B3E">
        <w:rPr>
          <w:spacing w:val="-23"/>
        </w:rPr>
        <w:t xml:space="preserve"> </w:t>
      </w:r>
      <w:r w:rsidRPr="00906B3E">
        <w:t>the</w:t>
      </w:r>
      <w:r w:rsidRPr="00906B3E">
        <w:rPr>
          <w:spacing w:val="43"/>
          <w:w w:val="97"/>
        </w:rPr>
        <w:t xml:space="preserve"> </w:t>
      </w:r>
      <w:r w:rsidRPr="00906B3E">
        <w:t>SGPV,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which</w:t>
      </w:r>
      <w:r w:rsidRPr="00906B3E">
        <w:rPr>
          <w:spacing w:val="-17"/>
        </w:rPr>
        <w:t xml:space="preserve"> </w:t>
      </w:r>
      <w:r w:rsidRPr="00906B3E">
        <w:t>relies</w:t>
      </w:r>
      <w:r w:rsidRPr="00906B3E">
        <w:rPr>
          <w:spacing w:val="-18"/>
        </w:rPr>
        <w:t xml:space="preserve"> </w:t>
      </w:r>
      <w:r w:rsidRPr="00906B3E">
        <w:t>on</w:t>
      </w:r>
      <w:r w:rsidRPr="00906B3E">
        <w:rPr>
          <w:spacing w:val="-17"/>
        </w:rPr>
        <w:t xml:space="preserve"> </w:t>
      </w:r>
      <w:r w:rsidRPr="00906B3E">
        <w:t>a</w:t>
      </w:r>
      <w:r w:rsidRPr="00906B3E">
        <w:rPr>
          <w:spacing w:val="-17"/>
        </w:rPr>
        <w:t xml:space="preserve"> </w:t>
      </w:r>
      <w:r w:rsidRPr="00906B3E">
        <w:t>95%</w:t>
      </w:r>
      <w:r w:rsidRPr="00906B3E">
        <w:rPr>
          <w:spacing w:val="-17"/>
        </w:rPr>
        <w:t xml:space="preserve"> </w:t>
      </w:r>
      <w:r w:rsidRPr="00906B3E">
        <w:t>confidence</w:t>
      </w:r>
      <w:r w:rsidRPr="00906B3E">
        <w:rPr>
          <w:spacing w:val="-17"/>
        </w:rPr>
        <w:t xml:space="preserve"> </w:t>
      </w:r>
      <w:r w:rsidRPr="00906B3E">
        <w:rPr>
          <w:spacing w:val="-4"/>
        </w:rPr>
        <w:t>interval</w:t>
      </w:r>
      <w:r w:rsidRPr="00906B3E">
        <w:rPr>
          <w:spacing w:val="-17"/>
        </w:rPr>
        <w:t xml:space="preserve"> </w:t>
      </w:r>
      <w:r w:rsidRPr="00906B3E">
        <w:t>(but</w:t>
      </w:r>
      <w:r w:rsidRPr="00906B3E">
        <w:rPr>
          <w:spacing w:val="-17"/>
        </w:rPr>
        <w:t xml:space="preserve"> </w:t>
      </w:r>
      <w:r w:rsidRPr="00906B3E">
        <w:t>note</w:t>
      </w:r>
      <w:r w:rsidRPr="00906B3E">
        <w:rPr>
          <w:spacing w:val="-17"/>
        </w:rPr>
        <w:t xml:space="preserve"> </w:t>
      </w:r>
      <w:r w:rsidRPr="00906B3E">
        <w:t>that</w:t>
      </w:r>
      <w:r w:rsidRPr="00906B3E">
        <w:rPr>
          <w:spacing w:val="-17"/>
        </w:rPr>
        <w:t xml:space="preserve"> </w:t>
      </w:r>
      <w:r w:rsidRPr="00906B3E">
        <w:t>there</w:t>
      </w:r>
      <w:r w:rsidRPr="00906B3E">
        <w:rPr>
          <w:spacing w:val="-17"/>
        </w:rPr>
        <w:t xml:space="preserve"> </w:t>
      </w:r>
      <w:r w:rsidRPr="00906B3E">
        <w:t>is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no</w:t>
      </w:r>
      <w:r w:rsidRPr="00906B3E">
        <w:rPr>
          <w:spacing w:val="-16"/>
        </w:rPr>
        <w:t xml:space="preserve"> </w:t>
      </w:r>
      <w:r w:rsidRPr="00906B3E">
        <w:t>reason</w:t>
      </w:r>
      <w:r w:rsidRPr="00906B3E">
        <w:rPr>
          <w:spacing w:val="-18"/>
        </w:rPr>
        <w:t xml:space="preserve"> </w:t>
      </w:r>
      <w:r w:rsidRPr="00906B3E">
        <w:t>to</w:t>
      </w:r>
      <w:r w:rsidRPr="00906B3E">
        <w:rPr>
          <w:spacing w:val="-16"/>
        </w:rPr>
        <w:t xml:space="preserve"> </w:t>
      </w:r>
      <w:r w:rsidRPr="00906B3E">
        <w:rPr>
          <w:spacing w:val="-4"/>
        </w:rPr>
        <w:t>always</w:t>
      </w:r>
      <w:r w:rsidRPr="00906B3E">
        <w:rPr>
          <w:spacing w:val="25"/>
          <w:w w:val="90"/>
        </w:rPr>
        <w:t xml:space="preserve"> </w:t>
      </w:r>
      <w:r w:rsidRPr="00906B3E">
        <w:t>set the</w:t>
      </w:r>
      <w:r w:rsidRPr="00906B3E">
        <w:rPr>
          <w:spacing w:val="1"/>
        </w:rPr>
        <w:t xml:space="preserve"> </w:t>
      </w:r>
      <w:r w:rsidRPr="00906B3E">
        <w:t xml:space="preserve">alpha </w:t>
      </w:r>
      <w:r w:rsidRPr="00906B3E">
        <w:rPr>
          <w:spacing w:val="-3"/>
        </w:rPr>
        <w:t>level</w:t>
      </w:r>
      <w:r w:rsidRPr="00906B3E">
        <w:t xml:space="preserve"> to</w:t>
      </w:r>
      <w:r w:rsidRPr="00906B3E">
        <w:rPr>
          <w:spacing w:val="1"/>
        </w:rPr>
        <w:t xml:space="preserve"> </w:t>
      </w:r>
      <w:r w:rsidRPr="00906B3E">
        <w:t>0.05).</w:t>
      </w:r>
    </w:p>
    <w:p w:rsidR="00687123" w:rsidRPr="00906B3E" w:rsidRDefault="00C62845">
      <w:pPr>
        <w:pStyle w:val="BodyText"/>
        <w:spacing w:before="144" w:line="354" w:lineRule="auto"/>
        <w:ind w:left="112" w:right="117" w:firstLine="603"/>
      </w:pPr>
      <w:r w:rsidRPr="00906B3E">
        <w:t>Blume</w:t>
      </w:r>
      <w:r w:rsidRPr="00906B3E">
        <w:rPr>
          <w:spacing w:val="-18"/>
        </w:rPr>
        <w:t xml:space="preserve"> </w:t>
      </w:r>
      <w:r w:rsidRPr="00906B3E">
        <w:t>et</w:t>
      </w:r>
      <w:r w:rsidRPr="00906B3E">
        <w:rPr>
          <w:spacing w:val="-17"/>
        </w:rPr>
        <w:t xml:space="preserve"> </w:t>
      </w:r>
      <w:r w:rsidRPr="00906B3E">
        <w:t>al.</w:t>
      </w:r>
      <w:r w:rsidRPr="00906B3E">
        <w:rPr>
          <w:spacing w:val="-3"/>
        </w:rPr>
        <w:t xml:space="preserve"> </w:t>
      </w:r>
      <w:r w:rsidRPr="00906B3E">
        <w:t>(2018)</w:t>
      </w:r>
      <w:r w:rsidRPr="00906B3E">
        <w:rPr>
          <w:spacing w:val="-17"/>
        </w:rPr>
        <w:t xml:space="preserve"> </w:t>
      </w:r>
      <w:r w:rsidRPr="00906B3E">
        <w:t>claim</w:t>
      </w:r>
      <w:r w:rsidRPr="00906B3E">
        <w:rPr>
          <w:spacing w:val="-18"/>
        </w:rPr>
        <w:t xml:space="preserve"> </w:t>
      </w:r>
      <w:r w:rsidRPr="00906B3E">
        <w:t>that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“Adjustmen</w:t>
      </w:r>
      <w:r w:rsidRPr="00906B3E">
        <w:rPr>
          <w:spacing w:val="-2"/>
        </w:rPr>
        <w:t>ts</w:t>
      </w:r>
      <w:r w:rsidRPr="00906B3E">
        <w:rPr>
          <w:spacing w:val="-17"/>
        </w:rPr>
        <w:t xml:space="preserve"> </w:t>
      </w:r>
      <w:r w:rsidRPr="00906B3E">
        <w:t>for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multiple</w:t>
      </w:r>
      <w:r w:rsidRPr="00906B3E">
        <w:rPr>
          <w:spacing w:val="-17"/>
        </w:rPr>
        <w:t xml:space="preserve"> </w:t>
      </w:r>
      <w:r w:rsidRPr="00906B3E">
        <w:t>comparisons</w:t>
      </w:r>
      <w:r w:rsidRPr="00906B3E">
        <w:rPr>
          <w:spacing w:val="-17"/>
        </w:rPr>
        <w:t xml:space="preserve"> </w:t>
      </w:r>
      <w:r w:rsidRPr="00906B3E">
        <w:t>are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obviated”</w:t>
      </w:r>
      <w:r w:rsidRPr="00906B3E">
        <w:rPr>
          <w:spacing w:val="27"/>
          <w:w w:val="94"/>
        </w:rPr>
        <w:t xml:space="preserve"> </w:t>
      </w:r>
      <w:r w:rsidRPr="00906B3E">
        <w:t>(p.</w:t>
      </w:r>
      <w:r w:rsidRPr="00906B3E">
        <w:rPr>
          <w:spacing w:val="-29"/>
        </w:rPr>
        <w:t xml:space="preserve"> </w:t>
      </w:r>
      <w:r w:rsidRPr="00906B3E">
        <w:t>15)</w:t>
      </w:r>
      <w:r w:rsidRPr="00906B3E">
        <w:rPr>
          <w:spacing w:val="-28"/>
        </w:rPr>
        <w:t xml:space="preserve"> </w:t>
      </w:r>
      <w:r w:rsidRPr="00906B3E">
        <w:t>and</w:t>
      </w:r>
      <w:r w:rsidRPr="00906B3E">
        <w:rPr>
          <w:spacing w:val="-29"/>
        </w:rPr>
        <w:t xml:space="preserve"> </w:t>
      </w:r>
      <w:r w:rsidRPr="00906B3E">
        <w:t>that</w:t>
      </w:r>
      <w:r w:rsidRPr="00906B3E">
        <w:rPr>
          <w:spacing w:val="-28"/>
        </w:rPr>
        <w:t xml:space="preserve"> </w:t>
      </w:r>
      <w:r w:rsidRPr="00906B3E">
        <w:t>“second-generation</w:t>
      </w:r>
      <w:r w:rsidRPr="00906B3E">
        <w:rPr>
          <w:spacing w:val="-29"/>
        </w:rPr>
        <w:t xml:space="preserve"> </w:t>
      </w:r>
      <w:r w:rsidRPr="00906B3E">
        <w:rPr>
          <w:rFonts w:eastAsia="Arial" w:cs="Arial"/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28"/>
        </w:rPr>
        <w:t xml:space="preserve"> </w:t>
      </w:r>
      <w:r w:rsidRPr="00906B3E">
        <w:rPr>
          <w:spacing w:val="-2"/>
        </w:rPr>
        <w:t>provide</w:t>
      </w:r>
      <w:r w:rsidRPr="00906B3E">
        <w:rPr>
          <w:spacing w:val="-29"/>
        </w:rPr>
        <w:t xml:space="preserve"> </w:t>
      </w:r>
      <w:r w:rsidRPr="00906B3E">
        <w:t>a</w:t>
      </w:r>
      <w:r w:rsidRPr="00906B3E">
        <w:rPr>
          <w:spacing w:val="-28"/>
        </w:rPr>
        <w:t xml:space="preserve"> </w:t>
      </w:r>
      <w:r w:rsidRPr="00906B3E">
        <w:rPr>
          <w:spacing w:val="1"/>
        </w:rPr>
        <w:t>proper</w:t>
      </w:r>
      <w:r w:rsidRPr="00906B3E">
        <w:rPr>
          <w:spacing w:val="-28"/>
        </w:rPr>
        <w:t xml:space="preserve"> </w:t>
      </w:r>
      <w:r w:rsidRPr="00906B3E">
        <w:rPr>
          <w:spacing w:val="-2"/>
        </w:rPr>
        <w:t>scientific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adjustmen</w:t>
      </w:r>
      <w:r w:rsidRPr="00906B3E">
        <w:rPr>
          <w:spacing w:val="-1"/>
        </w:rPr>
        <w:t>t</w:t>
      </w:r>
      <w:r w:rsidRPr="00906B3E">
        <w:rPr>
          <w:spacing w:val="-28"/>
        </w:rPr>
        <w:t xml:space="preserve"> </w:t>
      </w:r>
      <w:r w:rsidRPr="00906B3E">
        <w:t>for</w:t>
      </w:r>
      <w:r w:rsidRPr="00906B3E">
        <w:rPr>
          <w:spacing w:val="27"/>
          <w:w w:val="91"/>
        </w:rPr>
        <w:t xml:space="preserve"> </w:t>
      </w:r>
      <w:r w:rsidRPr="00906B3E">
        <w:rPr>
          <w:spacing w:val="-8"/>
        </w:rPr>
        <w:t>m</w:t>
      </w:r>
      <w:r w:rsidRPr="00906B3E">
        <w:t>ultiple</w:t>
      </w:r>
      <w:r w:rsidRPr="00906B3E">
        <w:rPr>
          <w:spacing w:val="-29"/>
        </w:rPr>
        <w:t xml:space="preserve"> </w:t>
      </w:r>
      <w:r w:rsidRPr="00906B3E">
        <w:t>comparisons</w:t>
      </w:r>
      <w:r w:rsidRPr="00906B3E">
        <w:rPr>
          <w:spacing w:val="-37"/>
        </w:rPr>
        <w:t>”</w:t>
      </w:r>
      <w:r w:rsidRPr="00906B3E">
        <w:t>.</w:t>
      </w:r>
      <w:r w:rsidRPr="00906B3E">
        <w:rPr>
          <w:spacing w:val="-18"/>
        </w:rPr>
        <w:t xml:space="preserve"> </w:t>
      </w:r>
      <w:r w:rsidRPr="00906B3E">
        <w:t>H</w:t>
      </w:r>
      <w:r w:rsidRPr="00906B3E">
        <w:rPr>
          <w:spacing w:val="-8"/>
        </w:rPr>
        <w:t>o</w:t>
      </w:r>
      <w:r w:rsidRPr="00906B3E">
        <w:rPr>
          <w:spacing w:val="-9"/>
        </w:rPr>
        <w:t>w</w:t>
      </w:r>
      <w:r w:rsidRPr="00906B3E">
        <w:t>e</w:t>
      </w:r>
      <w:r w:rsidRPr="00906B3E">
        <w:rPr>
          <w:spacing w:val="-8"/>
        </w:rPr>
        <w:t>v</w:t>
      </w:r>
      <w:r w:rsidRPr="00906B3E">
        <w:t>er,</w:t>
      </w:r>
      <w:r w:rsidRPr="00906B3E">
        <w:rPr>
          <w:spacing w:val="-29"/>
        </w:rPr>
        <w:t xml:space="preserve"> </w:t>
      </w:r>
      <w:r w:rsidRPr="00906B3E">
        <w:t>this</w:t>
      </w:r>
      <w:r w:rsidRPr="00906B3E">
        <w:rPr>
          <w:spacing w:val="-29"/>
        </w:rPr>
        <w:t xml:space="preserve"> </w:t>
      </w:r>
      <w:r w:rsidRPr="00906B3E">
        <w:t>is</w:t>
      </w:r>
      <w:r w:rsidRPr="00906B3E">
        <w:rPr>
          <w:spacing w:val="-29"/>
        </w:rPr>
        <w:t xml:space="preserve"> </w:t>
      </w:r>
      <w:r w:rsidRPr="00906B3E">
        <w:t>not</w:t>
      </w:r>
      <w:r w:rsidRPr="00906B3E">
        <w:rPr>
          <w:spacing w:val="-28"/>
        </w:rPr>
        <w:t xml:space="preserve"> </w:t>
      </w:r>
      <w:r w:rsidRPr="00906B3E">
        <w:t>correct.</w:t>
      </w:r>
      <w:r w:rsidRPr="00906B3E">
        <w:rPr>
          <w:spacing w:val="-18"/>
        </w:rPr>
        <w:t xml:space="preserve"> </w:t>
      </w:r>
      <w:r w:rsidRPr="00906B3E">
        <w:t>With</w:t>
      </w:r>
      <w:r w:rsidRPr="00906B3E">
        <w:rPr>
          <w:spacing w:val="-29"/>
        </w:rPr>
        <w:t xml:space="preserve"> </w:t>
      </w:r>
      <w:proofErr w:type="gramStart"/>
      <w:r w:rsidRPr="00906B3E">
        <w:t>a</w:t>
      </w:r>
      <w:r w:rsidRPr="00906B3E">
        <w:rPr>
          <w:spacing w:val="-28"/>
        </w:rPr>
        <w:t xml:space="preserve"> </w:t>
      </w:r>
      <w:r w:rsidRPr="00906B3E">
        <w:t>suffici</w:t>
      </w:r>
      <w:r w:rsidRPr="00906B3E">
        <w:rPr>
          <w:spacing w:val="-2"/>
        </w:rPr>
        <w:t>e</w:t>
      </w:r>
      <w:r w:rsidRPr="00906B3E">
        <w:rPr>
          <w:spacing w:val="-8"/>
        </w:rPr>
        <w:t>n</w:t>
      </w:r>
      <w:r w:rsidRPr="00906B3E">
        <w:t>t</w:t>
      </w:r>
      <w:r w:rsidRPr="00906B3E">
        <w:rPr>
          <w:spacing w:val="-29"/>
        </w:rPr>
        <w:t xml:space="preserve"> </w:t>
      </w:r>
      <w:r w:rsidRPr="00906B3E">
        <w:rPr>
          <w:spacing w:val="-8"/>
        </w:rPr>
        <w:t>n</w:t>
      </w:r>
      <w:r w:rsidRPr="00906B3E">
        <w:t>u</w:t>
      </w:r>
      <w:r w:rsidRPr="00906B3E">
        <w:rPr>
          <w:spacing w:val="-8"/>
        </w:rPr>
        <w:t>m</w:t>
      </w:r>
      <w:r w:rsidRPr="00906B3E">
        <w:rPr>
          <w:spacing w:val="6"/>
        </w:rPr>
        <w:t>b</w:t>
      </w:r>
      <w:r w:rsidRPr="00906B3E">
        <w:t>er</w:t>
      </w:r>
      <w:r w:rsidRPr="00906B3E">
        <w:rPr>
          <w:spacing w:val="-28"/>
        </w:rPr>
        <w:t xml:space="preserve"> </w:t>
      </w:r>
      <w:r w:rsidRPr="00906B3E">
        <w:t>of</w:t>
      </w:r>
      <w:proofErr w:type="gramEnd"/>
      <w:r w:rsidRPr="00906B3E">
        <w:rPr>
          <w:spacing w:val="-29"/>
        </w:rPr>
        <w:t xml:space="preserve"> </w:t>
      </w:r>
      <w:r w:rsidRPr="00906B3E">
        <w:t>l</w:t>
      </w:r>
      <w:r w:rsidRPr="00906B3E">
        <w:rPr>
          <w:spacing w:val="6"/>
        </w:rPr>
        <w:t>o</w:t>
      </w:r>
      <w:r w:rsidRPr="00906B3E">
        <w:t>oks</w:t>
      </w:r>
      <w:r w:rsidRPr="00906B3E">
        <w:rPr>
          <w:spacing w:val="-28"/>
        </w:rPr>
        <w:t xml:space="preserve"> </w:t>
      </w:r>
      <w:r w:rsidRPr="00906B3E">
        <w:t>error</w:t>
      </w:r>
      <w:r w:rsidRPr="00906B3E">
        <w:rPr>
          <w:w w:val="92"/>
        </w:rPr>
        <w:t xml:space="preserve"> </w:t>
      </w:r>
      <w:r w:rsidRPr="00906B3E">
        <w:t>rates</w:t>
      </w:r>
      <w:r w:rsidRPr="00906B3E">
        <w:rPr>
          <w:spacing w:val="-25"/>
        </w:rPr>
        <w:t xml:space="preserve"> </w:t>
      </w:r>
      <w:r w:rsidRPr="00906B3E">
        <w:t>can</w:t>
      </w:r>
      <w:r w:rsidRPr="00906B3E">
        <w:rPr>
          <w:spacing w:val="-24"/>
        </w:rPr>
        <w:t xml:space="preserve"> </w:t>
      </w:r>
      <w:r w:rsidRPr="00906B3E">
        <w:t>rise</w:t>
      </w:r>
      <w:r w:rsidRPr="00906B3E">
        <w:rPr>
          <w:spacing w:val="-25"/>
        </w:rPr>
        <w:t xml:space="preserve"> </w:t>
      </w:r>
      <w:r w:rsidRPr="00906B3E">
        <w:rPr>
          <w:spacing w:val="-3"/>
        </w:rPr>
        <w:t>above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4"/>
        </w:rPr>
        <w:t xml:space="preserve"> </w:t>
      </w:r>
      <w:r w:rsidRPr="00906B3E">
        <w:t>nominal</w:t>
      </w:r>
      <w:r w:rsidRPr="00906B3E">
        <w:rPr>
          <w:spacing w:val="-24"/>
        </w:rPr>
        <w:t xml:space="preserve"> </w:t>
      </w:r>
      <w:r w:rsidRPr="00906B3E">
        <w:t>alpha</w:t>
      </w:r>
      <w:r w:rsidRPr="00906B3E">
        <w:rPr>
          <w:spacing w:val="-25"/>
        </w:rPr>
        <w:t xml:space="preserve"> </w:t>
      </w:r>
      <w:r w:rsidRPr="00906B3E">
        <w:rPr>
          <w:spacing w:val="-3"/>
        </w:rPr>
        <w:t>level</w:t>
      </w:r>
      <w:r w:rsidRPr="00906B3E">
        <w:rPr>
          <w:spacing w:val="-25"/>
        </w:rPr>
        <w:t xml:space="preserve"> </w:t>
      </w:r>
      <w:r w:rsidRPr="00906B3E">
        <w:t>(b</w:t>
      </w:r>
      <w:r w:rsidRPr="00906B3E">
        <w:rPr>
          <w:spacing w:val="1"/>
        </w:rPr>
        <w:t>oth</w:t>
      </w:r>
      <w:r w:rsidRPr="00906B3E">
        <w:rPr>
          <w:spacing w:val="-24"/>
        </w:rPr>
        <w:t xml:space="preserve"> </w:t>
      </w:r>
      <w:r w:rsidRPr="00906B3E">
        <w:t>when</w:t>
      </w:r>
      <w:r w:rsidRPr="00906B3E">
        <w:rPr>
          <w:spacing w:val="-24"/>
        </w:rPr>
        <w:t xml:space="preserve"> </w:t>
      </w:r>
      <w:r w:rsidRPr="00906B3E">
        <w:t>compared</w:t>
      </w:r>
      <w:r w:rsidRPr="00906B3E">
        <w:rPr>
          <w:spacing w:val="-24"/>
        </w:rPr>
        <w:t xml:space="preserve"> </w:t>
      </w:r>
      <w:r w:rsidRPr="00906B3E">
        <w:t>to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5"/>
        </w:rPr>
        <w:t xml:space="preserve"> </w:t>
      </w:r>
      <w:r w:rsidRPr="00906B3E">
        <w:t>and</w:t>
      </w:r>
      <w:r w:rsidRPr="00906B3E">
        <w:rPr>
          <w:spacing w:val="31"/>
          <w:w w:val="92"/>
        </w:rPr>
        <w:t xml:space="preserve"> </w:t>
      </w:r>
      <w:r w:rsidRPr="00906B3E">
        <w:t>minimal</w:t>
      </w:r>
      <w:r w:rsidRPr="00906B3E">
        <w:rPr>
          <w:spacing w:val="-22"/>
        </w:rPr>
        <w:t xml:space="preserve"> </w:t>
      </w:r>
      <w:r w:rsidRPr="00906B3E">
        <w:t>effect</w:t>
      </w:r>
      <w:r w:rsidRPr="00906B3E">
        <w:rPr>
          <w:spacing w:val="-21"/>
        </w:rPr>
        <w:t xml:space="preserve"> </w:t>
      </w:r>
      <w:r w:rsidRPr="00906B3E">
        <w:t>tests,</w:t>
      </w:r>
      <w:r w:rsidRPr="00906B3E">
        <w:rPr>
          <w:spacing w:val="-22"/>
        </w:rPr>
        <w:t xml:space="preserve"> </w:t>
      </w:r>
      <w:r w:rsidRPr="00906B3E">
        <w:t>but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even</w:t>
      </w:r>
      <w:r w:rsidRPr="00906B3E">
        <w:rPr>
          <w:spacing w:val="-22"/>
        </w:rPr>
        <w:t xml:space="preserve"> </w:t>
      </w:r>
      <w:r w:rsidRPr="00906B3E">
        <w:t>when</w:t>
      </w:r>
      <w:r w:rsidRPr="00906B3E">
        <w:rPr>
          <w:spacing w:val="-21"/>
        </w:rPr>
        <w:t xml:space="preserve"> </w:t>
      </w:r>
      <w:r w:rsidRPr="00906B3E">
        <w:t>compared</w:t>
      </w:r>
      <w:r w:rsidRPr="00906B3E">
        <w:rPr>
          <w:spacing w:val="-21"/>
        </w:rPr>
        <w:t xml:space="preserve"> </w:t>
      </w:r>
      <w:r w:rsidRPr="00906B3E">
        <w:t>to</w:t>
      </w:r>
      <w:r w:rsidRPr="00906B3E">
        <w:rPr>
          <w:spacing w:val="-22"/>
        </w:rPr>
        <w:t xml:space="preserve"> </w:t>
      </w:r>
      <w:r w:rsidRPr="00906B3E">
        <w:t>a</w:t>
      </w:r>
      <w:r w:rsidRPr="00906B3E">
        <w:rPr>
          <w:spacing w:val="-21"/>
        </w:rPr>
        <w:t xml:space="preserve"> </w:t>
      </w:r>
      <w:r w:rsidRPr="00906B3E">
        <w:rPr>
          <w:spacing w:val="-2"/>
        </w:rPr>
        <w:t>null-hypothesis</w:t>
      </w:r>
      <w:r w:rsidRPr="00906B3E">
        <w:rPr>
          <w:spacing w:val="-22"/>
        </w:rPr>
        <w:t xml:space="preserve"> </w:t>
      </w:r>
      <w:r w:rsidRPr="00906B3E">
        <w:t>test).</w:t>
      </w:r>
      <w:r w:rsidRPr="00906B3E">
        <w:rPr>
          <w:spacing w:val="-8"/>
        </w:rPr>
        <w:t xml:space="preserve"> </w:t>
      </w:r>
      <w:r w:rsidRPr="00906B3E">
        <w:t>When</w:t>
      </w:r>
      <w:r w:rsidRPr="00906B3E">
        <w:rPr>
          <w:spacing w:val="-22"/>
        </w:rPr>
        <w:t xml:space="preserve"> </w:t>
      </w:r>
      <w:r w:rsidRPr="00906B3E">
        <w:t>directly</w:t>
      </w:r>
      <w:r w:rsidRPr="00906B3E">
        <w:rPr>
          <w:spacing w:val="28"/>
          <w:w w:val="94"/>
        </w:rPr>
        <w:t xml:space="preserve"> </w:t>
      </w:r>
      <w:r w:rsidRPr="00906B3E">
        <w:rPr>
          <w:w w:val="95"/>
        </w:rPr>
        <w:t>comparing</w:t>
      </w:r>
      <w:r w:rsidRPr="00906B3E">
        <w:rPr>
          <w:spacing w:val="1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tests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and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SGPV,</w:t>
      </w:r>
      <w:r w:rsidRPr="00906B3E">
        <w:rPr>
          <w:spacing w:val="1"/>
          <w:w w:val="95"/>
        </w:rPr>
        <w:t xml:space="preserve"> </w:t>
      </w:r>
      <w:r w:rsidRPr="00906B3E">
        <w:rPr>
          <w:spacing w:val="-2"/>
          <w:w w:val="95"/>
        </w:rPr>
        <w:t>multiple</w:t>
      </w:r>
      <w:r w:rsidRPr="00906B3E">
        <w:rPr>
          <w:spacing w:val="2"/>
          <w:w w:val="95"/>
        </w:rPr>
        <w:t xml:space="preserve"> </w:t>
      </w:r>
      <w:r w:rsidRPr="00906B3E">
        <w:rPr>
          <w:w w:val="95"/>
        </w:rPr>
        <w:t>comparisons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inflate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1"/>
          <w:w w:val="95"/>
        </w:rPr>
        <w:t xml:space="preserve"> </w:t>
      </w:r>
      <w:r w:rsidRPr="00906B3E">
        <w:rPr>
          <w:spacing w:val="-1"/>
          <w:w w:val="95"/>
        </w:rPr>
        <w:t>probabilit</w:t>
      </w:r>
      <w:r w:rsidRPr="00906B3E">
        <w:rPr>
          <w:spacing w:val="-2"/>
          <w:w w:val="95"/>
        </w:rPr>
        <w:t>y</w:t>
      </w:r>
      <w:r w:rsidRPr="00906B3E">
        <w:rPr>
          <w:spacing w:val="1"/>
          <w:w w:val="95"/>
        </w:rPr>
        <w:t xml:space="preserve"> </w:t>
      </w:r>
      <w:r w:rsidRPr="00906B3E">
        <w:rPr>
          <w:w w:val="95"/>
        </w:rPr>
        <w:t>that</w:t>
      </w:r>
      <w:r w:rsidRPr="00906B3E">
        <w:rPr>
          <w:spacing w:val="31"/>
        </w:rPr>
        <w:t xml:space="preserve"> </w:t>
      </w:r>
      <w:r w:rsidRPr="00906B3E">
        <w:t>one</w:t>
      </w:r>
      <w:r w:rsidRPr="00906B3E">
        <w:rPr>
          <w:spacing w:val="-19"/>
        </w:rPr>
        <w:t xml:space="preserve"> </w:t>
      </w:r>
      <w:proofErr w:type="spellStart"/>
      <w:r w:rsidRPr="00906B3E">
        <w:t>erronously</w:t>
      </w:r>
      <w:proofErr w:type="spellEnd"/>
      <w:r w:rsidRPr="00906B3E">
        <w:rPr>
          <w:spacing w:val="-17"/>
        </w:rPr>
        <w:t xml:space="preserve"> </w:t>
      </w:r>
      <w:r w:rsidRPr="00906B3E">
        <w:rPr>
          <w:spacing w:val="-2"/>
        </w:rPr>
        <w:t>concludes</w:t>
      </w:r>
      <w:r w:rsidRPr="00906B3E">
        <w:rPr>
          <w:spacing w:val="-18"/>
        </w:rPr>
        <w:t xml:space="preserve"> </w:t>
      </w:r>
      <w:r w:rsidRPr="00906B3E">
        <w:t>there</w:t>
      </w:r>
      <w:r w:rsidRPr="00906B3E">
        <w:rPr>
          <w:spacing w:val="-18"/>
        </w:rPr>
        <w:t xml:space="preserve"> </w:t>
      </w:r>
      <w:r w:rsidRPr="00906B3E">
        <w:t>is</w:t>
      </w:r>
      <w:r w:rsidRPr="00906B3E">
        <w:rPr>
          <w:spacing w:val="-18"/>
        </w:rPr>
        <w:t xml:space="preserve"> </w:t>
      </w:r>
      <w:r w:rsidRPr="00906B3E">
        <w:rPr>
          <w:rFonts w:eastAsia="Arial" w:cs="Arial"/>
          <w:i/>
        </w:rPr>
        <w:t>no</w:t>
      </w:r>
      <w:r w:rsidRPr="00906B3E">
        <w:rPr>
          <w:rFonts w:eastAsia="Arial" w:cs="Arial"/>
          <w:i/>
          <w:spacing w:val="-22"/>
        </w:rPr>
        <w:t xml:space="preserve"> </w:t>
      </w:r>
      <w:r w:rsidRPr="00906B3E">
        <w:t>effect,</w:t>
      </w:r>
      <w:r w:rsidRPr="00906B3E">
        <w:rPr>
          <w:spacing w:val="-17"/>
        </w:rPr>
        <w:t xml:space="preserve"> </w:t>
      </w:r>
      <w:r w:rsidRPr="00906B3E">
        <w:t>where</w:t>
      </w:r>
      <w:r w:rsidRPr="00906B3E">
        <w:rPr>
          <w:spacing w:val="-18"/>
        </w:rPr>
        <w:t xml:space="preserve"> </w:t>
      </w:r>
      <w:r w:rsidRPr="00906B3E">
        <w:t>there</w:t>
      </w:r>
      <w:r w:rsidRPr="00906B3E">
        <w:rPr>
          <w:spacing w:val="-18"/>
        </w:rPr>
        <w:t xml:space="preserve"> </w:t>
      </w:r>
      <w:r w:rsidRPr="00906B3E">
        <w:rPr>
          <w:rFonts w:eastAsia="Arial" w:cs="Arial"/>
          <w:i/>
        </w:rPr>
        <w:t>is</w:t>
      </w:r>
      <w:r w:rsidRPr="00906B3E">
        <w:rPr>
          <w:rFonts w:eastAsia="Arial" w:cs="Arial"/>
          <w:i/>
          <w:spacing w:val="-20"/>
        </w:rPr>
        <w:t xml:space="preserve"> </w:t>
      </w:r>
      <w:r w:rsidRPr="00906B3E">
        <w:t>a</w:t>
      </w:r>
      <w:r w:rsidRPr="00906B3E">
        <w:rPr>
          <w:spacing w:val="-18"/>
        </w:rPr>
        <w:t xml:space="preserve"> </w:t>
      </w:r>
      <w:r w:rsidRPr="00906B3E">
        <w:t>true</w:t>
      </w:r>
      <w:r w:rsidRPr="00906B3E">
        <w:rPr>
          <w:spacing w:val="-17"/>
        </w:rPr>
        <w:t xml:space="preserve"> </w:t>
      </w:r>
      <w:r w:rsidRPr="00906B3E">
        <w:t>effect</w:t>
      </w:r>
      <w:r w:rsidRPr="00906B3E">
        <w:rPr>
          <w:spacing w:val="-18"/>
        </w:rPr>
        <w:t xml:space="preserve"> </w:t>
      </w:r>
      <w:r w:rsidRPr="00906B3E">
        <w:t>size</w:t>
      </w:r>
      <w:r w:rsidRPr="00906B3E">
        <w:rPr>
          <w:spacing w:val="-18"/>
        </w:rPr>
        <w:t xml:space="preserve"> </w:t>
      </w:r>
      <w:r w:rsidRPr="00906B3E">
        <w:t>that</w:t>
      </w:r>
      <w:r w:rsidRPr="00906B3E">
        <w:rPr>
          <w:spacing w:val="-18"/>
        </w:rPr>
        <w:t xml:space="preserve"> </w:t>
      </w:r>
      <w:r w:rsidRPr="00906B3E">
        <w:t>equals</w:t>
      </w:r>
      <w:r w:rsidRPr="00906B3E">
        <w:rPr>
          <w:spacing w:val="-18"/>
        </w:rPr>
        <w:t xml:space="preserve"> </w:t>
      </w:r>
      <w:r w:rsidRPr="00906B3E">
        <w:t>the</w:t>
      </w:r>
      <w:r w:rsidRPr="00906B3E">
        <w:rPr>
          <w:spacing w:val="28"/>
          <w:w w:val="97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6"/>
        </w:rPr>
        <w:t xml:space="preserve"> </w:t>
      </w:r>
      <w:r w:rsidRPr="00906B3E">
        <w:rPr>
          <w:spacing w:val="1"/>
        </w:rPr>
        <w:t>bound,</w:t>
      </w:r>
      <w:r w:rsidRPr="00906B3E">
        <w:rPr>
          <w:spacing w:val="-15"/>
        </w:rPr>
        <w:t xml:space="preserve"> </w:t>
      </w:r>
      <w:r w:rsidRPr="00906B3E">
        <w:t>just</w:t>
      </w:r>
      <w:r w:rsidRPr="00906B3E">
        <w:rPr>
          <w:spacing w:val="-15"/>
        </w:rPr>
        <w:t xml:space="preserve"> </w:t>
      </w:r>
      <w:r w:rsidRPr="00906B3E">
        <w:t>as</w:t>
      </w:r>
      <w:r w:rsidRPr="00906B3E">
        <w:rPr>
          <w:spacing w:val="-15"/>
        </w:rPr>
        <w:t xml:space="preserve"> </w:t>
      </w:r>
      <w:r w:rsidRPr="00906B3E">
        <w:rPr>
          <w:spacing w:val="-2"/>
        </w:rPr>
        <w:t>quickly</w:t>
      </w:r>
      <w:r w:rsidRPr="00906B3E">
        <w:rPr>
          <w:spacing w:val="-16"/>
        </w:rPr>
        <w:t xml:space="preserve"> </w:t>
      </w:r>
      <w:r w:rsidRPr="00906B3E">
        <w:t>for</w:t>
      </w:r>
      <w:r w:rsidRPr="00906B3E">
        <w:rPr>
          <w:spacing w:val="-15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SGPV</w:t>
      </w:r>
      <w:r w:rsidRPr="00906B3E">
        <w:rPr>
          <w:spacing w:val="-15"/>
        </w:rPr>
        <w:t xml:space="preserve"> </w:t>
      </w:r>
      <w:r w:rsidRPr="00906B3E">
        <w:t>as</w:t>
      </w:r>
      <w:r w:rsidRPr="00906B3E">
        <w:rPr>
          <w:spacing w:val="-15"/>
        </w:rPr>
        <w:t xml:space="preserve"> </w:t>
      </w:r>
      <w:r w:rsidRPr="00906B3E">
        <w:t>for</w:t>
      </w:r>
      <w:r w:rsidRPr="00906B3E">
        <w:rPr>
          <w:spacing w:val="-15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15"/>
        </w:rPr>
        <w:t xml:space="preserve"> </w:t>
      </w:r>
      <w:r w:rsidRPr="00906B3E">
        <w:t>tests,</w:t>
      </w:r>
      <w:r w:rsidRPr="00906B3E">
        <w:rPr>
          <w:spacing w:val="-15"/>
        </w:rPr>
        <w:t xml:space="preserve"> </w:t>
      </w:r>
      <w:r w:rsidRPr="00906B3E">
        <w:t>because</w:t>
      </w:r>
      <w:r w:rsidRPr="00906B3E">
        <w:rPr>
          <w:spacing w:val="-15"/>
        </w:rPr>
        <w:t xml:space="preserve"> </w:t>
      </w:r>
      <w:r w:rsidRPr="00906B3E">
        <w:t>they</w:t>
      </w:r>
      <w:r w:rsidRPr="00906B3E">
        <w:rPr>
          <w:spacing w:val="-16"/>
        </w:rPr>
        <w:t xml:space="preserve"> </w:t>
      </w:r>
      <w:r w:rsidRPr="00906B3E">
        <w:t>are</w:t>
      </w:r>
      <w:r w:rsidRPr="00906B3E">
        <w:rPr>
          <w:spacing w:val="45"/>
          <w:w w:val="94"/>
        </w:rPr>
        <w:t xml:space="preserve"> </w:t>
      </w:r>
      <w:r w:rsidRPr="00906B3E">
        <w:t>directly</w:t>
      </w:r>
      <w:r w:rsidRPr="00906B3E">
        <w:rPr>
          <w:spacing w:val="-21"/>
        </w:rPr>
        <w:t xml:space="preserve"> </w:t>
      </w:r>
      <w:r w:rsidRPr="00906B3E">
        <w:t>related.</w:t>
      </w:r>
      <w:r w:rsidRPr="00906B3E">
        <w:rPr>
          <w:spacing w:val="-8"/>
        </w:rPr>
        <w:t xml:space="preserve"> </w:t>
      </w:r>
      <w:r w:rsidRPr="00906B3E">
        <w:rPr>
          <w:spacing w:val="-9"/>
        </w:rPr>
        <w:t>T</w:t>
      </w:r>
      <w:r w:rsidRPr="00906B3E">
        <w:rPr>
          <w:spacing w:val="-12"/>
        </w:rPr>
        <w:t>o</w:t>
      </w:r>
      <w:r w:rsidRPr="00906B3E">
        <w:rPr>
          <w:spacing w:val="-21"/>
        </w:rPr>
        <w:t xml:space="preserve"> </w:t>
      </w:r>
      <w:r w:rsidRPr="00906B3E">
        <w:t>conclude,</w:t>
      </w:r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t>idea</w:t>
      </w:r>
      <w:r w:rsidRPr="00906B3E">
        <w:rPr>
          <w:spacing w:val="-21"/>
        </w:rPr>
        <w:t xml:space="preserve"> </w:t>
      </w:r>
      <w:r w:rsidRPr="00906B3E">
        <w:t>that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-20"/>
        </w:rPr>
        <w:t xml:space="preserve"> </w:t>
      </w:r>
      <w:r w:rsidRPr="00906B3E">
        <w:t>SGPV</w:t>
      </w:r>
      <w:r w:rsidRPr="00906B3E">
        <w:rPr>
          <w:spacing w:val="-21"/>
        </w:rPr>
        <w:t xml:space="preserve"> </w:t>
      </w:r>
      <w:r w:rsidRPr="00906B3E">
        <w:rPr>
          <w:spacing w:val="-3"/>
        </w:rPr>
        <w:t>improves</w:t>
      </w:r>
      <w:r w:rsidRPr="00906B3E">
        <w:rPr>
          <w:spacing w:val="-20"/>
        </w:rPr>
        <w:t xml:space="preserve"> </w:t>
      </w:r>
      <w:r w:rsidRPr="00906B3E">
        <w:t>error</w:t>
      </w:r>
      <w:r w:rsidRPr="00906B3E">
        <w:rPr>
          <w:spacing w:val="-21"/>
        </w:rPr>
        <w:t xml:space="preserve"> </w:t>
      </w:r>
      <w:r w:rsidRPr="00906B3E">
        <w:t>rates</w:t>
      </w:r>
      <w:r w:rsidRPr="00906B3E">
        <w:rPr>
          <w:spacing w:val="-21"/>
        </w:rPr>
        <w:t xml:space="preserve"> </w:t>
      </w:r>
      <w:r w:rsidRPr="00906B3E">
        <w:rPr>
          <w:spacing w:val="1"/>
        </w:rPr>
        <w:t>does</w:t>
      </w:r>
      <w:r w:rsidRPr="00906B3E">
        <w:rPr>
          <w:spacing w:val="-20"/>
        </w:rPr>
        <w:t xml:space="preserve"> </w:t>
      </w:r>
      <w:r w:rsidRPr="00906B3E">
        <w:t>not</w:t>
      </w:r>
      <w:r w:rsidRPr="00906B3E">
        <w:rPr>
          <w:spacing w:val="-21"/>
        </w:rPr>
        <w:t xml:space="preserve"> </w:t>
      </w:r>
      <w:r w:rsidRPr="00906B3E">
        <w:t>hold</w:t>
      </w:r>
      <w:r w:rsidRPr="00906B3E">
        <w:rPr>
          <w:spacing w:val="-20"/>
        </w:rPr>
        <w:t xml:space="preserve"> </w:t>
      </w:r>
      <w:r w:rsidRPr="00906B3E">
        <w:t>up</w:t>
      </w:r>
      <w:r w:rsidRPr="00906B3E">
        <w:rPr>
          <w:spacing w:val="24"/>
          <w:w w:val="88"/>
        </w:rPr>
        <w:t xml:space="preserve"> </w:t>
      </w:r>
      <w:r w:rsidRPr="00906B3E">
        <w:t>under</w:t>
      </w:r>
      <w:r w:rsidRPr="00906B3E">
        <w:rPr>
          <w:spacing w:val="-33"/>
        </w:rPr>
        <w:t xml:space="preserve"> </w:t>
      </w:r>
      <w:r w:rsidRPr="00906B3E">
        <w:t>closer</w:t>
      </w:r>
      <w:r w:rsidRPr="00906B3E">
        <w:rPr>
          <w:spacing w:val="-33"/>
        </w:rPr>
        <w:t xml:space="preserve"> </w:t>
      </w:r>
      <w:r w:rsidRPr="00906B3E">
        <w:rPr>
          <w:spacing w:val="-4"/>
        </w:rPr>
        <w:t>scrutiny</w:t>
      </w:r>
      <w:r w:rsidRPr="00906B3E">
        <w:rPr>
          <w:spacing w:val="-3"/>
        </w:rPr>
        <w:t>,</w:t>
      </w:r>
      <w:r w:rsidRPr="00906B3E">
        <w:rPr>
          <w:spacing w:val="-33"/>
        </w:rPr>
        <w:t xml:space="preserve"> </w:t>
      </w:r>
      <w:r w:rsidRPr="00906B3E">
        <w:t>and</w:t>
      </w:r>
      <w:r w:rsidRPr="00906B3E">
        <w:rPr>
          <w:spacing w:val="-33"/>
        </w:rPr>
        <w:t xml:space="preserve"> </w:t>
      </w:r>
      <w:r w:rsidRPr="00906B3E">
        <w:t>the</w:t>
      </w:r>
      <w:r w:rsidRPr="00906B3E">
        <w:rPr>
          <w:spacing w:val="-33"/>
        </w:rPr>
        <w:t xml:space="preserve"> </w:t>
      </w:r>
      <w:r w:rsidRPr="00906B3E">
        <w:t>recommendation</w:t>
      </w:r>
      <w:r w:rsidRPr="00906B3E">
        <w:rPr>
          <w:spacing w:val="-33"/>
        </w:rPr>
        <w:t xml:space="preserve"> </w:t>
      </w:r>
      <w:r w:rsidRPr="00906B3E">
        <w:t>to</w:t>
      </w:r>
      <w:r w:rsidRPr="00906B3E">
        <w:rPr>
          <w:spacing w:val="-33"/>
        </w:rPr>
        <w:t xml:space="preserve"> </w:t>
      </w:r>
      <w:r w:rsidRPr="00906B3E">
        <w:t>ignore</w:t>
      </w:r>
      <w:r w:rsidRPr="00906B3E">
        <w:rPr>
          <w:spacing w:val="-33"/>
        </w:rPr>
        <w:t xml:space="preserve"> </w:t>
      </w:r>
      <w:r w:rsidRPr="00906B3E">
        <w:rPr>
          <w:spacing w:val="-2"/>
        </w:rPr>
        <w:t>adjustmen</w:t>
      </w:r>
      <w:r w:rsidRPr="00906B3E">
        <w:rPr>
          <w:spacing w:val="-1"/>
        </w:rPr>
        <w:t>ts</w:t>
      </w:r>
      <w:r w:rsidRPr="00906B3E">
        <w:rPr>
          <w:spacing w:val="-32"/>
        </w:rPr>
        <w:t xml:space="preserve"> </w:t>
      </w:r>
      <w:r w:rsidRPr="00906B3E">
        <w:t>for</w:t>
      </w:r>
      <w:r w:rsidRPr="00906B3E">
        <w:rPr>
          <w:spacing w:val="-33"/>
        </w:rPr>
        <w:t xml:space="preserve"> </w:t>
      </w:r>
      <w:r w:rsidRPr="00906B3E">
        <w:rPr>
          <w:spacing w:val="-2"/>
        </w:rPr>
        <w:t>multiple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300" w:bottom="280" w:left="130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120" w:right="55"/>
      </w:pPr>
      <w:r w:rsidRPr="00906B3E">
        <w:t>comparisons</w:t>
      </w:r>
      <w:r w:rsidRPr="00906B3E">
        <w:rPr>
          <w:spacing w:val="-21"/>
        </w:rPr>
        <w:t xml:space="preserve"> </w:t>
      </w:r>
      <w:proofErr w:type="gramStart"/>
      <w:r w:rsidRPr="00906B3E">
        <w:t>has</w:t>
      </w:r>
      <w:proofErr w:type="gramEnd"/>
      <w:r w:rsidRPr="00906B3E">
        <w:rPr>
          <w:spacing w:val="-20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rPr>
          <w:spacing w:val="-2"/>
        </w:rPr>
        <w:t>poten</w:t>
      </w:r>
      <w:r w:rsidRPr="00906B3E">
        <w:rPr>
          <w:spacing w:val="-1"/>
        </w:rPr>
        <w:t>tial</w:t>
      </w:r>
      <w:r w:rsidRPr="00906B3E">
        <w:rPr>
          <w:spacing w:val="-21"/>
        </w:rPr>
        <w:t xml:space="preserve"> </w:t>
      </w:r>
      <w:r w:rsidRPr="00906B3E">
        <w:t>to</w:t>
      </w:r>
      <w:r w:rsidRPr="00906B3E">
        <w:rPr>
          <w:spacing w:val="-20"/>
        </w:rPr>
        <w:t xml:space="preserve"> </w:t>
      </w:r>
      <w:r w:rsidRPr="00906B3E">
        <w:t>increase</w:t>
      </w:r>
      <w:r w:rsidRPr="00906B3E">
        <w:rPr>
          <w:spacing w:val="-21"/>
        </w:rPr>
        <w:t xml:space="preserve"> </w:t>
      </w:r>
      <w:r w:rsidRPr="00906B3E">
        <w:t>false</w:t>
      </w:r>
      <w:r w:rsidRPr="00906B3E">
        <w:rPr>
          <w:spacing w:val="-20"/>
        </w:rPr>
        <w:t xml:space="preserve"> </w:t>
      </w:r>
      <w:r w:rsidRPr="00906B3E">
        <w:rPr>
          <w:spacing w:val="-2"/>
        </w:rPr>
        <w:t>positives</w:t>
      </w:r>
      <w:r w:rsidRPr="00906B3E">
        <w:rPr>
          <w:spacing w:val="-20"/>
        </w:rPr>
        <w:t xml:space="preserve"> </w:t>
      </w:r>
      <w:r w:rsidRPr="00906B3E">
        <w:t>in</w:t>
      </w:r>
      <w:r w:rsidRPr="00906B3E">
        <w:rPr>
          <w:spacing w:val="-21"/>
        </w:rPr>
        <w:t xml:space="preserve"> </w:t>
      </w:r>
      <w:r w:rsidRPr="00906B3E">
        <w:t>the</w:t>
      </w:r>
      <w:r w:rsidRPr="00906B3E">
        <w:rPr>
          <w:spacing w:val="-21"/>
        </w:rPr>
        <w:t xml:space="preserve"> </w:t>
      </w:r>
      <w:r w:rsidRPr="00906B3E">
        <w:t>literature.</w:t>
      </w:r>
      <w:r w:rsidRPr="00906B3E">
        <w:rPr>
          <w:spacing w:val="-7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0"/>
        </w:rPr>
        <w:t xml:space="preserve"> </w:t>
      </w:r>
      <w:r w:rsidRPr="00906B3E">
        <w:t>tests</w:t>
      </w:r>
      <w:r w:rsidRPr="00906B3E">
        <w:rPr>
          <w:spacing w:val="51"/>
          <w:w w:val="99"/>
        </w:rPr>
        <w:t xml:space="preserve"> </w:t>
      </w:r>
      <w:r w:rsidRPr="00906B3E">
        <w:rPr>
          <w:spacing w:val="-2"/>
        </w:rPr>
        <w:t>provide</w:t>
      </w:r>
      <w:r w:rsidRPr="00906B3E">
        <w:rPr>
          <w:spacing w:val="-13"/>
        </w:rPr>
        <w:t xml:space="preserve"> </w:t>
      </w:r>
      <w:r w:rsidRPr="00906B3E">
        <w:t>an</w:t>
      </w:r>
      <w:r w:rsidRPr="00906B3E">
        <w:rPr>
          <w:spacing w:val="-12"/>
        </w:rPr>
        <w:t xml:space="preserve"> </w:t>
      </w:r>
      <w:r w:rsidRPr="00906B3E">
        <w:t>easier</w:t>
      </w:r>
      <w:r w:rsidRPr="00906B3E">
        <w:rPr>
          <w:spacing w:val="-12"/>
        </w:rPr>
        <w:t xml:space="preserve"> </w:t>
      </w:r>
      <w:r w:rsidRPr="00906B3E">
        <w:t>and</w:t>
      </w:r>
      <w:r w:rsidRPr="00906B3E">
        <w:rPr>
          <w:spacing w:val="-12"/>
        </w:rPr>
        <w:t xml:space="preserve"> </w:t>
      </w:r>
      <w:r w:rsidRPr="00906B3E">
        <w:t>more</w:t>
      </w:r>
      <w:r w:rsidRPr="00906B3E">
        <w:rPr>
          <w:spacing w:val="-11"/>
        </w:rPr>
        <w:t xml:space="preserve"> </w:t>
      </w:r>
      <w:r w:rsidRPr="00906B3E">
        <w:t>formal</w:t>
      </w:r>
      <w:r w:rsidRPr="00906B3E">
        <w:rPr>
          <w:spacing w:val="-12"/>
        </w:rPr>
        <w:t xml:space="preserve"> </w:t>
      </w:r>
      <w:r w:rsidRPr="00906B3E">
        <w:rPr>
          <w:spacing w:val="-6"/>
        </w:rPr>
        <w:t>way</w:t>
      </w:r>
      <w:r w:rsidRPr="00906B3E">
        <w:rPr>
          <w:spacing w:val="-12"/>
        </w:rPr>
        <w:t xml:space="preserve"> </w:t>
      </w:r>
      <w:r w:rsidRPr="00906B3E">
        <w:t>to</w:t>
      </w:r>
      <w:r w:rsidRPr="00906B3E">
        <w:rPr>
          <w:spacing w:val="-11"/>
        </w:rPr>
        <w:t xml:space="preserve"> </w:t>
      </w:r>
      <w:r w:rsidRPr="00906B3E">
        <w:rPr>
          <w:spacing w:val="-2"/>
        </w:rPr>
        <w:t>control</w:t>
      </w:r>
      <w:r w:rsidRPr="00906B3E">
        <w:rPr>
          <w:spacing w:val="-12"/>
        </w:rPr>
        <w:t xml:space="preserve"> </w:t>
      </w:r>
      <w:r w:rsidRPr="00906B3E">
        <w:rPr>
          <w:spacing w:val="1"/>
        </w:rPr>
        <w:t>both</w:t>
      </w:r>
      <w:r w:rsidRPr="00906B3E">
        <w:rPr>
          <w:spacing w:val="-12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ype</w:t>
      </w:r>
      <w:r w:rsidRPr="00906B3E">
        <w:rPr>
          <w:spacing w:val="-12"/>
        </w:rPr>
        <w:t xml:space="preserve"> </w:t>
      </w:r>
      <w:r w:rsidRPr="00906B3E">
        <w:t>I</w:t>
      </w:r>
      <w:r w:rsidRPr="00906B3E">
        <w:rPr>
          <w:spacing w:val="-11"/>
        </w:rPr>
        <w:t xml:space="preserve"> </w:t>
      </w:r>
      <w:r w:rsidRPr="00906B3E">
        <w:t>error</w:t>
      </w:r>
      <w:r w:rsidRPr="00906B3E">
        <w:rPr>
          <w:spacing w:val="-12"/>
        </w:rPr>
        <w:t xml:space="preserve"> </w:t>
      </w:r>
      <w:r w:rsidRPr="00906B3E">
        <w:rPr>
          <w:spacing w:val="-1"/>
        </w:rPr>
        <w:t>rat</w:t>
      </w:r>
      <w:r w:rsidRPr="00906B3E">
        <w:rPr>
          <w:spacing w:val="-2"/>
        </w:rPr>
        <w:t>es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(b</w:t>
      </w:r>
      <w:r w:rsidRPr="00906B3E">
        <w:rPr>
          <w:spacing w:val="-4"/>
        </w:rPr>
        <w:t>y</w:t>
      </w:r>
      <w:r w:rsidRPr="00906B3E">
        <w:rPr>
          <w:spacing w:val="-11"/>
        </w:rPr>
        <w:t xml:space="preserve"> </w:t>
      </w:r>
      <w:r w:rsidRPr="00906B3E">
        <w:t>setting</w:t>
      </w:r>
      <w:r w:rsidRPr="00906B3E">
        <w:rPr>
          <w:spacing w:val="-12"/>
        </w:rPr>
        <w:t xml:space="preserve"> </w:t>
      </w:r>
      <w:r w:rsidRPr="00906B3E">
        <w:t>the</w:t>
      </w:r>
      <w:r w:rsidRPr="00906B3E">
        <w:rPr>
          <w:spacing w:val="25"/>
          <w:w w:val="97"/>
        </w:rPr>
        <w:t xml:space="preserve"> </w:t>
      </w:r>
      <w:r w:rsidRPr="00906B3E">
        <w:t>alpha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level)</w:t>
      </w:r>
      <w:r w:rsidRPr="00906B3E">
        <w:rPr>
          <w:spacing w:val="-16"/>
        </w:rPr>
        <w:t xml:space="preserve"> </w:t>
      </w:r>
      <w:r w:rsidRPr="00906B3E">
        <w:t>and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ype</w:t>
      </w:r>
      <w:r w:rsidRPr="00906B3E">
        <w:rPr>
          <w:spacing w:val="-16"/>
        </w:rPr>
        <w:t xml:space="preserve"> </w:t>
      </w:r>
      <w:r w:rsidRPr="00906B3E">
        <w:rPr>
          <w:spacing w:val="2"/>
        </w:rPr>
        <w:t>II</w:t>
      </w:r>
      <w:r w:rsidRPr="00906B3E">
        <w:rPr>
          <w:spacing w:val="-16"/>
        </w:rPr>
        <w:t xml:space="preserve"> </w:t>
      </w:r>
      <w:r w:rsidRPr="00906B3E">
        <w:t>error</w:t>
      </w:r>
      <w:r w:rsidRPr="00906B3E">
        <w:rPr>
          <w:spacing w:val="-16"/>
        </w:rPr>
        <w:t xml:space="preserve"> </w:t>
      </w:r>
      <w:r w:rsidRPr="00906B3E">
        <w:t>rate</w:t>
      </w:r>
      <w:r w:rsidRPr="00906B3E">
        <w:rPr>
          <w:spacing w:val="-16"/>
        </w:rPr>
        <w:t xml:space="preserve"> </w:t>
      </w:r>
      <w:r w:rsidRPr="00906B3E">
        <w:rPr>
          <w:spacing w:val="-3"/>
        </w:rPr>
        <w:t>(b</w:t>
      </w:r>
      <w:r w:rsidRPr="00906B3E">
        <w:rPr>
          <w:spacing w:val="-4"/>
        </w:rPr>
        <w:t>y</w:t>
      </w:r>
      <w:r w:rsidRPr="00906B3E">
        <w:rPr>
          <w:spacing w:val="-16"/>
        </w:rPr>
        <w:t xml:space="preserve"> </w:t>
      </w:r>
      <w:r w:rsidRPr="00906B3E">
        <w:t>performing</w:t>
      </w:r>
      <w:r w:rsidRPr="00906B3E">
        <w:rPr>
          <w:spacing w:val="-16"/>
        </w:rPr>
        <w:t xml:space="preserve"> </w:t>
      </w:r>
      <w:r w:rsidRPr="00906B3E">
        <w:t>an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a-priori</w:t>
      </w:r>
      <w:r w:rsidRPr="00906B3E">
        <w:rPr>
          <w:spacing w:val="-17"/>
        </w:rPr>
        <w:t xml:space="preserve"> </w:t>
      </w:r>
      <w:r w:rsidRPr="00906B3E">
        <w:rPr>
          <w:spacing w:val="-3"/>
        </w:rPr>
        <w:t>power</w:t>
      </w:r>
      <w:r w:rsidRPr="00906B3E">
        <w:rPr>
          <w:spacing w:val="-16"/>
        </w:rPr>
        <w:t xml:space="preserve"> </w:t>
      </w:r>
      <w:r w:rsidRPr="00906B3E">
        <w:t>analysis).</w:t>
      </w:r>
    </w:p>
    <w:p w:rsidR="00687123" w:rsidRPr="00906B3E" w:rsidRDefault="00687123">
      <w:pPr>
        <w:spacing w:before="6"/>
        <w:rPr>
          <w:rFonts w:ascii="Palatino Linotype" w:eastAsia="Palatino Linotype" w:hAnsi="Palatino Linotype" w:cs="Palatino Linotype"/>
          <w:sz w:val="21"/>
          <w:szCs w:val="21"/>
        </w:rPr>
      </w:pPr>
    </w:p>
    <w:p w:rsidR="00687123" w:rsidRPr="00906B3E" w:rsidRDefault="00C62845">
      <w:pPr>
        <w:pStyle w:val="Heading1"/>
        <w:ind w:left="1907" w:right="1907"/>
        <w:jc w:val="center"/>
        <w:rPr>
          <w:rFonts w:ascii="Palatino Linotype" w:hAnsi="Palatino Linotype"/>
          <w:b w:val="0"/>
          <w:bCs w:val="0"/>
        </w:rPr>
      </w:pPr>
      <w:bookmarkStart w:id="20" w:name="Conclusion"/>
      <w:bookmarkEnd w:id="20"/>
      <w:r w:rsidRPr="00906B3E">
        <w:rPr>
          <w:rFonts w:ascii="Palatino Linotype" w:hAnsi="Palatino Linotype"/>
        </w:rPr>
        <w:t>Conclusion</w:t>
      </w:r>
    </w:p>
    <w:p w:rsidR="00687123" w:rsidRPr="00906B3E" w:rsidRDefault="00687123">
      <w:pPr>
        <w:spacing w:before="10"/>
        <w:rPr>
          <w:rFonts w:ascii="Palatino Linotype" w:eastAsia="Georgia" w:hAnsi="Palatino Linotype" w:cs="Georgia"/>
          <w:b/>
          <w:bCs/>
          <w:sz w:val="28"/>
          <w:szCs w:val="28"/>
        </w:rPr>
      </w:pPr>
    </w:p>
    <w:p w:rsidR="00687123" w:rsidRPr="00906B3E" w:rsidRDefault="00C62845">
      <w:pPr>
        <w:pStyle w:val="BodyText"/>
        <w:spacing w:line="354" w:lineRule="auto"/>
        <w:ind w:left="111" w:right="55" w:firstLine="584"/>
      </w:pP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-17"/>
        </w:rPr>
        <w:t xml:space="preserve"> </w:t>
      </w:r>
      <w:r w:rsidRPr="00906B3E">
        <w:rPr>
          <w:spacing w:val="-1"/>
        </w:rPr>
        <w:t>b</w:t>
      </w:r>
      <w:r w:rsidRPr="00906B3E">
        <w:rPr>
          <w:spacing w:val="-2"/>
        </w:rPr>
        <w:t>elieve</w:t>
      </w:r>
      <w:r w:rsidRPr="00906B3E">
        <w:rPr>
          <w:spacing w:val="-16"/>
        </w:rPr>
        <w:t xml:space="preserve"> </w:t>
      </w:r>
      <w:r w:rsidRPr="00906B3E">
        <w:t>that</w:t>
      </w:r>
      <w:r w:rsidRPr="00906B3E">
        <w:rPr>
          <w:spacing w:val="-17"/>
        </w:rPr>
        <w:t xml:space="preserve"> </w:t>
      </w:r>
      <w:r w:rsidRPr="00906B3E">
        <w:t>our</w:t>
      </w:r>
      <w:r w:rsidRPr="00906B3E">
        <w:rPr>
          <w:spacing w:val="-16"/>
        </w:rPr>
        <w:t xml:space="preserve"> </w:t>
      </w:r>
      <w:r w:rsidRPr="00906B3E">
        <w:t>explanation</w:t>
      </w:r>
      <w:r w:rsidRPr="00906B3E">
        <w:rPr>
          <w:spacing w:val="-16"/>
        </w:rPr>
        <w:t xml:space="preserve"> </w:t>
      </w:r>
      <w:r w:rsidRPr="00906B3E">
        <w:t>of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rPr>
          <w:spacing w:val="-2"/>
        </w:rPr>
        <w:t>similarities</w:t>
      </w:r>
      <w:r w:rsidRPr="00906B3E">
        <w:rPr>
          <w:spacing w:val="-16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17"/>
        </w:rPr>
        <w:t xml:space="preserve"> </w:t>
      </w:r>
      <w:r w:rsidRPr="00906B3E">
        <w:t>the</w:t>
      </w:r>
      <w:r w:rsidRPr="00906B3E">
        <w:rPr>
          <w:spacing w:val="-16"/>
        </w:rPr>
        <w:t xml:space="preserve"> </w:t>
      </w:r>
      <w:r w:rsidRPr="00906B3E">
        <w:t>TOST</w:t>
      </w:r>
      <w:r w:rsidRPr="00906B3E">
        <w:rPr>
          <w:spacing w:val="-17"/>
        </w:rPr>
        <w:t xml:space="preserve"> </w:t>
      </w:r>
      <w:r w:rsidRPr="00906B3E">
        <w:t>procedure</w:t>
      </w:r>
      <w:r w:rsidRPr="00906B3E">
        <w:rPr>
          <w:spacing w:val="-16"/>
        </w:rPr>
        <w:t xml:space="preserve"> </w:t>
      </w:r>
      <w:r w:rsidRPr="00906B3E">
        <w:t>and</w:t>
      </w:r>
      <w:r w:rsidRPr="00906B3E">
        <w:rPr>
          <w:spacing w:val="61"/>
          <w:w w:val="92"/>
        </w:rPr>
        <w:t xml:space="preserve"> </w:t>
      </w:r>
      <w:r w:rsidRPr="00906B3E">
        <w:t>the</w:t>
      </w:r>
      <w:r w:rsidRPr="00906B3E">
        <w:rPr>
          <w:spacing w:val="-32"/>
        </w:rPr>
        <w:t xml:space="preserve"> </w:t>
      </w:r>
      <w:r w:rsidRPr="00906B3E">
        <w:t>SGPV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provides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con</w:t>
      </w:r>
      <w:r w:rsidRPr="00906B3E">
        <w:rPr>
          <w:spacing w:val="-1"/>
        </w:rPr>
        <w:t>text</w:t>
      </w:r>
      <w:r w:rsidRPr="00906B3E">
        <w:rPr>
          <w:spacing w:val="-31"/>
        </w:rPr>
        <w:t xml:space="preserve"> </w:t>
      </w:r>
      <w:r w:rsidRPr="00906B3E">
        <w:t>to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interpret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contribution</w:t>
      </w:r>
      <w:r w:rsidRPr="00906B3E">
        <w:rPr>
          <w:spacing w:val="-31"/>
        </w:rPr>
        <w:t xml:space="preserve"> </w:t>
      </w:r>
      <w:r w:rsidRPr="00906B3E">
        <w:t>of</w:t>
      </w:r>
      <w:r w:rsidRPr="00906B3E">
        <w:rPr>
          <w:spacing w:val="-31"/>
        </w:rPr>
        <w:t xml:space="preserve"> </w:t>
      </w:r>
      <w:r w:rsidRPr="00906B3E">
        <w:t>second</w:t>
      </w:r>
      <w:r w:rsidRPr="00906B3E">
        <w:rPr>
          <w:spacing w:val="-31"/>
        </w:rPr>
        <w:t xml:space="preserve"> </w:t>
      </w:r>
      <w:r w:rsidRPr="00906B3E">
        <w:t>generation</w:t>
      </w:r>
      <w:r w:rsidRPr="00906B3E">
        <w:rPr>
          <w:spacing w:val="-3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31"/>
        </w:rPr>
        <w:t xml:space="preserve"> </w:t>
      </w:r>
      <w:r w:rsidRPr="00906B3E">
        <w:t>to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30"/>
          <w:w w:val="95"/>
        </w:rPr>
        <w:t xml:space="preserve"> </w:t>
      </w:r>
      <w:r w:rsidRPr="00906B3E">
        <w:t>statistical</w:t>
      </w:r>
      <w:r w:rsidRPr="00906B3E">
        <w:rPr>
          <w:spacing w:val="-11"/>
        </w:rPr>
        <w:t xml:space="preserve"> </w:t>
      </w:r>
      <w:r w:rsidRPr="00906B3E">
        <w:t>toolbox.</w:t>
      </w:r>
      <w:r w:rsidRPr="00906B3E">
        <w:rPr>
          <w:spacing w:val="5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rPr>
          <w:spacing w:val="-4"/>
        </w:rPr>
        <w:t>novelty</w:t>
      </w:r>
      <w:r w:rsidRPr="00906B3E">
        <w:rPr>
          <w:spacing w:val="-11"/>
        </w:rPr>
        <w:t xml:space="preserve"> </w:t>
      </w:r>
      <w:r w:rsidRPr="00906B3E">
        <w:t>of</w:t>
      </w:r>
      <w:r w:rsidRPr="00906B3E">
        <w:rPr>
          <w:spacing w:val="-11"/>
        </w:rPr>
        <w:t xml:space="preserve"> </w:t>
      </w:r>
      <w:r w:rsidRPr="00906B3E">
        <w:t>the</w:t>
      </w:r>
      <w:r w:rsidRPr="00906B3E">
        <w:rPr>
          <w:spacing w:val="-11"/>
        </w:rPr>
        <w:t xml:space="preserve"> </w:t>
      </w:r>
      <w:r w:rsidRPr="00906B3E">
        <w:t>SGPV</w:t>
      </w:r>
      <w:r w:rsidRPr="00906B3E">
        <w:rPr>
          <w:spacing w:val="-11"/>
        </w:rPr>
        <w:t xml:space="preserve"> </w:t>
      </w:r>
      <w:r w:rsidRPr="00906B3E">
        <w:t>lies</w:t>
      </w:r>
      <w:r w:rsidRPr="00906B3E">
        <w:rPr>
          <w:spacing w:val="-12"/>
        </w:rPr>
        <w:t xml:space="preserve"> </w:t>
      </w:r>
      <w:r w:rsidRPr="00906B3E">
        <w:t>in</w:t>
      </w:r>
      <w:r w:rsidRPr="00906B3E">
        <w:rPr>
          <w:spacing w:val="-11"/>
        </w:rPr>
        <w:t xml:space="preserve"> </w:t>
      </w:r>
      <w:r w:rsidRPr="00906B3E">
        <w:t>its</w:t>
      </w:r>
      <w:r w:rsidRPr="00906B3E">
        <w:rPr>
          <w:spacing w:val="-11"/>
        </w:rPr>
        <w:t xml:space="preserve"> </w:t>
      </w:r>
      <w:r w:rsidRPr="00906B3E">
        <w:t>use</w:t>
      </w:r>
      <w:r w:rsidRPr="00906B3E">
        <w:rPr>
          <w:spacing w:val="-10"/>
        </w:rPr>
        <w:t xml:space="preserve"> </w:t>
      </w:r>
      <w:r w:rsidRPr="00906B3E">
        <w:t>as</w:t>
      </w:r>
      <w:r w:rsidRPr="00906B3E">
        <w:rPr>
          <w:spacing w:val="-11"/>
        </w:rPr>
        <w:t xml:space="preserve"> </w:t>
      </w:r>
      <w:r w:rsidRPr="00906B3E">
        <w:t>a</w:t>
      </w:r>
      <w:r w:rsidRPr="00906B3E">
        <w:rPr>
          <w:spacing w:val="-11"/>
        </w:rPr>
        <w:t xml:space="preserve"> </w:t>
      </w:r>
      <w:r w:rsidRPr="00906B3E">
        <w:rPr>
          <w:spacing w:val="-2"/>
        </w:rPr>
        <w:t>descriptive</w:t>
      </w:r>
      <w:r w:rsidRPr="00906B3E">
        <w:rPr>
          <w:spacing w:val="-11"/>
        </w:rPr>
        <w:t xml:space="preserve"> </w:t>
      </w:r>
      <w:r w:rsidRPr="00906B3E">
        <w:t>statistic,</w:t>
      </w:r>
      <w:r w:rsidRPr="00906B3E">
        <w:rPr>
          <w:spacing w:val="-11"/>
        </w:rPr>
        <w:t xml:space="preserve"> </w:t>
      </w:r>
      <w:r w:rsidRPr="00906B3E">
        <w:t>but</w:t>
      </w:r>
      <w:r w:rsidRPr="00906B3E">
        <w:rPr>
          <w:spacing w:val="-10"/>
        </w:rPr>
        <w:t xml:space="preserve"> </w:t>
      </w:r>
      <w:r w:rsidRPr="00906B3E">
        <w:t>this</w:t>
      </w:r>
      <w:r w:rsidRPr="00906B3E">
        <w:rPr>
          <w:spacing w:val="21"/>
          <w:w w:val="95"/>
        </w:rPr>
        <w:t xml:space="preserve"> </w:t>
      </w:r>
      <w:r w:rsidRPr="00906B3E">
        <w:rPr>
          <w:w w:val="95"/>
        </w:rPr>
        <w:t>use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can</w:t>
      </w:r>
      <w:r w:rsidRPr="00906B3E">
        <w:rPr>
          <w:spacing w:val="-2"/>
          <w:w w:val="95"/>
        </w:rPr>
        <w:t xml:space="preserve"> </w:t>
      </w:r>
      <w:r w:rsidRPr="00906B3E">
        <w:rPr>
          <w:spacing w:val="2"/>
          <w:w w:val="95"/>
        </w:rPr>
        <w:t>b</w:t>
      </w:r>
      <w:r w:rsidRPr="00906B3E">
        <w:rPr>
          <w:spacing w:val="3"/>
          <w:w w:val="95"/>
        </w:rPr>
        <w:t>e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limited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when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confidence</w:t>
      </w:r>
      <w:r w:rsidRPr="00906B3E">
        <w:rPr>
          <w:spacing w:val="-2"/>
          <w:w w:val="95"/>
        </w:rPr>
        <w:t xml:space="preserve"> </w:t>
      </w:r>
      <w:r w:rsidRPr="00906B3E">
        <w:rPr>
          <w:spacing w:val="-4"/>
          <w:w w:val="95"/>
        </w:rPr>
        <w:t>in</w:t>
      </w:r>
      <w:r w:rsidRPr="00906B3E">
        <w:rPr>
          <w:spacing w:val="-3"/>
          <w:w w:val="95"/>
        </w:rPr>
        <w:t>terv</w:t>
      </w:r>
      <w:r w:rsidRPr="00906B3E">
        <w:rPr>
          <w:spacing w:val="-4"/>
          <w:w w:val="95"/>
        </w:rPr>
        <w:t>als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are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asymmetrical</w:t>
      </w:r>
      <w:r w:rsidRPr="00906B3E">
        <w:rPr>
          <w:spacing w:val="-2"/>
          <w:w w:val="95"/>
        </w:rPr>
        <w:t xml:space="preserve"> </w:t>
      </w:r>
      <w:r w:rsidRPr="00906B3E">
        <w:rPr>
          <w:w w:val="95"/>
        </w:rPr>
        <w:t>or</w:t>
      </w:r>
      <w:r w:rsidRPr="00906B3E">
        <w:rPr>
          <w:spacing w:val="-2"/>
          <w:w w:val="95"/>
        </w:rPr>
        <w:t xml:space="preserve"> wider</w:t>
      </w:r>
      <w:r w:rsidRPr="00906B3E">
        <w:rPr>
          <w:spacing w:val="-1"/>
          <w:w w:val="95"/>
        </w:rPr>
        <w:t xml:space="preserve"> </w:t>
      </w:r>
      <w:r w:rsidRPr="00906B3E">
        <w:rPr>
          <w:w w:val="95"/>
        </w:rPr>
        <w:t>than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the</w:t>
      </w:r>
      <w:r w:rsidRPr="00906B3E">
        <w:rPr>
          <w:spacing w:val="-2"/>
          <w:w w:val="95"/>
        </w:rPr>
        <w:t xml:space="preserve"> </w:t>
      </w:r>
      <w:r w:rsidRPr="00906B3E">
        <w:rPr>
          <w:spacing w:val="-3"/>
          <w:w w:val="95"/>
        </w:rPr>
        <w:t>equivalence</w:t>
      </w:r>
      <w:r w:rsidRPr="00906B3E">
        <w:rPr>
          <w:spacing w:val="39"/>
          <w:w w:val="92"/>
        </w:rPr>
        <w:t xml:space="preserve"> </w:t>
      </w:r>
      <w:r w:rsidRPr="00906B3E">
        <w:t>range.</w:t>
      </w:r>
      <w:r w:rsidRPr="00906B3E">
        <w:rPr>
          <w:spacing w:val="-4"/>
        </w:rPr>
        <w:t xml:space="preserve"> </w:t>
      </w:r>
      <w:r w:rsidRPr="00906B3E">
        <w:t>There</w:t>
      </w:r>
      <w:r w:rsidRPr="00906B3E">
        <w:rPr>
          <w:spacing w:val="-16"/>
        </w:rPr>
        <w:t xml:space="preserve"> </w:t>
      </w:r>
      <w:r w:rsidRPr="00906B3E">
        <w:t>are</w:t>
      </w:r>
      <w:r w:rsidRPr="00906B3E">
        <w:rPr>
          <w:spacing w:val="-17"/>
        </w:rPr>
        <w:t xml:space="preserve"> </w:t>
      </w:r>
      <w:r w:rsidRPr="00906B3E">
        <w:t>strong</w:t>
      </w:r>
      <w:r w:rsidRPr="00906B3E">
        <w:rPr>
          <w:spacing w:val="-17"/>
        </w:rPr>
        <w:t xml:space="preserve"> </w:t>
      </w:r>
      <w:r w:rsidRPr="00906B3E">
        <w:t>similarities</w:t>
      </w:r>
      <w:r w:rsidRPr="00906B3E">
        <w:rPr>
          <w:spacing w:val="-17"/>
        </w:rPr>
        <w:t xml:space="preserve"> </w:t>
      </w:r>
      <w:r w:rsidRPr="00906B3E">
        <w:t>with</w:t>
      </w:r>
      <w:r w:rsidRPr="00906B3E">
        <w:rPr>
          <w:spacing w:val="-17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-values</w:t>
      </w:r>
      <w:r w:rsidRPr="00906B3E">
        <w:rPr>
          <w:spacing w:val="-18"/>
        </w:rPr>
        <w:t xml:space="preserve"> </w:t>
      </w:r>
      <w:r w:rsidRPr="00906B3E">
        <w:t>from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-17"/>
        </w:rPr>
        <w:t xml:space="preserve"> </w:t>
      </w:r>
      <w:r w:rsidRPr="00906B3E">
        <w:t>TOST</w:t>
      </w:r>
      <w:r w:rsidRPr="00906B3E">
        <w:rPr>
          <w:spacing w:val="-17"/>
        </w:rPr>
        <w:t xml:space="preserve"> </w:t>
      </w:r>
      <w:r w:rsidRPr="00906B3E">
        <w:t>procedure,</w:t>
      </w:r>
      <w:r w:rsidRPr="00906B3E">
        <w:rPr>
          <w:spacing w:val="-17"/>
        </w:rPr>
        <w:t xml:space="preserve"> </w:t>
      </w:r>
      <w:r w:rsidRPr="00906B3E">
        <w:t>and</w:t>
      </w:r>
      <w:r w:rsidRPr="00906B3E">
        <w:rPr>
          <w:spacing w:val="-17"/>
        </w:rPr>
        <w:t xml:space="preserve"> </w:t>
      </w:r>
      <w:r w:rsidRPr="00906B3E">
        <w:t>in</w:t>
      </w:r>
      <w:r w:rsidRPr="00906B3E">
        <w:rPr>
          <w:spacing w:val="-18"/>
        </w:rPr>
        <w:t xml:space="preserve"> </w:t>
      </w:r>
      <w:r w:rsidRPr="00906B3E">
        <w:t>all</w:t>
      </w:r>
      <w:r w:rsidRPr="00906B3E">
        <w:rPr>
          <w:spacing w:val="27"/>
          <w:w w:val="95"/>
        </w:rPr>
        <w:t xml:space="preserve"> </w:t>
      </w:r>
      <w:r w:rsidRPr="00906B3E">
        <w:t>situations</w:t>
      </w:r>
      <w:r w:rsidRPr="00906B3E">
        <w:rPr>
          <w:spacing w:val="-22"/>
        </w:rPr>
        <w:t xml:space="preserve"> </w:t>
      </w:r>
      <w:r w:rsidRPr="00906B3E">
        <w:t>where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t>statistics</w:t>
      </w:r>
      <w:r w:rsidRPr="00906B3E">
        <w:rPr>
          <w:spacing w:val="-22"/>
        </w:rPr>
        <w:t xml:space="preserve"> </w:t>
      </w:r>
      <w:r w:rsidRPr="00906B3E">
        <w:t>yield</w:t>
      </w:r>
      <w:r w:rsidRPr="00906B3E">
        <w:rPr>
          <w:spacing w:val="-22"/>
        </w:rPr>
        <w:t xml:space="preserve"> </w:t>
      </w:r>
      <w:r w:rsidRPr="00906B3E">
        <w:rPr>
          <w:spacing w:val="-2"/>
        </w:rPr>
        <w:t>differen</w:t>
      </w:r>
      <w:r w:rsidRPr="00906B3E">
        <w:rPr>
          <w:spacing w:val="-1"/>
        </w:rPr>
        <w:t>t</w:t>
      </w:r>
      <w:r w:rsidRPr="00906B3E">
        <w:rPr>
          <w:spacing w:val="-22"/>
        </w:rPr>
        <w:t xml:space="preserve"> </w:t>
      </w:r>
      <w:r w:rsidRPr="00906B3E">
        <w:t>results,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3"/>
        </w:rPr>
        <w:t xml:space="preserve"> </w:t>
      </w:r>
      <w:r w:rsidRPr="00906B3E">
        <w:rPr>
          <w:spacing w:val="-1"/>
        </w:rPr>
        <w:t>b</w:t>
      </w:r>
      <w:r w:rsidRPr="00906B3E">
        <w:rPr>
          <w:spacing w:val="-2"/>
        </w:rPr>
        <w:t>ehavior</w:t>
      </w:r>
      <w:r w:rsidRPr="00906B3E">
        <w:rPr>
          <w:spacing w:val="-22"/>
        </w:rPr>
        <w:t xml:space="preserve"> </w:t>
      </w:r>
      <w:r w:rsidRPr="00906B3E">
        <w:t>of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22"/>
        </w:rPr>
        <w:t xml:space="preserve"> </w:t>
      </w:r>
      <w:r w:rsidRPr="00906B3E">
        <w:t>from</w:t>
      </w:r>
      <w:r w:rsidRPr="00906B3E">
        <w:rPr>
          <w:spacing w:val="-22"/>
        </w:rPr>
        <w:t xml:space="preserve"> </w:t>
      </w:r>
      <w:r w:rsidRPr="00906B3E">
        <w:t>the</w:t>
      </w:r>
      <w:r w:rsidRPr="00906B3E">
        <w:rPr>
          <w:spacing w:val="29"/>
          <w:w w:val="97"/>
        </w:rPr>
        <w:t xml:space="preserve"> </w:t>
      </w:r>
      <w:r w:rsidRPr="00906B3E">
        <w:t>TOST</w:t>
      </w:r>
      <w:r w:rsidRPr="00906B3E">
        <w:rPr>
          <w:spacing w:val="-16"/>
        </w:rPr>
        <w:t xml:space="preserve"> </w:t>
      </w:r>
      <w:r w:rsidRPr="00906B3E">
        <w:t>procedure</w:t>
      </w:r>
      <w:r w:rsidRPr="00906B3E">
        <w:rPr>
          <w:spacing w:val="-16"/>
        </w:rPr>
        <w:t xml:space="preserve"> </w:t>
      </w:r>
      <w:r w:rsidRPr="00906B3E">
        <w:t>is</w:t>
      </w:r>
      <w:r w:rsidRPr="00906B3E">
        <w:rPr>
          <w:spacing w:val="-15"/>
        </w:rPr>
        <w:t xml:space="preserve"> </w:t>
      </w:r>
      <w:r w:rsidRPr="00906B3E">
        <w:t>more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consisten</w:t>
      </w:r>
      <w:r w:rsidRPr="00906B3E">
        <w:rPr>
          <w:spacing w:val="-1"/>
        </w:rPr>
        <w:t>t</w:t>
      </w:r>
      <w:r w:rsidRPr="00906B3E">
        <w:rPr>
          <w:spacing w:val="-16"/>
        </w:rPr>
        <w:t xml:space="preserve"> </w:t>
      </w:r>
      <w:r w:rsidRPr="00906B3E">
        <w:t>and</w:t>
      </w:r>
      <w:r w:rsidRPr="00906B3E">
        <w:rPr>
          <w:spacing w:val="-15"/>
        </w:rPr>
        <w:t xml:space="preserve"> </w:t>
      </w:r>
      <w:r w:rsidRPr="00906B3E">
        <w:t>easier</w:t>
      </w:r>
      <w:r w:rsidRPr="00906B3E">
        <w:rPr>
          <w:spacing w:val="-16"/>
        </w:rPr>
        <w:t xml:space="preserve"> </w:t>
      </w:r>
      <w:r w:rsidRPr="00906B3E">
        <w:t>to</w:t>
      </w:r>
      <w:r w:rsidRPr="00906B3E">
        <w:rPr>
          <w:spacing w:val="-16"/>
        </w:rPr>
        <w:t xml:space="preserve"> </w:t>
      </w:r>
      <w:r w:rsidRPr="00906B3E">
        <w:rPr>
          <w:spacing w:val="-2"/>
        </w:rPr>
        <w:t>in</w:t>
      </w:r>
      <w:r w:rsidRPr="00906B3E">
        <w:rPr>
          <w:spacing w:val="-1"/>
        </w:rPr>
        <w:t xml:space="preserve">terpret. </w:t>
      </w: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-16"/>
        </w:rPr>
        <w:t xml:space="preserve"> </w:t>
      </w:r>
      <w:r w:rsidRPr="00906B3E">
        <w:rPr>
          <w:spacing w:val="1"/>
        </w:rPr>
        <w:t>hope</w:t>
      </w:r>
      <w:r w:rsidRPr="00906B3E">
        <w:rPr>
          <w:spacing w:val="-16"/>
        </w:rPr>
        <w:t xml:space="preserve"> </w:t>
      </w:r>
      <w:r w:rsidRPr="00906B3E">
        <w:rPr>
          <w:spacing w:val="-1"/>
        </w:rPr>
        <w:t>t</w:t>
      </w:r>
      <w:r w:rsidRPr="00906B3E">
        <w:rPr>
          <w:spacing w:val="-2"/>
        </w:rPr>
        <w:t>his</w:t>
      </w:r>
      <w:r w:rsidRPr="00906B3E">
        <w:rPr>
          <w:spacing w:val="-15"/>
        </w:rPr>
        <w:t xml:space="preserve"> </w:t>
      </w:r>
      <w:r w:rsidRPr="00906B3E">
        <w:rPr>
          <w:spacing w:val="-3"/>
        </w:rPr>
        <w:t>overview</w:t>
      </w:r>
      <w:r w:rsidRPr="00906B3E">
        <w:rPr>
          <w:spacing w:val="-16"/>
        </w:rPr>
        <w:t xml:space="preserve"> </w:t>
      </w:r>
      <w:r w:rsidRPr="00906B3E">
        <w:t>of</w:t>
      </w:r>
      <w:r w:rsidRPr="00906B3E">
        <w:rPr>
          <w:spacing w:val="-16"/>
        </w:rPr>
        <w:t xml:space="preserve"> </w:t>
      </w:r>
      <w:r w:rsidRPr="00906B3E">
        <w:t>the</w:t>
      </w:r>
      <w:r w:rsidRPr="00906B3E">
        <w:rPr>
          <w:spacing w:val="39"/>
          <w:w w:val="97"/>
        </w:rPr>
        <w:t xml:space="preserve"> </w:t>
      </w:r>
      <w:r w:rsidRPr="00906B3E">
        <w:t>relationship</w:t>
      </w:r>
      <w:r w:rsidRPr="00906B3E">
        <w:rPr>
          <w:spacing w:val="-24"/>
        </w:rPr>
        <w:t xml:space="preserve"> </w:t>
      </w:r>
      <w:r w:rsidRPr="00906B3E">
        <w:rPr>
          <w:spacing w:val="-3"/>
        </w:rPr>
        <w:t>b</w:t>
      </w:r>
      <w:r w:rsidRPr="00906B3E">
        <w:rPr>
          <w:spacing w:val="-2"/>
        </w:rPr>
        <w:t>et</w:t>
      </w:r>
      <w:r w:rsidRPr="00906B3E">
        <w:rPr>
          <w:spacing w:val="-3"/>
        </w:rPr>
        <w:t>ween</w:t>
      </w:r>
      <w:r w:rsidRPr="00906B3E">
        <w:rPr>
          <w:spacing w:val="-24"/>
        </w:rPr>
        <w:t xml:space="preserve"> </w:t>
      </w:r>
      <w:r w:rsidRPr="00906B3E">
        <w:t>the</w:t>
      </w:r>
      <w:r w:rsidRPr="00906B3E">
        <w:rPr>
          <w:spacing w:val="-22"/>
        </w:rPr>
        <w:t xml:space="preserve"> </w:t>
      </w:r>
      <w:r w:rsidRPr="00906B3E">
        <w:t>SGPV</w:t>
      </w:r>
      <w:r w:rsidRPr="00906B3E">
        <w:rPr>
          <w:spacing w:val="-23"/>
        </w:rPr>
        <w:t xml:space="preserve"> </w:t>
      </w:r>
      <w:r w:rsidRPr="00906B3E">
        <w:t>and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24"/>
        </w:rPr>
        <w:t xml:space="preserve"> </w:t>
      </w:r>
      <w:r w:rsidRPr="00906B3E">
        <w:t>tests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will</w:t>
      </w:r>
      <w:r w:rsidRPr="00906B3E">
        <w:rPr>
          <w:spacing w:val="-23"/>
        </w:rPr>
        <w:t xml:space="preserve"> </w:t>
      </w:r>
      <w:r w:rsidRPr="00906B3E">
        <w:t>help</w:t>
      </w:r>
      <w:r w:rsidRPr="00906B3E">
        <w:rPr>
          <w:spacing w:val="-23"/>
        </w:rPr>
        <w:t xml:space="preserve"> </w:t>
      </w:r>
      <w:r w:rsidRPr="00906B3E">
        <w:rPr>
          <w:spacing w:val="-2"/>
        </w:rPr>
        <w:t>researchers</w:t>
      </w:r>
      <w:r w:rsidRPr="00906B3E">
        <w:rPr>
          <w:spacing w:val="-22"/>
        </w:rPr>
        <w:t xml:space="preserve"> </w:t>
      </w:r>
      <w:r w:rsidRPr="00906B3E">
        <w:t>to</w:t>
      </w:r>
      <w:r w:rsidRPr="00906B3E">
        <w:rPr>
          <w:spacing w:val="-23"/>
        </w:rPr>
        <w:t xml:space="preserve"> </w:t>
      </w:r>
      <w:r w:rsidRPr="00906B3E">
        <w:rPr>
          <w:spacing w:val="-3"/>
        </w:rPr>
        <w:t>make</w:t>
      </w:r>
      <w:r w:rsidRPr="00906B3E">
        <w:rPr>
          <w:spacing w:val="-23"/>
        </w:rPr>
        <w:t xml:space="preserve"> </w:t>
      </w:r>
      <w:r w:rsidRPr="00906B3E">
        <w:t>an</w:t>
      </w:r>
      <w:r w:rsidRPr="00906B3E">
        <w:rPr>
          <w:spacing w:val="47"/>
          <w:w w:val="95"/>
        </w:rPr>
        <w:t xml:space="preserve"> </w:t>
      </w:r>
      <w:r w:rsidRPr="00906B3E">
        <w:t>informed</w:t>
      </w:r>
      <w:r w:rsidRPr="00906B3E">
        <w:rPr>
          <w:spacing w:val="-29"/>
        </w:rPr>
        <w:t xml:space="preserve"> </w:t>
      </w:r>
      <w:r w:rsidRPr="00906B3E">
        <w:t>decision</w:t>
      </w:r>
      <w:r w:rsidRPr="00906B3E">
        <w:rPr>
          <w:spacing w:val="-29"/>
        </w:rPr>
        <w:t xml:space="preserve"> </w:t>
      </w:r>
      <w:r w:rsidRPr="00906B3E">
        <w:rPr>
          <w:spacing w:val="1"/>
        </w:rPr>
        <w:t>about</w:t>
      </w:r>
      <w:r w:rsidRPr="00906B3E">
        <w:rPr>
          <w:spacing w:val="-29"/>
        </w:rPr>
        <w:t xml:space="preserve"> </w:t>
      </w:r>
      <w:r w:rsidRPr="00906B3E">
        <w:rPr>
          <w:spacing w:val="-3"/>
        </w:rPr>
        <w:t>which</w:t>
      </w:r>
      <w:r w:rsidRPr="00906B3E">
        <w:rPr>
          <w:spacing w:val="-30"/>
        </w:rPr>
        <w:t xml:space="preserve"> </w:t>
      </w:r>
      <w:r w:rsidRPr="00906B3E">
        <w:t>statistical</w:t>
      </w:r>
      <w:r w:rsidRPr="00906B3E">
        <w:rPr>
          <w:spacing w:val="-29"/>
        </w:rPr>
        <w:t xml:space="preserve"> </w:t>
      </w:r>
      <w:r w:rsidRPr="00906B3E">
        <w:rPr>
          <w:spacing w:val="-2"/>
        </w:rPr>
        <w:t>approach</w:t>
      </w:r>
      <w:r w:rsidRPr="00906B3E">
        <w:rPr>
          <w:spacing w:val="-28"/>
        </w:rPr>
        <w:t xml:space="preserve"> </w:t>
      </w:r>
      <w:r w:rsidRPr="00906B3E">
        <w:rPr>
          <w:spacing w:val="-2"/>
        </w:rPr>
        <w:t>provides</w:t>
      </w:r>
      <w:r w:rsidRPr="00906B3E">
        <w:rPr>
          <w:spacing w:val="-30"/>
        </w:rPr>
        <w:t xml:space="preserve"> </w:t>
      </w:r>
      <w:r w:rsidRPr="00906B3E">
        <w:t>the</w:t>
      </w:r>
      <w:r w:rsidRPr="00906B3E">
        <w:rPr>
          <w:spacing w:val="-29"/>
        </w:rPr>
        <w:t xml:space="preserve"> </w:t>
      </w:r>
      <w:r w:rsidRPr="00906B3E">
        <w:rPr>
          <w:spacing w:val="1"/>
        </w:rPr>
        <w:t>best</w:t>
      </w:r>
      <w:r w:rsidRPr="00906B3E">
        <w:rPr>
          <w:spacing w:val="-29"/>
        </w:rPr>
        <w:t xml:space="preserve"> </w:t>
      </w:r>
      <w:r w:rsidRPr="00906B3E">
        <w:rPr>
          <w:spacing w:val="-3"/>
        </w:rPr>
        <w:t>answer</w:t>
      </w:r>
      <w:r w:rsidRPr="00906B3E">
        <w:rPr>
          <w:spacing w:val="-29"/>
        </w:rPr>
        <w:t xml:space="preserve"> </w:t>
      </w:r>
      <w:r w:rsidRPr="00906B3E">
        <w:t>to</w:t>
      </w:r>
      <w:r w:rsidRPr="00906B3E">
        <w:rPr>
          <w:spacing w:val="-29"/>
        </w:rPr>
        <w:t xml:space="preserve"> </w:t>
      </w:r>
      <w:r w:rsidRPr="00906B3E">
        <w:t>their</w:t>
      </w:r>
      <w:r w:rsidRPr="00906B3E">
        <w:rPr>
          <w:spacing w:val="27"/>
          <w:w w:val="96"/>
        </w:rPr>
        <w:t xml:space="preserve"> </w:t>
      </w:r>
      <w:r w:rsidRPr="00906B3E">
        <w:rPr>
          <w:w w:val="95"/>
        </w:rPr>
        <w:t>question.</w:t>
      </w:r>
      <w:r w:rsidRPr="00906B3E">
        <w:rPr>
          <w:spacing w:val="13"/>
          <w:w w:val="95"/>
        </w:rPr>
        <w:t xml:space="preserve"> </w:t>
      </w:r>
      <w:r w:rsidRPr="00906B3E">
        <w:rPr>
          <w:w w:val="95"/>
        </w:rPr>
        <w:t>Our</w:t>
      </w:r>
      <w:r w:rsidRPr="00906B3E">
        <w:rPr>
          <w:spacing w:val="-4"/>
          <w:w w:val="95"/>
        </w:rPr>
        <w:t xml:space="preserve"> </w:t>
      </w:r>
      <w:r w:rsidRPr="00906B3E">
        <w:rPr>
          <w:spacing w:val="-2"/>
          <w:w w:val="95"/>
        </w:rPr>
        <w:t>comparisons</w:t>
      </w:r>
      <w:r w:rsidRPr="00906B3E">
        <w:rPr>
          <w:spacing w:val="-3"/>
          <w:w w:val="95"/>
        </w:rPr>
        <w:t xml:space="preserve"> show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that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when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proposing</w:t>
      </w:r>
      <w:r w:rsidRPr="00906B3E">
        <w:rPr>
          <w:spacing w:val="-5"/>
          <w:w w:val="95"/>
        </w:rPr>
        <w:t xml:space="preserve"> </w:t>
      </w:r>
      <w:r w:rsidRPr="00906B3E">
        <w:rPr>
          <w:spacing w:val="-1"/>
          <w:w w:val="95"/>
        </w:rPr>
        <w:t>alternativ</w:t>
      </w:r>
      <w:r w:rsidRPr="00906B3E">
        <w:rPr>
          <w:spacing w:val="-2"/>
          <w:w w:val="95"/>
        </w:rPr>
        <w:t>es</w:t>
      </w:r>
      <w:r w:rsidRPr="00906B3E">
        <w:rPr>
          <w:spacing w:val="-3"/>
          <w:w w:val="95"/>
        </w:rPr>
        <w:t xml:space="preserve"> </w:t>
      </w:r>
      <w:r w:rsidRPr="00906B3E">
        <w:rPr>
          <w:w w:val="95"/>
        </w:rPr>
        <w:t>to</w:t>
      </w:r>
      <w:r w:rsidRPr="00906B3E">
        <w:rPr>
          <w:spacing w:val="-5"/>
          <w:w w:val="95"/>
        </w:rPr>
        <w:t xml:space="preserve"> </w:t>
      </w:r>
      <w:r w:rsidRPr="00906B3E">
        <w:rPr>
          <w:spacing w:val="-2"/>
          <w:w w:val="95"/>
        </w:rPr>
        <w:t>null-hypothesis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tests,</w:t>
      </w:r>
      <w:r w:rsidRPr="00906B3E">
        <w:rPr>
          <w:spacing w:val="-4"/>
          <w:w w:val="95"/>
        </w:rPr>
        <w:t xml:space="preserve"> </w:t>
      </w:r>
      <w:r w:rsidRPr="00906B3E">
        <w:rPr>
          <w:w w:val="95"/>
        </w:rPr>
        <w:t>it</w:t>
      </w:r>
      <w:r w:rsidRPr="00906B3E">
        <w:rPr>
          <w:spacing w:val="59"/>
          <w:w w:val="103"/>
        </w:rPr>
        <w:t xml:space="preserve"> </w:t>
      </w:r>
      <w:r w:rsidRPr="00906B3E">
        <w:t>is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importan</w:t>
      </w:r>
      <w:r w:rsidRPr="00906B3E">
        <w:rPr>
          <w:spacing w:val="-1"/>
        </w:rPr>
        <w:t>t</w:t>
      </w:r>
      <w:r w:rsidRPr="00906B3E">
        <w:rPr>
          <w:spacing w:val="-32"/>
        </w:rPr>
        <w:t xml:space="preserve"> </w:t>
      </w:r>
      <w:r w:rsidRPr="00906B3E">
        <w:t>to</w:t>
      </w:r>
      <w:r w:rsidRPr="00906B3E">
        <w:rPr>
          <w:spacing w:val="-31"/>
        </w:rPr>
        <w:t xml:space="preserve"> </w:t>
      </w:r>
      <w:r w:rsidRPr="00906B3E">
        <w:t>compare</w:t>
      </w:r>
      <w:r w:rsidRPr="00906B3E">
        <w:rPr>
          <w:spacing w:val="-31"/>
        </w:rPr>
        <w:t xml:space="preserve"> </w:t>
      </w:r>
      <w:r w:rsidRPr="00906B3E">
        <w:t>new</w:t>
      </w:r>
      <w:r w:rsidRPr="00906B3E">
        <w:rPr>
          <w:spacing w:val="-31"/>
        </w:rPr>
        <w:t xml:space="preserve"> </w:t>
      </w:r>
      <w:r w:rsidRPr="00906B3E">
        <w:t>proposals</w:t>
      </w:r>
      <w:r w:rsidRPr="00906B3E">
        <w:rPr>
          <w:spacing w:val="-31"/>
        </w:rPr>
        <w:t xml:space="preserve"> </w:t>
      </w:r>
      <w:r w:rsidRPr="00906B3E">
        <w:t>to</w:t>
      </w:r>
      <w:r w:rsidRPr="00906B3E">
        <w:rPr>
          <w:spacing w:val="-31"/>
        </w:rPr>
        <w:t xml:space="preserve"> </w:t>
      </w:r>
      <w:r w:rsidRPr="00906B3E">
        <w:t>already</w:t>
      </w:r>
      <w:r w:rsidRPr="00906B3E">
        <w:rPr>
          <w:spacing w:val="-31"/>
        </w:rPr>
        <w:t xml:space="preserve"> </w:t>
      </w:r>
      <w:r w:rsidRPr="00906B3E">
        <w:t>existing</w:t>
      </w:r>
      <w:r w:rsidRPr="00906B3E">
        <w:rPr>
          <w:spacing w:val="-31"/>
        </w:rPr>
        <w:t xml:space="preserve"> </w:t>
      </w:r>
      <w:r w:rsidRPr="00906B3E">
        <w:t>procedures.</w:t>
      </w:r>
      <w:r w:rsidRPr="00906B3E">
        <w:rPr>
          <w:spacing w:val="-21"/>
        </w:rPr>
        <w:t xml:space="preserve"> </w:t>
      </w:r>
      <w:r w:rsidRPr="00906B3E">
        <w:rPr>
          <w:spacing w:val="-10"/>
        </w:rPr>
        <w:t>W</w:t>
      </w:r>
      <w:r w:rsidRPr="00906B3E">
        <w:rPr>
          <w:spacing w:val="-12"/>
        </w:rPr>
        <w:t>e</w:t>
      </w:r>
      <w:r w:rsidRPr="00906B3E">
        <w:rPr>
          <w:spacing w:val="-31"/>
        </w:rPr>
        <w:t xml:space="preserve"> </w:t>
      </w:r>
      <w:r w:rsidRPr="00906B3E">
        <w:rPr>
          <w:spacing w:val="-1"/>
        </w:rPr>
        <w:t>b</w:t>
      </w:r>
      <w:r w:rsidRPr="00906B3E">
        <w:rPr>
          <w:spacing w:val="-2"/>
        </w:rPr>
        <w:t>elieve</w:t>
      </w:r>
      <w:r w:rsidRPr="00906B3E">
        <w:rPr>
          <w:spacing w:val="52"/>
          <w:w w:val="90"/>
        </w:rPr>
        <w:t xml:space="preserve"> </w:t>
      </w:r>
      <w:r w:rsidRPr="00906B3E">
        <w:rPr>
          <w:spacing w:val="-3"/>
        </w:rPr>
        <w:t>equivalence</w:t>
      </w:r>
      <w:r w:rsidRPr="00906B3E">
        <w:rPr>
          <w:spacing w:val="-32"/>
        </w:rPr>
        <w:t xml:space="preserve"> </w:t>
      </w:r>
      <w:r w:rsidRPr="00906B3E">
        <w:t>tests</w:t>
      </w:r>
      <w:r w:rsidRPr="00906B3E">
        <w:rPr>
          <w:spacing w:val="-31"/>
        </w:rPr>
        <w:t xml:space="preserve"> </w:t>
      </w:r>
      <w:r w:rsidRPr="00906B3E">
        <w:rPr>
          <w:spacing w:val="-3"/>
        </w:rPr>
        <w:t>achieve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2"/>
        </w:rPr>
        <w:t xml:space="preserve"> </w:t>
      </w:r>
      <w:r w:rsidRPr="00906B3E">
        <w:t>goals</w:t>
      </w:r>
      <w:r w:rsidRPr="00906B3E">
        <w:rPr>
          <w:spacing w:val="-31"/>
        </w:rPr>
        <w:t xml:space="preserve"> </w:t>
      </w:r>
      <w:r w:rsidRPr="00906B3E">
        <w:t>of</w:t>
      </w:r>
      <w:r w:rsidRPr="00906B3E">
        <w:rPr>
          <w:spacing w:val="-31"/>
        </w:rPr>
        <w:t xml:space="preserve"> </w:t>
      </w:r>
      <w:r w:rsidRPr="00906B3E">
        <w:t>the</w:t>
      </w:r>
      <w:r w:rsidRPr="00906B3E">
        <w:rPr>
          <w:spacing w:val="-32"/>
        </w:rPr>
        <w:t xml:space="preserve"> </w:t>
      </w:r>
      <w:proofErr w:type="gramStart"/>
      <w:r w:rsidRPr="00906B3E">
        <w:t>second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generation</w:t>
      </w:r>
      <w:proofErr w:type="gramEnd"/>
      <w:r w:rsidRPr="00906B3E">
        <w:rPr>
          <w:spacing w:val="-31"/>
        </w:rPr>
        <w:t xml:space="preserve"> </w:t>
      </w:r>
      <w:r w:rsidRPr="00906B3E">
        <w:rPr>
          <w:i/>
          <w:spacing w:val="-2"/>
        </w:rPr>
        <w:t>p</w:t>
      </w:r>
      <w:r w:rsidRPr="00906B3E">
        <w:rPr>
          <w:spacing w:val="-2"/>
        </w:rPr>
        <w:t>-value</w:t>
      </w:r>
      <w:r w:rsidRPr="00906B3E">
        <w:rPr>
          <w:spacing w:val="-32"/>
        </w:rPr>
        <w:t xml:space="preserve"> </w:t>
      </w:r>
      <w:r w:rsidRPr="00906B3E">
        <w:t>while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allowing</w:t>
      </w:r>
      <w:r w:rsidRPr="00906B3E">
        <w:rPr>
          <w:spacing w:val="-32"/>
        </w:rPr>
        <w:t xml:space="preserve"> </w:t>
      </w:r>
      <w:r w:rsidRPr="00906B3E">
        <w:t>users</w:t>
      </w:r>
      <w:r w:rsidRPr="00906B3E">
        <w:rPr>
          <w:spacing w:val="-31"/>
        </w:rPr>
        <w:t xml:space="preserve"> </w:t>
      </w:r>
      <w:r w:rsidRPr="00906B3E">
        <w:t>to</w:t>
      </w:r>
      <w:r w:rsidRPr="00906B3E">
        <w:rPr>
          <w:spacing w:val="37"/>
          <w:w w:val="99"/>
        </w:rPr>
        <w:t xml:space="preserve"> </w:t>
      </w:r>
      <w:r w:rsidRPr="00906B3E">
        <w:t>more</w:t>
      </w:r>
      <w:r w:rsidRPr="00906B3E">
        <w:rPr>
          <w:spacing w:val="-31"/>
        </w:rPr>
        <w:t xml:space="preserve"> </w:t>
      </w:r>
      <w:r w:rsidRPr="00906B3E">
        <w:t>easily</w:t>
      </w:r>
      <w:r w:rsidRPr="00906B3E">
        <w:rPr>
          <w:spacing w:val="-30"/>
        </w:rPr>
        <w:t xml:space="preserve"> </w:t>
      </w:r>
      <w:r w:rsidRPr="00906B3E">
        <w:rPr>
          <w:spacing w:val="-2"/>
        </w:rPr>
        <w:t>control</w:t>
      </w:r>
      <w:r w:rsidRPr="00906B3E">
        <w:rPr>
          <w:spacing w:val="-31"/>
        </w:rPr>
        <w:t xml:space="preserve"> </w:t>
      </w:r>
      <w:r w:rsidRPr="00906B3E">
        <w:t>error</w:t>
      </w:r>
      <w:r w:rsidRPr="00906B3E">
        <w:rPr>
          <w:spacing w:val="-30"/>
        </w:rPr>
        <w:t xml:space="preserve"> </w:t>
      </w:r>
      <w:r w:rsidRPr="00906B3E">
        <w:t>rates,</w:t>
      </w:r>
      <w:r w:rsidRPr="00906B3E">
        <w:rPr>
          <w:spacing w:val="-31"/>
        </w:rPr>
        <w:t xml:space="preserve"> </w:t>
      </w:r>
      <w:r w:rsidRPr="00906B3E">
        <w:t>and</w:t>
      </w:r>
      <w:r w:rsidRPr="00906B3E">
        <w:rPr>
          <w:spacing w:val="-31"/>
        </w:rPr>
        <w:t xml:space="preserve"> </w:t>
      </w:r>
      <w:r w:rsidRPr="00906B3E">
        <w:t>while</w:t>
      </w:r>
      <w:r w:rsidRPr="00906B3E">
        <w:rPr>
          <w:spacing w:val="-30"/>
        </w:rPr>
        <w:t xml:space="preserve"> </w:t>
      </w:r>
      <w:r w:rsidRPr="00906B3E">
        <w:t>yielding</w:t>
      </w:r>
      <w:r w:rsidRPr="00906B3E">
        <w:rPr>
          <w:spacing w:val="-31"/>
        </w:rPr>
        <w:t xml:space="preserve"> </w:t>
      </w:r>
      <w:r w:rsidRPr="00906B3E">
        <w:t>more</w:t>
      </w:r>
      <w:r w:rsidRPr="00906B3E">
        <w:rPr>
          <w:spacing w:val="-31"/>
        </w:rPr>
        <w:t xml:space="preserve"> </w:t>
      </w:r>
      <w:r w:rsidRPr="00906B3E">
        <w:rPr>
          <w:spacing w:val="-2"/>
        </w:rPr>
        <w:t>consisten</w:t>
      </w:r>
      <w:r w:rsidRPr="00906B3E">
        <w:rPr>
          <w:spacing w:val="-1"/>
        </w:rPr>
        <w:t>t</w:t>
      </w:r>
      <w:r w:rsidRPr="00906B3E">
        <w:rPr>
          <w:spacing w:val="-30"/>
        </w:rPr>
        <w:t xml:space="preserve"> </w:t>
      </w:r>
      <w:r w:rsidRPr="00906B3E">
        <w:t>statistical</w:t>
      </w:r>
      <w:r w:rsidRPr="00906B3E">
        <w:rPr>
          <w:spacing w:val="-31"/>
        </w:rPr>
        <w:t xml:space="preserve"> </w:t>
      </w:r>
      <w:r w:rsidRPr="00906B3E">
        <w:t>outcomes.</w:t>
      </w:r>
    </w:p>
    <w:p w:rsidR="00687123" w:rsidRPr="00906B3E" w:rsidRDefault="00687123">
      <w:pPr>
        <w:spacing w:line="354" w:lineRule="auto"/>
        <w:rPr>
          <w:rFonts w:ascii="Palatino Linotype" w:hAnsi="Palatino Linotype"/>
        </w:rPr>
        <w:sectPr w:rsidR="00687123" w:rsidRPr="00906B3E">
          <w:pgSz w:w="12240" w:h="15840"/>
          <w:pgMar w:top="960" w:right="1320" w:bottom="280" w:left="132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Heading1"/>
        <w:spacing w:before="70"/>
        <w:ind w:left="4092" w:right="4130"/>
        <w:jc w:val="center"/>
        <w:rPr>
          <w:rFonts w:ascii="Palatino Linotype" w:hAnsi="Palatino Linotype"/>
          <w:b w:val="0"/>
          <w:bCs w:val="0"/>
        </w:rPr>
      </w:pPr>
      <w:bookmarkStart w:id="21" w:name="References"/>
      <w:bookmarkEnd w:id="21"/>
      <w:r w:rsidRPr="00906B3E">
        <w:rPr>
          <w:rFonts w:ascii="Palatino Linotype" w:hAnsi="Palatino Linotype"/>
        </w:rPr>
        <w:t>References</w:t>
      </w:r>
    </w:p>
    <w:p w:rsidR="00687123" w:rsidRPr="00906B3E" w:rsidRDefault="00687123">
      <w:pPr>
        <w:spacing w:before="6"/>
        <w:rPr>
          <w:rFonts w:ascii="Palatino Linotype" w:eastAsia="Georgia" w:hAnsi="Palatino Linotype" w:cs="Georgia"/>
          <w:b/>
          <w:bCs/>
          <w:sz w:val="32"/>
          <w:szCs w:val="32"/>
        </w:rPr>
      </w:pPr>
    </w:p>
    <w:p w:rsidR="00687123" w:rsidRPr="00906B3E" w:rsidRDefault="00C62845">
      <w:pPr>
        <w:spacing w:line="354" w:lineRule="auto"/>
        <w:ind w:left="827" w:right="69" w:hanging="708"/>
        <w:rPr>
          <w:rFonts w:ascii="Palatino Linotype" w:eastAsia="Palatino Linotype" w:hAnsi="Palatino Linotype" w:cs="Palatino Linotype"/>
          <w:sz w:val="24"/>
          <w:szCs w:val="24"/>
        </w:rPr>
      </w:pPr>
      <w:r w:rsidRPr="00906B3E">
        <w:rPr>
          <w:rFonts w:ascii="Palatino Linotype" w:hAnsi="Palatino Linotype"/>
          <w:sz w:val="24"/>
        </w:rPr>
        <w:t>American</w:t>
      </w:r>
      <w:r w:rsidRPr="00906B3E">
        <w:rPr>
          <w:rFonts w:ascii="Palatino Linotype" w:hAnsi="Palatino Linotype"/>
          <w:spacing w:val="-14"/>
          <w:sz w:val="24"/>
        </w:rPr>
        <w:t xml:space="preserve"> </w:t>
      </w:r>
      <w:r w:rsidRPr="00906B3E">
        <w:rPr>
          <w:rFonts w:ascii="Palatino Linotype" w:hAnsi="Palatino Linotype"/>
          <w:spacing w:val="-1"/>
          <w:sz w:val="24"/>
        </w:rPr>
        <w:t>Psyc</w:t>
      </w:r>
      <w:r w:rsidRPr="00906B3E">
        <w:rPr>
          <w:rFonts w:ascii="Palatino Linotype" w:hAnsi="Palatino Linotype"/>
          <w:spacing w:val="-2"/>
          <w:sz w:val="24"/>
        </w:rPr>
        <w:t>hological</w:t>
      </w:r>
      <w:r w:rsidRPr="00906B3E">
        <w:rPr>
          <w:rFonts w:ascii="Palatino Linotype" w:hAnsi="Palatino Linotype"/>
          <w:spacing w:val="-13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Association</w:t>
      </w:r>
      <w:r w:rsidRPr="00906B3E">
        <w:rPr>
          <w:rFonts w:ascii="Palatino Linotype" w:hAnsi="Palatino Linotype"/>
          <w:spacing w:val="-13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(Ed.).</w:t>
      </w:r>
      <w:r w:rsidRPr="00906B3E">
        <w:rPr>
          <w:rFonts w:ascii="Palatino Linotype" w:hAnsi="Palatino Linotype"/>
          <w:spacing w:val="1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(2010).</w:t>
      </w:r>
      <w:r w:rsidRPr="00906B3E">
        <w:rPr>
          <w:rFonts w:ascii="Palatino Linotype" w:hAnsi="Palatino Linotype"/>
          <w:spacing w:val="2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Public</w:t>
      </w:r>
      <w:r w:rsidRPr="00906B3E">
        <w:rPr>
          <w:rFonts w:ascii="Palatino Linotype" w:hAnsi="Palatino Linotype"/>
          <w:i/>
          <w:spacing w:val="-2"/>
          <w:sz w:val="24"/>
        </w:rPr>
        <w:t>ation</w:t>
      </w:r>
      <w:r w:rsidRPr="00906B3E">
        <w:rPr>
          <w:rFonts w:ascii="Palatino Linotype" w:hAnsi="Palatino Linotype"/>
          <w:i/>
          <w:spacing w:val="-17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manual</w:t>
      </w:r>
      <w:r w:rsidRPr="00906B3E">
        <w:rPr>
          <w:rFonts w:ascii="Palatino Linotype" w:hAnsi="Palatino Linotype"/>
          <w:i/>
          <w:spacing w:val="-18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of</w:t>
      </w:r>
      <w:r w:rsidRPr="00906B3E">
        <w:rPr>
          <w:rFonts w:ascii="Palatino Linotype" w:hAnsi="Palatino Linotype"/>
          <w:i/>
          <w:spacing w:val="-17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the</w:t>
      </w:r>
      <w:r w:rsidRPr="00906B3E">
        <w:rPr>
          <w:rFonts w:ascii="Palatino Linotype" w:hAnsi="Palatino Linotype"/>
          <w:i/>
          <w:spacing w:val="-17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A</w:t>
      </w:r>
      <w:r w:rsidRPr="00906B3E">
        <w:rPr>
          <w:rFonts w:ascii="Palatino Linotype" w:hAnsi="Palatino Linotype"/>
          <w:i/>
          <w:spacing w:val="-4"/>
          <w:sz w:val="24"/>
        </w:rPr>
        <w:t>merican</w:t>
      </w:r>
      <w:r w:rsidRPr="00906B3E">
        <w:rPr>
          <w:rFonts w:ascii="Palatino Linotype" w:hAnsi="Palatino Linotype"/>
          <w:i/>
          <w:spacing w:val="41"/>
          <w:w w:val="94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Psychological</w:t>
      </w:r>
      <w:r w:rsidRPr="00906B3E">
        <w:rPr>
          <w:rFonts w:ascii="Palatino Linotype" w:hAnsi="Palatino Linotype"/>
          <w:i/>
          <w:spacing w:val="-37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A</w:t>
      </w:r>
      <w:r w:rsidRPr="00906B3E">
        <w:rPr>
          <w:rFonts w:ascii="Palatino Linotype" w:hAnsi="Palatino Linotype"/>
          <w:i/>
          <w:spacing w:val="-4"/>
          <w:sz w:val="24"/>
        </w:rPr>
        <w:t>sso</w:t>
      </w:r>
      <w:r w:rsidRPr="00906B3E">
        <w:rPr>
          <w:rFonts w:ascii="Palatino Linotype" w:hAnsi="Palatino Linotype"/>
          <w:i/>
          <w:spacing w:val="-3"/>
          <w:sz w:val="24"/>
        </w:rPr>
        <w:t>ciation</w:t>
      </w:r>
      <w:r w:rsidRPr="00906B3E">
        <w:rPr>
          <w:rFonts w:ascii="Palatino Linotype" w:hAnsi="Palatino Linotype"/>
          <w:i/>
          <w:spacing w:val="-33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(6th</w:t>
      </w:r>
      <w:r w:rsidRPr="00906B3E">
        <w:rPr>
          <w:rFonts w:ascii="Palatino Linotype" w:hAnsi="Palatino Linotype"/>
          <w:spacing w:val="-32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ed.).</w:t>
      </w:r>
      <w:r w:rsidRPr="00906B3E">
        <w:rPr>
          <w:rFonts w:ascii="Palatino Linotype" w:hAnsi="Palatino Linotype"/>
          <w:spacing w:val="-21"/>
          <w:sz w:val="24"/>
        </w:rPr>
        <w:t xml:space="preserve"> </w:t>
      </w:r>
      <w:r w:rsidRPr="00906B3E">
        <w:rPr>
          <w:rFonts w:ascii="Palatino Linotype" w:hAnsi="Palatino Linotype"/>
          <w:spacing w:val="-2"/>
          <w:sz w:val="24"/>
        </w:rPr>
        <w:t>W</w:t>
      </w:r>
      <w:r w:rsidRPr="00906B3E">
        <w:rPr>
          <w:rFonts w:ascii="Palatino Linotype" w:hAnsi="Palatino Linotype"/>
          <w:spacing w:val="-3"/>
          <w:sz w:val="24"/>
        </w:rPr>
        <w:t>ashington,</w:t>
      </w:r>
      <w:r w:rsidRPr="00906B3E">
        <w:rPr>
          <w:rFonts w:ascii="Palatino Linotype" w:hAnsi="Palatino Linotype"/>
          <w:spacing w:val="-32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DC:</w:t>
      </w:r>
      <w:r w:rsidRPr="00906B3E">
        <w:rPr>
          <w:rFonts w:ascii="Palatino Linotype" w:hAnsi="Palatino Linotype"/>
          <w:spacing w:val="-31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American</w:t>
      </w:r>
      <w:r w:rsidRPr="00906B3E">
        <w:rPr>
          <w:rFonts w:ascii="Palatino Linotype" w:hAnsi="Palatino Linotype"/>
          <w:spacing w:val="-32"/>
          <w:sz w:val="24"/>
        </w:rPr>
        <w:t xml:space="preserve"> </w:t>
      </w:r>
      <w:r w:rsidRPr="00906B3E">
        <w:rPr>
          <w:rFonts w:ascii="Palatino Linotype" w:hAnsi="Palatino Linotype"/>
          <w:spacing w:val="-1"/>
          <w:sz w:val="24"/>
        </w:rPr>
        <w:t>Psyc</w:t>
      </w:r>
      <w:r w:rsidRPr="00906B3E">
        <w:rPr>
          <w:rFonts w:ascii="Palatino Linotype" w:hAnsi="Palatino Linotype"/>
          <w:spacing w:val="-2"/>
          <w:sz w:val="24"/>
        </w:rPr>
        <w:t>hological</w:t>
      </w:r>
      <w:r w:rsidRPr="00906B3E">
        <w:rPr>
          <w:rFonts w:ascii="Palatino Linotype" w:hAnsi="Palatino Linotype"/>
          <w:spacing w:val="37"/>
          <w:w w:val="93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Association.</w:t>
      </w:r>
    </w:p>
    <w:p w:rsidR="00687123" w:rsidRPr="00906B3E" w:rsidRDefault="00C62845">
      <w:pPr>
        <w:pStyle w:val="BodyText"/>
        <w:spacing w:before="10"/>
        <w:ind w:left="119"/>
      </w:pPr>
      <w:r w:rsidRPr="00906B3E">
        <w:t>Blume,</w:t>
      </w:r>
      <w:r w:rsidRPr="00906B3E">
        <w:rPr>
          <w:spacing w:val="1"/>
        </w:rPr>
        <w:t xml:space="preserve"> </w:t>
      </w:r>
      <w:r w:rsidRPr="00906B3E">
        <w:rPr>
          <w:w w:val="105"/>
        </w:rPr>
        <w:t xml:space="preserve">J. </w:t>
      </w:r>
      <w:r w:rsidRPr="00906B3E">
        <w:t>D.,</w:t>
      </w:r>
      <w:r w:rsidRPr="00906B3E">
        <w:rPr>
          <w:spacing w:val="2"/>
        </w:rPr>
        <w:t xml:space="preserve"> </w:t>
      </w:r>
      <w:r w:rsidRPr="00906B3E">
        <w:t>D’Agostino</w:t>
      </w:r>
      <w:r w:rsidRPr="00906B3E">
        <w:rPr>
          <w:spacing w:val="1"/>
        </w:rPr>
        <w:t xml:space="preserve"> </w:t>
      </w:r>
      <w:r w:rsidRPr="00906B3E">
        <w:rPr>
          <w:spacing w:val="-3"/>
        </w:rPr>
        <w:t>McGowan,</w:t>
      </w:r>
      <w:r w:rsidRPr="00906B3E">
        <w:rPr>
          <w:spacing w:val="2"/>
        </w:rPr>
        <w:t xml:space="preserve"> </w:t>
      </w:r>
      <w:r w:rsidRPr="00906B3E">
        <w:t>L.,</w:t>
      </w:r>
      <w:r w:rsidRPr="00906B3E">
        <w:rPr>
          <w:spacing w:val="3"/>
        </w:rPr>
        <w:t xml:space="preserve"> </w:t>
      </w:r>
      <w:r w:rsidRPr="00906B3E">
        <w:rPr>
          <w:spacing w:val="-2"/>
        </w:rPr>
        <w:t>Dupon</w:t>
      </w:r>
      <w:r w:rsidRPr="00906B3E">
        <w:rPr>
          <w:spacing w:val="-1"/>
        </w:rPr>
        <w:t>t,</w:t>
      </w:r>
      <w:r w:rsidRPr="00906B3E">
        <w:rPr>
          <w:spacing w:val="2"/>
        </w:rPr>
        <w:t xml:space="preserve"> </w:t>
      </w:r>
      <w:r w:rsidRPr="00906B3E">
        <w:t>W.</w:t>
      </w:r>
      <w:r w:rsidRPr="00906B3E">
        <w:rPr>
          <w:spacing w:val="2"/>
        </w:rPr>
        <w:t xml:space="preserve"> </w:t>
      </w:r>
      <w:r w:rsidRPr="00906B3E">
        <w:t>D.,</w:t>
      </w:r>
      <w:r w:rsidRPr="00906B3E">
        <w:rPr>
          <w:spacing w:val="2"/>
        </w:rPr>
        <w:t xml:space="preserve"> </w:t>
      </w:r>
      <w:r w:rsidRPr="00906B3E">
        <w:t>&amp;</w:t>
      </w:r>
      <w:r w:rsidRPr="00906B3E">
        <w:rPr>
          <w:spacing w:val="3"/>
        </w:rPr>
        <w:t xml:space="preserve"> </w:t>
      </w:r>
      <w:r w:rsidRPr="00906B3E">
        <w:rPr>
          <w:spacing w:val="-4"/>
        </w:rPr>
        <w:t>Greevy</w:t>
      </w:r>
      <w:r w:rsidRPr="00906B3E">
        <w:rPr>
          <w:spacing w:val="-3"/>
        </w:rPr>
        <w:t>,</w:t>
      </w:r>
      <w:r w:rsidRPr="00906B3E">
        <w:rPr>
          <w:spacing w:val="1"/>
        </w:rPr>
        <w:t xml:space="preserve"> </w:t>
      </w:r>
      <w:r w:rsidRPr="00906B3E">
        <w:t>R.</w:t>
      </w:r>
      <w:r w:rsidRPr="00906B3E">
        <w:rPr>
          <w:spacing w:val="2"/>
        </w:rPr>
        <w:t xml:space="preserve"> </w:t>
      </w:r>
      <w:r w:rsidRPr="00906B3E">
        <w:t>A.</w:t>
      </w:r>
      <w:r w:rsidRPr="00906B3E">
        <w:rPr>
          <w:spacing w:val="3"/>
        </w:rPr>
        <w:t xml:space="preserve"> </w:t>
      </w:r>
      <w:r w:rsidRPr="00906B3E">
        <w:t>(2018).</w:t>
      </w:r>
    </w:p>
    <w:p w:rsidR="00687123" w:rsidRPr="00906B3E" w:rsidRDefault="00C62845">
      <w:pPr>
        <w:pStyle w:val="BodyText"/>
        <w:spacing w:before="154" w:line="354" w:lineRule="auto"/>
        <w:ind w:left="840" w:right="117"/>
      </w:pPr>
      <w:r w:rsidRPr="00906B3E">
        <w:rPr>
          <w:w w:val="95"/>
        </w:rPr>
        <w:t>Second-generation</w:t>
      </w:r>
      <w:r w:rsidRPr="00906B3E">
        <w:rPr>
          <w:spacing w:val="7"/>
          <w:w w:val="95"/>
        </w:rPr>
        <w:t xml:space="preserve"> </w:t>
      </w:r>
      <w:r w:rsidRPr="00906B3E">
        <w:rPr>
          <w:spacing w:val="-3"/>
          <w:w w:val="95"/>
        </w:rPr>
        <w:t>p-values:</w:t>
      </w:r>
      <w:r w:rsidRPr="00906B3E">
        <w:rPr>
          <w:spacing w:val="26"/>
          <w:w w:val="95"/>
        </w:rPr>
        <w:t xml:space="preserve"> </w:t>
      </w:r>
      <w:r w:rsidRPr="00906B3E">
        <w:rPr>
          <w:spacing w:val="-3"/>
          <w:w w:val="95"/>
        </w:rPr>
        <w:t>Improved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rigor,</w:t>
      </w:r>
      <w:r w:rsidRPr="00906B3E">
        <w:rPr>
          <w:spacing w:val="5"/>
          <w:w w:val="95"/>
        </w:rPr>
        <w:t xml:space="preserve"> </w:t>
      </w:r>
      <w:r w:rsidRPr="00906B3E">
        <w:rPr>
          <w:spacing w:val="-3"/>
          <w:w w:val="95"/>
        </w:rPr>
        <w:t>repro</w:t>
      </w:r>
      <w:r w:rsidRPr="00906B3E">
        <w:rPr>
          <w:spacing w:val="-2"/>
          <w:w w:val="95"/>
        </w:rPr>
        <w:t>ducibilit</w:t>
      </w:r>
      <w:r w:rsidRPr="00906B3E">
        <w:rPr>
          <w:spacing w:val="-3"/>
          <w:w w:val="95"/>
        </w:rPr>
        <w:t>y</w:t>
      </w:r>
      <w:r w:rsidRPr="00906B3E">
        <w:rPr>
          <w:spacing w:val="-2"/>
          <w:w w:val="95"/>
        </w:rPr>
        <w:t>,</w:t>
      </w:r>
      <w:r w:rsidRPr="00906B3E">
        <w:rPr>
          <w:spacing w:val="7"/>
          <w:w w:val="95"/>
        </w:rPr>
        <w:t xml:space="preserve"> </w:t>
      </w:r>
      <w:r w:rsidRPr="00906B3E">
        <w:rPr>
          <w:w w:val="95"/>
        </w:rPr>
        <w:t>&amp;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transparency</w:t>
      </w:r>
      <w:r w:rsidRPr="00906B3E">
        <w:rPr>
          <w:spacing w:val="6"/>
          <w:w w:val="95"/>
        </w:rPr>
        <w:t xml:space="preserve"> </w:t>
      </w:r>
      <w:r w:rsidRPr="00906B3E">
        <w:rPr>
          <w:w w:val="95"/>
        </w:rPr>
        <w:t>in</w:t>
      </w:r>
      <w:r w:rsidRPr="00906B3E">
        <w:rPr>
          <w:spacing w:val="37"/>
          <w:w w:val="93"/>
        </w:rPr>
        <w:t xml:space="preserve"> </w:t>
      </w:r>
      <w:r w:rsidRPr="00906B3E">
        <w:t>statistical</w:t>
      </w:r>
      <w:r w:rsidRPr="00906B3E">
        <w:rPr>
          <w:spacing w:val="-22"/>
        </w:rPr>
        <w:t xml:space="preserve"> </w:t>
      </w:r>
      <w:r w:rsidRPr="00906B3E">
        <w:t>analyses.</w:t>
      </w:r>
      <w:r w:rsidRPr="00906B3E">
        <w:rPr>
          <w:spacing w:val="-8"/>
        </w:rPr>
        <w:t xml:space="preserve"> </w:t>
      </w:r>
      <w:r w:rsidRPr="00906B3E">
        <w:rPr>
          <w:i/>
        </w:rPr>
        <w:t>PLOS</w:t>
      </w:r>
      <w:r w:rsidRPr="00906B3E">
        <w:rPr>
          <w:i/>
          <w:spacing w:val="-25"/>
        </w:rPr>
        <w:t xml:space="preserve"> </w:t>
      </w:r>
      <w:r w:rsidRPr="00906B3E">
        <w:rPr>
          <w:i/>
        </w:rPr>
        <w:t>ONE</w:t>
      </w:r>
      <w:r w:rsidRPr="00906B3E">
        <w:t>,</w:t>
      </w:r>
      <w:r w:rsidRPr="00906B3E">
        <w:rPr>
          <w:spacing w:val="-21"/>
        </w:rPr>
        <w:t xml:space="preserve"> </w:t>
      </w:r>
      <w:r w:rsidRPr="00906B3E">
        <w:rPr>
          <w:i/>
        </w:rPr>
        <w:t>13</w:t>
      </w:r>
      <w:r w:rsidRPr="00906B3E">
        <w:rPr>
          <w:i/>
          <w:spacing w:val="-51"/>
        </w:rPr>
        <w:t xml:space="preserve"> </w:t>
      </w:r>
      <w:r w:rsidRPr="00906B3E">
        <w:t>(3),</w:t>
      </w:r>
      <w:r w:rsidRPr="00906B3E">
        <w:rPr>
          <w:spacing w:val="-21"/>
        </w:rPr>
        <w:t xml:space="preserve"> </w:t>
      </w:r>
      <w:r w:rsidRPr="00906B3E">
        <w:t>e0188299.</w:t>
      </w:r>
      <w:r w:rsidRPr="00906B3E">
        <w:rPr>
          <w:spacing w:val="-8"/>
        </w:rPr>
        <w:t xml:space="preserve"> </w:t>
      </w:r>
      <w:r w:rsidRPr="00906B3E">
        <w:t>doi:</w:t>
      </w:r>
      <w:hyperlink r:id="rId11">
        <w:r w:rsidRPr="00906B3E">
          <w:rPr>
            <w:color w:val="0000FF"/>
          </w:rPr>
          <w:t>10.1371/journal.pone.0188299</w:t>
        </w:r>
      </w:hyperlink>
    </w:p>
    <w:p w:rsidR="00687123" w:rsidRPr="00906B3E" w:rsidRDefault="00C62845">
      <w:pPr>
        <w:spacing w:before="10" w:line="354" w:lineRule="auto"/>
        <w:ind w:left="826" w:right="69" w:hanging="707"/>
        <w:rPr>
          <w:rFonts w:ascii="Palatino Linotype" w:eastAsia="Palatino Linotype" w:hAnsi="Palatino Linotype" w:cs="Palatino Linotype"/>
          <w:sz w:val="24"/>
          <w:szCs w:val="24"/>
        </w:rPr>
      </w:pP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Hauck,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D.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W.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W.,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&amp;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Anderson,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S.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(1984).</w:t>
      </w:r>
      <w:r w:rsidRPr="00906B3E">
        <w:rPr>
          <w:rFonts w:ascii="Palatino Linotype" w:eastAsia="Palatino Linotype" w:hAnsi="Palatino Linotype" w:cs="Palatino Linotype"/>
          <w:spacing w:val="-17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A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new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statistical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procedure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for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testing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equivalence</w:t>
      </w:r>
      <w:r w:rsidRPr="00906B3E">
        <w:rPr>
          <w:rFonts w:ascii="Palatino Linotype" w:eastAsia="Palatino Linotype" w:hAnsi="Palatino Linotype" w:cs="Palatino Linotype"/>
          <w:spacing w:val="41"/>
          <w:w w:val="9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in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t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wo-group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comparative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bioavailability</w:t>
      </w:r>
      <w:r w:rsidRPr="00906B3E">
        <w:rPr>
          <w:rFonts w:ascii="Palatino Linotype" w:eastAsia="Palatino Linotype" w:hAnsi="Palatino Linotype" w:cs="Palatino Linotype"/>
          <w:spacing w:val="-2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trials.</w:t>
      </w:r>
      <w:r w:rsidRPr="00906B3E">
        <w:rPr>
          <w:rFonts w:ascii="Palatino Linotype" w:eastAsia="Palatino Linotype" w:hAnsi="Palatino Linotype" w:cs="Palatino Linotype"/>
          <w:spacing w:val="-19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Journal</w:t>
      </w:r>
      <w:r w:rsidRPr="00906B3E">
        <w:rPr>
          <w:rFonts w:ascii="Palatino Linotype" w:eastAsia="Arial" w:hAnsi="Palatino Linotype" w:cs="Arial"/>
          <w:i/>
          <w:spacing w:val="-3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of</w:t>
      </w:r>
      <w:r w:rsidRPr="00906B3E">
        <w:rPr>
          <w:rFonts w:ascii="Palatino Linotype" w:eastAsia="Arial" w:hAnsi="Palatino Linotype" w:cs="Arial"/>
          <w:i/>
          <w:spacing w:val="-3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2"/>
          <w:sz w:val="24"/>
          <w:szCs w:val="24"/>
        </w:rPr>
        <w:t>Pharmacokinetics</w:t>
      </w:r>
      <w:r w:rsidRPr="00906B3E">
        <w:rPr>
          <w:rFonts w:ascii="Palatino Linotype" w:eastAsia="Arial" w:hAnsi="Palatino Linotype" w:cs="Arial"/>
          <w:i/>
          <w:spacing w:val="-34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and</w:t>
      </w:r>
      <w:r w:rsidRPr="00906B3E">
        <w:rPr>
          <w:rFonts w:ascii="Palatino Linotype" w:eastAsia="Arial" w:hAnsi="Palatino Linotype" w:cs="Arial"/>
          <w:i/>
          <w:spacing w:val="29"/>
          <w:w w:val="92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2"/>
          <w:sz w:val="24"/>
          <w:szCs w:val="24"/>
        </w:rPr>
        <w:t>Biopharmaceutics</w:t>
      </w:r>
      <w:r w:rsidRPr="00906B3E">
        <w:rPr>
          <w:rFonts w:ascii="Palatino Linotype" w:eastAsia="Palatino Linotype" w:hAnsi="Palatino Linotype" w:cs="Palatino Linotype"/>
          <w:spacing w:val="-1"/>
          <w:sz w:val="24"/>
          <w:szCs w:val="24"/>
        </w:rPr>
        <w:t>,</w:t>
      </w:r>
      <w:r w:rsidRPr="00906B3E">
        <w:rPr>
          <w:rFonts w:ascii="Palatino Linotype" w:eastAsia="Palatino Linotype" w:hAnsi="Palatino Linotype" w:cs="Palatino Linotype"/>
          <w:spacing w:val="-11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12</w:t>
      </w:r>
      <w:r w:rsidRPr="00906B3E">
        <w:rPr>
          <w:rFonts w:ascii="Palatino Linotype" w:eastAsia="Arial" w:hAnsi="Palatino Linotype" w:cs="Arial"/>
          <w:i/>
          <w:spacing w:val="-4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(1),</w:t>
      </w:r>
      <w:r w:rsidRPr="00906B3E">
        <w:rPr>
          <w:rFonts w:ascii="Palatino Linotype" w:eastAsia="Palatino Linotype" w:hAnsi="Palatino Linotype" w:cs="Palatino Linotype"/>
          <w:spacing w:val="-1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83–91.</w:t>
      </w:r>
      <w:r w:rsidRPr="00906B3E">
        <w:rPr>
          <w:rFonts w:ascii="Palatino Linotype" w:eastAsia="Palatino Linotype" w:hAnsi="Palatino Linotype" w:cs="Palatino Linotype"/>
          <w:spacing w:val="7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doi:</w:t>
      </w:r>
      <w:hyperlink r:id="rId12">
        <w:r w:rsidRPr="00906B3E">
          <w:rPr>
            <w:rFonts w:ascii="Palatino Linotype" w:eastAsia="Palatino Linotype" w:hAnsi="Palatino Linotype" w:cs="Palatino Linotype"/>
            <w:color w:val="0000FF"/>
            <w:sz w:val="24"/>
            <w:szCs w:val="24"/>
          </w:rPr>
          <w:t>10.1007/BF01063612</w:t>
        </w:r>
      </w:hyperlink>
    </w:p>
    <w:p w:rsidR="00687123" w:rsidRPr="00906B3E" w:rsidRDefault="00C62845">
      <w:pPr>
        <w:pStyle w:val="BodyText"/>
        <w:spacing w:before="10"/>
        <w:ind w:left="120"/>
      </w:pPr>
      <w:r w:rsidRPr="00906B3E">
        <w:rPr>
          <w:spacing w:val="-3"/>
        </w:rPr>
        <w:t>Kruschke,</w:t>
      </w:r>
      <w:r w:rsidRPr="00906B3E">
        <w:rPr>
          <w:spacing w:val="-1"/>
        </w:rPr>
        <w:t xml:space="preserve"> </w:t>
      </w:r>
      <w:r w:rsidRPr="00906B3E">
        <w:t>J.</w:t>
      </w:r>
      <w:r w:rsidRPr="00906B3E">
        <w:rPr>
          <w:spacing w:val="-1"/>
        </w:rPr>
        <w:t xml:space="preserve"> </w:t>
      </w:r>
      <w:r w:rsidRPr="00906B3E">
        <w:t>K. (2018).</w:t>
      </w:r>
      <w:r w:rsidRPr="00906B3E">
        <w:rPr>
          <w:spacing w:val="20"/>
        </w:rPr>
        <w:t xml:space="preserve"> </w:t>
      </w:r>
      <w:r w:rsidRPr="00906B3E">
        <w:t>Rejecting</w:t>
      </w:r>
      <w:r w:rsidRPr="00906B3E">
        <w:rPr>
          <w:spacing w:val="-1"/>
        </w:rPr>
        <w:t xml:space="preserve"> </w:t>
      </w:r>
      <w:r w:rsidRPr="00906B3E">
        <w:t xml:space="preserve">or </w:t>
      </w:r>
      <w:r w:rsidRPr="00906B3E">
        <w:rPr>
          <w:spacing w:val="-2"/>
        </w:rPr>
        <w:t>Accepting</w:t>
      </w:r>
      <w:r w:rsidRPr="00906B3E">
        <w:t xml:space="preserve"> </w:t>
      </w:r>
      <w:r w:rsidRPr="00906B3E">
        <w:rPr>
          <w:spacing w:val="-1"/>
        </w:rPr>
        <w:t>P</w:t>
      </w:r>
      <w:r w:rsidRPr="00906B3E">
        <w:rPr>
          <w:spacing w:val="-2"/>
        </w:rPr>
        <w:t>arameter</w:t>
      </w:r>
      <w:r w:rsidRPr="00906B3E">
        <w:rPr>
          <w:spacing w:val="-1"/>
        </w:rPr>
        <w:t xml:space="preserve"> </w:t>
      </w:r>
      <w:r w:rsidRPr="00906B3E">
        <w:rPr>
          <w:spacing w:val="-4"/>
        </w:rPr>
        <w:t>V</w:t>
      </w:r>
      <w:r w:rsidRPr="00906B3E">
        <w:rPr>
          <w:spacing w:val="-5"/>
        </w:rPr>
        <w:t>alues</w:t>
      </w:r>
      <w:r w:rsidRPr="00906B3E">
        <w:t xml:space="preserve"> in </w:t>
      </w:r>
      <w:r w:rsidRPr="00906B3E">
        <w:rPr>
          <w:spacing w:val="-2"/>
        </w:rPr>
        <w:t>Ba</w:t>
      </w:r>
      <w:r w:rsidRPr="00906B3E">
        <w:rPr>
          <w:spacing w:val="-3"/>
        </w:rPr>
        <w:t>yesian</w:t>
      </w:r>
      <w:r w:rsidRPr="00906B3E">
        <w:t xml:space="preserve"> Estimation.</w:t>
      </w:r>
    </w:p>
    <w:p w:rsidR="00687123" w:rsidRPr="00906B3E" w:rsidRDefault="00C62845">
      <w:pPr>
        <w:spacing w:before="154" w:line="354" w:lineRule="auto"/>
        <w:ind w:left="840" w:hanging="18"/>
        <w:rPr>
          <w:rFonts w:ascii="Palatino Linotype" w:eastAsia="Palatino Linotype" w:hAnsi="Palatino Linotype" w:cs="Palatino Linotype"/>
          <w:sz w:val="24"/>
          <w:szCs w:val="24"/>
        </w:rPr>
      </w:pPr>
      <w:r w:rsidRPr="00906B3E">
        <w:rPr>
          <w:rFonts w:ascii="Palatino Linotype" w:hAnsi="Palatino Linotype"/>
          <w:i/>
          <w:spacing w:val="-3"/>
          <w:sz w:val="24"/>
        </w:rPr>
        <w:t>A</w:t>
      </w:r>
      <w:r w:rsidRPr="00906B3E">
        <w:rPr>
          <w:rFonts w:ascii="Palatino Linotype" w:hAnsi="Palatino Linotype"/>
          <w:i/>
          <w:spacing w:val="-4"/>
          <w:sz w:val="24"/>
        </w:rPr>
        <w:t>dvances</w:t>
      </w:r>
      <w:r w:rsidRPr="00906B3E">
        <w:rPr>
          <w:rFonts w:ascii="Palatino Linotype" w:hAnsi="Palatino Linotype"/>
          <w:i/>
          <w:spacing w:val="-40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in</w:t>
      </w:r>
      <w:r w:rsidRPr="00906B3E">
        <w:rPr>
          <w:rFonts w:ascii="Palatino Linotype" w:hAnsi="Palatino Linotype"/>
          <w:i/>
          <w:spacing w:val="-39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Methods</w:t>
      </w:r>
      <w:r w:rsidRPr="00906B3E">
        <w:rPr>
          <w:rFonts w:ascii="Palatino Linotype" w:hAnsi="Palatino Linotype"/>
          <w:i/>
          <w:spacing w:val="-39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and</w:t>
      </w:r>
      <w:r w:rsidRPr="00906B3E">
        <w:rPr>
          <w:rFonts w:ascii="Palatino Linotype" w:hAnsi="Palatino Linotype"/>
          <w:i/>
          <w:spacing w:val="-39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Pr</w:t>
      </w:r>
      <w:r w:rsidRPr="00906B3E">
        <w:rPr>
          <w:rFonts w:ascii="Palatino Linotype" w:hAnsi="Palatino Linotype"/>
          <w:i/>
          <w:spacing w:val="-4"/>
          <w:sz w:val="24"/>
        </w:rPr>
        <w:t>actices</w:t>
      </w:r>
      <w:r w:rsidRPr="00906B3E">
        <w:rPr>
          <w:rFonts w:ascii="Palatino Linotype" w:hAnsi="Palatino Linotype"/>
          <w:i/>
          <w:spacing w:val="-39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in</w:t>
      </w:r>
      <w:r w:rsidRPr="00906B3E">
        <w:rPr>
          <w:rFonts w:ascii="Palatino Linotype" w:hAnsi="Palatino Linotype"/>
          <w:i/>
          <w:spacing w:val="-39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Psychological</w:t>
      </w:r>
      <w:r w:rsidRPr="00906B3E">
        <w:rPr>
          <w:rFonts w:ascii="Palatino Linotype" w:hAnsi="Palatino Linotype"/>
          <w:i/>
          <w:spacing w:val="-39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Science</w:t>
      </w:r>
      <w:r w:rsidRPr="00906B3E">
        <w:rPr>
          <w:rFonts w:ascii="Palatino Linotype" w:hAnsi="Palatino Linotype"/>
          <w:spacing w:val="-2"/>
          <w:sz w:val="24"/>
        </w:rPr>
        <w:t>,</w:t>
      </w:r>
      <w:r w:rsidRPr="00906B3E">
        <w:rPr>
          <w:rFonts w:ascii="Palatino Linotype" w:hAnsi="Palatino Linotype"/>
          <w:spacing w:val="-34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2515245918771304.</w:t>
      </w:r>
      <w:r w:rsidRPr="00906B3E">
        <w:rPr>
          <w:rFonts w:ascii="Palatino Linotype" w:hAnsi="Palatino Linotype"/>
          <w:spacing w:val="30"/>
          <w:w w:val="97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doi:</w:t>
      </w:r>
      <w:hyperlink r:id="rId13">
        <w:r w:rsidRPr="00906B3E">
          <w:rPr>
            <w:rFonts w:ascii="Palatino Linotype" w:hAnsi="Palatino Linotype"/>
            <w:color w:val="0000FF"/>
            <w:sz w:val="24"/>
          </w:rPr>
          <w:t>10.1177/2515245918771304</w:t>
        </w:r>
      </w:hyperlink>
    </w:p>
    <w:p w:rsidR="00687123" w:rsidRPr="00906B3E" w:rsidRDefault="00C62845">
      <w:pPr>
        <w:spacing w:before="10" w:line="354" w:lineRule="auto"/>
        <w:ind w:left="840" w:right="539" w:hanging="720"/>
        <w:rPr>
          <w:rFonts w:ascii="Palatino Linotype" w:eastAsia="Palatino Linotype" w:hAnsi="Palatino Linotype" w:cs="Palatino Linotype"/>
          <w:sz w:val="24"/>
          <w:szCs w:val="24"/>
        </w:rPr>
      </w:pP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Lakens,</w:t>
      </w:r>
      <w:r w:rsidRPr="00906B3E"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 xml:space="preserve">D. </w:t>
      </w:r>
      <w:r w:rsidRPr="00906B3E">
        <w:rPr>
          <w:rFonts w:ascii="Palatino Linotype" w:eastAsia="Palatino Linotype" w:hAnsi="Palatino Linotype" w:cs="Palatino Linotype"/>
          <w:spacing w:val="-1"/>
          <w:sz w:val="24"/>
          <w:szCs w:val="24"/>
        </w:rPr>
        <w:t>(2017).</w:t>
      </w:r>
      <w:r w:rsidRPr="00906B3E">
        <w:rPr>
          <w:rFonts w:ascii="Palatino Linotype" w:eastAsia="Palatino Linotype" w:hAnsi="Palatino Linotype" w:cs="Palatino Linotype"/>
          <w:spacing w:val="1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Equivalence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4"/>
          <w:sz w:val="24"/>
          <w:szCs w:val="24"/>
        </w:rPr>
        <w:t>T</w:t>
      </w:r>
      <w:r w:rsidRPr="00906B3E">
        <w:rPr>
          <w:rFonts w:ascii="Palatino Linotype" w:eastAsia="Palatino Linotype" w:hAnsi="Palatino Linotype" w:cs="Palatino Linotype"/>
          <w:spacing w:val="-5"/>
          <w:sz w:val="24"/>
          <w:szCs w:val="24"/>
        </w:rPr>
        <w:t>ests:</w:t>
      </w:r>
      <w:r w:rsidRPr="00906B3E">
        <w:rPr>
          <w:rFonts w:ascii="Palatino Linotype" w:eastAsia="Palatino Linotype" w:hAnsi="Palatino Linotype" w:cs="Palatino Linotype"/>
          <w:spacing w:val="1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A Practical</w:t>
      </w:r>
      <w:r w:rsidRPr="00906B3E"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 xml:space="preserve">Primer for t </w:t>
      </w:r>
      <w:r w:rsidRPr="00906B3E">
        <w:rPr>
          <w:rFonts w:ascii="Palatino Linotype" w:eastAsia="Palatino Linotype" w:hAnsi="Palatino Linotype" w:cs="Palatino Linotype"/>
          <w:spacing w:val="-4"/>
          <w:sz w:val="24"/>
          <w:szCs w:val="24"/>
        </w:rPr>
        <w:t>T</w:t>
      </w:r>
      <w:r w:rsidRPr="00906B3E">
        <w:rPr>
          <w:rFonts w:ascii="Palatino Linotype" w:eastAsia="Palatino Linotype" w:hAnsi="Palatino Linotype" w:cs="Palatino Linotype"/>
          <w:spacing w:val="-5"/>
          <w:sz w:val="24"/>
          <w:szCs w:val="24"/>
        </w:rPr>
        <w:t>ests,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 xml:space="preserve"> Correlations, 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and</w:t>
      </w:r>
      <w:r w:rsidRPr="00906B3E">
        <w:rPr>
          <w:rFonts w:ascii="Palatino Linotype" w:eastAsia="Palatino Linotype" w:hAnsi="Palatino Linotype" w:cs="Palatino Linotype"/>
          <w:spacing w:val="51"/>
          <w:w w:val="9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Meta-Analyses.</w:t>
      </w:r>
      <w:r w:rsidRPr="00906B3E">
        <w:rPr>
          <w:rFonts w:ascii="Palatino Linotype" w:eastAsia="Palatino Linotype" w:hAnsi="Palatino Linotype" w:cs="Palatino Linotype"/>
          <w:spacing w:val="-21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3"/>
          <w:sz w:val="24"/>
          <w:szCs w:val="24"/>
        </w:rPr>
        <w:t>So</w:t>
      </w:r>
      <w:r w:rsidRPr="00906B3E">
        <w:rPr>
          <w:rFonts w:ascii="Palatino Linotype" w:eastAsia="Arial" w:hAnsi="Palatino Linotype" w:cs="Arial"/>
          <w:i/>
          <w:spacing w:val="-2"/>
          <w:sz w:val="24"/>
          <w:szCs w:val="24"/>
        </w:rPr>
        <w:t>cial</w:t>
      </w:r>
      <w:r w:rsidRPr="00906B3E">
        <w:rPr>
          <w:rFonts w:ascii="Palatino Linotype" w:eastAsia="Arial" w:hAnsi="Palatino Linotype" w:cs="Arial"/>
          <w:i/>
          <w:spacing w:val="-36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3"/>
          <w:sz w:val="24"/>
          <w:szCs w:val="24"/>
        </w:rPr>
        <w:t>Psychological</w:t>
      </w:r>
      <w:r w:rsidRPr="00906B3E">
        <w:rPr>
          <w:rFonts w:ascii="Palatino Linotype" w:eastAsia="Arial" w:hAnsi="Palatino Linotype" w:cs="Arial"/>
          <w:i/>
          <w:spacing w:val="-36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and</w:t>
      </w:r>
      <w:r w:rsidRPr="00906B3E">
        <w:rPr>
          <w:rFonts w:ascii="Palatino Linotype" w:eastAsia="Arial" w:hAnsi="Palatino Linotype" w:cs="Arial"/>
          <w:i/>
          <w:spacing w:val="-35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Personality</w:t>
      </w:r>
      <w:r w:rsidRPr="00906B3E">
        <w:rPr>
          <w:rFonts w:ascii="Palatino Linotype" w:eastAsia="Arial" w:hAnsi="Palatino Linotype" w:cs="Arial"/>
          <w:i/>
          <w:spacing w:val="-36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3"/>
          <w:sz w:val="24"/>
          <w:szCs w:val="24"/>
        </w:rPr>
        <w:t>Science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,</w:t>
      </w:r>
      <w:r w:rsidRPr="00906B3E">
        <w:rPr>
          <w:rFonts w:ascii="Palatino Linotype" w:eastAsia="Palatino Linotype" w:hAnsi="Palatino Linotype" w:cs="Palatino Linotype"/>
          <w:spacing w:val="-30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8</w:t>
      </w:r>
      <w:r w:rsidRPr="00906B3E">
        <w:rPr>
          <w:rFonts w:ascii="Palatino Linotype" w:eastAsia="Arial" w:hAnsi="Palatino Linotype" w:cs="Arial"/>
          <w:i/>
          <w:spacing w:val="-55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(4),</w:t>
      </w:r>
      <w:r w:rsidRPr="00906B3E">
        <w:rPr>
          <w:rFonts w:ascii="Palatino Linotype" w:eastAsia="Palatino Linotype" w:hAnsi="Palatino Linotype" w:cs="Palatino Linotype"/>
          <w:spacing w:val="-3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355–362.</w:t>
      </w:r>
      <w:r w:rsidRPr="00906B3E">
        <w:rPr>
          <w:rFonts w:ascii="Palatino Linotype" w:eastAsia="Palatino Linotype" w:hAnsi="Palatino Linotype" w:cs="Palatino Linotype"/>
          <w:spacing w:val="26"/>
          <w:w w:val="9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doi:</w:t>
      </w:r>
      <w:hyperlink r:id="rId14">
        <w:r w:rsidRPr="00906B3E">
          <w:rPr>
            <w:rFonts w:ascii="Palatino Linotype" w:eastAsia="Palatino Linotype" w:hAnsi="Palatino Linotype" w:cs="Palatino Linotype"/>
            <w:color w:val="0000FF"/>
            <w:sz w:val="24"/>
            <w:szCs w:val="24"/>
          </w:rPr>
          <w:t>10.1177/1948550617697177</w:t>
        </w:r>
      </w:hyperlink>
    </w:p>
    <w:p w:rsidR="00687123" w:rsidRPr="00906B3E" w:rsidRDefault="00C62845">
      <w:pPr>
        <w:spacing w:before="10" w:line="354" w:lineRule="auto"/>
        <w:ind w:left="834" w:right="69" w:hanging="715"/>
        <w:rPr>
          <w:rFonts w:ascii="Palatino Linotype" w:eastAsia="Palatino Linotype" w:hAnsi="Palatino Linotype" w:cs="Palatino Linotype"/>
          <w:sz w:val="24"/>
          <w:szCs w:val="24"/>
        </w:rPr>
      </w:pPr>
      <w:r w:rsidRPr="00906B3E">
        <w:rPr>
          <w:rFonts w:ascii="Palatino Linotype" w:hAnsi="Palatino Linotype"/>
          <w:spacing w:val="-2"/>
          <w:sz w:val="24"/>
        </w:rPr>
        <w:t>Lakens,</w:t>
      </w:r>
      <w:r w:rsidRPr="00906B3E">
        <w:rPr>
          <w:rFonts w:ascii="Palatino Linotype" w:hAnsi="Palatino Linotype"/>
          <w:spacing w:val="-5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D.,</w:t>
      </w:r>
      <w:r w:rsidRPr="00906B3E">
        <w:rPr>
          <w:rFonts w:ascii="Palatino Linotype" w:hAnsi="Palatino Linotype"/>
          <w:spacing w:val="-5"/>
          <w:sz w:val="24"/>
        </w:rPr>
        <w:t xml:space="preserve"> </w:t>
      </w:r>
      <w:r w:rsidRPr="00906B3E">
        <w:rPr>
          <w:rFonts w:ascii="Palatino Linotype" w:hAnsi="Palatino Linotype"/>
          <w:spacing w:val="-1"/>
          <w:sz w:val="24"/>
        </w:rPr>
        <w:t>Sc</w:t>
      </w:r>
      <w:r w:rsidRPr="00906B3E">
        <w:rPr>
          <w:rFonts w:ascii="Palatino Linotype" w:hAnsi="Palatino Linotype"/>
          <w:spacing w:val="-2"/>
          <w:sz w:val="24"/>
        </w:rPr>
        <w:t>heel,</w:t>
      </w:r>
      <w:r w:rsidRPr="00906B3E">
        <w:rPr>
          <w:rFonts w:ascii="Palatino Linotype" w:hAnsi="Palatino Linotype"/>
          <w:spacing w:val="-4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A.</w:t>
      </w:r>
      <w:r w:rsidRPr="00906B3E">
        <w:rPr>
          <w:rFonts w:ascii="Palatino Linotype" w:hAnsi="Palatino Linotype"/>
          <w:spacing w:val="-5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M.,</w:t>
      </w:r>
      <w:r w:rsidRPr="00906B3E">
        <w:rPr>
          <w:rFonts w:ascii="Palatino Linotype" w:hAnsi="Palatino Linotype"/>
          <w:spacing w:val="-5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&amp;</w:t>
      </w:r>
      <w:r w:rsidRPr="00906B3E">
        <w:rPr>
          <w:rFonts w:ascii="Palatino Linotype" w:hAnsi="Palatino Linotype"/>
          <w:spacing w:val="-4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Isager,</w:t>
      </w:r>
      <w:r w:rsidRPr="00906B3E">
        <w:rPr>
          <w:rFonts w:ascii="Palatino Linotype" w:hAnsi="Palatino Linotype"/>
          <w:spacing w:val="-4"/>
          <w:sz w:val="24"/>
        </w:rPr>
        <w:t xml:space="preserve"> </w:t>
      </w:r>
      <w:r w:rsidRPr="00906B3E">
        <w:rPr>
          <w:rFonts w:ascii="Palatino Linotype" w:hAnsi="Palatino Linotype"/>
          <w:spacing w:val="-10"/>
          <w:sz w:val="24"/>
        </w:rPr>
        <w:t>P.</w:t>
      </w:r>
      <w:r w:rsidRPr="00906B3E">
        <w:rPr>
          <w:rFonts w:ascii="Palatino Linotype" w:hAnsi="Palatino Linotype"/>
          <w:spacing w:val="-5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M.</w:t>
      </w:r>
      <w:r w:rsidRPr="00906B3E">
        <w:rPr>
          <w:rFonts w:ascii="Palatino Linotype" w:hAnsi="Palatino Linotype"/>
          <w:spacing w:val="-5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(2018).</w:t>
      </w:r>
      <w:r w:rsidRPr="00906B3E">
        <w:rPr>
          <w:rFonts w:ascii="Palatino Linotype" w:hAnsi="Palatino Linotype"/>
          <w:spacing w:val="13"/>
          <w:sz w:val="24"/>
        </w:rPr>
        <w:t xml:space="preserve"> </w:t>
      </w:r>
      <w:r w:rsidRPr="00906B3E">
        <w:rPr>
          <w:rFonts w:ascii="Palatino Linotype" w:hAnsi="Palatino Linotype"/>
          <w:spacing w:val="-3"/>
          <w:sz w:val="24"/>
        </w:rPr>
        <w:t>Equivalence</w:t>
      </w:r>
      <w:r w:rsidRPr="00906B3E">
        <w:rPr>
          <w:rFonts w:ascii="Palatino Linotype" w:hAnsi="Palatino Linotype"/>
          <w:spacing w:val="-5"/>
          <w:sz w:val="24"/>
        </w:rPr>
        <w:t xml:space="preserve"> </w:t>
      </w:r>
      <w:r w:rsidRPr="00906B3E">
        <w:rPr>
          <w:rFonts w:ascii="Palatino Linotype" w:hAnsi="Palatino Linotype"/>
          <w:spacing w:val="-3"/>
          <w:sz w:val="24"/>
        </w:rPr>
        <w:t>T</w:t>
      </w:r>
      <w:r w:rsidRPr="00906B3E">
        <w:rPr>
          <w:rFonts w:ascii="Palatino Linotype" w:hAnsi="Palatino Linotype"/>
          <w:spacing w:val="-4"/>
          <w:sz w:val="24"/>
        </w:rPr>
        <w:t xml:space="preserve">esting </w:t>
      </w:r>
      <w:r w:rsidRPr="00906B3E">
        <w:rPr>
          <w:rFonts w:ascii="Palatino Linotype" w:hAnsi="Palatino Linotype"/>
          <w:sz w:val="24"/>
        </w:rPr>
        <w:t>for</w:t>
      </w:r>
      <w:r w:rsidRPr="00906B3E">
        <w:rPr>
          <w:rFonts w:ascii="Palatino Linotype" w:hAnsi="Palatino Linotype"/>
          <w:spacing w:val="-4"/>
          <w:sz w:val="24"/>
        </w:rPr>
        <w:t xml:space="preserve"> </w:t>
      </w:r>
      <w:r w:rsidRPr="00906B3E">
        <w:rPr>
          <w:rFonts w:ascii="Palatino Linotype" w:hAnsi="Palatino Linotype"/>
          <w:spacing w:val="-1"/>
          <w:sz w:val="24"/>
        </w:rPr>
        <w:t>Psyc</w:t>
      </w:r>
      <w:r w:rsidRPr="00906B3E">
        <w:rPr>
          <w:rFonts w:ascii="Palatino Linotype" w:hAnsi="Palatino Linotype"/>
          <w:spacing w:val="-2"/>
          <w:sz w:val="24"/>
        </w:rPr>
        <w:t>hological</w:t>
      </w:r>
      <w:r w:rsidRPr="00906B3E">
        <w:rPr>
          <w:rFonts w:ascii="Palatino Linotype" w:hAnsi="Palatino Linotype"/>
          <w:spacing w:val="33"/>
          <w:w w:val="92"/>
          <w:sz w:val="24"/>
        </w:rPr>
        <w:t xml:space="preserve"> </w:t>
      </w:r>
      <w:r w:rsidRPr="00906B3E">
        <w:rPr>
          <w:rFonts w:ascii="Palatino Linotype" w:hAnsi="Palatino Linotype"/>
          <w:spacing w:val="-2"/>
          <w:sz w:val="24"/>
        </w:rPr>
        <w:t>Research:</w:t>
      </w:r>
      <w:r w:rsidRPr="00906B3E">
        <w:rPr>
          <w:rFonts w:ascii="Palatino Linotype" w:hAnsi="Palatino Linotype"/>
          <w:spacing w:val="-8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A</w:t>
      </w:r>
      <w:r w:rsidRPr="00906B3E">
        <w:rPr>
          <w:rFonts w:ascii="Palatino Linotype" w:hAnsi="Palatino Linotype"/>
          <w:spacing w:val="-21"/>
          <w:sz w:val="24"/>
        </w:rPr>
        <w:t xml:space="preserve"> </w:t>
      </w:r>
      <w:r w:rsidRPr="00906B3E">
        <w:rPr>
          <w:rFonts w:ascii="Palatino Linotype" w:hAnsi="Palatino Linotype"/>
          <w:spacing w:val="-3"/>
          <w:sz w:val="24"/>
        </w:rPr>
        <w:t>T</w:t>
      </w:r>
      <w:r w:rsidRPr="00906B3E">
        <w:rPr>
          <w:rFonts w:ascii="Palatino Linotype" w:hAnsi="Palatino Linotype"/>
          <w:spacing w:val="-4"/>
          <w:sz w:val="24"/>
        </w:rPr>
        <w:t>utoria</w:t>
      </w:r>
      <w:r w:rsidRPr="00906B3E">
        <w:rPr>
          <w:rFonts w:ascii="Palatino Linotype" w:hAnsi="Palatino Linotype"/>
          <w:spacing w:val="-3"/>
          <w:sz w:val="24"/>
        </w:rPr>
        <w:t>l.</w:t>
      </w:r>
      <w:r w:rsidRPr="00906B3E">
        <w:rPr>
          <w:rFonts w:ascii="Palatino Linotype" w:hAnsi="Palatino Linotype"/>
          <w:spacing w:val="-7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A</w:t>
      </w:r>
      <w:r w:rsidRPr="00906B3E">
        <w:rPr>
          <w:rFonts w:ascii="Palatino Linotype" w:hAnsi="Palatino Linotype"/>
          <w:i/>
          <w:spacing w:val="-4"/>
          <w:sz w:val="24"/>
        </w:rPr>
        <w:t>dvances</w:t>
      </w:r>
      <w:r w:rsidRPr="00906B3E">
        <w:rPr>
          <w:rFonts w:ascii="Palatino Linotype" w:hAnsi="Palatino Linotype"/>
          <w:i/>
          <w:spacing w:val="-25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in</w:t>
      </w:r>
      <w:r w:rsidRPr="00906B3E">
        <w:rPr>
          <w:rFonts w:ascii="Palatino Linotype" w:hAnsi="Palatino Linotype"/>
          <w:i/>
          <w:spacing w:val="-24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Methods</w:t>
      </w:r>
      <w:r w:rsidRPr="00906B3E">
        <w:rPr>
          <w:rFonts w:ascii="Palatino Linotype" w:hAnsi="Palatino Linotype"/>
          <w:i/>
          <w:spacing w:val="-25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and</w:t>
      </w:r>
      <w:r w:rsidRPr="00906B3E">
        <w:rPr>
          <w:rFonts w:ascii="Palatino Linotype" w:hAnsi="Palatino Linotype"/>
          <w:i/>
          <w:spacing w:val="-25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Pr</w:t>
      </w:r>
      <w:r w:rsidRPr="00906B3E">
        <w:rPr>
          <w:rFonts w:ascii="Palatino Linotype" w:hAnsi="Palatino Linotype"/>
          <w:i/>
          <w:spacing w:val="-4"/>
          <w:sz w:val="24"/>
        </w:rPr>
        <w:t>actices</w:t>
      </w:r>
      <w:r w:rsidRPr="00906B3E">
        <w:rPr>
          <w:rFonts w:ascii="Palatino Linotype" w:hAnsi="Palatino Linotype"/>
          <w:i/>
          <w:spacing w:val="-25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in</w:t>
      </w:r>
      <w:r w:rsidRPr="00906B3E">
        <w:rPr>
          <w:rFonts w:ascii="Palatino Linotype" w:hAnsi="Palatino Linotype"/>
          <w:i/>
          <w:spacing w:val="-24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Psychological</w:t>
      </w:r>
      <w:r w:rsidRPr="00906B3E">
        <w:rPr>
          <w:rFonts w:ascii="Palatino Linotype" w:hAnsi="Palatino Linotype"/>
          <w:i/>
          <w:spacing w:val="-25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Science</w:t>
      </w:r>
      <w:r w:rsidRPr="00906B3E">
        <w:rPr>
          <w:rFonts w:ascii="Palatino Linotype" w:hAnsi="Palatino Linotype"/>
          <w:spacing w:val="-2"/>
          <w:sz w:val="24"/>
        </w:rPr>
        <w:t>,</w:t>
      </w:r>
      <w:r w:rsidRPr="00906B3E">
        <w:rPr>
          <w:rFonts w:ascii="Palatino Linotype" w:hAnsi="Palatino Linotype"/>
          <w:spacing w:val="37"/>
          <w:w w:val="108"/>
          <w:sz w:val="24"/>
        </w:rPr>
        <w:t xml:space="preserve"> </w:t>
      </w:r>
      <w:r w:rsidRPr="00906B3E">
        <w:rPr>
          <w:rFonts w:ascii="Palatino Linotype" w:hAnsi="Palatino Linotype"/>
          <w:w w:val="95"/>
          <w:sz w:val="24"/>
        </w:rPr>
        <w:t xml:space="preserve">2515245918770963.   </w:t>
      </w:r>
      <w:r w:rsidRPr="00906B3E">
        <w:rPr>
          <w:rFonts w:ascii="Palatino Linotype" w:hAnsi="Palatino Linotype"/>
          <w:spacing w:val="11"/>
          <w:w w:val="95"/>
          <w:sz w:val="24"/>
        </w:rPr>
        <w:t xml:space="preserve"> </w:t>
      </w:r>
      <w:r w:rsidRPr="00906B3E">
        <w:rPr>
          <w:rFonts w:ascii="Palatino Linotype" w:hAnsi="Palatino Linotype"/>
          <w:spacing w:val="-2"/>
          <w:w w:val="95"/>
          <w:sz w:val="24"/>
        </w:rPr>
        <w:t>doi:</w:t>
      </w:r>
      <w:hyperlink r:id="rId15">
        <w:r w:rsidRPr="00906B3E">
          <w:rPr>
            <w:rFonts w:ascii="Palatino Linotype" w:hAnsi="Palatino Linotype"/>
            <w:color w:val="0000FF"/>
            <w:spacing w:val="-1"/>
            <w:w w:val="95"/>
            <w:sz w:val="24"/>
          </w:rPr>
          <w:t>10.1177/2515245918770963</w:t>
        </w:r>
      </w:hyperlink>
    </w:p>
    <w:p w:rsidR="00687123" w:rsidRPr="00906B3E" w:rsidRDefault="00C62845">
      <w:pPr>
        <w:spacing w:before="10" w:line="354" w:lineRule="auto"/>
        <w:ind w:left="840" w:right="117" w:hanging="720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 w:rsidRPr="00906B3E">
        <w:rPr>
          <w:rFonts w:ascii="Palatino Linotype" w:eastAsia="Palatino Linotype" w:hAnsi="Palatino Linotype" w:cs="Palatino Linotype"/>
          <w:sz w:val="24"/>
          <w:szCs w:val="24"/>
        </w:rPr>
        <w:t>Meyners</w:t>
      </w:r>
      <w:proofErr w:type="spellEnd"/>
      <w:r w:rsidRPr="00906B3E">
        <w:rPr>
          <w:rFonts w:ascii="Palatino Linotype" w:eastAsia="Palatino Linotype" w:hAnsi="Palatino Linotype" w:cs="Palatino Linotype"/>
          <w:sz w:val="24"/>
          <w:szCs w:val="24"/>
        </w:rPr>
        <w:t>,</w:t>
      </w:r>
      <w:r w:rsidRPr="00906B3E">
        <w:rPr>
          <w:rFonts w:ascii="Palatino Linotype" w:eastAsia="Palatino Linotype" w:hAnsi="Palatino Linotype" w:cs="Palatino Linotype"/>
          <w:spacing w:val="-2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M.</w:t>
      </w:r>
      <w:r w:rsidRPr="00906B3E">
        <w:rPr>
          <w:rFonts w:ascii="Palatino Linotype" w:eastAsia="Palatino Linotype" w:hAnsi="Palatino Linotype" w:cs="Palatino Linotype"/>
          <w:spacing w:val="-2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(2012).</w:t>
      </w:r>
      <w:r w:rsidRPr="00906B3E">
        <w:rPr>
          <w:rFonts w:ascii="Palatino Linotype" w:eastAsia="Palatino Linotype" w:hAnsi="Palatino Linotype" w:cs="Palatino Linotype"/>
          <w:spacing w:val="-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Equivalence</w:t>
      </w:r>
      <w:r w:rsidRPr="00906B3E">
        <w:rPr>
          <w:rFonts w:ascii="Palatino Linotype" w:eastAsia="Palatino Linotype" w:hAnsi="Palatino Linotype" w:cs="Palatino Linotype"/>
          <w:spacing w:val="-2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tests</w:t>
      </w:r>
      <w:r w:rsidRPr="00906B3E">
        <w:rPr>
          <w:rFonts w:ascii="Palatino Linotype" w:eastAsia="Palatino Linotype" w:hAnsi="Palatino Linotype" w:cs="Palatino Linotype"/>
          <w:spacing w:val="-1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review.</w:t>
      </w:r>
      <w:r w:rsidRPr="00906B3E">
        <w:rPr>
          <w:rFonts w:ascii="Palatino Linotype" w:eastAsia="Palatino Linotype" w:hAnsi="Palatino Linotype" w:cs="Palatino Linotype"/>
          <w:spacing w:val="-6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11"/>
          <w:sz w:val="24"/>
          <w:szCs w:val="24"/>
        </w:rPr>
        <w:t>F</w:t>
      </w:r>
      <w:r w:rsidRPr="00906B3E">
        <w:rPr>
          <w:rFonts w:ascii="Palatino Linotype" w:eastAsia="Arial" w:hAnsi="Palatino Linotype" w:cs="Arial"/>
          <w:i/>
          <w:spacing w:val="-13"/>
          <w:sz w:val="24"/>
          <w:szCs w:val="24"/>
        </w:rPr>
        <w:t>ood</w:t>
      </w:r>
      <w:r w:rsidRPr="00906B3E">
        <w:rPr>
          <w:rFonts w:ascii="Palatino Linotype" w:eastAsia="Arial" w:hAnsi="Palatino Linotype" w:cs="Arial"/>
          <w:i/>
          <w:spacing w:val="-24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Quality</w:t>
      </w:r>
      <w:r w:rsidRPr="00906B3E">
        <w:rPr>
          <w:rFonts w:ascii="Palatino Linotype" w:eastAsia="Arial" w:hAnsi="Palatino Linotype" w:cs="Arial"/>
          <w:i/>
          <w:spacing w:val="-2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and</w:t>
      </w:r>
      <w:r w:rsidRPr="00906B3E">
        <w:rPr>
          <w:rFonts w:ascii="Palatino Linotype" w:eastAsia="Arial" w:hAnsi="Palatino Linotype" w:cs="Arial"/>
          <w:i/>
          <w:spacing w:val="-24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4"/>
          <w:sz w:val="24"/>
          <w:szCs w:val="24"/>
        </w:rPr>
        <w:t>Pr</w:t>
      </w:r>
      <w:r w:rsidRPr="00906B3E">
        <w:rPr>
          <w:rFonts w:ascii="Palatino Linotype" w:eastAsia="Arial" w:hAnsi="Palatino Linotype" w:cs="Arial"/>
          <w:i/>
          <w:spacing w:val="-5"/>
          <w:sz w:val="24"/>
          <w:szCs w:val="24"/>
        </w:rPr>
        <w:t>eferenc</w:t>
      </w:r>
      <w:r w:rsidRPr="00906B3E">
        <w:rPr>
          <w:rFonts w:ascii="Palatino Linotype" w:eastAsia="Arial" w:hAnsi="Palatino Linotype" w:cs="Arial"/>
          <w:i/>
          <w:spacing w:val="-6"/>
          <w:sz w:val="24"/>
          <w:szCs w:val="24"/>
        </w:rPr>
        <w:t>e</w:t>
      </w:r>
      <w:r w:rsidRPr="00906B3E">
        <w:rPr>
          <w:rFonts w:ascii="Palatino Linotype" w:eastAsia="Palatino Linotype" w:hAnsi="Palatino Linotype" w:cs="Palatino Linotype"/>
          <w:spacing w:val="-4"/>
          <w:sz w:val="24"/>
          <w:szCs w:val="24"/>
        </w:rPr>
        <w:t>,</w:t>
      </w:r>
      <w:r w:rsidRPr="00906B3E">
        <w:rPr>
          <w:rFonts w:ascii="Palatino Linotype" w:eastAsia="Palatino Linotype" w:hAnsi="Palatino Linotype" w:cs="Palatino Linotype"/>
          <w:spacing w:val="-19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26</w:t>
      </w:r>
      <w:r w:rsidRPr="00906B3E">
        <w:rPr>
          <w:rFonts w:ascii="Palatino Linotype" w:eastAsia="Arial" w:hAnsi="Palatino Linotype" w:cs="Arial"/>
          <w:i/>
          <w:spacing w:val="-5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(2),</w:t>
      </w:r>
      <w:r w:rsidRPr="00906B3E">
        <w:rPr>
          <w:rFonts w:ascii="Palatino Linotype" w:eastAsia="Palatino Linotype" w:hAnsi="Palatino Linotype" w:cs="Palatino Linotype"/>
          <w:spacing w:val="-1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231–245.</w:t>
      </w:r>
      <w:r w:rsidRPr="00906B3E">
        <w:rPr>
          <w:rFonts w:ascii="Palatino Linotype" w:eastAsia="Palatino Linotype" w:hAnsi="Palatino Linotype" w:cs="Palatino Linotype"/>
          <w:spacing w:val="35"/>
          <w:w w:val="97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doi:</w:t>
      </w:r>
      <w:hyperlink r:id="rId16">
        <w:r w:rsidRPr="00906B3E">
          <w:rPr>
            <w:rFonts w:ascii="Palatino Linotype" w:eastAsia="Palatino Linotype" w:hAnsi="Palatino Linotype" w:cs="Palatino Linotype"/>
            <w:color w:val="0000FF"/>
            <w:sz w:val="24"/>
            <w:szCs w:val="24"/>
          </w:rPr>
          <w:t>10.1016/j.foodqual.2012.05.003</w:t>
        </w:r>
      </w:hyperlink>
    </w:p>
    <w:p w:rsidR="00687123" w:rsidRPr="00906B3E" w:rsidRDefault="00C62845">
      <w:pPr>
        <w:spacing w:before="10" w:line="354" w:lineRule="auto"/>
        <w:ind w:left="823" w:right="69" w:hanging="704"/>
        <w:rPr>
          <w:rFonts w:ascii="Palatino Linotype" w:eastAsia="Palatino Linotype" w:hAnsi="Palatino Linotype" w:cs="Palatino Linotype"/>
          <w:sz w:val="24"/>
          <w:szCs w:val="24"/>
        </w:rPr>
      </w:pPr>
      <w:r w:rsidRPr="00906B3E">
        <w:rPr>
          <w:rFonts w:ascii="Palatino Linotype" w:hAnsi="Palatino Linotype"/>
          <w:spacing w:val="-5"/>
          <w:sz w:val="24"/>
        </w:rPr>
        <w:t>Murphy</w:t>
      </w:r>
      <w:r w:rsidRPr="00906B3E">
        <w:rPr>
          <w:rFonts w:ascii="Palatino Linotype" w:hAnsi="Palatino Linotype"/>
          <w:spacing w:val="-4"/>
          <w:sz w:val="24"/>
        </w:rPr>
        <w:t>,</w:t>
      </w:r>
      <w:r w:rsidRPr="00906B3E">
        <w:rPr>
          <w:rFonts w:ascii="Palatino Linotype" w:hAnsi="Palatino Linotype"/>
          <w:spacing w:val="-9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K.</w:t>
      </w:r>
      <w:r w:rsidRPr="00906B3E">
        <w:rPr>
          <w:rFonts w:ascii="Palatino Linotype" w:hAnsi="Palatino Linotype"/>
          <w:spacing w:val="-9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R.,</w:t>
      </w:r>
      <w:r w:rsidRPr="00906B3E">
        <w:rPr>
          <w:rFonts w:ascii="Palatino Linotype" w:hAnsi="Palatino Linotype"/>
          <w:spacing w:val="-9"/>
          <w:sz w:val="24"/>
        </w:rPr>
        <w:t xml:space="preserve"> </w:t>
      </w:r>
      <w:proofErr w:type="spellStart"/>
      <w:r w:rsidRPr="00906B3E">
        <w:rPr>
          <w:rFonts w:ascii="Palatino Linotype" w:hAnsi="Palatino Linotype"/>
          <w:spacing w:val="-3"/>
          <w:sz w:val="24"/>
        </w:rPr>
        <w:t>Myors</w:t>
      </w:r>
      <w:proofErr w:type="spellEnd"/>
      <w:r w:rsidRPr="00906B3E">
        <w:rPr>
          <w:rFonts w:ascii="Palatino Linotype" w:hAnsi="Palatino Linotype"/>
          <w:spacing w:val="-3"/>
          <w:sz w:val="24"/>
        </w:rPr>
        <w:t>,</w:t>
      </w:r>
      <w:r w:rsidRPr="00906B3E">
        <w:rPr>
          <w:rFonts w:ascii="Palatino Linotype" w:hAnsi="Palatino Linotype"/>
          <w:spacing w:val="-8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B.,</w:t>
      </w:r>
      <w:r w:rsidRPr="00906B3E">
        <w:rPr>
          <w:rFonts w:ascii="Palatino Linotype" w:hAnsi="Palatino Linotype"/>
          <w:spacing w:val="-9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&amp;</w:t>
      </w:r>
      <w:r w:rsidRPr="00906B3E">
        <w:rPr>
          <w:rFonts w:ascii="Palatino Linotype" w:hAnsi="Palatino Linotype"/>
          <w:spacing w:val="-8"/>
          <w:sz w:val="24"/>
        </w:rPr>
        <w:t xml:space="preserve"> </w:t>
      </w:r>
      <w:proofErr w:type="spellStart"/>
      <w:r w:rsidRPr="00906B3E">
        <w:rPr>
          <w:rFonts w:ascii="Palatino Linotype" w:hAnsi="Palatino Linotype"/>
          <w:spacing w:val="-5"/>
          <w:sz w:val="24"/>
        </w:rPr>
        <w:t>Wolach</w:t>
      </w:r>
      <w:proofErr w:type="spellEnd"/>
      <w:r w:rsidRPr="00906B3E">
        <w:rPr>
          <w:rFonts w:ascii="Palatino Linotype" w:hAnsi="Palatino Linotype"/>
          <w:spacing w:val="-5"/>
          <w:sz w:val="24"/>
        </w:rPr>
        <w:t>,</w:t>
      </w:r>
      <w:r w:rsidRPr="00906B3E">
        <w:rPr>
          <w:rFonts w:ascii="Palatino Linotype" w:hAnsi="Palatino Linotype"/>
          <w:spacing w:val="-9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A.</w:t>
      </w:r>
      <w:r w:rsidRPr="00906B3E">
        <w:rPr>
          <w:rFonts w:ascii="Palatino Linotype" w:hAnsi="Palatino Linotype"/>
          <w:spacing w:val="-8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H.</w:t>
      </w:r>
      <w:r w:rsidRPr="00906B3E">
        <w:rPr>
          <w:rFonts w:ascii="Palatino Linotype" w:hAnsi="Palatino Linotype"/>
          <w:spacing w:val="-9"/>
          <w:sz w:val="24"/>
        </w:rPr>
        <w:t xml:space="preserve"> </w:t>
      </w:r>
      <w:r w:rsidRPr="00906B3E">
        <w:rPr>
          <w:rFonts w:ascii="Palatino Linotype" w:hAnsi="Palatino Linotype"/>
          <w:spacing w:val="-1"/>
          <w:sz w:val="24"/>
        </w:rPr>
        <w:t>(2014).</w:t>
      </w:r>
      <w:r w:rsidRPr="00906B3E">
        <w:rPr>
          <w:rFonts w:ascii="Palatino Linotype" w:hAnsi="Palatino Linotype"/>
          <w:spacing w:val="9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Statistical</w:t>
      </w:r>
      <w:r w:rsidRPr="00906B3E">
        <w:rPr>
          <w:rFonts w:ascii="Palatino Linotype" w:hAnsi="Palatino Linotype"/>
          <w:i/>
          <w:spacing w:val="-12"/>
          <w:sz w:val="24"/>
        </w:rPr>
        <w:t xml:space="preserve"> </w:t>
      </w:r>
      <w:r w:rsidRPr="00906B3E">
        <w:rPr>
          <w:rFonts w:ascii="Palatino Linotype" w:hAnsi="Palatino Linotype"/>
          <w:i/>
          <w:spacing w:val="-4"/>
          <w:sz w:val="24"/>
        </w:rPr>
        <w:t>power</w:t>
      </w:r>
      <w:r w:rsidRPr="00906B3E">
        <w:rPr>
          <w:rFonts w:ascii="Palatino Linotype" w:hAnsi="Palatino Linotype"/>
          <w:i/>
          <w:spacing w:val="-12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analysis:</w:t>
      </w:r>
      <w:r w:rsidRPr="00906B3E">
        <w:rPr>
          <w:rFonts w:ascii="Palatino Linotype" w:hAnsi="Palatino Linotype"/>
          <w:i/>
          <w:spacing w:val="5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A</w:t>
      </w:r>
      <w:r w:rsidRPr="00906B3E">
        <w:rPr>
          <w:rFonts w:ascii="Palatino Linotype" w:hAnsi="Palatino Linotype"/>
          <w:i/>
          <w:spacing w:val="-12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simple</w:t>
      </w:r>
      <w:r w:rsidRPr="00906B3E">
        <w:rPr>
          <w:rFonts w:ascii="Palatino Linotype" w:hAnsi="Palatino Linotype"/>
          <w:i/>
          <w:spacing w:val="-12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and</w:t>
      </w:r>
      <w:r w:rsidRPr="00906B3E">
        <w:rPr>
          <w:rFonts w:ascii="Palatino Linotype" w:hAnsi="Palatino Linotype"/>
          <w:i/>
          <w:spacing w:val="53"/>
          <w:w w:val="91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general</w:t>
      </w:r>
      <w:r w:rsidRPr="00906B3E">
        <w:rPr>
          <w:rFonts w:ascii="Palatino Linotype" w:hAnsi="Palatino Linotype"/>
          <w:i/>
          <w:spacing w:val="-25"/>
          <w:sz w:val="24"/>
        </w:rPr>
        <w:t xml:space="preserve"> </w:t>
      </w:r>
      <w:r w:rsidRPr="00906B3E">
        <w:rPr>
          <w:rFonts w:ascii="Palatino Linotype" w:hAnsi="Palatino Linotype"/>
          <w:i/>
          <w:spacing w:val="-4"/>
          <w:sz w:val="24"/>
        </w:rPr>
        <w:t>model</w:t>
      </w:r>
      <w:r w:rsidRPr="00906B3E">
        <w:rPr>
          <w:rFonts w:ascii="Palatino Linotype" w:hAnsi="Palatino Linotype"/>
          <w:i/>
          <w:spacing w:val="-24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for</w:t>
      </w:r>
      <w:r w:rsidRPr="00906B3E">
        <w:rPr>
          <w:rFonts w:ascii="Palatino Linotype" w:hAnsi="Palatino Linotype"/>
          <w:i/>
          <w:spacing w:val="-23"/>
          <w:sz w:val="24"/>
        </w:rPr>
        <w:t xml:space="preserve"> </w:t>
      </w:r>
      <w:r w:rsidRPr="00906B3E">
        <w:rPr>
          <w:rFonts w:ascii="Palatino Linotype" w:hAnsi="Palatino Linotype"/>
          <w:i/>
          <w:spacing w:val="-2"/>
          <w:sz w:val="24"/>
        </w:rPr>
        <w:t>traditional</w:t>
      </w:r>
      <w:r w:rsidRPr="00906B3E">
        <w:rPr>
          <w:rFonts w:ascii="Palatino Linotype" w:hAnsi="Palatino Linotype"/>
          <w:i/>
          <w:spacing w:val="-25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and</w:t>
      </w:r>
      <w:r w:rsidRPr="00906B3E">
        <w:rPr>
          <w:rFonts w:ascii="Palatino Linotype" w:hAnsi="Palatino Linotype"/>
          <w:i/>
          <w:spacing w:val="-24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modern</w:t>
      </w:r>
      <w:r w:rsidRPr="00906B3E">
        <w:rPr>
          <w:rFonts w:ascii="Palatino Linotype" w:hAnsi="Palatino Linotype"/>
          <w:i/>
          <w:spacing w:val="-23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hypothesis</w:t>
      </w:r>
      <w:r w:rsidRPr="00906B3E">
        <w:rPr>
          <w:rFonts w:ascii="Palatino Linotype" w:hAnsi="Palatino Linotype"/>
          <w:i/>
          <w:spacing w:val="-24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tests</w:t>
      </w:r>
      <w:r w:rsidRPr="00906B3E">
        <w:rPr>
          <w:rFonts w:ascii="Palatino Linotype" w:hAnsi="Palatino Linotype"/>
          <w:i/>
          <w:spacing w:val="-23"/>
          <w:sz w:val="24"/>
        </w:rPr>
        <w:t xml:space="preserve"> </w:t>
      </w:r>
      <w:r w:rsidRPr="00906B3E">
        <w:rPr>
          <w:rFonts w:ascii="Palatino Linotype" w:hAnsi="Palatino Linotype"/>
          <w:spacing w:val="-3"/>
          <w:sz w:val="24"/>
        </w:rPr>
        <w:t>(F</w:t>
      </w:r>
      <w:r w:rsidRPr="00906B3E">
        <w:rPr>
          <w:rFonts w:ascii="Palatino Linotype" w:hAnsi="Palatino Linotype"/>
          <w:spacing w:val="-4"/>
          <w:sz w:val="24"/>
        </w:rPr>
        <w:t>ourth</w:t>
      </w:r>
      <w:r w:rsidRPr="00906B3E">
        <w:rPr>
          <w:rFonts w:ascii="Palatino Linotype" w:hAnsi="Palatino Linotype"/>
          <w:spacing w:val="-19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edition.).</w:t>
      </w:r>
      <w:r w:rsidRPr="00906B3E">
        <w:rPr>
          <w:rFonts w:ascii="Palatino Linotype" w:hAnsi="Palatino Linotype"/>
          <w:spacing w:val="-7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New</w:t>
      </w:r>
      <w:r w:rsidRPr="00906B3E">
        <w:rPr>
          <w:rFonts w:ascii="Palatino Linotype" w:hAnsi="Palatino Linotype"/>
          <w:spacing w:val="49"/>
          <w:w w:val="87"/>
          <w:sz w:val="24"/>
        </w:rPr>
        <w:t xml:space="preserve"> </w:t>
      </w:r>
      <w:r w:rsidRPr="00906B3E">
        <w:rPr>
          <w:rFonts w:ascii="Palatino Linotype" w:hAnsi="Palatino Linotype"/>
          <w:spacing w:val="-4"/>
          <w:sz w:val="24"/>
        </w:rPr>
        <w:t>Y</w:t>
      </w:r>
      <w:r w:rsidRPr="00906B3E">
        <w:rPr>
          <w:rFonts w:ascii="Palatino Linotype" w:hAnsi="Palatino Linotype"/>
          <w:spacing w:val="-5"/>
          <w:sz w:val="24"/>
        </w:rPr>
        <w:t>ork:</w:t>
      </w:r>
      <w:r w:rsidRPr="00906B3E">
        <w:rPr>
          <w:rFonts w:ascii="Palatino Linotype" w:hAnsi="Palatino Linotype"/>
          <w:spacing w:val="9"/>
          <w:sz w:val="24"/>
        </w:rPr>
        <w:t xml:space="preserve"> </w:t>
      </w:r>
      <w:r w:rsidRPr="00906B3E">
        <w:rPr>
          <w:rFonts w:ascii="Palatino Linotype" w:hAnsi="Palatino Linotype"/>
          <w:spacing w:val="-1"/>
          <w:sz w:val="24"/>
        </w:rPr>
        <w:t>Ro</w:t>
      </w:r>
      <w:r w:rsidRPr="00906B3E">
        <w:rPr>
          <w:rFonts w:ascii="Palatino Linotype" w:hAnsi="Palatino Linotype"/>
          <w:spacing w:val="-2"/>
          <w:sz w:val="24"/>
        </w:rPr>
        <w:t>utledge,</w:t>
      </w:r>
      <w:r w:rsidRPr="00906B3E">
        <w:rPr>
          <w:rFonts w:ascii="Palatino Linotype" w:hAnsi="Palatino Linotype"/>
          <w:spacing w:val="-8"/>
          <w:sz w:val="24"/>
        </w:rPr>
        <w:t xml:space="preserve"> </w:t>
      </w:r>
      <w:r w:rsidRPr="00906B3E">
        <w:rPr>
          <w:rFonts w:ascii="Palatino Linotype" w:hAnsi="Palatino Linotype"/>
          <w:spacing w:val="-5"/>
          <w:sz w:val="24"/>
        </w:rPr>
        <w:t>T</w:t>
      </w:r>
      <w:r w:rsidRPr="00906B3E">
        <w:rPr>
          <w:rFonts w:ascii="Palatino Linotype" w:hAnsi="Palatino Linotype"/>
          <w:spacing w:val="-6"/>
          <w:sz w:val="24"/>
        </w:rPr>
        <w:t>aylor</w:t>
      </w:r>
      <w:r w:rsidRPr="00906B3E">
        <w:rPr>
          <w:rFonts w:ascii="Palatino Linotype" w:hAnsi="Palatino Linotype"/>
          <w:spacing w:val="-9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&amp;</w:t>
      </w:r>
      <w:r w:rsidRPr="00906B3E">
        <w:rPr>
          <w:rFonts w:ascii="Palatino Linotype" w:hAnsi="Palatino Linotype"/>
          <w:spacing w:val="-8"/>
          <w:sz w:val="24"/>
        </w:rPr>
        <w:t xml:space="preserve"> </w:t>
      </w:r>
      <w:r w:rsidRPr="00906B3E">
        <w:rPr>
          <w:rFonts w:ascii="Palatino Linotype" w:hAnsi="Palatino Linotype"/>
          <w:spacing w:val="-3"/>
          <w:sz w:val="24"/>
        </w:rPr>
        <w:t>F</w:t>
      </w:r>
      <w:r w:rsidRPr="00906B3E">
        <w:rPr>
          <w:rFonts w:ascii="Palatino Linotype" w:hAnsi="Palatino Linotype"/>
          <w:spacing w:val="-4"/>
          <w:sz w:val="24"/>
        </w:rPr>
        <w:t>rancis</w:t>
      </w:r>
      <w:r w:rsidRPr="00906B3E">
        <w:rPr>
          <w:rFonts w:ascii="Palatino Linotype" w:hAnsi="Palatino Linotype"/>
          <w:spacing w:val="-9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Group.</w:t>
      </w:r>
    </w:p>
    <w:p w:rsidR="00687123" w:rsidRPr="00906B3E" w:rsidRDefault="00C62845">
      <w:pPr>
        <w:pStyle w:val="BodyText"/>
        <w:spacing w:before="10" w:line="354" w:lineRule="auto"/>
        <w:ind w:left="826" w:right="69" w:hanging="707"/>
      </w:pPr>
      <w:proofErr w:type="spellStart"/>
      <w:r w:rsidRPr="00906B3E">
        <w:rPr>
          <w:spacing w:val="-2"/>
        </w:rPr>
        <w:t>Quertemon</w:t>
      </w:r>
      <w:r w:rsidRPr="00906B3E">
        <w:rPr>
          <w:spacing w:val="-1"/>
        </w:rPr>
        <w:t>t</w:t>
      </w:r>
      <w:proofErr w:type="spellEnd"/>
      <w:r w:rsidRPr="00906B3E">
        <w:rPr>
          <w:spacing w:val="-1"/>
        </w:rPr>
        <w:t>,</w:t>
      </w:r>
      <w:r w:rsidRPr="00906B3E">
        <w:rPr>
          <w:spacing w:val="-14"/>
        </w:rPr>
        <w:t xml:space="preserve"> </w:t>
      </w:r>
      <w:r w:rsidRPr="00906B3E">
        <w:t>E.</w:t>
      </w:r>
      <w:r w:rsidRPr="00906B3E">
        <w:rPr>
          <w:spacing w:val="-13"/>
        </w:rPr>
        <w:t xml:space="preserve"> </w:t>
      </w:r>
      <w:r w:rsidRPr="00906B3E">
        <w:t>(2011).</w:t>
      </w:r>
      <w:r w:rsidRPr="00906B3E">
        <w:rPr>
          <w:spacing w:val="2"/>
        </w:rPr>
        <w:t xml:space="preserve"> </w:t>
      </w:r>
      <w:r w:rsidRPr="00906B3E">
        <w:rPr>
          <w:spacing w:val="-4"/>
        </w:rPr>
        <w:t>How</w:t>
      </w:r>
      <w:r w:rsidRPr="00906B3E">
        <w:rPr>
          <w:spacing w:val="-12"/>
        </w:rPr>
        <w:t xml:space="preserve"> </w:t>
      </w:r>
      <w:r w:rsidRPr="00906B3E">
        <w:t>to</w:t>
      </w:r>
      <w:r w:rsidRPr="00906B3E">
        <w:rPr>
          <w:spacing w:val="-13"/>
        </w:rPr>
        <w:t xml:space="preserve"> </w:t>
      </w:r>
      <w:r w:rsidRPr="00906B3E">
        <w:t>Statistically</w:t>
      </w:r>
      <w:r w:rsidRPr="00906B3E">
        <w:rPr>
          <w:spacing w:val="-12"/>
        </w:rPr>
        <w:t xml:space="preserve"> </w:t>
      </w:r>
      <w:r w:rsidRPr="00906B3E">
        <w:rPr>
          <w:spacing w:val="-3"/>
        </w:rPr>
        <w:t>Show</w:t>
      </w:r>
      <w:r w:rsidRPr="00906B3E">
        <w:rPr>
          <w:spacing w:val="-13"/>
        </w:rPr>
        <w:t xml:space="preserve"> </w:t>
      </w:r>
      <w:r w:rsidRPr="00906B3E">
        <w:t>the</w:t>
      </w:r>
      <w:r w:rsidRPr="00906B3E">
        <w:rPr>
          <w:spacing w:val="-13"/>
        </w:rPr>
        <w:t xml:space="preserve"> </w:t>
      </w:r>
      <w:r w:rsidRPr="00906B3E">
        <w:t>Absence</w:t>
      </w:r>
      <w:r w:rsidRPr="00906B3E">
        <w:rPr>
          <w:spacing w:val="-12"/>
        </w:rPr>
        <w:t xml:space="preserve"> </w:t>
      </w:r>
      <w:r w:rsidRPr="00906B3E">
        <w:t>of</w:t>
      </w:r>
      <w:r w:rsidRPr="00906B3E">
        <w:rPr>
          <w:spacing w:val="-13"/>
        </w:rPr>
        <w:t xml:space="preserve"> </w:t>
      </w:r>
      <w:r w:rsidRPr="00906B3E">
        <w:t>an</w:t>
      </w:r>
      <w:r w:rsidRPr="00906B3E">
        <w:rPr>
          <w:spacing w:val="-13"/>
        </w:rPr>
        <w:t xml:space="preserve"> </w:t>
      </w:r>
      <w:r w:rsidRPr="00906B3E">
        <w:rPr>
          <w:spacing w:val="-1"/>
        </w:rPr>
        <w:t>Effect.</w:t>
      </w:r>
      <w:r w:rsidRPr="00906B3E">
        <w:rPr>
          <w:spacing w:val="3"/>
        </w:rPr>
        <w:t xml:space="preserve"> </w:t>
      </w:r>
      <w:proofErr w:type="spellStart"/>
      <w:r w:rsidRPr="00906B3E">
        <w:rPr>
          <w:rFonts w:eastAsia="Arial" w:cs="Arial"/>
          <w:i/>
          <w:spacing w:val="-4"/>
        </w:rPr>
        <w:t>Psychologica</w:t>
      </w:r>
      <w:proofErr w:type="spellEnd"/>
      <w:r w:rsidRPr="00906B3E">
        <w:rPr>
          <w:rFonts w:eastAsia="Arial" w:cs="Arial"/>
          <w:i/>
          <w:spacing w:val="49"/>
          <w:w w:val="89"/>
        </w:rPr>
        <w:t xml:space="preserve"> </w:t>
      </w:r>
      <w:proofErr w:type="spellStart"/>
      <w:r w:rsidRPr="00906B3E">
        <w:rPr>
          <w:rFonts w:eastAsia="Arial" w:cs="Arial"/>
          <w:i/>
          <w:spacing w:val="-3"/>
        </w:rPr>
        <w:t>Belgica</w:t>
      </w:r>
      <w:proofErr w:type="spellEnd"/>
      <w:r w:rsidRPr="00906B3E">
        <w:rPr>
          <w:spacing w:val="-2"/>
        </w:rPr>
        <w:t>,</w:t>
      </w:r>
      <w:r w:rsidRPr="00906B3E">
        <w:rPr>
          <w:spacing w:val="-14"/>
        </w:rPr>
        <w:t xml:space="preserve"> </w:t>
      </w:r>
      <w:r w:rsidRPr="00906B3E">
        <w:rPr>
          <w:rFonts w:eastAsia="Arial" w:cs="Arial"/>
          <w:i/>
        </w:rPr>
        <w:t>51</w:t>
      </w:r>
      <w:r w:rsidRPr="00906B3E">
        <w:rPr>
          <w:rFonts w:eastAsia="Arial" w:cs="Arial"/>
          <w:i/>
          <w:spacing w:val="-48"/>
        </w:rPr>
        <w:t xml:space="preserve"> </w:t>
      </w:r>
      <w:r w:rsidRPr="00906B3E">
        <w:t>(2),</w:t>
      </w:r>
      <w:r w:rsidRPr="00906B3E">
        <w:rPr>
          <w:spacing w:val="-15"/>
        </w:rPr>
        <w:t xml:space="preserve"> </w:t>
      </w:r>
      <w:r w:rsidRPr="00906B3E">
        <w:t>109–127.</w:t>
      </w:r>
      <w:r w:rsidRPr="00906B3E">
        <w:rPr>
          <w:spacing w:val="1"/>
        </w:rPr>
        <w:t xml:space="preserve"> </w:t>
      </w:r>
      <w:r w:rsidRPr="00906B3E">
        <w:t>doi:</w:t>
      </w:r>
      <w:hyperlink r:id="rId17">
        <w:r w:rsidRPr="00906B3E">
          <w:rPr>
            <w:color w:val="0000FF"/>
          </w:rPr>
          <w:t>10.5334/pb-51-2-109</w:t>
        </w:r>
      </w:hyperlink>
    </w:p>
    <w:p w:rsidR="00687123" w:rsidRPr="00906B3E" w:rsidRDefault="00C62845">
      <w:pPr>
        <w:pStyle w:val="BodyText"/>
        <w:spacing w:before="10"/>
        <w:ind w:left="120"/>
      </w:pPr>
      <w:r w:rsidRPr="00906B3E">
        <w:rPr>
          <w:w w:val="105"/>
        </w:rPr>
        <w:t>Rogers,</w:t>
      </w:r>
      <w:r w:rsidRPr="00906B3E">
        <w:rPr>
          <w:spacing w:val="-27"/>
          <w:w w:val="105"/>
        </w:rPr>
        <w:t xml:space="preserve"> </w:t>
      </w:r>
      <w:r w:rsidRPr="00906B3E">
        <w:rPr>
          <w:w w:val="105"/>
        </w:rPr>
        <w:t>J.</w:t>
      </w:r>
      <w:r w:rsidRPr="00906B3E">
        <w:rPr>
          <w:spacing w:val="-25"/>
          <w:w w:val="105"/>
        </w:rPr>
        <w:t xml:space="preserve"> </w:t>
      </w:r>
      <w:r w:rsidRPr="00906B3E">
        <w:rPr>
          <w:w w:val="105"/>
        </w:rPr>
        <w:t>L.,</w:t>
      </w:r>
      <w:r w:rsidRPr="00906B3E">
        <w:rPr>
          <w:spacing w:val="-26"/>
          <w:w w:val="105"/>
        </w:rPr>
        <w:t xml:space="preserve"> </w:t>
      </w:r>
      <w:r w:rsidRPr="00906B3E">
        <w:rPr>
          <w:spacing w:val="-3"/>
          <w:w w:val="105"/>
        </w:rPr>
        <w:t>Howard,</w:t>
      </w:r>
      <w:r w:rsidRPr="00906B3E">
        <w:rPr>
          <w:spacing w:val="-26"/>
          <w:w w:val="105"/>
        </w:rPr>
        <w:t xml:space="preserve"> </w:t>
      </w:r>
      <w:r w:rsidRPr="00906B3E">
        <w:rPr>
          <w:w w:val="105"/>
        </w:rPr>
        <w:t>K.</w:t>
      </w:r>
      <w:r w:rsidRPr="00906B3E">
        <w:rPr>
          <w:spacing w:val="-27"/>
          <w:w w:val="105"/>
        </w:rPr>
        <w:t xml:space="preserve"> </w:t>
      </w:r>
      <w:r w:rsidRPr="00906B3E">
        <w:rPr>
          <w:w w:val="105"/>
        </w:rPr>
        <w:t>I.,</w:t>
      </w:r>
      <w:r w:rsidRPr="00906B3E">
        <w:rPr>
          <w:spacing w:val="-25"/>
          <w:w w:val="105"/>
        </w:rPr>
        <w:t xml:space="preserve"> </w:t>
      </w:r>
      <w:r w:rsidRPr="00906B3E">
        <w:rPr>
          <w:w w:val="105"/>
        </w:rPr>
        <w:t>&amp;</w:t>
      </w:r>
      <w:r w:rsidRPr="00906B3E">
        <w:rPr>
          <w:spacing w:val="-26"/>
          <w:w w:val="105"/>
        </w:rPr>
        <w:t xml:space="preserve"> </w:t>
      </w:r>
      <w:proofErr w:type="spellStart"/>
      <w:r w:rsidRPr="00906B3E">
        <w:rPr>
          <w:spacing w:val="-7"/>
          <w:w w:val="105"/>
        </w:rPr>
        <w:t>Vessey</w:t>
      </w:r>
      <w:proofErr w:type="spellEnd"/>
      <w:r w:rsidRPr="00906B3E">
        <w:rPr>
          <w:spacing w:val="-6"/>
          <w:w w:val="105"/>
        </w:rPr>
        <w:t>,</w:t>
      </w:r>
      <w:r w:rsidRPr="00906B3E">
        <w:rPr>
          <w:spacing w:val="-26"/>
          <w:w w:val="105"/>
        </w:rPr>
        <w:t xml:space="preserve"> </w:t>
      </w:r>
      <w:r w:rsidRPr="00906B3E">
        <w:rPr>
          <w:w w:val="105"/>
        </w:rPr>
        <w:t>J.</w:t>
      </w:r>
      <w:r w:rsidRPr="00906B3E">
        <w:rPr>
          <w:spacing w:val="-26"/>
          <w:w w:val="105"/>
        </w:rPr>
        <w:t xml:space="preserve"> </w:t>
      </w:r>
      <w:r w:rsidRPr="00906B3E">
        <w:rPr>
          <w:w w:val="105"/>
        </w:rPr>
        <w:t>T.</w:t>
      </w:r>
      <w:r w:rsidRPr="00906B3E">
        <w:rPr>
          <w:spacing w:val="-26"/>
          <w:w w:val="105"/>
        </w:rPr>
        <w:t xml:space="preserve"> </w:t>
      </w:r>
      <w:r w:rsidRPr="00906B3E">
        <w:rPr>
          <w:w w:val="105"/>
        </w:rPr>
        <w:t>(1993).</w:t>
      </w:r>
      <w:r w:rsidRPr="00906B3E">
        <w:rPr>
          <w:spacing w:val="-13"/>
          <w:w w:val="105"/>
        </w:rPr>
        <w:t xml:space="preserve"> </w:t>
      </w:r>
      <w:r w:rsidRPr="00906B3E">
        <w:rPr>
          <w:w w:val="105"/>
        </w:rPr>
        <w:t>Using</w:t>
      </w:r>
      <w:r w:rsidRPr="00906B3E">
        <w:rPr>
          <w:spacing w:val="-26"/>
          <w:w w:val="105"/>
        </w:rPr>
        <w:t xml:space="preserve"> </w:t>
      </w:r>
      <w:r w:rsidRPr="00906B3E">
        <w:rPr>
          <w:w w:val="105"/>
        </w:rPr>
        <w:t>significance</w:t>
      </w:r>
      <w:r w:rsidRPr="00906B3E">
        <w:rPr>
          <w:spacing w:val="-26"/>
          <w:w w:val="105"/>
        </w:rPr>
        <w:t xml:space="preserve"> </w:t>
      </w:r>
      <w:r w:rsidRPr="00906B3E">
        <w:rPr>
          <w:w w:val="105"/>
        </w:rPr>
        <w:t>tests</w:t>
      </w:r>
      <w:r w:rsidRPr="00906B3E">
        <w:rPr>
          <w:spacing w:val="-26"/>
          <w:w w:val="105"/>
        </w:rPr>
        <w:t xml:space="preserve"> </w:t>
      </w:r>
      <w:r w:rsidRPr="00906B3E">
        <w:rPr>
          <w:w w:val="105"/>
        </w:rPr>
        <w:t>to</w:t>
      </w:r>
      <w:r w:rsidRPr="00906B3E">
        <w:rPr>
          <w:spacing w:val="-25"/>
          <w:w w:val="105"/>
        </w:rPr>
        <w:t xml:space="preserve"> </w:t>
      </w:r>
      <w:r w:rsidRPr="00906B3E">
        <w:rPr>
          <w:spacing w:val="-3"/>
          <w:w w:val="105"/>
        </w:rPr>
        <w:t>evaluate</w:t>
      </w:r>
    </w:p>
    <w:p w:rsidR="00687123" w:rsidRPr="00906B3E" w:rsidRDefault="00687123">
      <w:pPr>
        <w:rPr>
          <w:rFonts w:ascii="Palatino Linotype" w:hAnsi="Palatino Linotype"/>
        </w:rPr>
        <w:sectPr w:rsidR="00687123" w:rsidRPr="00906B3E">
          <w:pgSz w:w="12240" w:h="15840"/>
          <w:pgMar w:top="960" w:right="1280" w:bottom="280" w:left="1320" w:header="727" w:footer="0" w:gutter="0"/>
          <w:cols w:space="708"/>
        </w:sectPr>
      </w:pPr>
    </w:p>
    <w:p w:rsidR="00687123" w:rsidRPr="00906B3E" w:rsidRDefault="00687123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687123" w:rsidRPr="00906B3E" w:rsidRDefault="00687123">
      <w:pPr>
        <w:spacing w:before="13"/>
        <w:rPr>
          <w:rFonts w:ascii="Palatino Linotype" w:eastAsia="Palatino Linotype" w:hAnsi="Palatino Linotype" w:cs="Palatino Linotype"/>
          <w:sz w:val="15"/>
          <w:szCs w:val="15"/>
        </w:rPr>
      </w:pPr>
    </w:p>
    <w:p w:rsidR="00687123" w:rsidRPr="00906B3E" w:rsidRDefault="00C62845">
      <w:pPr>
        <w:pStyle w:val="BodyText"/>
        <w:spacing w:before="39" w:line="354" w:lineRule="auto"/>
        <w:ind w:left="840" w:right="88"/>
      </w:pPr>
      <w:r w:rsidRPr="00906B3E">
        <w:rPr>
          <w:spacing w:val="-3"/>
          <w:w w:val="95"/>
        </w:rPr>
        <w:t>equivalence</w:t>
      </w:r>
      <w:r w:rsidRPr="00906B3E">
        <w:rPr>
          <w:spacing w:val="14"/>
          <w:w w:val="95"/>
        </w:rPr>
        <w:t xml:space="preserve"> </w:t>
      </w:r>
      <w:r w:rsidRPr="00906B3E">
        <w:rPr>
          <w:spacing w:val="-2"/>
          <w:w w:val="95"/>
        </w:rPr>
        <w:t>bet</w:t>
      </w:r>
      <w:r w:rsidRPr="00906B3E">
        <w:rPr>
          <w:spacing w:val="-3"/>
          <w:w w:val="95"/>
        </w:rPr>
        <w:t>ween</w:t>
      </w:r>
      <w:r w:rsidRPr="00906B3E">
        <w:rPr>
          <w:spacing w:val="14"/>
          <w:w w:val="95"/>
        </w:rPr>
        <w:t xml:space="preserve"> </w:t>
      </w:r>
      <w:r w:rsidRPr="00906B3E">
        <w:rPr>
          <w:spacing w:val="-5"/>
          <w:w w:val="95"/>
        </w:rPr>
        <w:t>t</w:t>
      </w:r>
      <w:r w:rsidRPr="00906B3E">
        <w:rPr>
          <w:spacing w:val="-6"/>
          <w:w w:val="95"/>
        </w:rPr>
        <w:t>wo</w:t>
      </w:r>
      <w:r w:rsidRPr="00906B3E">
        <w:rPr>
          <w:spacing w:val="14"/>
          <w:w w:val="95"/>
        </w:rPr>
        <w:t xml:space="preserve"> </w:t>
      </w:r>
      <w:r w:rsidRPr="00906B3E">
        <w:rPr>
          <w:spacing w:val="-1"/>
          <w:w w:val="95"/>
        </w:rPr>
        <w:t>exp</w:t>
      </w:r>
      <w:r w:rsidRPr="00906B3E">
        <w:rPr>
          <w:spacing w:val="-2"/>
          <w:w w:val="95"/>
        </w:rPr>
        <w:t>erimen</w:t>
      </w:r>
      <w:r w:rsidRPr="00906B3E">
        <w:rPr>
          <w:spacing w:val="-1"/>
          <w:w w:val="95"/>
        </w:rPr>
        <w:t>tal</w:t>
      </w:r>
      <w:r w:rsidRPr="00906B3E">
        <w:rPr>
          <w:spacing w:val="14"/>
          <w:w w:val="95"/>
        </w:rPr>
        <w:t xml:space="preserve"> </w:t>
      </w:r>
      <w:r w:rsidRPr="00906B3E">
        <w:rPr>
          <w:w w:val="95"/>
        </w:rPr>
        <w:t>groups.</w:t>
      </w:r>
      <w:r w:rsidRPr="00906B3E">
        <w:rPr>
          <w:spacing w:val="37"/>
          <w:w w:val="95"/>
        </w:rPr>
        <w:t xml:space="preserve"> </w:t>
      </w:r>
      <w:r w:rsidRPr="00906B3E">
        <w:rPr>
          <w:rFonts w:eastAsia="Arial" w:cs="Arial"/>
          <w:i/>
          <w:spacing w:val="-3"/>
          <w:w w:val="95"/>
        </w:rPr>
        <w:t>Psychologic</w:t>
      </w:r>
      <w:r w:rsidRPr="00906B3E">
        <w:rPr>
          <w:rFonts w:eastAsia="Arial" w:cs="Arial"/>
          <w:i/>
          <w:spacing w:val="-2"/>
          <w:w w:val="95"/>
        </w:rPr>
        <w:t>al</w:t>
      </w:r>
      <w:r w:rsidRPr="00906B3E">
        <w:rPr>
          <w:rFonts w:eastAsia="Arial" w:cs="Arial"/>
          <w:i/>
          <w:spacing w:val="12"/>
          <w:w w:val="95"/>
        </w:rPr>
        <w:t xml:space="preserve"> </w:t>
      </w:r>
      <w:r w:rsidRPr="00906B3E">
        <w:rPr>
          <w:rFonts w:eastAsia="Arial" w:cs="Arial"/>
          <w:i/>
          <w:w w:val="95"/>
        </w:rPr>
        <w:t>Bulletin</w:t>
      </w:r>
      <w:r w:rsidRPr="00906B3E">
        <w:rPr>
          <w:w w:val="95"/>
        </w:rPr>
        <w:t>,</w:t>
      </w:r>
      <w:r w:rsidRPr="00906B3E">
        <w:rPr>
          <w:spacing w:val="14"/>
          <w:w w:val="95"/>
        </w:rPr>
        <w:t xml:space="preserve"> </w:t>
      </w:r>
      <w:r w:rsidRPr="00906B3E">
        <w:rPr>
          <w:rFonts w:eastAsia="Arial" w:cs="Arial"/>
          <w:i/>
          <w:w w:val="95"/>
        </w:rPr>
        <w:t>113</w:t>
      </w:r>
      <w:r w:rsidRPr="00906B3E">
        <w:rPr>
          <w:rFonts w:eastAsia="Arial" w:cs="Arial"/>
          <w:i/>
          <w:spacing w:val="-34"/>
          <w:w w:val="95"/>
        </w:rPr>
        <w:t xml:space="preserve"> </w:t>
      </w:r>
      <w:r w:rsidRPr="00906B3E">
        <w:rPr>
          <w:w w:val="95"/>
        </w:rPr>
        <w:t>(3),</w:t>
      </w:r>
      <w:r w:rsidRPr="00906B3E">
        <w:rPr>
          <w:spacing w:val="71"/>
          <w:w w:val="107"/>
        </w:rPr>
        <w:t xml:space="preserve"> </w:t>
      </w:r>
      <w:r w:rsidRPr="00906B3E">
        <w:t>553–565.</w:t>
      </w:r>
      <w:r w:rsidRPr="00906B3E">
        <w:rPr>
          <w:spacing w:val="13"/>
        </w:rPr>
        <w:t xml:space="preserve"> </w:t>
      </w:r>
      <w:proofErr w:type="spellStart"/>
      <w:r w:rsidRPr="00906B3E">
        <w:rPr>
          <w:spacing w:val="-2"/>
        </w:rPr>
        <w:t>doi:</w:t>
      </w:r>
      <w:hyperlink r:id="rId18">
        <w:r w:rsidRPr="00906B3E">
          <w:rPr>
            <w:color w:val="0000FF"/>
            <w:spacing w:val="-2"/>
          </w:rPr>
          <w:t>h</w:t>
        </w:r>
        <w:r w:rsidRPr="00906B3E">
          <w:rPr>
            <w:color w:val="0000FF"/>
            <w:spacing w:val="-1"/>
          </w:rPr>
          <w:t>ttp</w:t>
        </w:r>
        <w:proofErr w:type="spellEnd"/>
        <w:r w:rsidRPr="00906B3E">
          <w:rPr>
            <w:color w:val="0000FF"/>
            <w:spacing w:val="-1"/>
          </w:rPr>
          <w:t>://dx.doi.org/10.1037/0033-2909.113.3.553</w:t>
        </w:r>
      </w:hyperlink>
    </w:p>
    <w:p w:rsidR="00687123" w:rsidRPr="00906B3E" w:rsidRDefault="00C62845">
      <w:pPr>
        <w:spacing w:line="354" w:lineRule="auto"/>
        <w:ind w:left="827" w:hanging="708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Sc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huirmann</w:t>
      </w:r>
      <w:proofErr w:type="spellEnd"/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,</w:t>
      </w:r>
      <w:r w:rsidRPr="00906B3E">
        <w:rPr>
          <w:rFonts w:ascii="Palatino Linotype" w:eastAsia="Palatino Linotype" w:hAnsi="Palatino Linotype" w:cs="Palatino Linotype"/>
          <w:spacing w:val="-27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D.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J.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(1987).</w:t>
      </w:r>
      <w:r w:rsidRPr="00906B3E">
        <w:rPr>
          <w:rFonts w:ascii="Palatino Linotype" w:eastAsia="Palatino Linotype" w:hAnsi="Palatino Linotype" w:cs="Palatino Linotype"/>
          <w:spacing w:val="-1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A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comparison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of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the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5"/>
          <w:sz w:val="24"/>
          <w:szCs w:val="24"/>
        </w:rPr>
        <w:t>t</w:t>
      </w:r>
      <w:r w:rsidRPr="00906B3E">
        <w:rPr>
          <w:rFonts w:ascii="Palatino Linotype" w:eastAsia="Palatino Linotype" w:hAnsi="Palatino Linotype" w:cs="Palatino Linotype"/>
          <w:spacing w:val="-7"/>
          <w:sz w:val="24"/>
          <w:szCs w:val="24"/>
        </w:rPr>
        <w:t>w</w:t>
      </w:r>
      <w:r w:rsidRPr="00906B3E">
        <w:rPr>
          <w:rFonts w:ascii="Palatino Linotype" w:eastAsia="Palatino Linotype" w:hAnsi="Palatino Linotype" w:cs="Palatino Linotype"/>
          <w:spacing w:val="-6"/>
          <w:sz w:val="24"/>
          <w:szCs w:val="24"/>
        </w:rPr>
        <w:t>o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one-sided</w:t>
      </w:r>
      <w:r w:rsidRPr="00906B3E">
        <w:rPr>
          <w:rFonts w:ascii="Palatino Linotype" w:eastAsia="Palatino Linotype" w:hAnsi="Palatino Linotype" w:cs="Palatino Linotype"/>
          <w:spacing w:val="-27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tests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procedure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and</w:t>
      </w:r>
      <w:r w:rsidRPr="00906B3E">
        <w:rPr>
          <w:rFonts w:ascii="Palatino Linotype" w:eastAsia="Palatino Linotype" w:hAnsi="Palatino Linotype" w:cs="Palatino Linotype"/>
          <w:spacing w:val="-27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the</w:t>
      </w:r>
      <w:r w:rsidRPr="00906B3E">
        <w:rPr>
          <w:rFonts w:ascii="Palatino Linotype" w:eastAsia="Palatino Linotype" w:hAnsi="Palatino Linotype" w:cs="Palatino Linotype"/>
          <w:spacing w:val="-2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power</w:t>
      </w:r>
      <w:r w:rsidRPr="00906B3E">
        <w:rPr>
          <w:rFonts w:ascii="Palatino Linotype" w:eastAsia="Palatino Linotype" w:hAnsi="Palatino Linotype" w:cs="Palatino Linotype"/>
          <w:spacing w:val="35"/>
          <w:w w:val="9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approach</w:t>
      </w:r>
      <w:r w:rsidRPr="00906B3E">
        <w:rPr>
          <w:rFonts w:ascii="Palatino Linotype" w:eastAsia="Palatino Linotype" w:hAnsi="Palatino Linotype" w:cs="Palatino Linotype"/>
          <w:spacing w:val="-3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for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assessing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the</w:t>
      </w:r>
      <w:r w:rsidRPr="00906B3E">
        <w:rPr>
          <w:rFonts w:ascii="Palatino Linotype" w:eastAsia="Palatino Linotype" w:hAnsi="Palatino Linotype" w:cs="Palatino Linotype"/>
          <w:spacing w:val="-3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equivalence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of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average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4"/>
          <w:sz w:val="24"/>
          <w:szCs w:val="24"/>
        </w:rPr>
        <w:t>bioavailability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.</w:t>
      </w:r>
      <w:r w:rsidRPr="00906B3E">
        <w:rPr>
          <w:rFonts w:ascii="Palatino Linotype" w:eastAsia="Palatino Linotype" w:hAnsi="Palatino Linotype" w:cs="Palatino Linotype"/>
          <w:spacing w:val="-19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Journal</w:t>
      </w:r>
      <w:r w:rsidRPr="00906B3E">
        <w:rPr>
          <w:rFonts w:ascii="Palatino Linotype" w:eastAsia="Arial" w:hAnsi="Palatino Linotype" w:cs="Arial"/>
          <w:i/>
          <w:spacing w:val="-34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of</w:t>
      </w:r>
      <w:r w:rsidRPr="00906B3E">
        <w:rPr>
          <w:rFonts w:ascii="Palatino Linotype" w:eastAsia="Arial" w:hAnsi="Palatino Linotype" w:cs="Arial"/>
          <w:i/>
          <w:spacing w:val="21"/>
          <w:w w:val="95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2"/>
          <w:sz w:val="24"/>
          <w:szCs w:val="24"/>
        </w:rPr>
        <w:t>Pharmacokinetics</w:t>
      </w:r>
      <w:r w:rsidRPr="00906B3E">
        <w:rPr>
          <w:rFonts w:ascii="Palatino Linotype" w:eastAsia="Arial" w:hAnsi="Palatino Linotype" w:cs="Arial"/>
          <w:i/>
          <w:spacing w:val="-3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and</w:t>
      </w:r>
      <w:r w:rsidRPr="00906B3E">
        <w:rPr>
          <w:rFonts w:ascii="Palatino Linotype" w:eastAsia="Arial" w:hAnsi="Palatino Linotype" w:cs="Arial"/>
          <w:i/>
          <w:spacing w:val="-3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2"/>
          <w:sz w:val="24"/>
          <w:szCs w:val="24"/>
        </w:rPr>
        <w:t>Biopharmaceutics</w:t>
      </w:r>
      <w:r w:rsidRPr="00906B3E">
        <w:rPr>
          <w:rFonts w:ascii="Palatino Linotype" w:eastAsia="Palatino Linotype" w:hAnsi="Palatino Linotype" w:cs="Palatino Linotype"/>
          <w:spacing w:val="-1"/>
          <w:sz w:val="24"/>
          <w:szCs w:val="24"/>
        </w:rPr>
        <w:t>,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15</w:t>
      </w:r>
      <w:r w:rsidRPr="00906B3E">
        <w:rPr>
          <w:rFonts w:ascii="Palatino Linotype" w:eastAsia="Arial" w:hAnsi="Palatino Linotype" w:cs="Arial"/>
          <w:i/>
          <w:spacing w:val="-53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(6),</w:t>
      </w:r>
      <w:r w:rsidRPr="00906B3E">
        <w:rPr>
          <w:rFonts w:ascii="Palatino Linotype" w:eastAsia="Palatino Linotype" w:hAnsi="Palatino Linotype" w:cs="Palatino Linotype"/>
          <w:spacing w:val="-2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657–680.</w:t>
      </w:r>
    </w:p>
    <w:p w:rsidR="00687123" w:rsidRPr="00906B3E" w:rsidRDefault="00C62845">
      <w:pPr>
        <w:pStyle w:val="BodyText"/>
        <w:spacing w:line="354" w:lineRule="auto"/>
        <w:ind w:left="840" w:right="1132" w:hanging="720"/>
      </w:pPr>
      <w:proofErr w:type="spellStart"/>
      <w:r w:rsidRPr="00906B3E">
        <w:t>Serlin</w:t>
      </w:r>
      <w:proofErr w:type="spellEnd"/>
      <w:r w:rsidRPr="00906B3E">
        <w:t>, R.</w:t>
      </w:r>
      <w:r w:rsidRPr="00906B3E">
        <w:rPr>
          <w:spacing w:val="1"/>
        </w:rPr>
        <w:t xml:space="preserve"> </w:t>
      </w:r>
      <w:r w:rsidRPr="00906B3E">
        <w:t>C.,</w:t>
      </w:r>
      <w:r w:rsidRPr="00906B3E">
        <w:rPr>
          <w:spacing w:val="-1"/>
        </w:rPr>
        <w:t xml:space="preserve"> </w:t>
      </w:r>
      <w:r w:rsidRPr="00906B3E">
        <w:t>&amp;</w:t>
      </w:r>
      <w:r w:rsidRPr="00906B3E">
        <w:rPr>
          <w:spacing w:val="1"/>
        </w:rPr>
        <w:t xml:space="preserve"> </w:t>
      </w:r>
      <w:r w:rsidRPr="00906B3E">
        <w:rPr>
          <w:spacing w:val="-4"/>
        </w:rPr>
        <w:t>Lapsley</w:t>
      </w:r>
      <w:r w:rsidRPr="00906B3E">
        <w:rPr>
          <w:spacing w:val="-3"/>
        </w:rPr>
        <w:t>,</w:t>
      </w:r>
      <w:r w:rsidRPr="00906B3E">
        <w:rPr>
          <w:spacing w:val="-1"/>
        </w:rPr>
        <w:t xml:space="preserve"> </w:t>
      </w:r>
      <w:r w:rsidRPr="00906B3E">
        <w:t>D.</w:t>
      </w:r>
      <w:r w:rsidRPr="00906B3E">
        <w:rPr>
          <w:spacing w:val="1"/>
        </w:rPr>
        <w:t xml:space="preserve"> </w:t>
      </w:r>
      <w:r w:rsidRPr="00906B3E">
        <w:t>K. (1985).</w:t>
      </w:r>
      <w:r w:rsidRPr="00906B3E">
        <w:rPr>
          <w:spacing w:val="20"/>
        </w:rPr>
        <w:t xml:space="preserve"> </w:t>
      </w:r>
      <w:r w:rsidRPr="00906B3E">
        <w:rPr>
          <w:spacing w:val="-1"/>
        </w:rPr>
        <w:t>Rationalit</w:t>
      </w:r>
      <w:r w:rsidRPr="00906B3E">
        <w:rPr>
          <w:spacing w:val="-2"/>
        </w:rPr>
        <w:t>y</w:t>
      </w:r>
      <w:r w:rsidRPr="00906B3E">
        <w:t xml:space="preserve"> in </w:t>
      </w:r>
      <w:r w:rsidRPr="00906B3E">
        <w:rPr>
          <w:spacing w:val="-2"/>
        </w:rPr>
        <w:t>psychological</w:t>
      </w:r>
      <w:r w:rsidRPr="00906B3E">
        <w:t xml:space="preserve"> </w:t>
      </w:r>
      <w:r w:rsidRPr="00906B3E">
        <w:rPr>
          <w:spacing w:val="-2"/>
        </w:rPr>
        <w:t>research:</w:t>
      </w:r>
      <w:r w:rsidRPr="00906B3E">
        <w:rPr>
          <w:spacing w:val="21"/>
        </w:rPr>
        <w:t xml:space="preserve"> </w:t>
      </w:r>
      <w:r w:rsidRPr="00906B3E">
        <w:t>The</w:t>
      </w:r>
      <w:r w:rsidRPr="00906B3E">
        <w:rPr>
          <w:spacing w:val="31"/>
        </w:rPr>
        <w:t xml:space="preserve"> </w:t>
      </w:r>
      <w:r w:rsidRPr="00906B3E">
        <w:rPr>
          <w:spacing w:val="1"/>
          <w:w w:val="90"/>
        </w:rPr>
        <w:t>good-enough</w:t>
      </w:r>
      <w:r w:rsidRPr="00906B3E">
        <w:rPr>
          <w:spacing w:val="47"/>
          <w:w w:val="90"/>
        </w:rPr>
        <w:t xml:space="preserve"> </w:t>
      </w:r>
      <w:r w:rsidRPr="00906B3E">
        <w:rPr>
          <w:w w:val="90"/>
        </w:rPr>
        <w:t>principle.</w:t>
      </w:r>
    </w:p>
    <w:p w:rsidR="00687123" w:rsidRPr="00906B3E" w:rsidRDefault="00C62845">
      <w:pPr>
        <w:spacing w:line="354" w:lineRule="auto"/>
        <w:ind w:left="828" w:right="326" w:hanging="709"/>
        <w:rPr>
          <w:rFonts w:ascii="Palatino Linotype" w:eastAsia="Palatino Linotype" w:hAnsi="Palatino Linotype" w:cs="Palatino Linotype"/>
          <w:sz w:val="24"/>
          <w:szCs w:val="24"/>
        </w:rPr>
      </w:pPr>
      <w:r w:rsidRPr="00906B3E">
        <w:rPr>
          <w:rFonts w:ascii="Palatino Linotype" w:eastAsia="Palatino Linotype" w:hAnsi="Palatino Linotype" w:cs="Palatino Linotype"/>
          <w:sz w:val="24"/>
          <w:szCs w:val="24"/>
        </w:rPr>
        <w:t>Spiegelhalter,</w:t>
      </w:r>
      <w:r w:rsidRPr="00906B3E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D.</w:t>
      </w:r>
      <w:r w:rsidRPr="00906B3E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J.,</w:t>
      </w:r>
      <w:r w:rsidRPr="00906B3E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F</w:t>
      </w:r>
      <w:r w:rsidRPr="00906B3E">
        <w:rPr>
          <w:rFonts w:ascii="Palatino Linotype" w:eastAsia="Palatino Linotype" w:hAnsi="Palatino Linotype" w:cs="Palatino Linotype"/>
          <w:spacing w:val="-4"/>
          <w:sz w:val="24"/>
          <w:szCs w:val="24"/>
        </w:rPr>
        <w:t>reedman,</w:t>
      </w:r>
      <w:r w:rsidRPr="00906B3E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L.</w:t>
      </w:r>
      <w:r w:rsidRPr="00906B3E">
        <w:rPr>
          <w:rFonts w:ascii="Palatino Linotype" w:eastAsia="Palatino Linotype" w:hAnsi="Palatino Linotype" w:cs="Palatino Linotype"/>
          <w:spacing w:val="3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S.,</w:t>
      </w:r>
      <w:r w:rsidRPr="00906B3E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&amp;</w:t>
      </w:r>
      <w:r w:rsidRPr="00906B3E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P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arma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r,</w:t>
      </w:r>
      <w:r w:rsidRPr="00906B3E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M.</w:t>
      </w:r>
      <w:r w:rsidRPr="00906B3E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K.</w:t>
      </w:r>
      <w:r w:rsidRPr="00906B3E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(1994).</w:t>
      </w:r>
      <w:r w:rsidRPr="00906B3E">
        <w:rPr>
          <w:rFonts w:ascii="Palatino Linotype" w:eastAsia="Palatino Linotype" w:hAnsi="Palatino Linotype" w:cs="Palatino Linotype"/>
          <w:spacing w:val="25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Ba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yesian</w:t>
      </w:r>
      <w:r w:rsidRPr="00906B3E">
        <w:rPr>
          <w:rFonts w:ascii="Palatino Linotype" w:eastAsia="Palatino Linotype" w:hAnsi="Palatino Linotype" w:cs="Palatino Linotype"/>
          <w:spacing w:val="5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approaches</w:t>
      </w:r>
      <w:r w:rsidRPr="00906B3E">
        <w:rPr>
          <w:rFonts w:ascii="Palatino Linotype" w:eastAsia="Palatino Linotype" w:hAnsi="Palatino Linotype" w:cs="Palatino Linotype"/>
          <w:spacing w:val="4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to</w:t>
      </w:r>
      <w:r w:rsidRPr="00906B3E">
        <w:rPr>
          <w:rFonts w:ascii="Palatino Linotype" w:eastAsia="Palatino Linotype" w:hAnsi="Palatino Linotype" w:cs="Palatino Linotype"/>
          <w:spacing w:val="37"/>
          <w:w w:val="9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randomized</w:t>
      </w:r>
      <w:r w:rsidRPr="00906B3E">
        <w:rPr>
          <w:rFonts w:ascii="Palatino Linotype" w:eastAsia="Palatino Linotype" w:hAnsi="Palatino Linotype" w:cs="Palatino Linotype"/>
          <w:spacing w:val="-1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trials.</w:t>
      </w:r>
      <w:r w:rsidRPr="00906B3E">
        <w:rPr>
          <w:rFonts w:ascii="Palatino Linotype" w:eastAsia="Palatino Linotype" w:hAnsi="Palatino Linotype" w:cs="Palatino Linotype"/>
          <w:spacing w:val="6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Journal</w:t>
      </w:r>
      <w:r w:rsidRPr="00906B3E">
        <w:rPr>
          <w:rFonts w:ascii="Palatino Linotype" w:eastAsia="Arial" w:hAnsi="Palatino Linotype" w:cs="Arial"/>
          <w:i/>
          <w:spacing w:val="-1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of</w:t>
      </w:r>
      <w:r w:rsidRPr="00906B3E">
        <w:rPr>
          <w:rFonts w:ascii="Palatino Linotype" w:eastAsia="Arial" w:hAnsi="Palatino Linotype" w:cs="Arial"/>
          <w:i/>
          <w:spacing w:val="-1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the</w:t>
      </w:r>
      <w:r w:rsidRPr="00906B3E">
        <w:rPr>
          <w:rFonts w:ascii="Palatino Linotype" w:eastAsia="Arial" w:hAnsi="Palatino Linotype" w:cs="Arial"/>
          <w:i/>
          <w:spacing w:val="-1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4"/>
          <w:sz w:val="24"/>
          <w:szCs w:val="24"/>
        </w:rPr>
        <w:t>Royal</w:t>
      </w:r>
      <w:r w:rsidRPr="00906B3E">
        <w:rPr>
          <w:rFonts w:ascii="Palatino Linotype" w:eastAsia="Arial" w:hAnsi="Palatino Linotype" w:cs="Arial"/>
          <w:i/>
          <w:spacing w:val="-1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3"/>
          <w:sz w:val="24"/>
          <w:szCs w:val="24"/>
        </w:rPr>
        <w:t>Statistical</w:t>
      </w:r>
      <w:r w:rsidRPr="00906B3E">
        <w:rPr>
          <w:rFonts w:ascii="Palatino Linotype" w:eastAsia="Arial" w:hAnsi="Palatino Linotype" w:cs="Arial"/>
          <w:i/>
          <w:spacing w:val="-1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3"/>
          <w:sz w:val="24"/>
          <w:szCs w:val="24"/>
        </w:rPr>
        <w:t>Society.</w:t>
      </w:r>
      <w:r w:rsidRPr="00906B3E">
        <w:rPr>
          <w:rFonts w:ascii="Palatino Linotype" w:eastAsia="Arial" w:hAnsi="Palatino Linotype" w:cs="Arial"/>
          <w:i/>
          <w:spacing w:val="2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Series</w:t>
      </w:r>
      <w:r w:rsidRPr="00906B3E">
        <w:rPr>
          <w:rFonts w:ascii="Palatino Linotype" w:eastAsia="Arial" w:hAnsi="Palatino Linotype" w:cs="Arial"/>
          <w:i/>
          <w:spacing w:val="-12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A</w:t>
      </w:r>
      <w:r w:rsidRPr="00906B3E">
        <w:rPr>
          <w:rFonts w:ascii="Palatino Linotype" w:eastAsia="Arial" w:hAnsi="Palatino Linotype" w:cs="Arial"/>
          <w:i/>
          <w:spacing w:val="-1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(Statistics</w:t>
      </w:r>
      <w:r w:rsidRPr="00906B3E">
        <w:rPr>
          <w:rFonts w:ascii="Palatino Linotype" w:eastAsia="Arial" w:hAnsi="Palatino Linotype" w:cs="Arial"/>
          <w:i/>
          <w:spacing w:val="-13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in</w:t>
      </w:r>
      <w:r w:rsidRPr="00906B3E">
        <w:rPr>
          <w:rFonts w:ascii="Palatino Linotype" w:eastAsia="Arial" w:hAnsi="Palatino Linotype" w:cs="Arial"/>
          <w:i/>
          <w:spacing w:val="35"/>
          <w:w w:val="108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3"/>
          <w:sz w:val="24"/>
          <w:szCs w:val="24"/>
        </w:rPr>
        <w:t>So</w:t>
      </w:r>
      <w:r w:rsidRPr="00906B3E">
        <w:rPr>
          <w:rFonts w:ascii="Palatino Linotype" w:eastAsia="Arial" w:hAnsi="Palatino Linotype" w:cs="Arial"/>
          <w:i/>
          <w:spacing w:val="-2"/>
          <w:sz w:val="24"/>
          <w:szCs w:val="24"/>
        </w:rPr>
        <w:t>ciety)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,</w:t>
      </w:r>
      <w:r w:rsidRPr="00906B3E">
        <w:rPr>
          <w:rFonts w:ascii="Palatino Linotype" w:eastAsia="Palatino Linotype" w:hAnsi="Palatino Linotype" w:cs="Palatino Linotype"/>
          <w:spacing w:val="-2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357–416.</w:t>
      </w:r>
      <w:r w:rsidRPr="00906B3E">
        <w:rPr>
          <w:rFonts w:ascii="Palatino Linotype" w:eastAsia="Palatino Linotype" w:hAnsi="Palatino Linotype" w:cs="Palatino Linotype"/>
          <w:spacing w:val="-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doi:</w:t>
      </w:r>
      <w:hyperlink r:id="rId19">
        <w:r w:rsidRPr="00906B3E">
          <w:rPr>
            <w:rFonts w:ascii="Palatino Linotype" w:eastAsia="Palatino Linotype" w:hAnsi="Palatino Linotype" w:cs="Palatino Linotype"/>
            <w:color w:val="0000FF"/>
            <w:sz w:val="24"/>
            <w:szCs w:val="24"/>
          </w:rPr>
          <w:t>10.2307/2983527</w:t>
        </w:r>
      </w:hyperlink>
    </w:p>
    <w:p w:rsidR="00687123" w:rsidRPr="00906B3E" w:rsidRDefault="00C62845">
      <w:pPr>
        <w:ind w:left="120"/>
        <w:rPr>
          <w:rFonts w:ascii="Palatino Linotype" w:eastAsia="Palatino Linotype" w:hAnsi="Palatino Linotype" w:cs="Palatino Linotype"/>
          <w:sz w:val="24"/>
          <w:szCs w:val="24"/>
        </w:rPr>
      </w:pPr>
      <w:proofErr w:type="spellStart"/>
      <w:r w:rsidRPr="00906B3E">
        <w:rPr>
          <w:rFonts w:ascii="Palatino Linotype" w:hAnsi="Palatino Linotype"/>
          <w:spacing w:val="-3"/>
          <w:sz w:val="24"/>
        </w:rPr>
        <w:t>W</w:t>
      </w:r>
      <w:r w:rsidRPr="00906B3E">
        <w:rPr>
          <w:rFonts w:ascii="Palatino Linotype" w:hAnsi="Palatino Linotype"/>
          <w:spacing w:val="-4"/>
          <w:sz w:val="24"/>
        </w:rPr>
        <w:t>ellek</w:t>
      </w:r>
      <w:proofErr w:type="spellEnd"/>
      <w:r w:rsidRPr="00906B3E">
        <w:rPr>
          <w:rFonts w:ascii="Palatino Linotype" w:hAnsi="Palatino Linotype"/>
          <w:spacing w:val="-4"/>
          <w:sz w:val="24"/>
        </w:rPr>
        <w:t>,</w:t>
      </w:r>
      <w:r w:rsidRPr="00906B3E">
        <w:rPr>
          <w:rFonts w:ascii="Palatino Linotype" w:hAnsi="Palatino Linotype"/>
          <w:spacing w:val="-12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S.</w:t>
      </w:r>
      <w:r w:rsidRPr="00906B3E">
        <w:rPr>
          <w:rFonts w:ascii="Palatino Linotype" w:hAnsi="Palatino Linotype"/>
          <w:spacing w:val="-12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(2010).</w:t>
      </w:r>
      <w:r w:rsidRPr="00906B3E">
        <w:rPr>
          <w:rFonts w:ascii="Palatino Linotype" w:hAnsi="Palatino Linotype"/>
          <w:spacing w:val="5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T</w:t>
      </w:r>
      <w:r w:rsidRPr="00906B3E">
        <w:rPr>
          <w:rFonts w:ascii="Palatino Linotype" w:hAnsi="Palatino Linotype"/>
          <w:i/>
          <w:spacing w:val="-4"/>
          <w:sz w:val="24"/>
        </w:rPr>
        <w:t>esting</w:t>
      </w:r>
      <w:r w:rsidRPr="00906B3E">
        <w:rPr>
          <w:rFonts w:ascii="Palatino Linotype" w:hAnsi="Palatino Linotype"/>
          <w:i/>
          <w:spacing w:val="-15"/>
          <w:sz w:val="24"/>
        </w:rPr>
        <w:t xml:space="preserve"> </w:t>
      </w:r>
      <w:r w:rsidRPr="00906B3E">
        <w:rPr>
          <w:rFonts w:ascii="Palatino Linotype" w:hAnsi="Palatino Linotype"/>
          <w:i/>
          <w:spacing w:val="-2"/>
          <w:sz w:val="24"/>
        </w:rPr>
        <w:t>statistic</w:t>
      </w:r>
      <w:r w:rsidRPr="00906B3E">
        <w:rPr>
          <w:rFonts w:ascii="Palatino Linotype" w:hAnsi="Palatino Linotype"/>
          <w:i/>
          <w:spacing w:val="-3"/>
          <w:sz w:val="24"/>
        </w:rPr>
        <w:t>al</w:t>
      </w:r>
      <w:r w:rsidRPr="00906B3E">
        <w:rPr>
          <w:rFonts w:ascii="Palatino Linotype" w:hAnsi="Palatino Linotype"/>
          <w:i/>
          <w:spacing w:val="-15"/>
          <w:sz w:val="24"/>
        </w:rPr>
        <w:t xml:space="preserve"> </w:t>
      </w:r>
      <w:r w:rsidRPr="00906B3E">
        <w:rPr>
          <w:rFonts w:ascii="Palatino Linotype" w:hAnsi="Palatino Linotype"/>
          <w:i/>
          <w:spacing w:val="-3"/>
          <w:sz w:val="24"/>
        </w:rPr>
        <w:t>hypotheses</w:t>
      </w:r>
      <w:r w:rsidRPr="00906B3E">
        <w:rPr>
          <w:rFonts w:ascii="Palatino Linotype" w:hAnsi="Palatino Linotype"/>
          <w:i/>
          <w:spacing w:val="-15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of</w:t>
      </w:r>
      <w:r w:rsidRPr="00906B3E">
        <w:rPr>
          <w:rFonts w:ascii="Palatino Linotype" w:hAnsi="Palatino Linotype"/>
          <w:i/>
          <w:spacing w:val="-15"/>
          <w:sz w:val="24"/>
        </w:rPr>
        <w:t xml:space="preserve"> </w:t>
      </w:r>
      <w:r w:rsidRPr="00906B3E">
        <w:rPr>
          <w:rFonts w:ascii="Palatino Linotype" w:hAnsi="Palatino Linotype"/>
          <w:i/>
          <w:spacing w:val="-4"/>
          <w:sz w:val="24"/>
        </w:rPr>
        <w:t>equivalence</w:t>
      </w:r>
      <w:r w:rsidRPr="00906B3E">
        <w:rPr>
          <w:rFonts w:ascii="Palatino Linotype" w:hAnsi="Palatino Linotype"/>
          <w:i/>
          <w:spacing w:val="-15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and</w:t>
      </w:r>
      <w:r w:rsidRPr="00906B3E">
        <w:rPr>
          <w:rFonts w:ascii="Palatino Linotype" w:hAnsi="Palatino Linotype"/>
          <w:i/>
          <w:spacing w:val="-15"/>
          <w:sz w:val="24"/>
        </w:rPr>
        <w:t xml:space="preserve"> </w:t>
      </w:r>
      <w:r w:rsidRPr="00906B3E">
        <w:rPr>
          <w:rFonts w:ascii="Palatino Linotype" w:hAnsi="Palatino Linotype"/>
          <w:i/>
          <w:sz w:val="24"/>
        </w:rPr>
        <w:t>noninferiority</w:t>
      </w:r>
      <w:r w:rsidRPr="00906B3E">
        <w:rPr>
          <w:rFonts w:ascii="Palatino Linotype" w:hAnsi="Palatino Linotype"/>
          <w:i/>
          <w:spacing w:val="-9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(2nd</w:t>
      </w:r>
      <w:r w:rsidRPr="00906B3E">
        <w:rPr>
          <w:rFonts w:ascii="Palatino Linotype" w:hAnsi="Palatino Linotype"/>
          <w:spacing w:val="-12"/>
          <w:sz w:val="24"/>
        </w:rPr>
        <w:t xml:space="preserve"> </w:t>
      </w:r>
      <w:r w:rsidRPr="00906B3E">
        <w:rPr>
          <w:rFonts w:ascii="Palatino Linotype" w:hAnsi="Palatino Linotype"/>
          <w:sz w:val="24"/>
        </w:rPr>
        <w:t>ed.).</w:t>
      </w:r>
    </w:p>
    <w:p w:rsidR="00687123" w:rsidRPr="00906B3E" w:rsidRDefault="00C62845">
      <w:pPr>
        <w:pStyle w:val="BodyText"/>
        <w:spacing w:before="154"/>
        <w:ind w:left="840"/>
      </w:pPr>
      <w:r w:rsidRPr="00906B3E">
        <w:rPr>
          <w:spacing w:val="1"/>
        </w:rPr>
        <w:t>Boca</w:t>
      </w:r>
      <w:r w:rsidRPr="00906B3E">
        <w:rPr>
          <w:spacing w:val="13"/>
        </w:rPr>
        <w:t xml:space="preserve"> </w:t>
      </w:r>
      <w:r w:rsidRPr="00906B3E">
        <w:rPr>
          <w:spacing w:val="-1"/>
        </w:rPr>
        <w:t>Raton:</w:t>
      </w:r>
      <w:r w:rsidRPr="00906B3E">
        <w:rPr>
          <w:spacing w:val="39"/>
        </w:rPr>
        <w:t xml:space="preserve"> </w:t>
      </w:r>
      <w:r w:rsidRPr="00906B3E">
        <w:rPr>
          <w:spacing w:val="-3"/>
        </w:rPr>
        <w:t>CRC</w:t>
      </w:r>
      <w:r w:rsidRPr="00906B3E">
        <w:rPr>
          <w:spacing w:val="13"/>
        </w:rPr>
        <w:t xml:space="preserve"> </w:t>
      </w:r>
      <w:r w:rsidRPr="00906B3E">
        <w:t>Press.</w:t>
      </w:r>
    </w:p>
    <w:p w:rsidR="00687123" w:rsidRPr="00906B3E" w:rsidRDefault="00C62845">
      <w:pPr>
        <w:spacing w:before="154" w:line="354" w:lineRule="auto"/>
        <w:ind w:left="840" w:right="88" w:hanging="720"/>
        <w:rPr>
          <w:rFonts w:ascii="Palatino Linotype" w:eastAsia="Palatino Linotype" w:hAnsi="Palatino Linotype" w:cs="Palatino Linotype"/>
          <w:sz w:val="24"/>
          <w:szCs w:val="24"/>
        </w:rPr>
      </w:pP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W</w:t>
      </w:r>
      <w:r w:rsidRPr="00906B3E">
        <w:rPr>
          <w:rFonts w:ascii="Palatino Linotype" w:eastAsia="Palatino Linotype" w:hAnsi="Palatino Linotype" w:cs="Palatino Linotype"/>
          <w:spacing w:val="-4"/>
          <w:sz w:val="24"/>
          <w:szCs w:val="24"/>
        </w:rPr>
        <w:t>estlake,</w:t>
      </w:r>
      <w:r w:rsidRPr="00906B3E">
        <w:rPr>
          <w:rFonts w:ascii="Palatino Linotype" w:eastAsia="Palatino Linotype" w:hAnsi="Palatino Linotype" w:cs="Palatino Linotype"/>
          <w:spacing w:val="-12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W.</w:t>
      </w:r>
      <w:r w:rsidRPr="00906B3E">
        <w:rPr>
          <w:rFonts w:ascii="Palatino Linotype" w:eastAsia="Palatino Linotype" w:hAnsi="Palatino Linotype" w:cs="Palatino Linotype"/>
          <w:spacing w:val="-1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J.</w:t>
      </w:r>
      <w:r w:rsidRPr="00906B3E">
        <w:rPr>
          <w:rFonts w:ascii="Palatino Linotype" w:eastAsia="Palatino Linotype" w:hAnsi="Palatino Linotype" w:cs="Palatino Linotype"/>
          <w:spacing w:val="-1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(1972).</w:t>
      </w:r>
      <w:r w:rsidRPr="00906B3E">
        <w:rPr>
          <w:rFonts w:ascii="Palatino Linotype" w:eastAsia="Palatino Linotype" w:hAnsi="Palatino Linotype" w:cs="Palatino Linotype"/>
          <w:spacing w:val="6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Use</w:t>
      </w:r>
      <w:r w:rsidRPr="00906B3E">
        <w:rPr>
          <w:rFonts w:ascii="Palatino Linotype" w:eastAsia="Palatino Linotype" w:hAnsi="Palatino Linotype" w:cs="Palatino Linotype"/>
          <w:spacing w:val="-1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of</w:t>
      </w:r>
      <w:r w:rsidRPr="00906B3E">
        <w:rPr>
          <w:rFonts w:ascii="Palatino Linotype" w:eastAsia="Palatino Linotype" w:hAnsi="Palatino Linotype" w:cs="Palatino Linotype"/>
          <w:spacing w:val="-1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Confidence</w:t>
      </w:r>
      <w:r w:rsidRPr="00906B3E">
        <w:rPr>
          <w:rFonts w:ascii="Palatino Linotype" w:eastAsia="Palatino Linotype" w:hAnsi="Palatino Linotype" w:cs="Palatino Linotype"/>
          <w:spacing w:val="-1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4"/>
          <w:sz w:val="24"/>
          <w:szCs w:val="24"/>
        </w:rPr>
        <w:t>Intervals</w:t>
      </w:r>
      <w:r w:rsidRPr="00906B3E">
        <w:rPr>
          <w:rFonts w:ascii="Palatino Linotype" w:eastAsia="Palatino Linotype" w:hAnsi="Palatino Linotype" w:cs="Palatino Linotype"/>
          <w:spacing w:val="-1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in</w:t>
      </w:r>
      <w:r w:rsidRPr="00906B3E">
        <w:rPr>
          <w:rFonts w:ascii="Palatino Linotype" w:eastAsia="Palatino Linotype" w:hAnsi="Palatino Linotype" w:cs="Palatino Linotype"/>
          <w:spacing w:val="-1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Analysis</w:t>
      </w:r>
      <w:r w:rsidRPr="00906B3E">
        <w:rPr>
          <w:rFonts w:ascii="Palatino Linotype" w:eastAsia="Palatino Linotype" w:hAnsi="Palatino Linotype" w:cs="Palatino Linotype"/>
          <w:spacing w:val="-11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of</w:t>
      </w:r>
      <w:r w:rsidRPr="00906B3E">
        <w:rPr>
          <w:rFonts w:ascii="Palatino Linotype" w:eastAsia="Palatino Linotype" w:hAnsi="Palatino Linotype" w:cs="Palatino Linotype"/>
          <w:spacing w:val="-1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Comparative</w:t>
      </w:r>
      <w:r w:rsidRPr="00906B3E">
        <w:rPr>
          <w:rFonts w:ascii="Palatino Linotype" w:eastAsia="Palatino Linotype" w:hAnsi="Palatino Linotype" w:cs="Palatino Linotype"/>
          <w:spacing w:val="25"/>
          <w:w w:val="90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Bioa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vailability</w:t>
      </w:r>
      <w:r w:rsidRPr="00906B3E">
        <w:rPr>
          <w:rFonts w:ascii="Palatino Linotype" w:eastAsia="Palatino Linotype" w:hAnsi="Palatino Linotype" w:cs="Palatino Linotype"/>
          <w:spacing w:val="-15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pacing w:val="-3"/>
          <w:sz w:val="24"/>
          <w:szCs w:val="24"/>
        </w:rPr>
        <w:t>T</w:t>
      </w:r>
      <w:r w:rsidRPr="00906B3E">
        <w:rPr>
          <w:rFonts w:ascii="Palatino Linotype" w:eastAsia="Palatino Linotype" w:hAnsi="Palatino Linotype" w:cs="Palatino Linotype"/>
          <w:spacing w:val="-4"/>
          <w:sz w:val="24"/>
          <w:szCs w:val="24"/>
        </w:rPr>
        <w:t>rials.</w:t>
      </w:r>
      <w:r w:rsidRPr="00906B3E">
        <w:rPr>
          <w:rFonts w:ascii="Palatino Linotype" w:eastAsia="Palatino Linotype" w:hAnsi="Palatino Linotype" w:cs="Palatino Linotype"/>
          <w:spacing w:val="-1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Journal</w:t>
      </w:r>
      <w:r w:rsidRPr="00906B3E">
        <w:rPr>
          <w:rFonts w:ascii="Palatino Linotype" w:eastAsia="Arial" w:hAnsi="Palatino Linotype" w:cs="Arial"/>
          <w:i/>
          <w:spacing w:val="-19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of</w:t>
      </w:r>
      <w:r w:rsidRPr="00906B3E">
        <w:rPr>
          <w:rFonts w:ascii="Palatino Linotype" w:eastAsia="Arial" w:hAnsi="Palatino Linotype" w:cs="Arial"/>
          <w:i/>
          <w:spacing w:val="-19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3"/>
          <w:sz w:val="24"/>
          <w:szCs w:val="24"/>
        </w:rPr>
        <w:t>Pharmaceutical</w:t>
      </w:r>
      <w:r w:rsidRPr="00906B3E">
        <w:rPr>
          <w:rFonts w:ascii="Palatino Linotype" w:eastAsia="Arial" w:hAnsi="Palatino Linotype" w:cs="Arial"/>
          <w:i/>
          <w:spacing w:val="-18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pacing w:val="-3"/>
          <w:sz w:val="24"/>
          <w:szCs w:val="24"/>
        </w:rPr>
        <w:t>Sciences</w:t>
      </w:r>
      <w:r w:rsidRPr="00906B3E">
        <w:rPr>
          <w:rFonts w:ascii="Palatino Linotype" w:eastAsia="Palatino Linotype" w:hAnsi="Palatino Linotype" w:cs="Palatino Linotype"/>
          <w:spacing w:val="-2"/>
          <w:sz w:val="24"/>
          <w:szCs w:val="24"/>
        </w:rPr>
        <w:t>,</w:t>
      </w:r>
      <w:r w:rsidRPr="00906B3E">
        <w:rPr>
          <w:rFonts w:ascii="Palatino Linotype" w:eastAsia="Palatino Linotype" w:hAnsi="Palatino Linotype" w:cs="Palatino Linotype"/>
          <w:spacing w:val="-15"/>
          <w:sz w:val="24"/>
          <w:szCs w:val="24"/>
        </w:rPr>
        <w:t xml:space="preserve"> </w:t>
      </w:r>
      <w:r w:rsidRPr="00906B3E">
        <w:rPr>
          <w:rFonts w:ascii="Palatino Linotype" w:eastAsia="Arial" w:hAnsi="Palatino Linotype" w:cs="Arial"/>
          <w:i/>
          <w:sz w:val="24"/>
          <w:szCs w:val="24"/>
        </w:rPr>
        <w:t>61</w:t>
      </w:r>
      <w:r w:rsidRPr="00906B3E">
        <w:rPr>
          <w:rFonts w:ascii="Palatino Linotype" w:eastAsia="Arial" w:hAnsi="Palatino Linotype" w:cs="Arial"/>
          <w:i/>
          <w:spacing w:val="-49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(8),</w:t>
      </w:r>
      <w:r w:rsidRPr="00906B3E">
        <w:rPr>
          <w:rFonts w:ascii="Palatino Linotype" w:eastAsia="Palatino Linotype" w:hAnsi="Palatino Linotype" w:cs="Palatino Linotype"/>
          <w:spacing w:val="-15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1340–1341.</w:t>
      </w:r>
      <w:r w:rsidRPr="00906B3E">
        <w:rPr>
          <w:rFonts w:ascii="Palatino Linotype" w:eastAsia="Palatino Linotype" w:hAnsi="Palatino Linotype" w:cs="Palatino Linotype"/>
          <w:spacing w:val="25"/>
          <w:w w:val="98"/>
          <w:sz w:val="24"/>
          <w:szCs w:val="24"/>
        </w:rPr>
        <w:t xml:space="preserve"> </w:t>
      </w:r>
      <w:r w:rsidRPr="00906B3E">
        <w:rPr>
          <w:rFonts w:ascii="Palatino Linotype" w:eastAsia="Palatino Linotype" w:hAnsi="Palatino Linotype" w:cs="Palatino Linotype"/>
          <w:sz w:val="24"/>
          <w:szCs w:val="24"/>
        </w:rPr>
        <w:t>doi:</w:t>
      </w:r>
      <w:hyperlink r:id="rId20">
        <w:r w:rsidRPr="00906B3E">
          <w:rPr>
            <w:rFonts w:ascii="Palatino Linotype" w:eastAsia="Palatino Linotype" w:hAnsi="Palatino Linotype" w:cs="Palatino Linotype"/>
            <w:color w:val="0000FF"/>
            <w:sz w:val="24"/>
            <w:szCs w:val="24"/>
          </w:rPr>
          <w:t>10.1002/JPS.2600610845</w:t>
        </w:r>
      </w:hyperlink>
      <w:bookmarkEnd w:id="0"/>
    </w:p>
    <w:sectPr w:rsidR="00687123" w:rsidRPr="00906B3E">
      <w:pgSz w:w="12240" w:h="15840"/>
      <w:pgMar w:top="960" w:right="1300" w:bottom="280" w:left="1320" w:header="727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845" w:rsidRDefault="00C62845">
      <w:r>
        <w:separator/>
      </w:r>
    </w:p>
  </w:endnote>
  <w:endnote w:type="continuationSeparator" w:id="0">
    <w:p w:rsidR="00C62845" w:rsidRDefault="00C6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altName w:val="Oswald"/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Helvetica">
    <w:panose1 w:val="020B0604020202020204"/>
    <w:charset w:val="00"/>
    <w:family w:val="modern"/>
    <w:notTrueType/>
    <w:pitch w:val="variable"/>
    <w:sig w:usb0="A000002F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845" w:rsidRDefault="00C62845">
      <w:r>
        <w:separator/>
      </w:r>
    </w:p>
  </w:footnote>
  <w:footnote w:type="continuationSeparator" w:id="0">
    <w:p w:rsidR="00C62845" w:rsidRDefault="00C62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123" w:rsidRDefault="00C6284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.35pt;width:173.15pt;height:14pt;z-index:-27832;mso-position-horizontal-relative:page;mso-position-vertical-relative:page" filled="f" stroked="f">
          <v:textbox style="mso-next-textbox:#_x0000_s2052" inset="0,0,0,0">
            <w:txbxContent>
              <w:p w:rsidR="00687123" w:rsidRDefault="00C62845">
                <w:pPr>
                  <w:pStyle w:val="BodyText"/>
                  <w:spacing w:line="279" w:lineRule="exact"/>
                </w:pPr>
                <w:r>
                  <w:rPr>
                    <w:spacing w:val="-1"/>
                  </w:rPr>
                  <w:t>R</w:t>
                </w:r>
                <w:r>
                  <w:rPr>
                    <w:spacing w:val="-2"/>
                  </w:rPr>
                  <w:t>unning</w:t>
                </w:r>
                <w:r>
                  <w:rPr>
                    <w:spacing w:val="11"/>
                  </w:rPr>
                  <w:t xml:space="preserve"> </w:t>
                </w:r>
                <w:r>
                  <w:t>head:</w:t>
                </w:r>
                <w:r>
                  <w:rPr>
                    <w:spacing w:val="36"/>
                  </w:rPr>
                  <w:t xml:space="preserve"> </w:t>
                </w:r>
                <w:r>
                  <w:t>TOST</w:t>
                </w:r>
                <w:r>
                  <w:rPr>
                    <w:spacing w:val="12"/>
                  </w:rPr>
                  <w:t xml:space="preserve"> </w:t>
                </w:r>
                <w:r>
                  <w:t>VS.</w:t>
                </w:r>
                <w:r>
                  <w:rPr>
                    <w:spacing w:val="11"/>
                  </w:rPr>
                  <w:t xml:space="preserve"> </w:t>
                </w:r>
                <w:r>
                  <w:t>SGPV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32.15pt;margin-top:35.35pt;width:9.9pt;height:14pt;z-index:-27808;mso-position-horizontal-relative:page;mso-position-vertical-relative:page" filled="f" stroked="f">
          <v:textbox style="mso-next-textbox:#_x0000_s2051" inset="0,0,0,0">
            <w:txbxContent>
              <w:p w:rsidR="00687123" w:rsidRDefault="00C62845">
                <w:pPr>
                  <w:pStyle w:val="BodyText"/>
                  <w:spacing w:line="279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123" w:rsidRDefault="00C6284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.6pt;margin-top:35.35pt;width:93.3pt;height:14pt;z-index:-27784;mso-position-horizontal-relative:page;mso-position-vertical-relative:page" filled="f" stroked="f">
          <v:textbox style="mso-next-textbox:#_x0000_s2050" inset="0,0,0,0">
            <w:txbxContent>
              <w:p w:rsidR="00687123" w:rsidRDefault="00C62845">
                <w:pPr>
                  <w:pStyle w:val="BodyText"/>
                  <w:spacing w:line="279" w:lineRule="exact"/>
                </w:pPr>
                <w:r>
                  <w:rPr>
                    <w:w w:val="105"/>
                  </w:rPr>
                  <w:t>TOST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VS.</w:t>
                </w:r>
                <w:r>
                  <w:rPr>
                    <w:spacing w:val="8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SGPV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7.3pt;margin-top:35.35pt;width:14.7pt;height:14pt;z-index:-27760;mso-position-horizontal-relative:page;mso-position-vertical-relative:page" filled="f" stroked="f">
          <v:textbox style="mso-next-textbox:#_x0000_s2049" inset="0,0,0,0">
            <w:txbxContent>
              <w:p w:rsidR="00687123" w:rsidRDefault="00C62845">
                <w:pPr>
                  <w:pStyle w:val="BodyText"/>
                  <w:spacing w:line="279" w:lineRule="exac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123"/>
    <w:rsid w:val="00687123"/>
    <w:rsid w:val="00906B3E"/>
    <w:rsid w:val="00C6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3EB25C87-7287-402A-B07B-DA1DABA2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Georgia" w:eastAsia="Georgia" w:hAnsi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Palatino Linotype" w:eastAsia="Palatino Linotype" w:hAnsi="Palatino Linotype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177/2515245918771304" TargetMode="External"/><Relationship Id="rId18" Type="http://schemas.openxmlformats.org/officeDocument/2006/relationships/hyperlink" Target="http://dx.doi.org/10.1037/0033-2909.113.3.553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D.Lakens@tue.nl" TargetMode="External"/><Relationship Id="rId12" Type="http://schemas.openxmlformats.org/officeDocument/2006/relationships/hyperlink" Target="https://doi.org/10.1007/BF01063612" TargetMode="External"/><Relationship Id="rId17" Type="http://schemas.openxmlformats.org/officeDocument/2006/relationships/hyperlink" Target="https://doi.org/10.5334/pb-51-2-1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foodqual.2012.05.003" TargetMode="External"/><Relationship Id="rId20" Type="http://schemas.openxmlformats.org/officeDocument/2006/relationships/hyperlink" Target="https://doi.org/10.1002/JPS.2600610845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akens/TOST_vs_SGPV" TargetMode="External"/><Relationship Id="rId11" Type="http://schemas.openxmlformats.org/officeDocument/2006/relationships/hyperlink" Target="https://doi.org/10.1371/journal.pone.018829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177/2515245918770963" TargetMode="External"/><Relationship Id="rId10" Type="http://schemas.openxmlformats.org/officeDocument/2006/relationships/hyperlink" Target="http://shiny.ieis.tue.nl/TOST_vs_SGPV/" TargetMode="External"/><Relationship Id="rId19" Type="http://schemas.openxmlformats.org/officeDocument/2006/relationships/hyperlink" Target="https://doi.org/10.2307/2983527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doi.org/10.1177/194855061769717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5866</Words>
  <Characters>32267</Characters>
  <Application>Microsoft Office Word</Application>
  <DocSecurity>0</DocSecurity>
  <Lines>268</Lines>
  <Paragraphs>76</Paragraphs>
  <ScaleCrop>false</ScaleCrop>
  <Company/>
  <LinksUpToDate>false</LinksUpToDate>
  <CharactersWithSpaces>38057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Equivalence Testing and the Second Generation P-Value</dc:title>
  <cp:lastModifiedBy>Lakens, D.</cp:lastModifiedBy>
  <cp:revision>3</cp:revision>
  <dcterms:created xsi:type="dcterms:W3CDTF">2018-08-28T16:53:00Z</dcterms:created>
  <dcterms:modified xsi:type="dcterms:W3CDTF">2018-08-28T14:56:00Z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2018-08-28T00:00:00Z</vt:filetime>
  </property>
  <property fmtid="{D5CDD505-2E9C-101B-9397-08002B2CF9AE}" pid="3" name="LastSaved">
    <vt:filetime>2018-08-28T00:00:00Z</vt:filetime>
  </property>
</Properties>
</file>